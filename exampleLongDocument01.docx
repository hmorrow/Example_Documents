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8148" w14:textId="77777777" w:rsidR="00CB41CB" w:rsidRDefault="00CB41CB" w:rsidP="00CB41CB">
      <w:pPr>
        <w:pStyle w:val="Title"/>
      </w:pPr>
      <w:r>
        <w:t>PHP and MySQL</w:t>
      </w:r>
    </w:p>
    <w:p w14:paraId="258D9215" w14:textId="77777777" w:rsidR="00CB41CB" w:rsidRDefault="00CB41CB" w:rsidP="00CB41CB">
      <w:pPr>
        <w:pStyle w:val="Subtitle"/>
      </w:pPr>
      <w:r>
        <w:t>Example Long Document</w:t>
      </w:r>
    </w:p>
    <w:sdt>
      <w:sdtPr>
        <w:rPr>
          <w:rFonts w:ascii="Times New Roman" w:eastAsia="HG 明朝L Sun" w:hAnsi="Times New Roman" w:cs="Tahoma"/>
          <w:sz w:val="24"/>
          <w:szCs w:val="24"/>
        </w:rPr>
        <w:id w:val="-937596014"/>
        <w:docPartObj>
          <w:docPartGallery w:val="Table of Contents"/>
          <w:docPartUnique/>
        </w:docPartObj>
      </w:sdtPr>
      <w:sdtEndPr>
        <w:rPr>
          <w:bCs/>
          <w:noProof/>
        </w:rPr>
      </w:sdtEndPr>
      <w:sdtContent>
        <w:p w14:paraId="4329EAE6" w14:textId="77777777" w:rsidR="00CB41CB" w:rsidRDefault="00CB41CB" w:rsidP="00CB41CB">
          <w:pPr>
            <w:pStyle w:val="TOCHeading"/>
          </w:pPr>
          <w:r>
            <w:t>Contents</w:t>
          </w:r>
        </w:p>
        <w:p w14:paraId="3A254708" w14:textId="77777777" w:rsidR="00CB41CB" w:rsidRDefault="00CB41CB" w:rsidP="00CB41CB">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102904483" w:history="1">
            <w:r w:rsidRPr="004F67E1">
              <w:rPr>
                <w:rStyle w:val="Hyperlink"/>
                <w:noProof/>
              </w:rPr>
              <w:t>Getting Started</w:t>
            </w:r>
            <w:r>
              <w:rPr>
                <w:noProof/>
                <w:webHidden/>
              </w:rPr>
              <w:tab/>
            </w:r>
            <w:r>
              <w:rPr>
                <w:noProof/>
                <w:webHidden/>
              </w:rPr>
              <w:fldChar w:fldCharType="begin"/>
            </w:r>
            <w:r>
              <w:rPr>
                <w:noProof/>
                <w:webHidden/>
              </w:rPr>
              <w:instrText xml:space="preserve"> PAGEREF _Toc102904483 \h </w:instrText>
            </w:r>
            <w:r>
              <w:rPr>
                <w:noProof/>
                <w:webHidden/>
              </w:rPr>
            </w:r>
            <w:r>
              <w:rPr>
                <w:noProof/>
                <w:webHidden/>
              </w:rPr>
              <w:fldChar w:fldCharType="separate"/>
            </w:r>
            <w:r>
              <w:rPr>
                <w:noProof/>
                <w:webHidden/>
              </w:rPr>
              <w:t>2</w:t>
            </w:r>
            <w:r>
              <w:rPr>
                <w:noProof/>
                <w:webHidden/>
              </w:rPr>
              <w:fldChar w:fldCharType="end"/>
            </w:r>
          </w:hyperlink>
        </w:p>
        <w:p w14:paraId="4322D0B4"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84" w:history="1">
            <w:r w:rsidRPr="004F67E1">
              <w:rPr>
                <w:rStyle w:val="Hyperlink"/>
                <w:noProof/>
              </w:rPr>
              <w:t>Introducing PHP</w:t>
            </w:r>
            <w:r>
              <w:rPr>
                <w:noProof/>
                <w:webHidden/>
              </w:rPr>
              <w:tab/>
            </w:r>
            <w:r>
              <w:rPr>
                <w:noProof/>
                <w:webHidden/>
              </w:rPr>
              <w:fldChar w:fldCharType="begin"/>
            </w:r>
            <w:r>
              <w:rPr>
                <w:noProof/>
                <w:webHidden/>
              </w:rPr>
              <w:instrText xml:space="preserve"> PAGEREF _Toc102904484 \h </w:instrText>
            </w:r>
            <w:r>
              <w:rPr>
                <w:noProof/>
                <w:webHidden/>
              </w:rPr>
            </w:r>
            <w:r>
              <w:rPr>
                <w:noProof/>
                <w:webHidden/>
              </w:rPr>
              <w:fldChar w:fldCharType="separate"/>
            </w:r>
            <w:r>
              <w:rPr>
                <w:noProof/>
                <w:webHidden/>
              </w:rPr>
              <w:t>2</w:t>
            </w:r>
            <w:r>
              <w:rPr>
                <w:noProof/>
                <w:webHidden/>
              </w:rPr>
              <w:fldChar w:fldCharType="end"/>
            </w:r>
          </w:hyperlink>
        </w:p>
        <w:p w14:paraId="29AD5838"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85" w:history="1">
            <w:r w:rsidRPr="004F67E1">
              <w:rPr>
                <w:rStyle w:val="Hyperlink"/>
                <w:noProof/>
              </w:rPr>
              <w:t>Configuring Your Environment</w:t>
            </w:r>
            <w:r>
              <w:rPr>
                <w:noProof/>
                <w:webHidden/>
              </w:rPr>
              <w:tab/>
            </w:r>
            <w:r>
              <w:rPr>
                <w:noProof/>
                <w:webHidden/>
              </w:rPr>
              <w:fldChar w:fldCharType="begin"/>
            </w:r>
            <w:r>
              <w:rPr>
                <w:noProof/>
                <w:webHidden/>
              </w:rPr>
              <w:instrText xml:space="preserve"> PAGEREF _Toc102904485 \h </w:instrText>
            </w:r>
            <w:r>
              <w:rPr>
                <w:noProof/>
                <w:webHidden/>
              </w:rPr>
            </w:r>
            <w:r>
              <w:rPr>
                <w:noProof/>
                <w:webHidden/>
              </w:rPr>
              <w:fldChar w:fldCharType="separate"/>
            </w:r>
            <w:r>
              <w:rPr>
                <w:noProof/>
                <w:webHidden/>
              </w:rPr>
              <w:t>3</w:t>
            </w:r>
            <w:r>
              <w:rPr>
                <w:noProof/>
                <w:webHidden/>
              </w:rPr>
              <w:fldChar w:fldCharType="end"/>
            </w:r>
          </w:hyperlink>
        </w:p>
        <w:p w14:paraId="7A1E131D" w14:textId="77777777" w:rsidR="00CB41CB" w:rsidRDefault="00CB41CB" w:rsidP="00CB41C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2904486" w:history="1">
            <w:r w:rsidRPr="004F67E1">
              <w:rPr>
                <w:rStyle w:val="Hyperlink"/>
                <w:noProof/>
              </w:rPr>
              <w:t>Fundamentals</w:t>
            </w:r>
            <w:r>
              <w:rPr>
                <w:noProof/>
                <w:webHidden/>
              </w:rPr>
              <w:tab/>
            </w:r>
            <w:r>
              <w:rPr>
                <w:noProof/>
                <w:webHidden/>
              </w:rPr>
              <w:fldChar w:fldCharType="begin"/>
            </w:r>
            <w:r>
              <w:rPr>
                <w:noProof/>
                <w:webHidden/>
              </w:rPr>
              <w:instrText xml:space="preserve"> PAGEREF _Toc102904486 \h </w:instrText>
            </w:r>
            <w:r>
              <w:rPr>
                <w:noProof/>
                <w:webHidden/>
              </w:rPr>
            </w:r>
            <w:r>
              <w:rPr>
                <w:noProof/>
                <w:webHidden/>
              </w:rPr>
              <w:fldChar w:fldCharType="separate"/>
            </w:r>
            <w:r>
              <w:rPr>
                <w:noProof/>
                <w:webHidden/>
              </w:rPr>
              <w:t>7</w:t>
            </w:r>
            <w:r>
              <w:rPr>
                <w:noProof/>
                <w:webHidden/>
              </w:rPr>
              <w:fldChar w:fldCharType="end"/>
            </w:r>
          </w:hyperlink>
        </w:p>
        <w:p w14:paraId="6ED03745"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87" w:history="1">
            <w:r w:rsidRPr="004F67E1">
              <w:rPr>
                <w:rStyle w:val="Hyperlink"/>
                <w:noProof/>
              </w:rPr>
              <w:t>PHP Basics</w:t>
            </w:r>
            <w:r>
              <w:rPr>
                <w:noProof/>
                <w:webHidden/>
              </w:rPr>
              <w:tab/>
            </w:r>
            <w:r>
              <w:rPr>
                <w:noProof/>
                <w:webHidden/>
              </w:rPr>
              <w:fldChar w:fldCharType="begin"/>
            </w:r>
            <w:r>
              <w:rPr>
                <w:noProof/>
                <w:webHidden/>
              </w:rPr>
              <w:instrText xml:space="preserve"> PAGEREF _Toc102904487 \h </w:instrText>
            </w:r>
            <w:r>
              <w:rPr>
                <w:noProof/>
                <w:webHidden/>
              </w:rPr>
            </w:r>
            <w:r>
              <w:rPr>
                <w:noProof/>
                <w:webHidden/>
              </w:rPr>
              <w:fldChar w:fldCharType="separate"/>
            </w:r>
            <w:r>
              <w:rPr>
                <w:noProof/>
                <w:webHidden/>
              </w:rPr>
              <w:t>7</w:t>
            </w:r>
            <w:r>
              <w:rPr>
                <w:noProof/>
                <w:webHidden/>
              </w:rPr>
              <w:fldChar w:fldCharType="end"/>
            </w:r>
          </w:hyperlink>
        </w:p>
        <w:p w14:paraId="44E53619"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88" w:history="1">
            <w:r w:rsidRPr="004F67E1">
              <w:rPr>
                <w:rStyle w:val="Hyperlink"/>
                <w:noProof/>
              </w:rPr>
              <w:t>Functions</w:t>
            </w:r>
            <w:r>
              <w:rPr>
                <w:noProof/>
                <w:webHidden/>
              </w:rPr>
              <w:tab/>
            </w:r>
            <w:r>
              <w:rPr>
                <w:noProof/>
                <w:webHidden/>
              </w:rPr>
              <w:fldChar w:fldCharType="begin"/>
            </w:r>
            <w:r>
              <w:rPr>
                <w:noProof/>
                <w:webHidden/>
              </w:rPr>
              <w:instrText xml:space="preserve"> PAGEREF _Toc102904488 \h </w:instrText>
            </w:r>
            <w:r>
              <w:rPr>
                <w:noProof/>
                <w:webHidden/>
              </w:rPr>
            </w:r>
            <w:r>
              <w:rPr>
                <w:noProof/>
                <w:webHidden/>
              </w:rPr>
              <w:fldChar w:fldCharType="separate"/>
            </w:r>
            <w:r>
              <w:rPr>
                <w:noProof/>
                <w:webHidden/>
              </w:rPr>
              <w:t>13</w:t>
            </w:r>
            <w:r>
              <w:rPr>
                <w:noProof/>
                <w:webHidden/>
              </w:rPr>
              <w:fldChar w:fldCharType="end"/>
            </w:r>
          </w:hyperlink>
        </w:p>
        <w:p w14:paraId="28592371"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89" w:history="1">
            <w:r w:rsidRPr="004F67E1">
              <w:rPr>
                <w:rStyle w:val="Hyperlink"/>
                <w:noProof/>
              </w:rPr>
              <w:t>Arrays</w:t>
            </w:r>
            <w:r>
              <w:rPr>
                <w:noProof/>
                <w:webHidden/>
              </w:rPr>
              <w:tab/>
            </w:r>
            <w:r>
              <w:rPr>
                <w:noProof/>
                <w:webHidden/>
              </w:rPr>
              <w:fldChar w:fldCharType="begin"/>
            </w:r>
            <w:r>
              <w:rPr>
                <w:noProof/>
                <w:webHidden/>
              </w:rPr>
              <w:instrText xml:space="preserve"> PAGEREF _Toc102904489 \h </w:instrText>
            </w:r>
            <w:r>
              <w:rPr>
                <w:noProof/>
                <w:webHidden/>
              </w:rPr>
            </w:r>
            <w:r>
              <w:rPr>
                <w:noProof/>
                <w:webHidden/>
              </w:rPr>
              <w:fldChar w:fldCharType="separate"/>
            </w:r>
            <w:r>
              <w:rPr>
                <w:noProof/>
                <w:webHidden/>
              </w:rPr>
              <w:t>16</w:t>
            </w:r>
            <w:r>
              <w:rPr>
                <w:noProof/>
                <w:webHidden/>
              </w:rPr>
              <w:fldChar w:fldCharType="end"/>
            </w:r>
          </w:hyperlink>
        </w:p>
        <w:p w14:paraId="7EB16F07" w14:textId="77777777" w:rsidR="00CB41CB" w:rsidRDefault="00CB41CB" w:rsidP="00CB41C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2904490" w:history="1">
            <w:r w:rsidRPr="004F67E1">
              <w:rPr>
                <w:rStyle w:val="Hyperlink"/>
                <w:noProof/>
              </w:rPr>
              <w:t>Object Oriented Programming</w:t>
            </w:r>
            <w:r>
              <w:rPr>
                <w:noProof/>
                <w:webHidden/>
              </w:rPr>
              <w:tab/>
            </w:r>
            <w:r>
              <w:rPr>
                <w:noProof/>
                <w:webHidden/>
              </w:rPr>
              <w:fldChar w:fldCharType="begin"/>
            </w:r>
            <w:r>
              <w:rPr>
                <w:noProof/>
                <w:webHidden/>
              </w:rPr>
              <w:instrText xml:space="preserve"> PAGEREF _Toc102904490 \h </w:instrText>
            </w:r>
            <w:r>
              <w:rPr>
                <w:noProof/>
                <w:webHidden/>
              </w:rPr>
            </w:r>
            <w:r>
              <w:rPr>
                <w:noProof/>
                <w:webHidden/>
              </w:rPr>
              <w:fldChar w:fldCharType="separate"/>
            </w:r>
            <w:r>
              <w:rPr>
                <w:noProof/>
                <w:webHidden/>
              </w:rPr>
              <w:t>20</w:t>
            </w:r>
            <w:r>
              <w:rPr>
                <w:noProof/>
                <w:webHidden/>
              </w:rPr>
              <w:fldChar w:fldCharType="end"/>
            </w:r>
          </w:hyperlink>
        </w:p>
        <w:p w14:paraId="77FD5C98"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1" w:history="1">
            <w:r w:rsidRPr="004F67E1">
              <w:rPr>
                <w:rStyle w:val="Hyperlink"/>
                <w:noProof/>
              </w:rPr>
              <w:t>Object-Oriented PHP</w:t>
            </w:r>
            <w:r>
              <w:rPr>
                <w:noProof/>
                <w:webHidden/>
              </w:rPr>
              <w:tab/>
            </w:r>
            <w:r>
              <w:rPr>
                <w:noProof/>
                <w:webHidden/>
              </w:rPr>
              <w:fldChar w:fldCharType="begin"/>
            </w:r>
            <w:r>
              <w:rPr>
                <w:noProof/>
                <w:webHidden/>
              </w:rPr>
              <w:instrText xml:space="preserve"> PAGEREF _Toc102904491 \h </w:instrText>
            </w:r>
            <w:r>
              <w:rPr>
                <w:noProof/>
                <w:webHidden/>
              </w:rPr>
            </w:r>
            <w:r>
              <w:rPr>
                <w:noProof/>
                <w:webHidden/>
              </w:rPr>
              <w:fldChar w:fldCharType="separate"/>
            </w:r>
            <w:r>
              <w:rPr>
                <w:noProof/>
                <w:webHidden/>
              </w:rPr>
              <w:t>20</w:t>
            </w:r>
            <w:r>
              <w:rPr>
                <w:noProof/>
                <w:webHidden/>
              </w:rPr>
              <w:fldChar w:fldCharType="end"/>
            </w:r>
          </w:hyperlink>
        </w:p>
        <w:p w14:paraId="4DD63991"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2" w:history="1">
            <w:r w:rsidRPr="004F67E1">
              <w:rPr>
                <w:rStyle w:val="Hyperlink"/>
                <w:noProof/>
              </w:rPr>
              <w:t>Advanced OOP Features</w:t>
            </w:r>
            <w:r>
              <w:rPr>
                <w:noProof/>
                <w:webHidden/>
              </w:rPr>
              <w:tab/>
            </w:r>
            <w:r>
              <w:rPr>
                <w:noProof/>
                <w:webHidden/>
              </w:rPr>
              <w:fldChar w:fldCharType="begin"/>
            </w:r>
            <w:r>
              <w:rPr>
                <w:noProof/>
                <w:webHidden/>
              </w:rPr>
              <w:instrText xml:space="preserve"> PAGEREF _Toc102904492 \h </w:instrText>
            </w:r>
            <w:r>
              <w:rPr>
                <w:noProof/>
                <w:webHidden/>
              </w:rPr>
            </w:r>
            <w:r>
              <w:rPr>
                <w:noProof/>
                <w:webHidden/>
              </w:rPr>
              <w:fldChar w:fldCharType="separate"/>
            </w:r>
            <w:r>
              <w:rPr>
                <w:noProof/>
                <w:webHidden/>
              </w:rPr>
              <w:t>25</w:t>
            </w:r>
            <w:r>
              <w:rPr>
                <w:noProof/>
                <w:webHidden/>
              </w:rPr>
              <w:fldChar w:fldCharType="end"/>
            </w:r>
          </w:hyperlink>
        </w:p>
        <w:p w14:paraId="2E6B3D61" w14:textId="77777777" w:rsidR="00CB41CB" w:rsidRDefault="00CB41CB" w:rsidP="00CB41C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2904493" w:history="1">
            <w:r w:rsidRPr="004F67E1">
              <w:rPr>
                <w:rStyle w:val="Hyperlink"/>
                <w:noProof/>
              </w:rPr>
              <w:t>Advanced PHP</w:t>
            </w:r>
            <w:r>
              <w:rPr>
                <w:noProof/>
                <w:webHidden/>
              </w:rPr>
              <w:tab/>
            </w:r>
            <w:r>
              <w:rPr>
                <w:noProof/>
                <w:webHidden/>
              </w:rPr>
              <w:fldChar w:fldCharType="begin"/>
            </w:r>
            <w:r>
              <w:rPr>
                <w:noProof/>
                <w:webHidden/>
              </w:rPr>
              <w:instrText xml:space="preserve"> PAGEREF _Toc102904493 \h </w:instrText>
            </w:r>
            <w:r>
              <w:rPr>
                <w:noProof/>
                <w:webHidden/>
              </w:rPr>
            </w:r>
            <w:r>
              <w:rPr>
                <w:noProof/>
                <w:webHidden/>
              </w:rPr>
              <w:fldChar w:fldCharType="separate"/>
            </w:r>
            <w:r>
              <w:rPr>
                <w:noProof/>
                <w:webHidden/>
              </w:rPr>
              <w:t>27</w:t>
            </w:r>
            <w:r>
              <w:rPr>
                <w:noProof/>
                <w:webHidden/>
              </w:rPr>
              <w:fldChar w:fldCharType="end"/>
            </w:r>
          </w:hyperlink>
        </w:p>
        <w:p w14:paraId="631E7393"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4" w:history="1">
            <w:r w:rsidRPr="004F67E1">
              <w:rPr>
                <w:rStyle w:val="Hyperlink"/>
                <w:noProof/>
              </w:rPr>
              <w:t>Error and Exception Handling</w:t>
            </w:r>
            <w:r>
              <w:rPr>
                <w:noProof/>
                <w:webHidden/>
              </w:rPr>
              <w:tab/>
            </w:r>
            <w:r>
              <w:rPr>
                <w:noProof/>
                <w:webHidden/>
              </w:rPr>
              <w:fldChar w:fldCharType="begin"/>
            </w:r>
            <w:r>
              <w:rPr>
                <w:noProof/>
                <w:webHidden/>
              </w:rPr>
              <w:instrText xml:space="preserve"> PAGEREF _Toc102904494 \h </w:instrText>
            </w:r>
            <w:r>
              <w:rPr>
                <w:noProof/>
                <w:webHidden/>
              </w:rPr>
            </w:r>
            <w:r>
              <w:rPr>
                <w:noProof/>
                <w:webHidden/>
              </w:rPr>
              <w:fldChar w:fldCharType="separate"/>
            </w:r>
            <w:r>
              <w:rPr>
                <w:noProof/>
                <w:webHidden/>
              </w:rPr>
              <w:t>27</w:t>
            </w:r>
            <w:r>
              <w:rPr>
                <w:noProof/>
                <w:webHidden/>
              </w:rPr>
              <w:fldChar w:fldCharType="end"/>
            </w:r>
          </w:hyperlink>
        </w:p>
        <w:p w14:paraId="2244B73B"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5" w:history="1">
            <w:r w:rsidRPr="004F67E1">
              <w:rPr>
                <w:rStyle w:val="Hyperlink"/>
                <w:noProof/>
              </w:rPr>
              <w:t>Strings and Regular Expressions</w:t>
            </w:r>
            <w:r>
              <w:rPr>
                <w:noProof/>
                <w:webHidden/>
              </w:rPr>
              <w:tab/>
            </w:r>
            <w:r>
              <w:rPr>
                <w:noProof/>
                <w:webHidden/>
              </w:rPr>
              <w:fldChar w:fldCharType="begin"/>
            </w:r>
            <w:r>
              <w:rPr>
                <w:noProof/>
                <w:webHidden/>
              </w:rPr>
              <w:instrText xml:space="preserve"> PAGEREF _Toc102904495 \h </w:instrText>
            </w:r>
            <w:r>
              <w:rPr>
                <w:noProof/>
                <w:webHidden/>
              </w:rPr>
            </w:r>
            <w:r>
              <w:rPr>
                <w:noProof/>
                <w:webHidden/>
              </w:rPr>
              <w:fldChar w:fldCharType="separate"/>
            </w:r>
            <w:r>
              <w:rPr>
                <w:noProof/>
                <w:webHidden/>
              </w:rPr>
              <w:t>30</w:t>
            </w:r>
            <w:r>
              <w:rPr>
                <w:noProof/>
                <w:webHidden/>
              </w:rPr>
              <w:fldChar w:fldCharType="end"/>
            </w:r>
          </w:hyperlink>
        </w:p>
        <w:p w14:paraId="41360A55"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6" w:history="1">
            <w:r w:rsidRPr="004F67E1">
              <w:rPr>
                <w:rStyle w:val="Hyperlink"/>
                <w:noProof/>
              </w:rPr>
              <w:t>Working with the File and Operating System</w:t>
            </w:r>
            <w:r>
              <w:rPr>
                <w:noProof/>
                <w:webHidden/>
              </w:rPr>
              <w:tab/>
            </w:r>
            <w:r>
              <w:rPr>
                <w:noProof/>
                <w:webHidden/>
              </w:rPr>
              <w:fldChar w:fldCharType="begin"/>
            </w:r>
            <w:r>
              <w:rPr>
                <w:noProof/>
                <w:webHidden/>
              </w:rPr>
              <w:instrText xml:space="preserve"> PAGEREF _Toc102904496 \h </w:instrText>
            </w:r>
            <w:r>
              <w:rPr>
                <w:noProof/>
                <w:webHidden/>
              </w:rPr>
            </w:r>
            <w:r>
              <w:rPr>
                <w:noProof/>
                <w:webHidden/>
              </w:rPr>
              <w:fldChar w:fldCharType="separate"/>
            </w:r>
            <w:r>
              <w:rPr>
                <w:noProof/>
                <w:webHidden/>
              </w:rPr>
              <w:t>40</w:t>
            </w:r>
            <w:r>
              <w:rPr>
                <w:noProof/>
                <w:webHidden/>
              </w:rPr>
              <w:fldChar w:fldCharType="end"/>
            </w:r>
          </w:hyperlink>
        </w:p>
        <w:p w14:paraId="513725AF"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7" w:history="1">
            <w:r w:rsidRPr="004F67E1">
              <w:rPr>
                <w:rStyle w:val="Hyperlink"/>
                <w:noProof/>
              </w:rPr>
              <w:t>PEAR</w:t>
            </w:r>
            <w:r>
              <w:rPr>
                <w:noProof/>
                <w:webHidden/>
              </w:rPr>
              <w:tab/>
            </w:r>
            <w:r>
              <w:rPr>
                <w:noProof/>
                <w:webHidden/>
              </w:rPr>
              <w:fldChar w:fldCharType="begin"/>
            </w:r>
            <w:r>
              <w:rPr>
                <w:noProof/>
                <w:webHidden/>
              </w:rPr>
              <w:instrText xml:space="preserve"> PAGEREF _Toc102904497 \h </w:instrText>
            </w:r>
            <w:r>
              <w:rPr>
                <w:noProof/>
                <w:webHidden/>
              </w:rPr>
            </w:r>
            <w:r>
              <w:rPr>
                <w:noProof/>
                <w:webHidden/>
              </w:rPr>
              <w:fldChar w:fldCharType="separate"/>
            </w:r>
            <w:r>
              <w:rPr>
                <w:noProof/>
                <w:webHidden/>
              </w:rPr>
              <w:t>46</w:t>
            </w:r>
            <w:r>
              <w:rPr>
                <w:noProof/>
                <w:webHidden/>
              </w:rPr>
              <w:fldChar w:fldCharType="end"/>
            </w:r>
          </w:hyperlink>
        </w:p>
        <w:p w14:paraId="4BAD9D5D"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8" w:history="1">
            <w:r w:rsidRPr="004F67E1">
              <w:rPr>
                <w:rStyle w:val="Hyperlink"/>
                <w:noProof/>
              </w:rPr>
              <w:t>Date and Time</w:t>
            </w:r>
            <w:r>
              <w:rPr>
                <w:noProof/>
                <w:webHidden/>
              </w:rPr>
              <w:tab/>
            </w:r>
            <w:r>
              <w:rPr>
                <w:noProof/>
                <w:webHidden/>
              </w:rPr>
              <w:fldChar w:fldCharType="begin"/>
            </w:r>
            <w:r>
              <w:rPr>
                <w:noProof/>
                <w:webHidden/>
              </w:rPr>
              <w:instrText xml:space="preserve"> PAGEREF _Toc102904498 \h </w:instrText>
            </w:r>
            <w:r>
              <w:rPr>
                <w:noProof/>
                <w:webHidden/>
              </w:rPr>
            </w:r>
            <w:r>
              <w:rPr>
                <w:noProof/>
                <w:webHidden/>
              </w:rPr>
              <w:fldChar w:fldCharType="separate"/>
            </w:r>
            <w:r>
              <w:rPr>
                <w:noProof/>
                <w:webHidden/>
              </w:rPr>
              <w:t>47</w:t>
            </w:r>
            <w:r>
              <w:rPr>
                <w:noProof/>
                <w:webHidden/>
              </w:rPr>
              <w:fldChar w:fldCharType="end"/>
            </w:r>
          </w:hyperlink>
        </w:p>
        <w:p w14:paraId="5E7ADD1D"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499" w:history="1">
            <w:r w:rsidRPr="004F67E1">
              <w:rPr>
                <w:rStyle w:val="Hyperlink"/>
                <w:noProof/>
              </w:rPr>
              <w:t>Forms</w:t>
            </w:r>
            <w:r>
              <w:rPr>
                <w:noProof/>
                <w:webHidden/>
              </w:rPr>
              <w:tab/>
            </w:r>
            <w:r>
              <w:rPr>
                <w:noProof/>
                <w:webHidden/>
              </w:rPr>
              <w:fldChar w:fldCharType="begin"/>
            </w:r>
            <w:r>
              <w:rPr>
                <w:noProof/>
                <w:webHidden/>
              </w:rPr>
              <w:instrText xml:space="preserve"> PAGEREF _Toc102904499 \h </w:instrText>
            </w:r>
            <w:r>
              <w:rPr>
                <w:noProof/>
                <w:webHidden/>
              </w:rPr>
            </w:r>
            <w:r>
              <w:rPr>
                <w:noProof/>
                <w:webHidden/>
              </w:rPr>
              <w:fldChar w:fldCharType="separate"/>
            </w:r>
            <w:r>
              <w:rPr>
                <w:noProof/>
                <w:webHidden/>
              </w:rPr>
              <w:t>52</w:t>
            </w:r>
            <w:r>
              <w:rPr>
                <w:noProof/>
                <w:webHidden/>
              </w:rPr>
              <w:fldChar w:fldCharType="end"/>
            </w:r>
          </w:hyperlink>
        </w:p>
        <w:p w14:paraId="2A8183B1"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0" w:history="1">
            <w:r w:rsidRPr="004F67E1">
              <w:rPr>
                <w:rStyle w:val="Hyperlink"/>
                <w:noProof/>
              </w:rPr>
              <w:t>Authenticating Your Users</w:t>
            </w:r>
            <w:r>
              <w:rPr>
                <w:noProof/>
                <w:webHidden/>
              </w:rPr>
              <w:tab/>
            </w:r>
            <w:r>
              <w:rPr>
                <w:noProof/>
                <w:webHidden/>
              </w:rPr>
              <w:fldChar w:fldCharType="begin"/>
            </w:r>
            <w:r>
              <w:rPr>
                <w:noProof/>
                <w:webHidden/>
              </w:rPr>
              <w:instrText xml:space="preserve"> PAGEREF _Toc102904500 \h </w:instrText>
            </w:r>
            <w:r>
              <w:rPr>
                <w:noProof/>
                <w:webHidden/>
              </w:rPr>
            </w:r>
            <w:r>
              <w:rPr>
                <w:noProof/>
                <w:webHidden/>
              </w:rPr>
              <w:fldChar w:fldCharType="separate"/>
            </w:r>
            <w:r>
              <w:rPr>
                <w:noProof/>
                <w:webHidden/>
              </w:rPr>
              <w:t>55</w:t>
            </w:r>
            <w:r>
              <w:rPr>
                <w:noProof/>
                <w:webHidden/>
              </w:rPr>
              <w:fldChar w:fldCharType="end"/>
            </w:r>
          </w:hyperlink>
        </w:p>
        <w:p w14:paraId="45A5F531"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1" w:history="1">
            <w:r w:rsidRPr="004F67E1">
              <w:rPr>
                <w:rStyle w:val="Hyperlink"/>
                <w:noProof/>
              </w:rPr>
              <w:t>Handling File Uploads</w:t>
            </w:r>
            <w:r>
              <w:rPr>
                <w:noProof/>
                <w:webHidden/>
              </w:rPr>
              <w:tab/>
            </w:r>
            <w:r>
              <w:rPr>
                <w:noProof/>
                <w:webHidden/>
              </w:rPr>
              <w:fldChar w:fldCharType="begin"/>
            </w:r>
            <w:r>
              <w:rPr>
                <w:noProof/>
                <w:webHidden/>
              </w:rPr>
              <w:instrText xml:space="preserve"> PAGEREF _Toc102904501 \h </w:instrText>
            </w:r>
            <w:r>
              <w:rPr>
                <w:noProof/>
                <w:webHidden/>
              </w:rPr>
            </w:r>
            <w:r>
              <w:rPr>
                <w:noProof/>
                <w:webHidden/>
              </w:rPr>
              <w:fldChar w:fldCharType="separate"/>
            </w:r>
            <w:r>
              <w:rPr>
                <w:noProof/>
                <w:webHidden/>
              </w:rPr>
              <w:t>59</w:t>
            </w:r>
            <w:r>
              <w:rPr>
                <w:noProof/>
                <w:webHidden/>
              </w:rPr>
              <w:fldChar w:fldCharType="end"/>
            </w:r>
          </w:hyperlink>
        </w:p>
        <w:p w14:paraId="0ABC351E"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2" w:history="1">
            <w:r w:rsidRPr="004F67E1">
              <w:rPr>
                <w:rStyle w:val="Hyperlink"/>
                <w:noProof/>
              </w:rPr>
              <w:t>Networking</w:t>
            </w:r>
            <w:r>
              <w:rPr>
                <w:noProof/>
                <w:webHidden/>
              </w:rPr>
              <w:tab/>
            </w:r>
            <w:r>
              <w:rPr>
                <w:noProof/>
                <w:webHidden/>
              </w:rPr>
              <w:fldChar w:fldCharType="begin"/>
            </w:r>
            <w:r>
              <w:rPr>
                <w:noProof/>
                <w:webHidden/>
              </w:rPr>
              <w:instrText xml:space="preserve"> PAGEREF _Toc102904502 \h </w:instrText>
            </w:r>
            <w:r>
              <w:rPr>
                <w:noProof/>
                <w:webHidden/>
              </w:rPr>
            </w:r>
            <w:r>
              <w:rPr>
                <w:noProof/>
                <w:webHidden/>
              </w:rPr>
              <w:fldChar w:fldCharType="separate"/>
            </w:r>
            <w:r>
              <w:rPr>
                <w:noProof/>
                <w:webHidden/>
              </w:rPr>
              <w:t>62</w:t>
            </w:r>
            <w:r>
              <w:rPr>
                <w:noProof/>
                <w:webHidden/>
              </w:rPr>
              <w:fldChar w:fldCharType="end"/>
            </w:r>
          </w:hyperlink>
        </w:p>
        <w:p w14:paraId="714E6AFB"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3" w:history="1">
            <w:r w:rsidRPr="004F67E1">
              <w:rPr>
                <w:rStyle w:val="Hyperlink"/>
                <w:noProof/>
              </w:rPr>
              <w:t>PHP and LDAP</w:t>
            </w:r>
            <w:r>
              <w:rPr>
                <w:noProof/>
                <w:webHidden/>
              </w:rPr>
              <w:tab/>
            </w:r>
            <w:r>
              <w:rPr>
                <w:noProof/>
                <w:webHidden/>
              </w:rPr>
              <w:fldChar w:fldCharType="begin"/>
            </w:r>
            <w:r>
              <w:rPr>
                <w:noProof/>
                <w:webHidden/>
              </w:rPr>
              <w:instrText xml:space="preserve"> PAGEREF _Toc102904503 \h </w:instrText>
            </w:r>
            <w:r>
              <w:rPr>
                <w:noProof/>
                <w:webHidden/>
              </w:rPr>
            </w:r>
            <w:r>
              <w:rPr>
                <w:noProof/>
                <w:webHidden/>
              </w:rPr>
              <w:fldChar w:fldCharType="separate"/>
            </w:r>
            <w:r>
              <w:rPr>
                <w:noProof/>
                <w:webHidden/>
              </w:rPr>
              <w:t>65</w:t>
            </w:r>
            <w:r>
              <w:rPr>
                <w:noProof/>
                <w:webHidden/>
              </w:rPr>
              <w:fldChar w:fldCharType="end"/>
            </w:r>
          </w:hyperlink>
        </w:p>
        <w:p w14:paraId="686B0A07"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4" w:history="1">
            <w:r w:rsidRPr="004F67E1">
              <w:rPr>
                <w:rStyle w:val="Hyperlink"/>
                <w:noProof/>
              </w:rPr>
              <w:t>Session Handlers</w:t>
            </w:r>
            <w:r>
              <w:rPr>
                <w:noProof/>
                <w:webHidden/>
              </w:rPr>
              <w:tab/>
            </w:r>
            <w:r>
              <w:rPr>
                <w:noProof/>
                <w:webHidden/>
              </w:rPr>
              <w:fldChar w:fldCharType="begin"/>
            </w:r>
            <w:r>
              <w:rPr>
                <w:noProof/>
                <w:webHidden/>
              </w:rPr>
              <w:instrText xml:space="preserve"> PAGEREF _Toc102904504 \h </w:instrText>
            </w:r>
            <w:r>
              <w:rPr>
                <w:noProof/>
                <w:webHidden/>
              </w:rPr>
            </w:r>
            <w:r>
              <w:rPr>
                <w:noProof/>
                <w:webHidden/>
              </w:rPr>
              <w:fldChar w:fldCharType="separate"/>
            </w:r>
            <w:r>
              <w:rPr>
                <w:noProof/>
                <w:webHidden/>
              </w:rPr>
              <w:t>66</w:t>
            </w:r>
            <w:r>
              <w:rPr>
                <w:noProof/>
                <w:webHidden/>
              </w:rPr>
              <w:fldChar w:fldCharType="end"/>
            </w:r>
          </w:hyperlink>
        </w:p>
        <w:p w14:paraId="6D6CAFA4"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5" w:history="1">
            <w:r w:rsidRPr="004F67E1">
              <w:rPr>
                <w:rStyle w:val="Hyperlink"/>
                <w:noProof/>
              </w:rPr>
              <w:t>Templating with Smarty</w:t>
            </w:r>
            <w:r>
              <w:rPr>
                <w:noProof/>
                <w:webHidden/>
              </w:rPr>
              <w:tab/>
            </w:r>
            <w:r>
              <w:rPr>
                <w:noProof/>
                <w:webHidden/>
              </w:rPr>
              <w:fldChar w:fldCharType="begin"/>
            </w:r>
            <w:r>
              <w:rPr>
                <w:noProof/>
                <w:webHidden/>
              </w:rPr>
              <w:instrText xml:space="preserve"> PAGEREF _Toc102904505 \h </w:instrText>
            </w:r>
            <w:r>
              <w:rPr>
                <w:noProof/>
                <w:webHidden/>
              </w:rPr>
            </w:r>
            <w:r>
              <w:rPr>
                <w:noProof/>
                <w:webHidden/>
              </w:rPr>
              <w:fldChar w:fldCharType="separate"/>
            </w:r>
            <w:r>
              <w:rPr>
                <w:noProof/>
                <w:webHidden/>
              </w:rPr>
              <w:t>70</w:t>
            </w:r>
            <w:r>
              <w:rPr>
                <w:noProof/>
                <w:webHidden/>
              </w:rPr>
              <w:fldChar w:fldCharType="end"/>
            </w:r>
          </w:hyperlink>
        </w:p>
        <w:p w14:paraId="7D9B2581"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6" w:history="1">
            <w:r w:rsidRPr="004F67E1">
              <w:rPr>
                <w:rStyle w:val="Hyperlink"/>
                <w:noProof/>
              </w:rPr>
              <w:t>Web Services</w:t>
            </w:r>
            <w:r>
              <w:rPr>
                <w:noProof/>
                <w:webHidden/>
              </w:rPr>
              <w:tab/>
            </w:r>
            <w:r>
              <w:rPr>
                <w:noProof/>
                <w:webHidden/>
              </w:rPr>
              <w:fldChar w:fldCharType="begin"/>
            </w:r>
            <w:r>
              <w:rPr>
                <w:noProof/>
                <w:webHidden/>
              </w:rPr>
              <w:instrText xml:space="preserve"> PAGEREF _Toc102904506 \h </w:instrText>
            </w:r>
            <w:r>
              <w:rPr>
                <w:noProof/>
                <w:webHidden/>
              </w:rPr>
            </w:r>
            <w:r>
              <w:rPr>
                <w:noProof/>
                <w:webHidden/>
              </w:rPr>
              <w:fldChar w:fldCharType="separate"/>
            </w:r>
            <w:r>
              <w:rPr>
                <w:noProof/>
                <w:webHidden/>
              </w:rPr>
              <w:t>76</w:t>
            </w:r>
            <w:r>
              <w:rPr>
                <w:noProof/>
                <w:webHidden/>
              </w:rPr>
              <w:fldChar w:fldCharType="end"/>
            </w:r>
          </w:hyperlink>
        </w:p>
        <w:p w14:paraId="43FABAAD" w14:textId="77777777" w:rsidR="00CB41CB" w:rsidRDefault="00CB41CB" w:rsidP="00CB41C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02904507" w:history="1">
            <w:r w:rsidRPr="004F67E1">
              <w:rPr>
                <w:rStyle w:val="Hyperlink"/>
                <w:noProof/>
              </w:rPr>
              <w:t>MVC and the Zend Framework</w:t>
            </w:r>
            <w:r>
              <w:rPr>
                <w:noProof/>
                <w:webHidden/>
              </w:rPr>
              <w:tab/>
            </w:r>
            <w:r>
              <w:rPr>
                <w:noProof/>
                <w:webHidden/>
              </w:rPr>
              <w:fldChar w:fldCharType="begin"/>
            </w:r>
            <w:r>
              <w:rPr>
                <w:noProof/>
                <w:webHidden/>
              </w:rPr>
              <w:instrText xml:space="preserve"> PAGEREF _Toc102904507 \h </w:instrText>
            </w:r>
            <w:r>
              <w:rPr>
                <w:noProof/>
                <w:webHidden/>
              </w:rPr>
            </w:r>
            <w:r>
              <w:rPr>
                <w:noProof/>
                <w:webHidden/>
              </w:rPr>
              <w:fldChar w:fldCharType="separate"/>
            </w:r>
            <w:r>
              <w:rPr>
                <w:noProof/>
                <w:webHidden/>
              </w:rPr>
              <w:t>80</w:t>
            </w:r>
            <w:r>
              <w:rPr>
                <w:noProof/>
                <w:webHidden/>
              </w:rPr>
              <w:fldChar w:fldCharType="end"/>
            </w:r>
          </w:hyperlink>
        </w:p>
        <w:p w14:paraId="04D85F96" w14:textId="77777777" w:rsidR="00CB41CB" w:rsidRDefault="00CB41CB" w:rsidP="00CB41CB">
          <w:pPr>
            <w:pStyle w:val="TOC3"/>
            <w:tabs>
              <w:tab w:val="right" w:leader="dot" w:pos="9962"/>
            </w:tabs>
            <w:rPr>
              <w:noProof/>
            </w:rPr>
          </w:pPr>
          <w:hyperlink w:anchor="_Toc102904508" w:history="1">
            <w:r w:rsidRPr="004F67E1">
              <w:rPr>
                <w:rStyle w:val="Hyperlink"/>
                <w:noProof/>
              </w:rPr>
              <w:t>My Ubuntu 8.10 Apache Notes</w:t>
            </w:r>
            <w:r>
              <w:rPr>
                <w:noProof/>
                <w:webHidden/>
              </w:rPr>
              <w:tab/>
            </w:r>
            <w:r>
              <w:rPr>
                <w:noProof/>
                <w:webHidden/>
              </w:rPr>
              <w:fldChar w:fldCharType="begin"/>
            </w:r>
            <w:r>
              <w:rPr>
                <w:noProof/>
                <w:webHidden/>
              </w:rPr>
              <w:instrText xml:space="preserve"> PAGEREF _Toc102904508 \h </w:instrText>
            </w:r>
            <w:r>
              <w:rPr>
                <w:noProof/>
                <w:webHidden/>
              </w:rPr>
            </w:r>
            <w:r>
              <w:rPr>
                <w:noProof/>
                <w:webHidden/>
              </w:rPr>
              <w:fldChar w:fldCharType="separate"/>
            </w:r>
            <w:r>
              <w:rPr>
                <w:noProof/>
                <w:webHidden/>
              </w:rPr>
              <w:t>87</w:t>
            </w:r>
            <w:r>
              <w:rPr>
                <w:noProof/>
                <w:webHidden/>
              </w:rPr>
              <w:fldChar w:fldCharType="end"/>
            </w:r>
          </w:hyperlink>
        </w:p>
        <w:p w14:paraId="7BD79DB5" w14:textId="77777777" w:rsidR="00CB41CB" w:rsidRDefault="00CB41CB" w:rsidP="00CB41CB">
          <w:r>
            <w:rPr>
              <w:b/>
              <w:bCs/>
              <w:noProof/>
            </w:rPr>
            <w:fldChar w:fldCharType="end"/>
          </w:r>
        </w:p>
      </w:sdtContent>
    </w:sdt>
    <w:p w14:paraId="19CA2D01" w14:textId="77777777" w:rsidR="00CB41CB" w:rsidRPr="002C1B49" w:rsidRDefault="00CB41CB" w:rsidP="00CB41CB">
      <w:pPr>
        <w:pStyle w:val="Textbody"/>
      </w:pPr>
    </w:p>
    <w:p w14:paraId="7C2D49C4" w14:textId="77777777" w:rsidR="00CB41CB" w:rsidRDefault="00CB41CB" w:rsidP="00CB41CB">
      <w:pPr>
        <w:pStyle w:val="Textbody"/>
      </w:pPr>
    </w:p>
    <w:p w14:paraId="7073CC33" w14:textId="77777777" w:rsidR="00CB41CB" w:rsidRDefault="00CB41CB" w:rsidP="00CB41CB">
      <w:pPr>
        <w:pStyle w:val="Heading1"/>
      </w:pPr>
      <w:bookmarkStart w:id="0" w:name="_Toc102904483"/>
      <w:bookmarkStart w:id="1" w:name="_Toc102904126"/>
      <w:r>
        <w:lastRenderedPageBreak/>
        <w:t>Getting Started</w:t>
      </w:r>
      <w:bookmarkEnd w:id="0"/>
    </w:p>
    <w:p w14:paraId="256DC53A" w14:textId="77777777" w:rsidR="00CB41CB" w:rsidRDefault="00CB41CB" w:rsidP="00CB41CB">
      <w:pPr>
        <w:pStyle w:val="Heading2"/>
      </w:pPr>
      <w:bookmarkStart w:id="2" w:name="_Toc102904484"/>
      <w:r>
        <w:t>Introducing PHP</w:t>
      </w:r>
      <w:bookmarkEnd w:id="1"/>
      <w:bookmarkEnd w:id="2"/>
    </w:p>
    <w:p w14:paraId="7F340FEB" w14:textId="77777777" w:rsidR="00CB41CB" w:rsidRDefault="00CB41CB" w:rsidP="00CB41CB">
      <w:pPr>
        <w:pStyle w:val="Textbody"/>
      </w:pPr>
      <w:r>
        <w:t>PHP was spawned by a Canadian developer's Web page traffic counter. 1</w:t>
      </w:r>
    </w:p>
    <w:p w14:paraId="0B53A003" w14:textId="77777777" w:rsidR="00CB41CB" w:rsidRDefault="00CB41CB" w:rsidP="00CB41CB">
      <w:pPr>
        <w:pStyle w:val="cpwarning"/>
      </w:pPr>
      <w:r>
        <w:t>PHP 6 was still a beta release at the time of writing.  It was stable enough to write about, but some of the features might have changed before the final release.</w:t>
      </w:r>
    </w:p>
    <w:p w14:paraId="222E4D76" w14:textId="77777777" w:rsidR="00CB41CB" w:rsidRDefault="00CB41CB" w:rsidP="00CB41CB">
      <w:pPr>
        <w:pStyle w:val="Textbody"/>
      </w:pPr>
      <w:r>
        <w:t>PHP (Personal Home Page) began when Rasmus Lerdorf developed a Perl/CGI script to know how many visitors were reading his online resume in 1995. 2</w:t>
      </w:r>
    </w:p>
    <w:p w14:paraId="655E6E73" w14:textId="77777777" w:rsidR="00CB41CB" w:rsidRDefault="00CB41CB" w:rsidP="00CB41CB">
      <w:pPr>
        <w:pStyle w:val="Textbody"/>
      </w:pPr>
      <w:r>
        <w:t>By the release of PHP 3.0 in June 1998, more than 50,000 developers were using PHP for their Web pages.</w:t>
      </w:r>
    </w:p>
    <w:p w14:paraId="72C00FA9" w14:textId="77777777" w:rsidR="00CB41CB" w:rsidRDefault="00CB41CB" w:rsidP="00CB41CB">
      <w:pPr>
        <w:pStyle w:val="Textbody"/>
      </w:pPr>
      <w:r>
        <w:t xml:space="preserve">Two leading developers, Zeev </w:t>
      </w:r>
      <w:proofErr w:type="spellStart"/>
      <w:r>
        <w:t>Suraski</w:t>
      </w:r>
      <w:proofErr w:type="spellEnd"/>
      <w:r>
        <w:t xml:space="preserve"> and Andi </w:t>
      </w:r>
      <w:proofErr w:type="spellStart"/>
      <w:r>
        <w:t>Gutmans</w:t>
      </w:r>
      <w:proofErr w:type="spellEnd"/>
      <w:r>
        <w:t xml:space="preserve">, rewrote the PHP parser and dubbed it the </w:t>
      </w:r>
      <w:r w:rsidRPr="00114E3E">
        <w:rPr>
          <w:rStyle w:val="ccterm"/>
        </w:rPr>
        <w:t>Zend</w:t>
      </w:r>
      <w:r>
        <w:t xml:space="preserve"> scripting engine. This was the PHP 4 release.</w:t>
      </w:r>
    </w:p>
    <w:p w14:paraId="4D25B716" w14:textId="77777777" w:rsidR="00CB41CB" w:rsidRDefault="00CB41CB" w:rsidP="00CB41CB">
      <w:pPr>
        <w:pStyle w:val="Textbody"/>
      </w:pPr>
      <w:r>
        <w:t>PHP 4.0 was released on May 22, 2000 – about 18 months after the first official announcement of the new development effort. Many considered this to be PHP's official debut within the enterprise development scene. 3</w:t>
      </w:r>
    </w:p>
    <w:p w14:paraId="3AEDA806" w14:textId="77777777" w:rsidR="00CB41CB" w:rsidRDefault="00CB41CB" w:rsidP="00CB41CB">
      <w:pPr>
        <w:pStyle w:val="Textbody"/>
      </w:pPr>
      <w:r>
        <w:t>Native session handling was added.</w:t>
      </w:r>
    </w:p>
    <w:p w14:paraId="4A53D0A3" w14:textId="77777777" w:rsidR="00CB41CB" w:rsidRDefault="00CB41CB" w:rsidP="00CB41CB">
      <w:pPr>
        <w:pStyle w:val="Textbody"/>
      </w:pPr>
      <w:r>
        <w:t>PHP 4.0 included ISAPI support allowing it to work in conjunction with Microsoft's IIS Web server.</w:t>
      </w:r>
    </w:p>
    <w:p w14:paraId="0C77CA9F" w14:textId="77777777" w:rsidR="00CB41CB" w:rsidRDefault="00CB41CB" w:rsidP="00CB41CB">
      <w:pPr>
        <w:pStyle w:val="Textbody"/>
      </w:pPr>
      <w:r>
        <w:t>Another 4.0 bonus for Windows users was native COM/DCOM support. 4</w:t>
      </w:r>
    </w:p>
    <w:p w14:paraId="6AA4DB39" w14:textId="77777777" w:rsidR="00CB41CB" w:rsidRDefault="00CB41CB" w:rsidP="00CB41CB">
      <w:pPr>
        <w:pStyle w:val="Textbody"/>
      </w:pPr>
      <w:r>
        <w:t>Native Java support was also offered. PCRE (Perl Compatible Regular Expressions) was also added in 4.2.0.</w:t>
      </w:r>
    </w:p>
    <w:p w14:paraId="517B1304" w14:textId="77777777" w:rsidR="00CB41CB" w:rsidRDefault="00CB41CB" w:rsidP="00CB41CB">
      <w:pPr>
        <w:pStyle w:val="Standard"/>
      </w:pPr>
      <w:r>
        <w:t xml:space="preserve">It was PHP 5 that would establish PHP as the </w:t>
      </w:r>
      <w:proofErr w:type="gramStart"/>
      <w:r>
        <w:t>800 pound</w:t>
      </w:r>
      <w:proofErr w:type="gramEnd"/>
      <w:r>
        <w:t xml:space="preserve"> gorilla of the Web scripting world.</w:t>
      </w:r>
    </w:p>
    <w:p w14:paraId="79955D36" w14:textId="77777777" w:rsidR="00CB41CB" w:rsidRDefault="00CB41CB" w:rsidP="00CB41CB">
      <w:pPr>
        <w:pStyle w:val="Standard"/>
      </w:pPr>
      <w:r>
        <w:t>PHP 5 offered vastly improved OOP capabilities. This was PHP 5's most visible feature.\</w:t>
      </w:r>
    </w:p>
    <w:p w14:paraId="7225DBDF" w14:textId="77777777" w:rsidR="00CB41CB" w:rsidRDefault="00CB41CB" w:rsidP="00CB41CB">
      <w:pPr>
        <w:pStyle w:val="Standard"/>
      </w:pPr>
      <w:r>
        <w:t>PHP 5 added try/catch exception handling.</w:t>
      </w:r>
    </w:p>
    <w:p w14:paraId="3170F293" w14:textId="77777777" w:rsidR="00CB41CB" w:rsidRDefault="00CB41CB" w:rsidP="00CB41CB">
      <w:pPr>
        <w:pStyle w:val="Standard"/>
      </w:pPr>
      <w:r>
        <w:t xml:space="preserve">XML support is now based on the </w:t>
      </w:r>
      <w:r w:rsidRPr="00114E3E">
        <w:rPr>
          <w:rStyle w:val="ccterm"/>
        </w:rPr>
        <w:t>libxml2</w:t>
      </w:r>
      <w:r>
        <w:t xml:space="preserve"> library and </w:t>
      </w:r>
      <w:proofErr w:type="spellStart"/>
      <w:r w:rsidRPr="00114E3E">
        <w:rPr>
          <w:rStyle w:val="ccterm"/>
        </w:rPr>
        <w:t>SimpleXML</w:t>
      </w:r>
      <w:proofErr w:type="spellEnd"/>
      <w:r>
        <w:t xml:space="preserve"> was introduced. 5</w:t>
      </w:r>
    </w:p>
    <w:p w14:paraId="5516AEEB" w14:textId="77777777" w:rsidR="00CB41CB" w:rsidRDefault="00CB41CB" w:rsidP="00CB41CB">
      <w:pPr>
        <w:pStyle w:val="Standard"/>
      </w:pPr>
      <w:r>
        <w:t xml:space="preserve">Native </w:t>
      </w:r>
      <w:proofErr w:type="spellStart"/>
      <w:r>
        <w:t>supporrt</w:t>
      </w:r>
      <w:proofErr w:type="spellEnd"/>
      <w:r>
        <w:t xml:space="preserve"> for SQLite was also introduced in version 5.</w:t>
      </w:r>
    </w:p>
    <w:p w14:paraId="62414C14" w14:textId="77777777" w:rsidR="00CB41CB" w:rsidRDefault="00CB41CB" w:rsidP="00CB41CB">
      <w:pPr>
        <w:pStyle w:val="Standard"/>
      </w:pPr>
      <w:r>
        <w:t>At press time, PHP 6 was in beta and scheduled for release at the end of 2007.</w:t>
      </w:r>
    </w:p>
    <w:p w14:paraId="7E108BE1" w14:textId="77777777" w:rsidR="00CB41CB" w:rsidRDefault="00CB41CB" w:rsidP="00CB41CB">
      <w:pPr>
        <w:pStyle w:val="Standard"/>
      </w:pPr>
      <w:r>
        <w:t xml:space="preserve">Some though making this a major release number was curious because the only particularly significant feature added </w:t>
      </w:r>
      <w:proofErr w:type="gramStart"/>
      <w:r>
        <w:t>was</w:t>
      </w:r>
      <w:proofErr w:type="gramEnd"/>
    </w:p>
    <w:p w14:paraId="5BD3372A" w14:textId="77777777" w:rsidR="00CB41CB" w:rsidRDefault="00CB41CB" w:rsidP="00CB41CB">
      <w:pPr>
        <w:pStyle w:val="Standard"/>
      </w:pPr>
      <w:r>
        <w:t xml:space="preserve">Security improvements have been made to </w:t>
      </w:r>
      <w:proofErr w:type="spellStart"/>
      <w:r>
        <w:t>lesson</w:t>
      </w:r>
      <w:proofErr w:type="spellEnd"/>
      <w:r>
        <w:t xml:space="preserve"> the impact of "inexperienced programmers running with scissors." 6</w:t>
      </w:r>
    </w:p>
    <w:p w14:paraId="50F82CFC" w14:textId="77777777" w:rsidR="00CB41CB" w:rsidRDefault="00CB41CB" w:rsidP="00CB41CB">
      <w:pPr>
        <w:pStyle w:val="Standard"/>
      </w:pPr>
      <w:r>
        <w:t xml:space="preserve">PHP developers have more than 180 libraries with well over 1,000 functions </w:t>
      </w:r>
      <w:proofErr w:type="spellStart"/>
      <w:r>
        <w:t>availaible</w:t>
      </w:r>
      <w:proofErr w:type="spellEnd"/>
      <w:r>
        <w:t>. 8</w:t>
      </w:r>
    </w:p>
    <w:p w14:paraId="5BE29A82" w14:textId="77777777" w:rsidR="00CB41CB" w:rsidRDefault="00CB41CB" w:rsidP="00CB41CB">
      <w:pPr>
        <w:pStyle w:val="Standard"/>
      </w:pPr>
      <w:r>
        <w:t>In addition to manipulating databases, it can:</w:t>
      </w:r>
    </w:p>
    <w:p w14:paraId="1F4E5AB3" w14:textId="77777777" w:rsidR="00CB41CB" w:rsidRDefault="00CB41CB" w:rsidP="00CB41CB">
      <w:pPr>
        <w:pStyle w:val="Standard"/>
        <w:numPr>
          <w:ilvl w:val="0"/>
          <w:numId w:val="14"/>
        </w:numPr>
      </w:pPr>
      <w:r>
        <w:t xml:space="preserve">Create and manipulate Flash and PDF </w:t>
      </w:r>
      <w:proofErr w:type="gramStart"/>
      <w:r>
        <w:t>files</w:t>
      </w:r>
      <w:proofErr w:type="gramEnd"/>
    </w:p>
    <w:p w14:paraId="1BFA46F7" w14:textId="77777777" w:rsidR="00CB41CB" w:rsidRDefault="00CB41CB" w:rsidP="00CB41CB">
      <w:pPr>
        <w:pStyle w:val="Standard"/>
        <w:numPr>
          <w:ilvl w:val="0"/>
          <w:numId w:val="14"/>
        </w:numPr>
      </w:pPr>
      <w:r>
        <w:t xml:space="preserve">Evaluate password </w:t>
      </w:r>
      <w:proofErr w:type="gramStart"/>
      <w:r>
        <w:t>strength</w:t>
      </w:r>
      <w:proofErr w:type="gramEnd"/>
    </w:p>
    <w:p w14:paraId="6B814593" w14:textId="77777777" w:rsidR="00CB41CB" w:rsidRDefault="00CB41CB" w:rsidP="00CB41CB">
      <w:pPr>
        <w:pStyle w:val="Standard"/>
        <w:numPr>
          <w:ilvl w:val="0"/>
          <w:numId w:val="14"/>
        </w:numPr>
      </w:pPr>
      <w:r>
        <w:lastRenderedPageBreak/>
        <w:t>Parse complex strings with Regular Expressions</w:t>
      </w:r>
    </w:p>
    <w:p w14:paraId="5956FC0E" w14:textId="77777777" w:rsidR="00CB41CB" w:rsidRDefault="00CB41CB" w:rsidP="00CB41CB">
      <w:pPr>
        <w:pStyle w:val="Standard"/>
        <w:numPr>
          <w:ilvl w:val="0"/>
          <w:numId w:val="14"/>
        </w:numPr>
      </w:pPr>
      <w:r>
        <w:t>Authenticate uses against flat files, databases, and even Microsoft's Active Directory</w:t>
      </w:r>
    </w:p>
    <w:p w14:paraId="79109566" w14:textId="77777777" w:rsidR="00CB41CB" w:rsidRDefault="00CB41CB" w:rsidP="00CB41CB">
      <w:pPr>
        <w:pStyle w:val="Standard"/>
        <w:numPr>
          <w:ilvl w:val="0"/>
          <w:numId w:val="14"/>
        </w:numPr>
      </w:pPr>
      <w:r>
        <w:t>Communicate with many protocols like LDAP, IMAP, POP3, NNTP, and DNS</w:t>
      </w:r>
    </w:p>
    <w:p w14:paraId="0C4074FA" w14:textId="77777777" w:rsidR="00CB41CB" w:rsidRDefault="00CB41CB" w:rsidP="00CB41CB">
      <w:pPr>
        <w:pStyle w:val="Standard"/>
        <w:numPr>
          <w:ilvl w:val="0"/>
          <w:numId w:val="14"/>
        </w:numPr>
      </w:pPr>
      <w:r>
        <w:t>Tightly integrate with a wide variety of credit-card processing solutions.</w:t>
      </w:r>
    </w:p>
    <w:p w14:paraId="1FD4454F" w14:textId="77777777" w:rsidR="00CB41CB" w:rsidRDefault="00CB41CB" w:rsidP="00CB41CB">
      <w:pPr>
        <w:pStyle w:val="Standard"/>
      </w:pPr>
      <w:r>
        <w:t>Native support is offered for more than 25 database products. 9</w:t>
      </w:r>
    </w:p>
    <w:p w14:paraId="2D739ACD" w14:textId="77777777" w:rsidR="00CB41CB" w:rsidRDefault="00CB41CB" w:rsidP="00CB41CB">
      <w:pPr>
        <w:pStyle w:val="Standard"/>
      </w:pPr>
      <w:r>
        <w:t>PHP offers comprehensive support for both procedural and OOP programming.</w:t>
      </w:r>
    </w:p>
    <w:p w14:paraId="47067FAB" w14:textId="77777777" w:rsidR="00CB41CB" w:rsidRDefault="00CB41CB" w:rsidP="00CB41CB">
      <w:pPr>
        <w:pStyle w:val="Standard"/>
      </w:pPr>
      <w:r>
        <w:t>PHP allows you to quickly capitalize on your current skill set with very little time investment.</w:t>
      </w:r>
    </w:p>
    <w:p w14:paraId="5F5C8AC0" w14:textId="77777777" w:rsidR="00CB41CB" w:rsidRDefault="00CB41CB" w:rsidP="00CB41CB">
      <w:pPr>
        <w:pStyle w:val="Heading2"/>
      </w:pPr>
      <w:bookmarkStart w:id="3" w:name="_Toc102904127"/>
      <w:bookmarkStart w:id="4" w:name="_Toc102904485"/>
      <w:r>
        <w:t>Configuring Your Environment</w:t>
      </w:r>
      <w:bookmarkEnd w:id="3"/>
      <w:bookmarkEnd w:id="4"/>
    </w:p>
    <w:p w14:paraId="7C43DA76" w14:textId="77777777" w:rsidR="00CB41CB" w:rsidRDefault="00CB41CB" w:rsidP="00CB41CB">
      <w:pPr>
        <w:pStyle w:val="Standard"/>
      </w:pPr>
      <w:r>
        <w:t>Although Apache 2 was released more than five years ago, 1.x remains in wide use today. 13</w:t>
      </w:r>
    </w:p>
    <w:p w14:paraId="5220E497" w14:textId="77777777" w:rsidR="00CB41CB" w:rsidRDefault="00CB41CB" w:rsidP="00CB41CB">
      <w:pPr>
        <w:pStyle w:val="Standard"/>
      </w:pPr>
      <w:r>
        <w:t>If you are using Apache on Windows, it is recommended to go with version 2 because this was a complete re-write and is much more stable.</w:t>
      </w:r>
    </w:p>
    <w:p w14:paraId="52EE5B48" w14:textId="77777777" w:rsidR="00CB41CB" w:rsidRDefault="00CB41CB" w:rsidP="00CB41CB">
      <w:pPr>
        <w:pStyle w:val="Standard"/>
      </w:pPr>
      <w:r>
        <w:t>If you plan to use Apache on Windows, use the Zip archive version of PHP rather than the installer. 14</w:t>
      </w:r>
    </w:p>
    <w:p w14:paraId="1D30BE9D" w14:textId="77777777" w:rsidR="00CB41CB" w:rsidRDefault="00CB41CB" w:rsidP="00CB41CB">
      <w:pPr>
        <w:pStyle w:val="Standard"/>
      </w:pPr>
      <w:r>
        <w:t xml:space="preserve">The Apache manual can be found in the </w:t>
      </w:r>
      <w:proofErr w:type="gramStart"/>
      <w:r w:rsidRPr="00D74711">
        <w:rPr>
          <w:rStyle w:val="ccpath"/>
        </w:rPr>
        <w:t>docs</w:t>
      </w:r>
      <w:proofErr w:type="gramEnd"/>
      <w:r>
        <w:t xml:space="preserve"> directory in both XML and HTML formats.</w:t>
      </w:r>
    </w:p>
    <w:p w14:paraId="720D3E43" w14:textId="77777777" w:rsidR="00CB41CB" w:rsidRDefault="00CB41CB" w:rsidP="00CB41CB">
      <w:pPr>
        <w:pStyle w:val="Standard"/>
      </w:pPr>
      <w:r>
        <w:t xml:space="preserve">The PHP documentation is located under the </w:t>
      </w:r>
      <w:r w:rsidRPr="00D74711">
        <w:rPr>
          <w:rStyle w:val="ccpath"/>
        </w:rPr>
        <w:t>manual</w:t>
      </w:r>
      <w:r>
        <w:t xml:space="preserve"> directory.  You can download alternate formats from the Web site, including the </w:t>
      </w:r>
      <w:proofErr w:type="spellStart"/>
      <w:r>
        <w:t>Docbook</w:t>
      </w:r>
      <w:proofErr w:type="spellEnd"/>
      <w:r>
        <w:t xml:space="preserve"> source. 15</w:t>
      </w:r>
    </w:p>
    <w:p w14:paraId="011A7725" w14:textId="77777777" w:rsidR="00CB41CB" w:rsidRDefault="00CB41CB" w:rsidP="00CB41CB">
      <w:pPr>
        <w:pStyle w:val="Standard"/>
      </w:pPr>
      <w:r>
        <w:t xml:space="preserve">The </w:t>
      </w:r>
      <w:proofErr w:type="spellStart"/>
      <w:r>
        <w:t>php</w:t>
      </w:r>
      <w:proofErr w:type="spellEnd"/>
      <w:r>
        <w:t>-</w:t>
      </w:r>
      <w:proofErr w:type="spellStart"/>
      <w:r>
        <w:t>ini</w:t>
      </w:r>
      <w:proofErr w:type="spellEnd"/>
      <w:r>
        <w:t>-recommended version of php.ini has more security enhancements than php.ini-</w:t>
      </w:r>
      <w:proofErr w:type="spellStart"/>
      <w:r>
        <w:t>dist</w:t>
      </w:r>
      <w:proofErr w:type="spellEnd"/>
      <w:r>
        <w:t xml:space="preserve"> but may not be fully compatible with some legacy applications. 16</w:t>
      </w:r>
    </w:p>
    <w:p w14:paraId="6F598202" w14:textId="77777777" w:rsidR="00CB41CB" w:rsidRDefault="00CB41CB" w:rsidP="00CB41CB">
      <w:pPr>
        <w:pStyle w:val="Standard"/>
      </w:pPr>
      <w:r>
        <w:t>Apache 2 was completely rewritten to take advantage of optimizations for the Windows platform. 17</w:t>
      </w:r>
    </w:p>
    <w:p w14:paraId="57DD7013" w14:textId="77777777" w:rsidR="00CB41CB" w:rsidRDefault="00CB41CB" w:rsidP="00CB41CB">
      <w:pPr>
        <w:pStyle w:val="Standard"/>
      </w:pPr>
      <w:r>
        <w:t xml:space="preserve">When installing Apache, consider changing the destination folder to </w:t>
      </w:r>
      <w:r w:rsidRPr="00D74711">
        <w:rPr>
          <w:rStyle w:val="ccpath"/>
        </w:rPr>
        <w:t>C:\</w:t>
      </w:r>
      <w:r>
        <w:t xml:space="preserve"> - this will create c:\apache2 rather than installing under the default location in Program Files. 18</w:t>
      </w:r>
    </w:p>
    <w:p w14:paraId="65217D1D" w14:textId="77777777" w:rsidR="00CB41CB" w:rsidRDefault="00CB41CB" w:rsidP="00CB41CB">
      <w:pPr>
        <w:pStyle w:val="Standard"/>
      </w:pPr>
      <w:r>
        <w:t xml:space="preserve">After unzipping PHP to the appropriate folder, you will add the following to Apache's </w:t>
      </w:r>
      <w:proofErr w:type="spellStart"/>
      <w:r w:rsidRPr="00D74711">
        <w:rPr>
          <w:rStyle w:val="ccpath"/>
        </w:rPr>
        <w:t>httpd.conf</w:t>
      </w:r>
      <w:proofErr w:type="spellEnd"/>
      <w:r w:rsidRPr="00D74711">
        <w:rPr>
          <w:rStyle w:val="ccpath"/>
        </w:rPr>
        <w:t xml:space="preserve"> </w:t>
      </w:r>
      <w:r>
        <w:t>file:</w:t>
      </w:r>
    </w:p>
    <w:p w14:paraId="50C9B72C" w14:textId="77777777" w:rsidR="00CB41CB" w:rsidRDefault="00CB41CB" w:rsidP="00CB41CB">
      <w:pPr>
        <w:pStyle w:val="cpCode"/>
      </w:pPr>
      <w:r>
        <w:t>LoadModule php6_module c:/php6/php6apache2.dll</w:t>
      </w:r>
    </w:p>
    <w:p w14:paraId="6584F391" w14:textId="77777777" w:rsidR="00CB41CB" w:rsidRDefault="00CB41CB" w:rsidP="00CB41CB">
      <w:pPr>
        <w:pStyle w:val="cpCode"/>
      </w:pPr>
      <w:r>
        <w:t>AddType application/x-httpd-php .php</w:t>
      </w:r>
    </w:p>
    <w:p w14:paraId="3880E0B0" w14:textId="77777777" w:rsidR="00CB41CB" w:rsidRDefault="00CB41CB" w:rsidP="00CB41CB">
      <w:pPr>
        <w:pStyle w:val="cpCode"/>
      </w:pPr>
      <w:r>
        <w:t>PHPIniDir "C:\php6"</w:t>
      </w:r>
    </w:p>
    <w:p w14:paraId="43387FB4" w14:textId="77777777" w:rsidR="00CB41CB" w:rsidRDefault="00CB41CB" w:rsidP="00CB41CB">
      <w:pPr>
        <w:pStyle w:val="Standard"/>
      </w:pPr>
      <w:r>
        <w:t>19</w:t>
      </w:r>
    </w:p>
    <w:p w14:paraId="6987E5F8" w14:textId="77777777" w:rsidR="00CB41CB" w:rsidRDefault="00CB41CB" w:rsidP="00CB41CB">
      <w:pPr>
        <w:pStyle w:val="Standard"/>
      </w:pPr>
      <w:r>
        <w:t>Rename the php.ini-</w:t>
      </w:r>
      <w:proofErr w:type="spellStart"/>
      <w:r>
        <w:t>dist</w:t>
      </w:r>
      <w:proofErr w:type="spellEnd"/>
      <w:r>
        <w:t xml:space="preserve"> file to php.ini and copy it to c:\php. 20</w:t>
      </w:r>
    </w:p>
    <w:p w14:paraId="1D8E432C" w14:textId="77777777" w:rsidR="00CB41CB" w:rsidRDefault="00CB41CB" w:rsidP="00CB41CB">
      <w:pPr>
        <w:pStyle w:val="Standard"/>
      </w:pPr>
      <w:r>
        <w:t xml:space="preserve">Microsoft has developed </w:t>
      </w:r>
      <w:proofErr w:type="spellStart"/>
      <w:r w:rsidRPr="00114E3E">
        <w:rPr>
          <w:rStyle w:val="ccterm"/>
        </w:rPr>
        <w:t>FastCGI</w:t>
      </w:r>
      <w:proofErr w:type="spellEnd"/>
      <w:r>
        <w:t xml:space="preserve"> in conjunction with Zend to make interaction between IIS and </w:t>
      </w:r>
      <w:proofErr w:type="gramStart"/>
      <w:r>
        <w:t>third party</w:t>
      </w:r>
      <w:proofErr w:type="gramEnd"/>
      <w:r>
        <w:t xml:space="preserve"> vendors better. It is available but not yet intended for production </w:t>
      </w:r>
      <w:proofErr w:type="spellStart"/>
      <w:r>
        <w:t>environements</w:t>
      </w:r>
      <w:proofErr w:type="spellEnd"/>
      <w:r>
        <w:t>.</w:t>
      </w:r>
    </w:p>
    <w:p w14:paraId="75B3ADEC" w14:textId="77777777" w:rsidR="00CB41CB" w:rsidRDefault="00CB41CB" w:rsidP="00CB41CB">
      <w:pPr>
        <w:pStyle w:val="Standard"/>
      </w:pPr>
      <w:r>
        <w:t xml:space="preserve">To use </w:t>
      </w:r>
      <w:proofErr w:type="spellStart"/>
      <w:r>
        <w:t>FastCGI</w:t>
      </w:r>
      <w:proofErr w:type="spellEnd"/>
      <w:r>
        <w:t xml:space="preserve"> you need IIS 5.1 or greater. 21</w:t>
      </w:r>
    </w:p>
    <w:p w14:paraId="092426C1" w14:textId="77777777" w:rsidR="00CB41CB" w:rsidRDefault="00CB41CB" w:rsidP="00CB41CB">
      <w:pPr>
        <w:pStyle w:val="Standard"/>
      </w:pPr>
      <w:r>
        <w:t>The best way to test your PHP installation is by running a script:</w:t>
      </w:r>
    </w:p>
    <w:p w14:paraId="4AEF82DE" w14:textId="77777777" w:rsidR="00CB41CB" w:rsidRDefault="00CB41CB" w:rsidP="00CB41CB">
      <w:pPr>
        <w:pStyle w:val="cpCode"/>
      </w:pPr>
      <w:r>
        <w:t>&lt;?php</w:t>
      </w:r>
    </w:p>
    <w:p w14:paraId="617C66CC" w14:textId="77777777" w:rsidR="00CB41CB" w:rsidRDefault="00CB41CB" w:rsidP="00CB41CB">
      <w:pPr>
        <w:pStyle w:val="cpCode"/>
      </w:pPr>
      <w:r>
        <w:tab/>
        <w:t>phpinfo();</w:t>
      </w:r>
    </w:p>
    <w:p w14:paraId="7C808C61" w14:textId="77777777" w:rsidR="00CB41CB" w:rsidRDefault="00CB41CB" w:rsidP="00CB41CB">
      <w:pPr>
        <w:pStyle w:val="cpCode"/>
      </w:pPr>
      <w:r>
        <w:lastRenderedPageBreak/>
        <w:t>?&gt;</w:t>
      </w:r>
    </w:p>
    <w:p w14:paraId="6A965122" w14:textId="77777777" w:rsidR="00CB41CB" w:rsidRDefault="00CB41CB" w:rsidP="00CB41CB">
      <w:pPr>
        <w:pStyle w:val="Standard"/>
      </w:pPr>
      <w:r>
        <w:t>23</w:t>
      </w:r>
    </w:p>
    <w:p w14:paraId="23B374C6" w14:textId="77777777" w:rsidR="00CB41CB" w:rsidRDefault="00CB41CB" w:rsidP="007D3185">
      <w:pPr>
        <w:pStyle w:val="cpTip"/>
      </w:pPr>
      <w:r>
        <w:t>Running phpinfo() is a great way to learn about your PHP installation. It has extensive information about the server, operating system environment, and available extensions.</w:t>
      </w:r>
    </w:p>
    <w:p w14:paraId="3693873A" w14:textId="77777777" w:rsidR="00CB41CB" w:rsidRDefault="00CB41CB" w:rsidP="00CB41CB">
      <w:pPr>
        <w:pStyle w:val="Standard"/>
      </w:pPr>
      <w:r>
        <w:t>24</w:t>
      </w:r>
    </w:p>
    <w:p w14:paraId="54B797DB" w14:textId="77777777" w:rsidR="00CB41CB" w:rsidRDefault="00CB41CB" w:rsidP="00CB41CB">
      <w:pPr>
        <w:pStyle w:val="Standard"/>
      </w:pPr>
      <w:r>
        <w:t xml:space="preserve">Don't forget to add </w:t>
      </w:r>
      <w:proofErr w:type="spellStart"/>
      <w:r>
        <w:t>index.php</w:t>
      </w:r>
      <w:proofErr w:type="spellEnd"/>
      <w:r>
        <w:t xml:space="preserve"> to Apache's </w:t>
      </w:r>
      <w:proofErr w:type="spellStart"/>
      <w:r w:rsidRPr="00114E3E">
        <w:rPr>
          <w:rStyle w:val="ccterm"/>
        </w:rPr>
        <w:t>DirectoryIndex</w:t>
      </w:r>
      <w:proofErr w:type="spellEnd"/>
      <w:r>
        <w:t xml:space="preserve"> directive. 25</w:t>
      </w:r>
    </w:p>
    <w:p w14:paraId="224999F5" w14:textId="77777777" w:rsidR="00CB41CB" w:rsidRDefault="00CB41CB" w:rsidP="00CB41CB">
      <w:pPr>
        <w:pStyle w:val="Standard"/>
      </w:pPr>
      <w:r>
        <w:t>On Linux, you can get a complete listing of the more than 200 possible PHP configuration flags with the following command:</w:t>
      </w:r>
    </w:p>
    <w:p w14:paraId="7CA406F8" w14:textId="77777777" w:rsidR="00CB41CB" w:rsidRDefault="00CB41CB" w:rsidP="00CB41CB">
      <w:pPr>
        <w:pStyle w:val="cpCode"/>
      </w:pPr>
      <w:r>
        <w:t>./configure /help</w:t>
      </w:r>
    </w:p>
    <w:p w14:paraId="3BAC566C" w14:textId="77777777" w:rsidR="00CB41CB" w:rsidRDefault="00CB41CB" w:rsidP="00CB41CB">
      <w:pPr>
        <w:pStyle w:val="Standard"/>
      </w:pPr>
      <w:r>
        <w:t>26</w:t>
      </w:r>
    </w:p>
    <w:p w14:paraId="5D7C50AA" w14:textId="77777777" w:rsidR="00CB41CB" w:rsidRDefault="00CB41CB" w:rsidP="00CB41CB">
      <w:pPr>
        <w:pStyle w:val="Standard"/>
      </w:pPr>
      <w:r>
        <w:t>On Windows, to enable one of the many extensions that come bundled with the default build, you need to uncomment them in php.ini.</w:t>
      </w:r>
    </w:p>
    <w:p w14:paraId="052F6506" w14:textId="77777777" w:rsidR="00CB41CB" w:rsidRDefault="00CB41CB" w:rsidP="00CB41CB">
      <w:pPr>
        <w:pStyle w:val="Standard"/>
      </w:pPr>
      <w:r>
        <w:t xml:space="preserve">On both Windows and </w:t>
      </w:r>
      <w:proofErr w:type="gramStart"/>
      <w:r>
        <w:t>Linux</w:t>
      </w:r>
      <w:proofErr w:type="gramEnd"/>
      <w:r>
        <w:t xml:space="preserve"> it is possible to change PHP's behavior at runtime through php.ini. 27</w:t>
      </w:r>
    </w:p>
    <w:p w14:paraId="064353CD" w14:textId="77777777" w:rsidR="00CB41CB" w:rsidRDefault="00CB41CB" w:rsidP="00CB41CB">
      <w:pPr>
        <w:pStyle w:val="Standard"/>
      </w:pPr>
      <w:r>
        <w:t>These directives can be manipulated in various ways:</w:t>
      </w:r>
    </w:p>
    <w:p w14:paraId="5FF290EC" w14:textId="77777777" w:rsidR="00CB41CB" w:rsidRDefault="00CB41CB" w:rsidP="00CB41CB">
      <w:pPr>
        <w:pStyle w:val="Standard"/>
        <w:numPr>
          <w:ilvl w:val="0"/>
          <w:numId w:val="15"/>
        </w:numPr>
      </w:pPr>
      <w:r>
        <w:t>Through php.ini</w:t>
      </w:r>
    </w:p>
    <w:p w14:paraId="77AEA970" w14:textId="77777777" w:rsidR="00CB41CB" w:rsidRDefault="00CB41CB" w:rsidP="00CB41CB">
      <w:pPr>
        <w:pStyle w:val="Standard"/>
        <w:numPr>
          <w:ilvl w:val="0"/>
          <w:numId w:val="15"/>
        </w:numPr>
      </w:pPr>
      <w:r>
        <w:t xml:space="preserve">Via Apache's </w:t>
      </w:r>
      <w:proofErr w:type="spellStart"/>
      <w:r>
        <w:t>httpd.conf</w:t>
      </w:r>
      <w:proofErr w:type="spellEnd"/>
      <w:r>
        <w:t xml:space="preserve"> and .</w:t>
      </w:r>
      <w:proofErr w:type="spellStart"/>
      <w:r>
        <w:t>htaccess</w:t>
      </w:r>
      <w:proofErr w:type="spellEnd"/>
      <w:r>
        <w:t xml:space="preserve"> files</w:t>
      </w:r>
    </w:p>
    <w:p w14:paraId="02A7299F" w14:textId="77777777" w:rsidR="00CB41CB" w:rsidRDefault="00CB41CB" w:rsidP="00CB41CB">
      <w:pPr>
        <w:pStyle w:val="Standard"/>
        <w:numPr>
          <w:ilvl w:val="0"/>
          <w:numId w:val="15"/>
        </w:numPr>
      </w:pPr>
      <w:r>
        <w:t>Through a PHP script</w:t>
      </w:r>
    </w:p>
    <w:p w14:paraId="61F47D05" w14:textId="77777777" w:rsidR="00CB41CB" w:rsidRDefault="00CB41CB" w:rsidP="00CB41CB">
      <w:pPr>
        <w:pStyle w:val="Standard"/>
      </w:pPr>
      <w:r>
        <w:t>The following aspects can be controlled through the php.ini file:</w:t>
      </w:r>
    </w:p>
    <w:p w14:paraId="7B6D14DD" w14:textId="77777777" w:rsidR="00CB41CB" w:rsidRDefault="00CB41CB" w:rsidP="00CB41CB">
      <w:pPr>
        <w:pStyle w:val="Standard"/>
        <w:numPr>
          <w:ilvl w:val="0"/>
          <w:numId w:val="16"/>
        </w:numPr>
      </w:pPr>
      <w:r>
        <w:t>Language options</w:t>
      </w:r>
    </w:p>
    <w:p w14:paraId="22C65048" w14:textId="77777777" w:rsidR="00CB41CB" w:rsidRDefault="00CB41CB" w:rsidP="00CB41CB">
      <w:pPr>
        <w:pStyle w:val="Standard"/>
        <w:numPr>
          <w:ilvl w:val="0"/>
          <w:numId w:val="16"/>
        </w:numPr>
      </w:pPr>
      <w:r>
        <w:t>Safe mode</w:t>
      </w:r>
    </w:p>
    <w:p w14:paraId="2D02A682" w14:textId="77777777" w:rsidR="00CB41CB" w:rsidRDefault="00CB41CB" w:rsidP="00CB41CB">
      <w:pPr>
        <w:pStyle w:val="Standard"/>
        <w:numPr>
          <w:ilvl w:val="0"/>
          <w:numId w:val="16"/>
        </w:numPr>
      </w:pPr>
      <w:r>
        <w:t>Syntax highlighting</w:t>
      </w:r>
    </w:p>
    <w:p w14:paraId="59BAA696" w14:textId="77777777" w:rsidR="00CB41CB" w:rsidRDefault="00CB41CB" w:rsidP="00CB41CB">
      <w:pPr>
        <w:pStyle w:val="Standard"/>
        <w:numPr>
          <w:ilvl w:val="0"/>
          <w:numId w:val="16"/>
        </w:numPr>
      </w:pPr>
      <w:r>
        <w:t>Miscellaneous</w:t>
      </w:r>
    </w:p>
    <w:p w14:paraId="6895AEC4" w14:textId="77777777" w:rsidR="00CB41CB" w:rsidRDefault="00CB41CB" w:rsidP="00CB41CB">
      <w:pPr>
        <w:pStyle w:val="Standard"/>
        <w:numPr>
          <w:ilvl w:val="0"/>
          <w:numId w:val="16"/>
        </w:numPr>
      </w:pPr>
      <w:r>
        <w:t>Resource limits</w:t>
      </w:r>
    </w:p>
    <w:p w14:paraId="515E9315" w14:textId="77777777" w:rsidR="00CB41CB" w:rsidRDefault="00CB41CB" w:rsidP="00CB41CB">
      <w:pPr>
        <w:pStyle w:val="Standard"/>
        <w:numPr>
          <w:ilvl w:val="0"/>
          <w:numId w:val="16"/>
        </w:numPr>
      </w:pPr>
      <w:r>
        <w:t>Error handling and logging</w:t>
      </w:r>
    </w:p>
    <w:p w14:paraId="343D6C77" w14:textId="77777777" w:rsidR="00CB41CB" w:rsidRDefault="00CB41CB" w:rsidP="00CB41CB">
      <w:pPr>
        <w:pStyle w:val="Standard"/>
        <w:numPr>
          <w:ilvl w:val="0"/>
          <w:numId w:val="16"/>
        </w:numPr>
      </w:pPr>
      <w:r>
        <w:t>Data handling</w:t>
      </w:r>
    </w:p>
    <w:p w14:paraId="3376D0EC" w14:textId="77777777" w:rsidR="00CB41CB" w:rsidRDefault="00CB41CB" w:rsidP="00CB41CB">
      <w:pPr>
        <w:pStyle w:val="Standard"/>
        <w:numPr>
          <w:ilvl w:val="0"/>
          <w:numId w:val="16"/>
        </w:numPr>
      </w:pPr>
      <w:r>
        <w:t>Paths and directories</w:t>
      </w:r>
    </w:p>
    <w:p w14:paraId="7039B058" w14:textId="77777777" w:rsidR="00CB41CB" w:rsidRDefault="00CB41CB" w:rsidP="00CB41CB">
      <w:pPr>
        <w:pStyle w:val="Standard"/>
        <w:numPr>
          <w:ilvl w:val="0"/>
          <w:numId w:val="16"/>
        </w:numPr>
      </w:pPr>
      <w:r>
        <w:t>File uploads</w:t>
      </w:r>
    </w:p>
    <w:p w14:paraId="702F0C2A" w14:textId="77777777" w:rsidR="00CB41CB" w:rsidRDefault="00CB41CB" w:rsidP="00CB41CB">
      <w:pPr>
        <w:pStyle w:val="Standard"/>
        <w:numPr>
          <w:ilvl w:val="0"/>
          <w:numId w:val="16"/>
        </w:numPr>
      </w:pPr>
      <w:proofErr w:type="spellStart"/>
      <w:r>
        <w:t>Fopen</w:t>
      </w:r>
      <w:proofErr w:type="spellEnd"/>
      <w:r>
        <w:t xml:space="preserve"> wrappers</w:t>
      </w:r>
    </w:p>
    <w:p w14:paraId="57F28C2F" w14:textId="77777777" w:rsidR="00CB41CB" w:rsidRDefault="00CB41CB" w:rsidP="00CB41CB">
      <w:pPr>
        <w:pStyle w:val="Standard"/>
        <w:numPr>
          <w:ilvl w:val="0"/>
          <w:numId w:val="16"/>
        </w:numPr>
      </w:pPr>
      <w:r>
        <w:t>Dynamic extensions</w:t>
      </w:r>
    </w:p>
    <w:p w14:paraId="0EF8DAB1" w14:textId="77777777" w:rsidR="00CB41CB" w:rsidRDefault="00CB41CB" w:rsidP="00CB41CB">
      <w:pPr>
        <w:pStyle w:val="Standard"/>
        <w:numPr>
          <w:ilvl w:val="0"/>
          <w:numId w:val="16"/>
        </w:numPr>
      </w:pPr>
      <w:r>
        <w:t>Module settings</w:t>
      </w:r>
    </w:p>
    <w:p w14:paraId="7BEA7630" w14:textId="77777777" w:rsidR="00CB41CB" w:rsidRDefault="00CB41CB" w:rsidP="00CB41CB">
      <w:r>
        <w:t xml:space="preserve">After you're comfortable with a parameter's function, consider deleting the comments to speed </w:t>
      </w:r>
      <w:r>
        <w:lastRenderedPageBreak/>
        <w:t>up subsequent editing.</w:t>
      </w:r>
    </w:p>
    <w:p w14:paraId="6CC510FC" w14:textId="77777777" w:rsidR="00CB41CB" w:rsidRDefault="00CB41CB" w:rsidP="00CB41CB">
      <w:pPr>
        <w:pStyle w:val="Standard"/>
      </w:pPr>
      <w:r>
        <w:t>28</w:t>
      </w:r>
    </w:p>
    <w:p w14:paraId="5F2995FF" w14:textId="77777777" w:rsidR="00CB41CB" w:rsidRDefault="00CB41CB" w:rsidP="00CB41CB">
      <w:pPr>
        <w:pStyle w:val="Standard"/>
      </w:pPr>
      <w:r>
        <w:t>If PHP is installed as a CGI binary, php.ini is read every time PHP is invoked.  If it is installed as an Apache module, it is read only once when the Apache daemon is first started – thus requiring restarting Apache if changes are made. 29</w:t>
      </w:r>
    </w:p>
    <w:p w14:paraId="596C3A9E" w14:textId="77777777" w:rsidR="00CB41CB" w:rsidRDefault="00CB41CB" w:rsidP="00CB41CB">
      <w:pPr>
        <w:pStyle w:val="Standard"/>
      </w:pPr>
      <w:r>
        <w:t xml:space="preserve">For Apache </w:t>
      </w:r>
      <w:proofErr w:type="spellStart"/>
      <w:r>
        <w:t>httpd.conf</w:t>
      </w:r>
      <w:proofErr w:type="spellEnd"/>
      <w:r>
        <w:t xml:space="preserve"> and .</w:t>
      </w:r>
      <w:proofErr w:type="spellStart"/>
      <w:r>
        <w:t>htaccess</w:t>
      </w:r>
      <w:proofErr w:type="spellEnd"/>
      <w:r>
        <w:t xml:space="preserve"> file directives, you just use one of the following prefixes:</w:t>
      </w:r>
    </w:p>
    <w:p w14:paraId="28119737" w14:textId="77777777" w:rsidR="00CB41CB" w:rsidRDefault="00CB41CB" w:rsidP="00CB41CB">
      <w:pPr>
        <w:pStyle w:val="Standard"/>
        <w:numPr>
          <w:ilvl w:val="0"/>
          <w:numId w:val="17"/>
        </w:numPr>
      </w:pPr>
      <w:proofErr w:type="spellStart"/>
      <w:r>
        <w:t>php_value</w:t>
      </w:r>
      <w:proofErr w:type="spellEnd"/>
      <w:r>
        <w:t>: (sets value of the specified directive)</w:t>
      </w:r>
    </w:p>
    <w:p w14:paraId="45E2EE53" w14:textId="77777777" w:rsidR="00CB41CB" w:rsidRDefault="00CB41CB" w:rsidP="00CB41CB">
      <w:pPr>
        <w:pStyle w:val="Standard"/>
        <w:numPr>
          <w:ilvl w:val="0"/>
          <w:numId w:val="17"/>
        </w:numPr>
      </w:pPr>
      <w:proofErr w:type="spellStart"/>
      <w:r>
        <w:t>php_flag</w:t>
      </w:r>
      <w:proofErr w:type="spellEnd"/>
      <w:r>
        <w:t>: (sets value of the Boolean directive)</w:t>
      </w:r>
    </w:p>
    <w:p w14:paraId="2DDDBBB9" w14:textId="77777777" w:rsidR="00CB41CB" w:rsidRDefault="00CB41CB" w:rsidP="00CB41CB">
      <w:pPr>
        <w:pStyle w:val="Standard"/>
        <w:numPr>
          <w:ilvl w:val="0"/>
          <w:numId w:val="17"/>
        </w:numPr>
      </w:pPr>
      <w:proofErr w:type="spellStart"/>
      <w:r>
        <w:t>php_admin_value</w:t>
      </w:r>
      <w:proofErr w:type="spellEnd"/>
      <w:r>
        <w:t>: (cannot be overridden in .</w:t>
      </w:r>
      <w:proofErr w:type="spellStart"/>
      <w:r>
        <w:t>htaccess</w:t>
      </w:r>
      <w:proofErr w:type="spellEnd"/>
      <w:r>
        <w:t>)</w:t>
      </w:r>
    </w:p>
    <w:p w14:paraId="2E776C51" w14:textId="77777777" w:rsidR="00CB41CB" w:rsidRDefault="00CB41CB" w:rsidP="00CB41CB">
      <w:pPr>
        <w:pStyle w:val="Standard"/>
        <w:numPr>
          <w:ilvl w:val="0"/>
          <w:numId w:val="17"/>
        </w:numPr>
      </w:pPr>
      <w:proofErr w:type="spellStart"/>
      <w:r>
        <w:t>php_admin_flag</w:t>
      </w:r>
      <w:proofErr w:type="spellEnd"/>
      <w:r>
        <w:t xml:space="preserve">: (cannot be overridden </w:t>
      </w:r>
      <w:proofErr w:type="gramStart"/>
      <w:r>
        <w:t>in .</w:t>
      </w:r>
      <w:proofErr w:type="spellStart"/>
      <w:r>
        <w:t>htaccss</w:t>
      </w:r>
      <w:proofErr w:type="spellEnd"/>
      <w:proofErr w:type="gramEnd"/>
      <w:r>
        <w:t>)</w:t>
      </w:r>
    </w:p>
    <w:p w14:paraId="36833D89" w14:textId="77777777" w:rsidR="00CB41CB" w:rsidRDefault="00CB41CB" w:rsidP="00CB41CB">
      <w:pPr>
        <w:pStyle w:val="Standard"/>
      </w:pPr>
      <w:r>
        <w:t>The following disables the short tag and cannot be overridden by others:</w:t>
      </w:r>
    </w:p>
    <w:p w14:paraId="63DC9000" w14:textId="77777777" w:rsidR="00CB41CB" w:rsidRDefault="00CB41CB" w:rsidP="00CB41CB">
      <w:pPr>
        <w:pStyle w:val="cpCode"/>
      </w:pPr>
      <w:r>
        <w:t>php_admin_flag short_open_tag Off</w:t>
      </w:r>
    </w:p>
    <w:p w14:paraId="1F8D4B09" w14:textId="77777777" w:rsidR="00CB41CB" w:rsidRDefault="00CB41CB" w:rsidP="00CB41CB">
      <w:pPr>
        <w:pStyle w:val="Standard"/>
      </w:pPr>
      <w:r>
        <w:t xml:space="preserve">You can use </w:t>
      </w:r>
      <w:proofErr w:type="spellStart"/>
      <w:r w:rsidRPr="00114E3E">
        <w:rPr>
          <w:rStyle w:val="ccterm"/>
        </w:rPr>
        <w:t>ini_set</w:t>
      </w:r>
      <w:proofErr w:type="spellEnd"/>
      <w:r>
        <w:t xml:space="preserve"> at the top of a script to override a php.ini setting in that script.  To override the maximum execution time:</w:t>
      </w:r>
    </w:p>
    <w:p w14:paraId="0A84557D" w14:textId="77777777" w:rsidR="00CB41CB" w:rsidRDefault="00CB41CB" w:rsidP="00CB41CB">
      <w:pPr>
        <w:pStyle w:val="cpCode"/>
      </w:pPr>
      <w:r>
        <w:t>ini_set("max_execution_time", "60");</w:t>
      </w:r>
    </w:p>
    <w:p w14:paraId="11D05F40" w14:textId="77777777" w:rsidR="00CB41CB" w:rsidRDefault="00CB41CB" w:rsidP="00CB41CB">
      <w:pPr>
        <w:pStyle w:val="Standard"/>
      </w:pPr>
      <w:r>
        <w:t>There are four scopes for when a directive can be modified:</w:t>
      </w:r>
    </w:p>
    <w:p w14:paraId="01E2CEA1" w14:textId="77777777" w:rsidR="00CB41CB" w:rsidRDefault="00CB41CB" w:rsidP="00CB41CB">
      <w:pPr>
        <w:pStyle w:val="Standard"/>
        <w:numPr>
          <w:ilvl w:val="0"/>
          <w:numId w:val="18"/>
        </w:numPr>
      </w:pPr>
      <w:r>
        <w:t>PHP_INI_PERDIR (</w:t>
      </w:r>
      <w:proofErr w:type="gramStart"/>
      <w:r>
        <w:t>php.ini,httpd</w:t>
      </w:r>
      <w:proofErr w:type="gramEnd"/>
      <w:r>
        <w:t>.conf,.</w:t>
      </w:r>
      <w:proofErr w:type="spellStart"/>
      <w:r>
        <w:t>htaccess</w:t>
      </w:r>
      <w:proofErr w:type="spellEnd"/>
      <w:r>
        <w:t>)</w:t>
      </w:r>
    </w:p>
    <w:p w14:paraId="751DA8B0" w14:textId="77777777" w:rsidR="00CB41CB" w:rsidRDefault="00CB41CB" w:rsidP="00CB41CB">
      <w:pPr>
        <w:pStyle w:val="Standard"/>
        <w:numPr>
          <w:ilvl w:val="0"/>
          <w:numId w:val="18"/>
        </w:numPr>
      </w:pPr>
      <w:r>
        <w:t xml:space="preserve">PHP_INI_SYSTEM (php.ini, </w:t>
      </w:r>
      <w:proofErr w:type="spellStart"/>
      <w:r>
        <w:t>httpd.conf</w:t>
      </w:r>
      <w:proofErr w:type="spellEnd"/>
      <w:r>
        <w:t>)</w:t>
      </w:r>
    </w:p>
    <w:p w14:paraId="0DDD5C9B" w14:textId="77777777" w:rsidR="00CB41CB" w:rsidRDefault="00CB41CB" w:rsidP="00CB41CB">
      <w:pPr>
        <w:pStyle w:val="Standard"/>
        <w:numPr>
          <w:ilvl w:val="0"/>
          <w:numId w:val="18"/>
        </w:numPr>
      </w:pPr>
      <w:r>
        <w:t>PHP_INI_USER (within user scripts)</w:t>
      </w:r>
    </w:p>
    <w:p w14:paraId="003669AC" w14:textId="77777777" w:rsidR="00CB41CB" w:rsidRDefault="00CB41CB" w:rsidP="00CB41CB">
      <w:pPr>
        <w:pStyle w:val="Standard"/>
        <w:numPr>
          <w:ilvl w:val="0"/>
          <w:numId w:val="18"/>
        </w:numPr>
      </w:pPr>
      <w:r>
        <w:t>PHP_INI_ALL (anywhere)</w:t>
      </w:r>
    </w:p>
    <w:p w14:paraId="4280AA46" w14:textId="77777777" w:rsidR="00CB41CB" w:rsidRDefault="00CB41CB" w:rsidP="00CB41CB">
      <w:pPr>
        <w:pStyle w:val="Standard"/>
      </w:pPr>
      <w:r>
        <w:t>30</w:t>
      </w:r>
    </w:p>
    <w:p w14:paraId="5D112183" w14:textId="77777777" w:rsidR="00CB41CB" w:rsidRDefault="00CB41CB" w:rsidP="00CB41CB">
      <w:pPr>
        <w:pStyle w:val="Standard"/>
      </w:pPr>
      <w:r>
        <w:rPr>
          <w:rStyle w:val="cccode"/>
        </w:rPr>
        <w:t>engine = On /Off</w:t>
      </w:r>
      <w:r>
        <w:t xml:space="preserve"> determines if the PHP engine is available at all.</w:t>
      </w:r>
    </w:p>
    <w:p w14:paraId="753F7DE5" w14:textId="77777777" w:rsidR="00CB41CB" w:rsidRDefault="00CB41CB" w:rsidP="00CB41CB">
      <w:pPr>
        <w:pStyle w:val="Standard"/>
      </w:pPr>
      <w:r>
        <w:t xml:space="preserve">The </w:t>
      </w:r>
      <w:proofErr w:type="spellStart"/>
      <w:r w:rsidRPr="00114E3E">
        <w:rPr>
          <w:rStyle w:val="ccterm"/>
        </w:rPr>
        <w:t>short_open_tag</w:t>
      </w:r>
      <w:proofErr w:type="spellEnd"/>
      <w:r>
        <w:t xml:space="preserve"> directive determines </w:t>
      </w:r>
      <w:proofErr w:type="gramStart"/>
      <w:r>
        <w:t>whether or not</w:t>
      </w:r>
      <w:proofErr w:type="gramEnd"/>
      <w:r>
        <w:t xml:space="preserve"> the &lt;? ?&gt; syntax is allowed.  This can conflict with HTML so it can be turned off. 31</w:t>
      </w:r>
    </w:p>
    <w:p w14:paraId="1FCDBC32" w14:textId="77777777" w:rsidR="00CB41CB" w:rsidRDefault="00CB41CB" w:rsidP="00CB41CB">
      <w:pPr>
        <w:pStyle w:val="Standard"/>
      </w:pPr>
      <w:r>
        <w:t xml:space="preserve">The </w:t>
      </w:r>
      <w:proofErr w:type="spellStart"/>
      <w:r w:rsidRPr="00114E3E">
        <w:rPr>
          <w:rStyle w:val="ccterm"/>
        </w:rPr>
        <w:t>asp_tags</w:t>
      </w:r>
      <w:proofErr w:type="spellEnd"/>
      <w:r>
        <w:t xml:space="preserve"> (&lt;% %&gt;) directive is no longer available as of PHP 6.</w:t>
      </w:r>
    </w:p>
    <w:p w14:paraId="32B98356" w14:textId="77777777" w:rsidR="00CB41CB" w:rsidRDefault="00CB41CB" w:rsidP="00CB41CB">
      <w:pPr>
        <w:pStyle w:val="Standard"/>
      </w:pPr>
      <w:r>
        <w:t>Output buffering was established to work around the problem of people trying to alter the headers after output was already sent.  If you don't anticipate needing this feature, turn it off because it degrades performance slightly. 32</w:t>
      </w:r>
    </w:p>
    <w:p w14:paraId="11F0446D" w14:textId="77777777" w:rsidR="00CB41CB" w:rsidRDefault="00CB41CB" w:rsidP="00CB41CB">
      <w:pPr>
        <w:pStyle w:val="Standard"/>
      </w:pPr>
      <w:r>
        <w:t xml:space="preserve">The </w:t>
      </w:r>
      <w:proofErr w:type="spellStart"/>
      <w:r w:rsidRPr="00114E3E">
        <w:rPr>
          <w:rStyle w:val="ccterm"/>
        </w:rPr>
        <w:t>output_handler</w:t>
      </w:r>
      <w:proofErr w:type="spellEnd"/>
      <w:r>
        <w:t xml:space="preserve"> directive allows you to pass all output through the specified function before it is returned to the browser (like </w:t>
      </w:r>
      <w:proofErr w:type="spellStart"/>
      <w:r>
        <w:t>ob_gzhandler</w:t>
      </w:r>
      <w:proofErr w:type="spellEnd"/>
      <w:r>
        <w:t xml:space="preserve"> that can compress content). 33</w:t>
      </w:r>
    </w:p>
    <w:p w14:paraId="497DB654" w14:textId="77777777" w:rsidR="00CB41CB" w:rsidRDefault="00CB41CB" w:rsidP="00CB41CB">
      <w:pPr>
        <w:pStyle w:val="Standard"/>
      </w:pPr>
      <w:r>
        <w:t xml:space="preserve">The </w:t>
      </w:r>
      <w:proofErr w:type="spellStart"/>
      <w:r w:rsidRPr="00114E3E">
        <w:rPr>
          <w:rStyle w:val="ccterm"/>
        </w:rPr>
        <w:t>zlib_outpout_compression</w:t>
      </w:r>
      <w:proofErr w:type="spellEnd"/>
      <w:r>
        <w:t xml:space="preserve"> directive can be set to On or to an integer value (to assign a compression level). This will cause all output to be compressed before sending it to the browser. Compression is an HTTP/1.1 feature supported by nearly all modern browsers.</w:t>
      </w:r>
    </w:p>
    <w:p w14:paraId="76C89F36" w14:textId="77777777" w:rsidR="00CB41CB" w:rsidRDefault="00CB41CB" w:rsidP="00CB41CB">
      <w:pPr>
        <w:pStyle w:val="Standard"/>
      </w:pPr>
      <w:r>
        <w:lastRenderedPageBreak/>
        <w:t xml:space="preserve">The </w:t>
      </w:r>
      <w:proofErr w:type="spellStart"/>
      <w:r w:rsidRPr="00114E3E">
        <w:rPr>
          <w:rStyle w:val="ccterm"/>
        </w:rPr>
        <w:t>safe_mode</w:t>
      </w:r>
      <w:proofErr w:type="spellEnd"/>
      <w:r>
        <w:t xml:space="preserve"> directive, which disallows many PHP functions, if often turned on by ISPs in a shared hosting environment. It will disallow functions like </w:t>
      </w:r>
      <w:proofErr w:type="spellStart"/>
      <w:proofErr w:type="gramStart"/>
      <w:r>
        <w:t>chown</w:t>
      </w:r>
      <w:proofErr w:type="spellEnd"/>
      <w:r>
        <w:t>(</w:t>
      </w:r>
      <w:proofErr w:type="gramEnd"/>
      <w:r>
        <w:t>), exec(), system(), and the backtick operator 35</w:t>
      </w:r>
    </w:p>
    <w:p w14:paraId="0990CDA3" w14:textId="77777777" w:rsidR="00CB41CB" w:rsidRDefault="00CB41CB" w:rsidP="00677A1C">
      <w:pPr>
        <w:pStyle w:val="cpNote"/>
      </w:pPr>
      <w:r>
        <w:t>Due to confusion over its name and unintended consequences caused by file ownership, safe_mode has been discontinued in PHP 6.</w:t>
      </w:r>
    </w:p>
    <w:p w14:paraId="132D92CD" w14:textId="77777777" w:rsidR="00CB41CB" w:rsidRDefault="00CB41CB" w:rsidP="00CB41CB">
      <w:pPr>
        <w:pStyle w:val="Standard"/>
      </w:pPr>
      <w:proofErr w:type="spellStart"/>
      <w:r w:rsidRPr="00114E3E">
        <w:rPr>
          <w:rStyle w:val="ccterm"/>
        </w:rPr>
        <w:t>safe_mode_include_dir</w:t>
      </w:r>
      <w:proofErr w:type="spellEnd"/>
      <w:r>
        <w:t xml:space="preserve"> and </w:t>
      </w:r>
      <w:proofErr w:type="spellStart"/>
      <w:r w:rsidRPr="00114E3E">
        <w:rPr>
          <w:rStyle w:val="ccterm"/>
        </w:rPr>
        <w:t>safe_mode_exec_dir</w:t>
      </w:r>
      <w:proofErr w:type="spellEnd"/>
      <w:r>
        <w:t xml:space="preserve"> directives allow for folders where ownership isn't checked or </w:t>
      </w:r>
      <w:proofErr w:type="gramStart"/>
      <w:r>
        <w:t>exec(</w:t>
      </w:r>
      <w:proofErr w:type="gramEnd"/>
      <w:r>
        <w:t xml:space="preserve">) can be run is </w:t>
      </w:r>
      <w:proofErr w:type="spellStart"/>
      <w:r>
        <w:t>safe_mode</w:t>
      </w:r>
      <w:proofErr w:type="spellEnd"/>
      <w:r>
        <w:t xml:space="preserve"> is enabled.</w:t>
      </w:r>
    </w:p>
    <w:p w14:paraId="566578DF" w14:textId="77777777" w:rsidR="00CB41CB" w:rsidRDefault="00CB41CB" w:rsidP="00CB41CB">
      <w:pPr>
        <w:pStyle w:val="Standard"/>
      </w:pPr>
      <w:r>
        <w:t xml:space="preserve">The </w:t>
      </w:r>
      <w:proofErr w:type="spellStart"/>
      <w:r w:rsidRPr="00114E3E">
        <w:rPr>
          <w:rStyle w:val="ccterm"/>
        </w:rPr>
        <w:t>disable_functions</w:t>
      </w:r>
      <w:proofErr w:type="spellEnd"/>
      <w:r>
        <w:t xml:space="preserve"> directive allows you to disable specified PHP functions.  This directive is NOT dependent on </w:t>
      </w:r>
      <w:proofErr w:type="spellStart"/>
      <w:r>
        <w:t>safe_mode</w:t>
      </w:r>
      <w:proofErr w:type="spellEnd"/>
      <w:r>
        <w:t>.</w:t>
      </w:r>
    </w:p>
    <w:p w14:paraId="0DDAD7E9" w14:textId="77777777" w:rsidR="00CB41CB" w:rsidRDefault="00CB41CB" w:rsidP="00CB41CB">
      <w:pPr>
        <w:pStyle w:val="cpCode"/>
      </w:pPr>
      <w:r>
        <w:t>disable_functions = "exec, system";</w:t>
      </w:r>
    </w:p>
    <w:p w14:paraId="1F99B168" w14:textId="77777777" w:rsidR="00CB41CB" w:rsidRDefault="00CB41CB" w:rsidP="00CB41CB">
      <w:pPr>
        <w:pStyle w:val="Standard"/>
      </w:pPr>
      <w:r>
        <w:t>37</w:t>
      </w:r>
    </w:p>
    <w:p w14:paraId="66379941" w14:textId="77777777" w:rsidR="00CB41CB" w:rsidRDefault="00CB41CB" w:rsidP="00CB41CB">
      <w:pPr>
        <w:pStyle w:val="Standard"/>
      </w:pPr>
      <w:r>
        <w:t xml:space="preserve">The </w:t>
      </w:r>
      <w:proofErr w:type="spellStart"/>
      <w:r w:rsidRPr="00114E3E">
        <w:rPr>
          <w:rStyle w:val="ccterm"/>
        </w:rPr>
        <w:t>disable_classes</w:t>
      </w:r>
      <w:proofErr w:type="spellEnd"/>
      <w:r>
        <w:t xml:space="preserve"> directive allows you to disable certain classes you may have in your class libraries.  This directive is not dependent on </w:t>
      </w:r>
      <w:proofErr w:type="spellStart"/>
      <w:r>
        <w:t>safe_mode</w:t>
      </w:r>
      <w:proofErr w:type="spellEnd"/>
      <w:r>
        <w:t>.</w:t>
      </w:r>
    </w:p>
    <w:p w14:paraId="7DFF2E79" w14:textId="77777777" w:rsidR="00CB41CB" w:rsidRDefault="00CB41CB" w:rsidP="00CB41CB">
      <w:pPr>
        <w:pStyle w:val="Standard"/>
      </w:pPr>
      <w:r>
        <w:t xml:space="preserve">The </w:t>
      </w:r>
      <w:proofErr w:type="spellStart"/>
      <w:r w:rsidRPr="00114E3E">
        <w:rPr>
          <w:rStyle w:val="ccterm"/>
        </w:rPr>
        <w:t>ignore_user_abort</w:t>
      </w:r>
      <w:proofErr w:type="spellEnd"/>
      <w:r>
        <w:t xml:space="preserve"> (default </w:t>
      </w:r>
      <w:proofErr w:type="gramStart"/>
      <w:r>
        <w:t>On</w:t>
      </w:r>
      <w:proofErr w:type="gramEnd"/>
      <w:r>
        <w:t>) flag allows you to tell PHP to continue processing even if the user terminates the session (which you may want to do if you are updating data or completing a financial transaction). The scope of this directive is PHP_INI_ALL.</w:t>
      </w:r>
    </w:p>
    <w:p w14:paraId="41A6CC52" w14:textId="77777777" w:rsidR="00CB41CB" w:rsidRDefault="00CB41CB" w:rsidP="00CB41CB">
      <w:pPr>
        <w:pStyle w:val="Standard"/>
      </w:pPr>
      <w:r>
        <w:t xml:space="preserve">PHP can highlight source code.  One way is to give the script </w:t>
      </w:r>
      <w:proofErr w:type="gramStart"/>
      <w:r>
        <w:t>a .</w:t>
      </w:r>
      <w:proofErr w:type="spellStart"/>
      <w:r>
        <w:t>phps</w:t>
      </w:r>
      <w:proofErr w:type="spellEnd"/>
      <w:proofErr w:type="gramEnd"/>
      <w:r>
        <w:t xml:space="preserve"> extension.</w:t>
      </w:r>
    </w:p>
    <w:p w14:paraId="36F94313" w14:textId="77777777" w:rsidR="00CB41CB" w:rsidRDefault="00CB41CB" w:rsidP="00CB41CB">
      <w:pPr>
        <w:pStyle w:val="Standard"/>
      </w:pPr>
      <w:r>
        <w:t xml:space="preserve">To use this, you need to add the following to </w:t>
      </w:r>
      <w:proofErr w:type="spellStart"/>
      <w:r>
        <w:t>httpd.conf</w:t>
      </w:r>
      <w:proofErr w:type="spellEnd"/>
      <w:r>
        <w:t>:</w:t>
      </w:r>
    </w:p>
    <w:p w14:paraId="138F0F37" w14:textId="77777777" w:rsidR="00CB41CB" w:rsidRDefault="00CB41CB" w:rsidP="00CB41CB">
      <w:pPr>
        <w:pStyle w:val="cpCode"/>
      </w:pPr>
      <w:r>
        <w:t>AddType application/x=httpd-php-source .phps</w:t>
      </w:r>
    </w:p>
    <w:p w14:paraId="72476640" w14:textId="77777777" w:rsidR="00CB41CB" w:rsidRDefault="00CB41CB" w:rsidP="00CB41CB">
      <w:pPr>
        <w:pStyle w:val="Standard"/>
      </w:pPr>
      <w:r>
        <w:t>38</w:t>
      </w:r>
    </w:p>
    <w:p w14:paraId="382AAB13" w14:textId="77777777" w:rsidR="00CB41CB" w:rsidRDefault="00CB41CB" w:rsidP="00CB41CB">
      <w:pPr>
        <w:pStyle w:val="Standard"/>
      </w:pPr>
      <w:r>
        <w:t xml:space="preserve">Setting </w:t>
      </w:r>
      <w:proofErr w:type="spellStart"/>
      <w:r w:rsidRPr="00114E3E">
        <w:rPr>
          <w:rStyle w:val="ccterm"/>
        </w:rPr>
        <w:t>expose_php</w:t>
      </w:r>
      <w:proofErr w:type="spellEnd"/>
      <w:r>
        <w:t xml:space="preserve"> to Off will prevent Apache from revealing the presence of PHP in its header signature (if there is one). 39</w:t>
      </w:r>
    </w:p>
    <w:p w14:paraId="57F1BB43" w14:textId="77777777" w:rsidR="00CB41CB" w:rsidRDefault="00CB41CB" w:rsidP="00CB41CB">
      <w:pPr>
        <w:pStyle w:val="Textbody"/>
      </w:pPr>
      <w:r>
        <w:t xml:space="preserve">If you set </w:t>
      </w:r>
      <w:proofErr w:type="spellStart"/>
      <w:r w:rsidRPr="00114E3E">
        <w:rPr>
          <w:rStyle w:val="ccterm"/>
        </w:rPr>
        <w:t>ServerSignature</w:t>
      </w:r>
      <w:proofErr w:type="spellEnd"/>
      <w:r>
        <w:t xml:space="preserve"> to Off in </w:t>
      </w:r>
      <w:proofErr w:type="spellStart"/>
      <w:r>
        <w:t>httpd.conf</w:t>
      </w:r>
      <w:proofErr w:type="spellEnd"/>
      <w:r>
        <w:t xml:space="preserve">, Apache will not </w:t>
      </w:r>
      <w:proofErr w:type="spellStart"/>
      <w:r>
        <w:t>broadcaast</w:t>
      </w:r>
      <w:proofErr w:type="spellEnd"/>
      <w:r>
        <w:t xml:space="preserve"> its server signature.</w:t>
      </w:r>
    </w:p>
    <w:p w14:paraId="6FA9DE7E" w14:textId="77777777" w:rsidR="00CB41CB" w:rsidRDefault="00CB41CB" w:rsidP="00CB41CB">
      <w:pPr>
        <w:pStyle w:val="Standard"/>
      </w:pPr>
      <w:r>
        <w:t xml:space="preserve">The </w:t>
      </w:r>
      <w:proofErr w:type="spellStart"/>
      <w:r w:rsidRPr="00114E3E">
        <w:rPr>
          <w:rStyle w:val="ccterm"/>
        </w:rPr>
        <w:t>max_execution_time</w:t>
      </w:r>
      <w:proofErr w:type="spellEnd"/>
      <w:r>
        <w:t xml:space="preserve"> setting (default 30) determines the maximum seconds a PHP script can run.  Setting this to 0 will disable any time limit at all.</w:t>
      </w:r>
    </w:p>
    <w:p w14:paraId="62C969DA" w14:textId="77777777" w:rsidR="00CB41CB" w:rsidRDefault="00CB41CB" w:rsidP="00CB41CB">
      <w:pPr>
        <w:pStyle w:val="Standard"/>
      </w:pPr>
      <w:r>
        <w:t xml:space="preserve">The </w:t>
      </w:r>
      <w:proofErr w:type="spellStart"/>
      <w:r w:rsidRPr="00114E3E">
        <w:rPr>
          <w:rStyle w:val="ccterm"/>
        </w:rPr>
        <w:t>memory_limit</w:t>
      </w:r>
      <w:proofErr w:type="spellEnd"/>
      <w:r w:rsidRPr="00114E3E">
        <w:rPr>
          <w:rStyle w:val="ccterm"/>
        </w:rPr>
        <w:t xml:space="preserve"> </w:t>
      </w:r>
      <w:r>
        <w:t>parameter sets the maximum amount of memory a PHP script can be allocated.  The default is 8M. 40</w:t>
      </w:r>
    </w:p>
    <w:p w14:paraId="63EEC78E" w14:textId="77777777" w:rsidR="00CB41CB" w:rsidRDefault="00CB41CB" w:rsidP="00CB41CB">
      <w:pPr>
        <w:pStyle w:val="Standard"/>
      </w:pPr>
      <w:r>
        <w:t xml:space="preserve">The </w:t>
      </w:r>
      <w:proofErr w:type="spellStart"/>
      <w:r w:rsidRPr="00114E3E">
        <w:rPr>
          <w:rStyle w:val="ccterm"/>
        </w:rPr>
        <w:t>register_globals</w:t>
      </w:r>
      <w:proofErr w:type="spellEnd"/>
      <w:r>
        <w:t xml:space="preserve"> setting has been disabled by default since 4.2.0 for security reasons.  If on, it would allow users to send information that should only be modified in cookies (like the session id) via URLs. 41</w:t>
      </w:r>
    </w:p>
    <w:p w14:paraId="5A6A79FC" w14:textId="77777777" w:rsidR="00CB41CB" w:rsidRDefault="00CB41CB" w:rsidP="00CB41CB">
      <w:pPr>
        <w:pStyle w:val="Standard"/>
      </w:pPr>
      <w:r>
        <w:t xml:space="preserve">With this setting off, you can't use the global </w:t>
      </w:r>
      <w:proofErr w:type="spellStart"/>
      <w:r>
        <w:t>sessionid</w:t>
      </w:r>
      <w:proofErr w:type="spellEnd"/>
      <w:r>
        <w:t xml:space="preserve"> variable – you </w:t>
      </w:r>
      <w:proofErr w:type="gramStart"/>
      <w:r>
        <w:t>have to</w:t>
      </w:r>
      <w:proofErr w:type="gramEnd"/>
      <w:r>
        <w:t xml:space="preserve"> use $_COOKIE['</w:t>
      </w:r>
      <w:proofErr w:type="spellStart"/>
      <w:r>
        <w:t>sessionid</w:t>
      </w:r>
      <w:proofErr w:type="spellEnd"/>
      <w:r>
        <w:t>']. 41</w:t>
      </w:r>
    </w:p>
    <w:p w14:paraId="41D6ABDD" w14:textId="77777777" w:rsidR="00CB41CB" w:rsidRDefault="00CB41CB" w:rsidP="00677A1C">
      <w:pPr>
        <w:pStyle w:val="cpNote"/>
      </w:pPr>
      <w:r>
        <w:t>The register_globals feature is no longer available in PHP 6</w:t>
      </w:r>
    </w:p>
    <w:p w14:paraId="638C05AA" w14:textId="77777777" w:rsidR="00CB41CB" w:rsidRDefault="00CB41CB" w:rsidP="00CB41CB">
      <w:pPr>
        <w:pStyle w:val="Standard"/>
      </w:pPr>
      <w:r>
        <w:t>42</w:t>
      </w:r>
    </w:p>
    <w:p w14:paraId="0DC2366F" w14:textId="77777777" w:rsidR="00CB41CB" w:rsidRDefault="00CB41CB" w:rsidP="00CB41CB">
      <w:pPr>
        <w:pStyle w:val="Standard"/>
      </w:pPr>
      <w:r>
        <w:lastRenderedPageBreak/>
        <w:t xml:space="preserve">It is recommended that you set </w:t>
      </w:r>
      <w:proofErr w:type="spellStart"/>
      <w:r w:rsidRPr="00114E3E">
        <w:rPr>
          <w:rStyle w:val="ccterm"/>
        </w:rPr>
        <w:t>register_long_arrays</w:t>
      </w:r>
      <w:proofErr w:type="spellEnd"/>
      <w:r>
        <w:t xml:space="preserve"> to Off (default is on) for performance reasons. This feature is no longer available in PHP 6.  This registered input arrays like </w:t>
      </w:r>
      <w:proofErr w:type="gramStart"/>
      <w:r>
        <w:t>GET,POST</w:t>
      </w:r>
      <w:proofErr w:type="gramEnd"/>
      <w:r>
        <w:t>,COOKIE,SYSTEM,ENVIRONMENT using the deprecated HTTP_*_VARS syntax.</w:t>
      </w:r>
    </w:p>
    <w:p w14:paraId="6EAEF479" w14:textId="77777777" w:rsidR="00CB41CB" w:rsidRDefault="00CB41CB" w:rsidP="00CB41CB">
      <w:pPr>
        <w:pStyle w:val="Standard"/>
      </w:pPr>
      <w:r>
        <w:t>You can declare $</w:t>
      </w:r>
      <w:proofErr w:type="spellStart"/>
      <w:r>
        <w:t>argc</w:t>
      </w:r>
      <w:proofErr w:type="spellEnd"/>
      <w:r>
        <w:t xml:space="preserve"> and $</w:t>
      </w:r>
      <w:proofErr w:type="spellStart"/>
      <w:r>
        <w:t>argv</w:t>
      </w:r>
      <w:proofErr w:type="spellEnd"/>
      <w:r>
        <w:t xml:space="preserve"> variables to mimic </w:t>
      </w:r>
      <w:proofErr w:type="spellStart"/>
      <w:r>
        <w:t>argc</w:t>
      </w:r>
      <w:proofErr w:type="spellEnd"/>
      <w:r>
        <w:t xml:space="preserve"> and </w:t>
      </w:r>
      <w:proofErr w:type="spellStart"/>
      <w:r>
        <w:t>argv</w:t>
      </w:r>
      <w:proofErr w:type="spellEnd"/>
      <w:r>
        <w:t xml:space="preserve"> if you have set </w:t>
      </w:r>
      <w:proofErr w:type="spellStart"/>
      <w:r w:rsidRPr="00114E3E">
        <w:rPr>
          <w:rStyle w:val="ccterm"/>
        </w:rPr>
        <w:t>register_argc_argv</w:t>
      </w:r>
      <w:proofErr w:type="spellEnd"/>
      <w:r>
        <w:t xml:space="preserve"> to </w:t>
      </w:r>
      <w:proofErr w:type="gramStart"/>
      <w:r>
        <w:t>On</w:t>
      </w:r>
      <w:proofErr w:type="gramEnd"/>
      <w:r>
        <w:t xml:space="preserve"> (the default).  This will allow you to access GET variables as elements of $</w:t>
      </w:r>
      <w:proofErr w:type="spellStart"/>
      <w:r>
        <w:t>argv</w:t>
      </w:r>
      <w:proofErr w:type="spellEnd"/>
      <w:r>
        <w:t>.</w:t>
      </w:r>
    </w:p>
    <w:p w14:paraId="48E5AFFB" w14:textId="77777777" w:rsidR="00CB41CB" w:rsidRDefault="00CB41CB" w:rsidP="00677A1C">
      <w:pPr>
        <w:pStyle w:val="cpNote"/>
      </w:pPr>
      <w:r>
        <w:t>I noticed $_SERVER['argc'] and $_SERVER['argv'] variables.</w:t>
      </w:r>
    </w:p>
    <w:p w14:paraId="2E9D0AEC" w14:textId="77777777" w:rsidR="00CB41CB" w:rsidRDefault="00CB41CB" w:rsidP="00CB41CB">
      <w:pPr>
        <w:pStyle w:val="Standard"/>
      </w:pPr>
      <w:r>
        <w:t xml:space="preserve">The </w:t>
      </w:r>
      <w:proofErr w:type="spellStart"/>
      <w:r w:rsidRPr="00114E3E">
        <w:rPr>
          <w:rStyle w:val="ccterm"/>
        </w:rPr>
        <w:t>post_max_size</w:t>
      </w:r>
      <w:proofErr w:type="spellEnd"/>
      <w:r w:rsidRPr="00114E3E">
        <w:rPr>
          <w:rStyle w:val="ccterm"/>
        </w:rPr>
        <w:t xml:space="preserve"> declaration</w:t>
      </w:r>
      <w:r>
        <w:t xml:space="preserve"> will set an upper limit on the amount of POST data that can be submitted.  The default is </w:t>
      </w:r>
      <w:proofErr w:type="gramStart"/>
      <w:r>
        <w:t>8M</w:t>
      </w:r>
      <w:proofErr w:type="gramEnd"/>
    </w:p>
    <w:p w14:paraId="59B8D84C" w14:textId="77777777" w:rsidR="00CB41CB" w:rsidRDefault="00CB41CB" w:rsidP="00CB41CB">
      <w:pPr>
        <w:pStyle w:val="Standard"/>
      </w:pPr>
      <w:r>
        <w:t xml:space="preserve">The magic quotes functions have been eliminated in PHP 6 because they have long been a source of confusion.  You are better off using </w:t>
      </w:r>
      <w:proofErr w:type="spellStart"/>
      <w:r w:rsidRPr="00114E3E">
        <w:rPr>
          <w:rStyle w:val="ccterm"/>
        </w:rPr>
        <w:t>addslashes</w:t>
      </w:r>
      <w:proofErr w:type="spellEnd"/>
      <w:r>
        <w:t xml:space="preserve"> and </w:t>
      </w:r>
      <w:proofErr w:type="spellStart"/>
      <w:r w:rsidRPr="00114E3E">
        <w:rPr>
          <w:rStyle w:val="ccterm"/>
        </w:rPr>
        <w:t>stripslashes</w:t>
      </w:r>
      <w:proofErr w:type="spellEnd"/>
      <w:r>
        <w:t xml:space="preserve"> functions to escape quotes. 43</w:t>
      </w:r>
    </w:p>
    <w:p w14:paraId="234ED046" w14:textId="77777777" w:rsidR="00CB41CB" w:rsidRDefault="00CB41CB" w:rsidP="00CB41CB">
      <w:pPr>
        <w:pStyle w:val="Standard"/>
      </w:pPr>
      <w:r>
        <w:t xml:space="preserve">You can adjust the default MIME type returned by PHP scripts with the </w:t>
      </w:r>
      <w:proofErr w:type="spellStart"/>
      <w:r w:rsidRPr="00114E3E">
        <w:rPr>
          <w:rStyle w:val="ccterm"/>
        </w:rPr>
        <w:t>default_mimetype</w:t>
      </w:r>
      <w:proofErr w:type="spellEnd"/>
      <w:r>
        <w:t xml:space="preserve"> directive. The default is </w:t>
      </w:r>
      <w:r w:rsidRPr="00114E3E">
        <w:rPr>
          <w:rStyle w:val="ccterm"/>
        </w:rPr>
        <w:t>text/html</w:t>
      </w:r>
      <w:r>
        <w:t>. You may need to alter this if you are using PHP to generate other content types (such as WML – Wireless Markup Language). The scope of this directive is PHP_INI_ALL. 44</w:t>
      </w:r>
    </w:p>
    <w:p w14:paraId="2198E027" w14:textId="77777777" w:rsidR="00CB41CB" w:rsidRDefault="00CB41CB" w:rsidP="00CB41CB">
      <w:pPr>
        <w:pStyle w:val="Standard"/>
      </w:pPr>
      <w:r>
        <w:t xml:space="preserve">Since PHP 4, PHP has sent CONTENT-TYPE headers of iso-8859-1. You can change this with </w:t>
      </w:r>
      <w:proofErr w:type="spellStart"/>
      <w:r w:rsidRPr="00114E3E">
        <w:rPr>
          <w:rStyle w:val="ccterm"/>
        </w:rPr>
        <w:t>default_charset</w:t>
      </w:r>
      <w:proofErr w:type="spellEnd"/>
      <w:r>
        <w:t xml:space="preserve"> if you need to return Japanese or other such text.  The scope is PHP_INI_ALL.  </w:t>
      </w:r>
    </w:p>
    <w:p w14:paraId="00DC0007" w14:textId="77777777" w:rsidR="00CB41CB" w:rsidRDefault="00CB41CB" w:rsidP="00CB41CB">
      <w:pPr>
        <w:pStyle w:val="Standard"/>
      </w:pPr>
      <w:r>
        <w:t xml:space="preserve">The </w:t>
      </w:r>
      <w:proofErr w:type="spellStart"/>
      <w:r w:rsidRPr="00114E3E">
        <w:rPr>
          <w:rStyle w:val="ccterm"/>
        </w:rPr>
        <w:t>include_path</w:t>
      </w:r>
      <w:proofErr w:type="spellEnd"/>
      <w:r>
        <w:t xml:space="preserve"> parameter serves as the base path for functions such as </w:t>
      </w:r>
      <w:proofErr w:type="gramStart"/>
      <w:r>
        <w:t>include(</w:t>
      </w:r>
      <w:proofErr w:type="gramEnd"/>
      <w:r>
        <w:t xml:space="preserve">), require(), and </w:t>
      </w:r>
      <w:proofErr w:type="spellStart"/>
      <w:r>
        <w:t>fopen_with_path</w:t>
      </w:r>
      <w:proofErr w:type="spellEnd"/>
      <w:r>
        <w:t>(). You can specify multiple directories by using semicolons.  The scope is PATH_INI_ALL. 45</w:t>
      </w:r>
    </w:p>
    <w:p w14:paraId="12F9C771" w14:textId="77777777" w:rsidR="00CB41CB" w:rsidRDefault="00CB41CB" w:rsidP="00CB41CB">
      <w:pPr>
        <w:pStyle w:val="Standard"/>
      </w:pPr>
      <w:r>
        <w:t xml:space="preserve">By </w:t>
      </w:r>
      <w:proofErr w:type="gramStart"/>
      <w:r>
        <w:t>default</w:t>
      </w:r>
      <w:proofErr w:type="gramEnd"/>
      <w:r>
        <w:t xml:space="preserve"> this will be set the </w:t>
      </w:r>
      <w:proofErr w:type="spellStart"/>
      <w:r>
        <w:t>the</w:t>
      </w:r>
      <w:proofErr w:type="spellEnd"/>
      <w:r>
        <w:t xml:space="preserve"> path specified by the PHP_INCLUDE_PATH environment variable.</w:t>
      </w:r>
    </w:p>
    <w:p w14:paraId="1364E4B0" w14:textId="77777777" w:rsidR="00CB41CB" w:rsidRDefault="00CB41CB" w:rsidP="00CB41CB">
      <w:pPr>
        <w:pStyle w:val="Standard"/>
      </w:pPr>
      <w:r>
        <w:t xml:space="preserve">The </w:t>
      </w:r>
      <w:proofErr w:type="spellStart"/>
      <w:r>
        <w:t>extension_dir</w:t>
      </w:r>
      <w:proofErr w:type="spellEnd"/>
      <w:r>
        <w:t xml:space="preserve"> parameter specifies where loadable extensions are located. 46</w:t>
      </w:r>
    </w:p>
    <w:p w14:paraId="20A6007B" w14:textId="77777777" w:rsidR="00CB41CB" w:rsidRDefault="00CB41CB" w:rsidP="00CB41CB">
      <w:pPr>
        <w:pStyle w:val="Standard"/>
      </w:pPr>
      <w:r>
        <w:t xml:space="preserve">The </w:t>
      </w:r>
      <w:proofErr w:type="spellStart"/>
      <w:r w:rsidRPr="00114E3E">
        <w:rPr>
          <w:rStyle w:val="ccterm"/>
        </w:rPr>
        <w:t>enable_dl</w:t>
      </w:r>
      <w:proofErr w:type="spellEnd"/>
      <w:r>
        <w:t xml:space="preserve"> parameter allows a user to load an </w:t>
      </w:r>
      <w:proofErr w:type="spellStart"/>
      <w:r>
        <w:t>extention</w:t>
      </w:r>
      <w:proofErr w:type="spellEnd"/>
      <w:r>
        <w:t xml:space="preserve"> at runtime.</w:t>
      </w:r>
    </w:p>
    <w:p w14:paraId="1B6D23EC" w14:textId="77777777" w:rsidR="00CB41CB" w:rsidRDefault="00CB41CB" w:rsidP="00CB41CB">
      <w:pPr>
        <w:pStyle w:val="Standard"/>
      </w:pPr>
      <w:r>
        <w:t xml:space="preserve">The </w:t>
      </w:r>
      <w:proofErr w:type="spellStart"/>
      <w:r w:rsidRPr="00114E3E">
        <w:rPr>
          <w:rStyle w:val="ccterm"/>
        </w:rPr>
        <w:t>Fopen</w:t>
      </w:r>
      <w:proofErr w:type="spellEnd"/>
      <w:r w:rsidRPr="00114E3E">
        <w:rPr>
          <w:rStyle w:val="ccterm"/>
        </w:rPr>
        <w:t xml:space="preserve"> wrappers</w:t>
      </w:r>
      <w:r>
        <w:t xml:space="preserve"> are five directives pertinent to accessing remote files.</w:t>
      </w:r>
    </w:p>
    <w:p w14:paraId="4507DD87" w14:textId="77777777" w:rsidR="00CB41CB" w:rsidRDefault="00CB41CB" w:rsidP="00CB41CB">
      <w:pPr>
        <w:pStyle w:val="Standard"/>
      </w:pPr>
      <w:proofErr w:type="spellStart"/>
      <w:r w:rsidRPr="00114E3E">
        <w:rPr>
          <w:rStyle w:val="ccterm"/>
        </w:rPr>
        <w:t>allow_url_fopen</w:t>
      </w:r>
      <w:proofErr w:type="spellEnd"/>
      <w:r>
        <w:t xml:space="preserve"> allows PHP to treat remote files almost as if they were local. The default is </w:t>
      </w:r>
      <w:proofErr w:type="gramStart"/>
      <w:r>
        <w:t>On</w:t>
      </w:r>
      <w:proofErr w:type="gramEnd"/>
      <w:r>
        <w:t xml:space="preserve"> and scope is PHP_INI_ON. 47</w:t>
      </w:r>
    </w:p>
    <w:p w14:paraId="59CA5C7F" w14:textId="77777777" w:rsidR="00CB41CB" w:rsidRDefault="00CB41CB" w:rsidP="00CB41CB">
      <w:pPr>
        <w:pStyle w:val="Standard"/>
      </w:pPr>
      <w:r>
        <w:t xml:space="preserve">The </w:t>
      </w:r>
      <w:r w:rsidRPr="00114E3E">
        <w:rPr>
          <w:rStyle w:val="ccterm"/>
        </w:rPr>
        <w:t>from</w:t>
      </w:r>
      <w:r>
        <w:t xml:space="preserve"> string designates the password that will be used for the anonymous </w:t>
      </w:r>
      <w:proofErr w:type="gramStart"/>
      <w:r>
        <w:t>user  used</w:t>
      </w:r>
      <w:proofErr w:type="gramEnd"/>
      <w:r>
        <w:t xml:space="preserve"> to perform FTP connections.</w:t>
      </w:r>
    </w:p>
    <w:p w14:paraId="434B4B34" w14:textId="77777777" w:rsidR="00CB41CB" w:rsidRDefault="00CB41CB" w:rsidP="00CB41CB">
      <w:pPr>
        <w:pStyle w:val="Standard"/>
      </w:pPr>
      <w:r>
        <w:t xml:space="preserve">The </w:t>
      </w:r>
      <w:r w:rsidRPr="00114E3E">
        <w:rPr>
          <w:rStyle w:val="ccterm"/>
        </w:rPr>
        <w:t>extension</w:t>
      </w:r>
      <w:r>
        <w:t xml:space="preserve"> directive is used to dynamically load a module. On Win32, it might look something like this:</w:t>
      </w:r>
    </w:p>
    <w:p w14:paraId="3A90E647" w14:textId="77777777" w:rsidR="00CB41CB" w:rsidRDefault="00CB41CB" w:rsidP="00CB41CB">
      <w:pPr>
        <w:pStyle w:val="cpCode"/>
      </w:pPr>
      <w:r>
        <w:t>extension = php_java.dll</w:t>
      </w:r>
    </w:p>
    <w:p w14:paraId="63DF0A35" w14:textId="77777777" w:rsidR="00CB41CB" w:rsidRDefault="00CB41CB" w:rsidP="00CB41CB">
      <w:pPr>
        <w:pStyle w:val="Standard"/>
      </w:pPr>
      <w:r>
        <w:t>on Linux, it would look like this:</w:t>
      </w:r>
    </w:p>
    <w:p w14:paraId="7E9779FA" w14:textId="77777777" w:rsidR="00CB41CB" w:rsidRDefault="00CB41CB" w:rsidP="00CB41CB">
      <w:pPr>
        <w:pStyle w:val="cpCode"/>
      </w:pPr>
      <w:r>
        <w:lastRenderedPageBreak/>
        <w:t>extension = php_java.so</w:t>
      </w:r>
    </w:p>
    <w:p w14:paraId="142F6D26" w14:textId="77777777" w:rsidR="00CB41CB" w:rsidRDefault="00CB41CB" w:rsidP="00CB41CB">
      <w:pPr>
        <w:pStyle w:val="Standard"/>
      </w:pPr>
      <w:r>
        <w:t>48</w:t>
      </w:r>
    </w:p>
    <w:p w14:paraId="7A7B120F" w14:textId="77777777" w:rsidR="00CB41CB" w:rsidRDefault="00CB41CB" w:rsidP="00CB41CB">
      <w:pPr>
        <w:pStyle w:val="Standard"/>
      </w:pPr>
      <w:r>
        <w:t>PDT (</w:t>
      </w:r>
      <w:hyperlink r:id="rId8" w:history="1">
        <w:r>
          <w:t>http://www.eclipse.org/pdt/</w:t>
        </w:r>
      </w:hyperlink>
      <w:r>
        <w:t xml:space="preserve">) is the likely </w:t>
      </w:r>
      <w:proofErr w:type="spellStart"/>
      <w:r>
        <w:t>fron</w:t>
      </w:r>
      <w:proofErr w:type="spellEnd"/>
      <w:r>
        <w:t>-runner to become the de facto PHP IDE for hobbyists and professionals alike. 49</w:t>
      </w:r>
    </w:p>
    <w:p w14:paraId="5E70BFAF" w14:textId="77777777" w:rsidR="00CB41CB" w:rsidRDefault="00CB41CB" w:rsidP="00CB41CB">
      <w:pPr>
        <w:pStyle w:val="Standard"/>
      </w:pPr>
      <w:r w:rsidRPr="00114E3E">
        <w:rPr>
          <w:rStyle w:val="ccterm"/>
        </w:rPr>
        <w:t>Virtual private server hosting</w:t>
      </w:r>
      <w:r>
        <w:t xml:space="preserve"> uses virtualization to give you your own OS on a shared server. 51</w:t>
      </w:r>
    </w:p>
    <w:p w14:paraId="26768EB1" w14:textId="77777777" w:rsidR="00CB41CB" w:rsidRDefault="00CB41CB" w:rsidP="00CB41CB">
      <w:pPr>
        <w:pStyle w:val="Standard"/>
      </w:pPr>
      <w:r>
        <w:t xml:space="preserve">Most hosting providers offer automated installers for installing popular third-party software such as </w:t>
      </w:r>
      <w:proofErr w:type="gramStart"/>
      <w:r>
        <w:t>Joomla!,</w:t>
      </w:r>
      <w:proofErr w:type="gramEnd"/>
      <w:r>
        <w:t xml:space="preserve"> WordPress, and </w:t>
      </w:r>
      <w:proofErr w:type="spellStart"/>
      <w:r>
        <w:t>phpBB</w:t>
      </w:r>
      <w:proofErr w:type="spellEnd"/>
      <w:r>
        <w:t>. 53</w:t>
      </w:r>
    </w:p>
    <w:p w14:paraId="2D4CE848" w14:textId="77777777" w:rsidR="00CB41CB" w:rsidRDefault="00CB41CB" w:rsidP="00CB41CB">
      <w:pPr>
        <w:pStyle w:val="Heading1"/>
      </w:pPr>
      <w:bookmarkStart w:id="5" w:name="_Toc102904486"/>
      <w:bookmarkStart w:id="6" w:name="_Toc102904128"/>
      <w:r>
        <w:t>Fundamentals</w:t>
      </w:r>
      <w:bookmarkEnd w:id="5"/>
    </w:p>
    <w:p w14:paraId="7A77CCAC" w14:textId="77777777" w:rsidR="00CB41CB" w:rsidRDefault="00CB41CB" w:rsidP="00CB41CB">
      <w:pPr>
        <w:pStyle w:val="Heading2"/>
      </w:pPr>
      <w:bookmarkStart w:id="7" w:name="_Toc102904487"/>
      <w:r>
        <w:t>PHP Basics</w:t>
      </w:r>
      <w:bookmarkEnd w:id="6"/>
      <w:bookmarkEnd w:id="7"/>
    </w:p>
    <w:p w14:paraId="60F3DD5D" w14:textId="77777777" w:rsidR="00CB41CB" w:rsidRDefault="00CB41CB" w:rsidP="00CB41CB">
      <w:pPr>
        <w:pStyle w:val="Standard"/>
      </w:pPr>
      <w:r>
        <w:t xml:space="preserve">There are four types of PHP delimiters.  The most common is </w:t>
      </w:r>
      <w:r>
        <w:rPr>
          <w:rStyle w:val="cccode"/>
        </w:rPr>
        <w:t>&lt;?</w:t>
      </w:r>
      <w:proofErr w:type="spellStart"/>
      <w:proofErr w:type="gramStart"/>
      <w:r>
        <w:rPr>
          <w:rStyle w:val="cccode"/>
        </w:rPr>
        <w:t>php</w:t>
      </w:r>
      <w:proofErr w:type="spellEnd"/>
      <w:r>
        <w:rPr>
          <w:rStyle w:val="cccode"/>
        </w:rPr>
        <w:t xml:space="preserve"> ?</w:t>
      </w:r>
      <w:proofErr w:type="gramEnd"/>
      <w:r>
        <w:rPr>
          <w:rStyle w:val="cccode"/>
        </w:rPr>
        <w:t>&gt;</w:t>
      </w:r>
      <w:r>
        <w:t>. 56</w:t>
      </w:r>
    </w:p>
    <w:p w14:paraId="068034CC" w14:textId="77777777" w:rsidR="00CB41CB" w:rsidRDefault="00CB41CB" w:rsidP="00CB41CB">
      <w:pPr>
        <w:pStyle w:val="cpwarning"/>
      </w:pPr>
      <w:r>
        <w:t>You should not use short-tags syntax because this conflicts with XML and thus XHTML.</w:t>
      </w:r>
    </w:p>
    <w:p w14:paraId="7F761AD2" w14:textId="77777777" w:rsidR="00CB41CB" w:rsidRDefault="00CB41CB" w:rsidP="00CB41CB">
      <w:pPr>
        <w:pStyle w:val="Standard"/>
      </w:pPr>
      <w:r>
        <w:t>57</w:t>
      </w:r>
    </w:p>
    <w:p w14:paraId="70EFEAA3" w14:textId="77777777" w:rsidR="00CB41CB" w:rsidRDefault="00CB41CB" w:rsidP="00CB41CB">
      <w:pPr>
        <w:pStyle w:val="Standard"/>
      </w:pPr>
      <w:r>
        <w:t xml:space="preserve">Another delimiter offered (especially to get around Microsoft FrontPage problems) is </w:t>
      </w:r>
      <w:r w:rsidRPr="00114E3E">
        <w:rPr>
          <w:rStyle w:val="ccterm"/>
        </w:rPr>
        <w:t>script</w:t>
      </w:r>
      <w:r>
        <w:t>:</w:t>
      </w:r>
    </w:p>
    <w:p w14:paraId="3F097543" w14:textId="77777777" w:rsidR="00CB41CB" w:rsidRDefault="00CB41CB" w:rsidP="00CB41CB">
      <w:pPr>
        <w:pStyle w:val="cpCode"/>
      </w:pPr>
      <w:r>
        <w:t>&lt;script language = "php"&gt;</w:t>
      </w:r>
    </w:p>
    <w:p w14:paraId="68E46387" w14:textId="77777777" w:rsidR="00CB41CB" w:rsidRDefault="00CB41CB" w:rsidP="00CB41CB">
      <w:pPr>
        <w:pStyle w:val="cpCode"/>
      </w:pPr>
      <w:r>
        <w:tab/>
        <w:t>print "This is another PHP example;"</w:t>
      </w:r>
    </w:p>
    <w:p w14:paraId="1CCB2A3B" w14:textId="77777777" w:rsidR="00CB41CB" w:rsidRDefault="00CB41CB" w:rsidP="00CB41CB">
      <w:pPr>
        <w:pStyle w:val="cpCode"/>
      </w:pPr>
      <w:r>
        <w:t>&lt;/script&gt;</w:t>
      </w:r>
    </w:p>
    <w:p w14:paraId="391FDA66" w14:textId="77777777" w:rsidR="00CB41CB" w:rsidRDefault="00CB41CB" w:rsidP="00CB41CB">
      <w:pPr>
        <w:pStyle w:val="Standard"/>
      </w:pPr>
      <w:r>
        <w:t>58</w:t>
      </w:r>
    </w:p>
    <w:p w14:paraId="160A410A" w14:textId="77777777" w:rsidR="00CB41CB" w:rsidRDefault="00CB41CB" w:rsidP="00CB41CB">
      <w:pPr>
        <w:pStyle w:val="Standard"/>
      </w:pPr>
      <w:r>
        <w:t>You can escape in and out of PHP code with multiple &lt;?</w:t>
      </w:r>
      <w:proofErr w:type="spellStart"/>
      <w:proofErr w:type="gramStart"/>
      <w:r>
        <w:t>php</w:t>
      </w:r>
      <w:proofErr w:type="spellEnd"/>
      <w:r>
        <w:t xml:space="preserve"> ?</w:t>
      </w:r>
      <w:proofErr w:type="gramEnd"/>
      <w:r>
        <w:t>&gt; blocks.  Variables declared in one code sequence are remembered in another – they are not in different scope. 59</w:t>
      </w:r>
    </w:p>
    <w:p w14:paraId="226DE923" w14:textId="77777777" w:rsidR="00CB41CB" w:rsidRDefault="00CB41CB" w:rsidP="00CB41CB">
      <w:pPr>
        <w:pStyle w:val="Standard"/>
      </w:pPr>
      <w:r>
        <w:t>PHP allows several commenting styles:</w:t>
      </w:r>
    </w:p>
    <w:p w14:paraId="6D95A8A5" w14:textId="77777777" w:rsidR="00CB41CB" w:rsidRDefault="00CB41CB" w:rsidP="00CB41CB">
      <w:pPr>
        <w:pStyle w:val="Standard"/>
        <w:numPr>
          <w:ilvl w:val="0"/>
          <w:numId w:val="19"/>
        </w:numPr>
      </w:pPr>
      <w:r>
        <w:t>Single line C++ style: //</w:t>
      </w:r>
    </w:p>
    <w:p w14:paraId="2173C658" w14:textId="77777777" w:rsidR="00CB41CB" w:rsidRDefault="00CB41CB" w:rsidP="00CB41CB">
      <w:pPr>
        <w:pStyle w:val="Standard"/>
        <w:numPr>
          <w:ilvl w:val="0"/>
          <w:numId w:val="19"/>
        </w:numPr>
      </w:pPr>
      <w:r>
        <w:t>Shell syntax: #</w:t>
      </w:r>
    </w:p>
    <w:p w14:paraId="718CCFF1" w14:textId="77777777" w:rsidR="00CB41CB" w:rsidRDefault="00CB41CB" w:rsidP="00CB41CB">
      <w:pPr>
        <w:pStyle w:val="Standard"/>
        <w:numPr>
          <w:ilvl w:val="0"/>
          <w:numId w:val="19"/>
        </w:numPr>
      </w:pPr>
      <w:r>
        <w:t>Multi-line C syntax: /* */</w:t>
      </w:r>
    </w:p>
    <w:p w14:paraId="421256AC" w14:textId="77777777" w:rsidR="00CB41CB" w:rsidRDefault="00CB41CB" w:rsidP="00677A1C">
      <w:pPr>
        <w:pStyle w:val="cpNote"/>
      </w:pPr>
      <w:r w:rsidRPr="00114E3E">
        <w:rPr>
          <w:rStyle w:val="ccterm"/>
        </w:rPr>
        <w:t>phpDocumentor</w:t>
      </w:r>
      <w:r>
        <w:t xml:space="preserve"> is an open source project that reads PHP source code and generates documentation from </w:t>
      </w:r>
      <w:r w:rsidRPr="00114E3E">
        <w:rPr>
          <w:rStyle w:val="ccterm"/>
        </w:rPr>
        <w:t>DocBlocks</w:t>
      </w:r>
      <w:r>
        <w:t xml:space="preserve">. It can generate several formats, including HTML and PDF.  It is suggested that you become familiar with this type of thing. </w:t>
      </w:r>
      <w:hyperlink r:id="rId9" w:history="1">
        <w:r>
          <w:t>http://www.phpdoc.org/</w:t>
        </w:r>
      </w:hyperlink>
    </w:p>
    <w:p w14:paraId="5493E3B8" w14:textId="77777777" w:rsidR="00CB41CB" w:rsidRDefault="00CB41CB" w:rsidP="00CB41CB">
      <w:pPr>
        <w:pStyle w:val="Textbody"/>
      </w:pPr>
    </w:p>
    <w:p w14:paraId="4893DE83" w14:textId="77777777" w:rsidR="00CB41CB" w:rsidRDefault="00CB41CB" w:rsidP="00CB41CB">
      <w:pPr>
        <w:pStyle w:val="Standard"/>
      </w:pPr>
      <w:r>
        <w:t>60</w:t>
      </w:r>
    </w:p>
    <w:p w14:paraId="6BCC2B2B" w14:textId="77777777" w:rsidR="00CB41CB" w:rsidRDefault="00CB41CB" w:rsidP="00CB41CB">
      <w:pPr>
        <w:pStyle w:val="Standard"/>
      </w:pPr>
      <w:r>
        <w:t xml:space="preserve">The official syntax calls for the </w:t>
      </w:r>
      <w:r w:rsidRPr="00114E3E">
        <w:rPr>
          <w:rStyle w:val="ccterm"/>
        </w:rPr>
        <w:t>print</w:t>
      </w:r>
      <w:r>
        <w:t xml:space="preserve"> statement to have parentheses, although they aren't required.  It returns an integer. 62</w:t>
      </w:r>
    </w:p>
    <w:p w14:paraId="12A0F9D3" w14:textId="77777777" w:rsidR="00CB41CB" w:rsidRDefault="00CB41CB" w:rsidP="00CB41CB">
      <w:pPr>
        <w:pStyle w:val="Standard"/>
      </w:pPr>
      <w:r>
        <w:t xml:space="preserve">The </w:t>
      </w:r>
      <w:proofErr w:type="spellStart"/>
      <w:r w:rsidRPr="00114E3E">
        <w:rPr>
          <w:rStyle w:val="ccterm"/>
        </w:rPr>
        <w:t>printf</w:t>
      </w:r>
      <w:proofErr w:type="spellEnd"/>
      <w:r>
        <w:t xml:space="preserve"> statement is ideal for building a mix of static and dynamic text. 63</w:t>
      </w:r>
    </w:p>
    <w:p w14:paraId="449CC807" w14:textId="77777777" w:rsidR="00CB41CB" w:rsidRDefault="00CB41CB" w:rsidP="00CB41CB">
      <w:pPr>
        <w:pStyle w:val="cpCode"/>
      </w:pPr>
      <w:r>
        <w:lastRenderedPageBreak/>
        <w:t>printf ("Bar inventory: %d bottles of tonic water." ,100);</w:t>
      </w:r>
    </w:p>
    <w:p w14:paraId="4DB28D1C" w14:textId="77777777" w:rsidR="00CB41CB" w:rsidRDefault="00CB41CB" w:rsidP="00CB41CB">
      <w:pPr>
        <w:pStyle w:val="Standard"/>
      </w:pPr>
      <w:r>
        <w:t xml:space="preserve">The %d is a placeholder known as a </w:t>
      </w:r>
      <w:proofErr w:type="gramStart"/>
      <w:r w:rsidRPr="00114E3E">
        <w:rPr>
          <w:rStyle w:val="ccterm"/>
        </w:rPr>
        <w:t>type</w:t>
      </w:r>
      <w:proofErr w:type="gramEnd"/>
      <w:r w:rsidRPr="00114E3E">
        <w:rPr>
          <w:rStyle w:val="ccterm"/>
        </w:rPr>
        <w:t xml:space="preserve"> specifier</w:t>
      </w:r>
      <w:r>
        <w:t>.</w:t>
      </w:r>
    </w:p>
    <w:p w14:paraId="55DC3979" w14:textId="77777777" w:rsidR="00CB41CB" w:rsidRDefault="00CB41CB" w:rsidP="00CB41CB">
      <w:pPr>
        <w:pStyle w:val="Standard"/>
      </w:pPr>
      <w:r>
        <w:t>Commonly used type specifiers:</w:t>
      </w:r>
    </w:p>
    <w:p w14:paraId="7C95A9AD" w14:textId="77777777" w:rsidR="00CB41CB" w:rsidRDefault="00CB41CB" w:rsidP="00CB41CB">
      <w:pPr>
        <w:pStyle w:val="Standard"/>
        <w:numPr>
          <w:ilvl w:val="0"/>
          <w:numId w:val="20"/>
        </w:numPr>
      </w:pPr>
      <w:r>
        <w:t>%</w:t>
      </w:r>
      <w:proofErr w:type="spellStart"/>
      <w:proofErr w:type="gramStart"/>
      <w:r>
        <w:t>b:integer</w:t>
      </w:r>
      <w:proofErr w:type="spellEnd"/>
      <w:proofErr w:type="gramEnd"/>
      <w:r>
        <w:t xml:space="preserve"> presented as binary number</w:t>
      </w:r>
    </w:p>
    <w:p w14:paraId="149B4012" w14:textId="77777777" w:rsidR="00CB41CB" w:rsidRDefault="00CB41CB" w:rsidP="00CB41CB">
      <w:pPr>
        <w:pStyle w:val="Standard"/>
        <w:numPr>
          <w:ilvl w:val="0"/>
          <w:numId w:val="20"/>
        </w:numPr>
      </w:pPr>
      <w:r>
        <w:t xml:space="preserve">%c: Integer </w:t>
      </w:r>
      <w:proofErr w:type="gramStart"/>
      <w:r>
        <w:t>presented  as</w:t>
      </w:r>
      <w:proofErr w:type="gramEnd"/>
      <w:r>
        <w:t xml:space="preserve"> an ASCII character</w:t>
      </w:r>
    </w:p>
    <w:p w14:paraId="22F5AD82" w14:textId="77777777" w:rsidR="00CB41CB" w:rsidRDefault="00CB41CB" w:rsidP="00CB41CB">
      <w:pPr>
        <w:pStyle w:val="Standard"/>
        <w:numPr>
          <w:ilvl w:val="0"/>
          <w:numId w:val="20"/>
        </w:numPr>
      </w:pPr>
      <w:r>
        <w:t>%d: Integer</w:t>
      </w:r>
    </w:p>
    <w:p w14:paraId="460E2C31" w14:textId="77777777" w:rsidR="00CB41CB" w:rsidRDefault="00CB41CB" w:rsidP="00CB41CB">
      <w:pPr>
        <w:pStyle w:val="Standard"/>
        <w:numPr>
          <w:ilvl w:val="0"/>
          <w:numId w:val="20"/>
        </w:numPr>
      </w:pPr>
      <w:r>
        <w:t>%</w:t>
      </w:r>
      <w:proofErr w:type="spellStart"/>
      <w:proofErr w:type="gramStart"/>
      <w:r>
        <w:t>f:Floating</w:t>
      </w:r>
      <w:proofErr w:type="spellEnd"/>
      <w:proofErr w:type="gramEnd"/>
      <w:r>
        <w:t xml:space="preserve"> point number</w:t>
      </w:r>
    </w:p>
    <w:p w14:paraId="28C23715" w14:textId="77777777" w:rsidR="00CB41CB" w:rsidRDefault="00CB41CB" w:rsidP="00CB41CB">
      <w:pPr>
        <w:pStyle w:val="Standard"/>
        <w:numPr>
          <w:ilvl w:val="0"/>
          <w:numId w:val="20"/>
        </w:numPr>
      </w:pPr>
      <w:r>
        <w:t>%</w:t>
      </w:r>
      <w:proofErr w:type="spellStart"/>
      <w:proofErr w:type="gramStart"/>
      <w:r>
        <w:t>o:Integer</w:t>
      </w:r>
      <w:proofErr w:type="spellEnd"/>
      <w:proofErr w:type="gramEnd"/>
      <w:r>
        <w:t xml:space="preserve"> presented as octal number</w:t>
      </w:r>
    </w:p>
    <w:p w14:paraId="3DC7EDF5" w14:textId="77777777" w:rsidR="00CB41CB" w:rsidRDefault="00CB41CB" w:rsidP="00CB41CB">
      <w:pPr>
        <w:pStyle w:val="Standard"/>
        <w:numPr>
          <w:ilvl w:val="0"/>
          <w:numId w:val="20"/>
        </w:numPr>
      </w:pPr>
      <w:r>
        <w:t>%s: String</w:t>
      </w:r>
    </w:p>
    <w:p w14:paraId="3A0094DD" w14:textId="77777777" w:rsidR="00CB41CB" w:rsidRDefault="00CB41CB" w:rsidP="00CB41CB">
      <w:pPr>
        <w:pStyle w:val="Standard"/>
        <w:numPr>
          <w:ilvl w:val="0"/>
          <w:numId w:val="20"/>
        </w:numPr>
      </w:pPr>
      <w:r>
        <w:t>%u: Integer presented as an unsigned number</w:t>
      </w:r>
    </w:p>
    <w:p w14:paraId="435BB95A" w14:textId="77777777" w:rsidR="00CB41CB" w:rsidRDefault="00CB41CB" w:rsidP="00CB41CB">
      <w:pPr>
        <w:pStyle w:val="Standard"/>
        <w:numPr>
          <w:ilvl w:val="0"/>
          <w:numId w:val="20"/>
        </w:numPr>
      </w:pPr>
      <w:r>
        <w:t>%x: Integer presented as a lowercase hexadecimal number</w:t>
      </w:r>
    </w:p>
    <w:p w14:paraId="30E28E15" w14:textId="77777777" w:rsidR="00CB41CB" w:rsidRDefault="00CB41CB" w:rsidP="00CB41CB">
      <w:pPr>
        <w:pStyle w:val="Standard"/>
        <w:numPr>
          <w:ilvl w:val="0"/>
          <w:numId w:val="20"/>
        </w:numPr>
      </w:pPr>
      <w:r>
        <w:t xml:space="preserve">%X: Integer presented as an </w:t>
      </w:r>
      <w:proofErr w:type="gramStart"/>
      <w:r>
        <w:t>upper case</w:t>
      </w:r>
      <w:proofErr w:type="gramEnd"/>
      <w:r>
        <w:t xml:space="preserve"> hexadecimal number</w:t>
      </w:r>
    </w:p>
    <w:p w14:paraId="7E71940A" w14:textId="77777777" w:rsidR="00CB41CB" w:rsidRDefault="00CB41CB" w:rsidP="00CB41CB">
      <w:pPr>
        <w:pStyle w:val="Standard"/>
      </w:pPr>
      <w:r>
        <w:t>64</w:t>
      </w:r>
    </w:p>
    <w:p w14:paraId="664950B9" w14:textId="77777777" w:rsidR="00CB41CB" w:rsidRDefault="00CB41CB" w:rsidP="00CB41CB">
      <w:pPr>
        <w:pStyle w:val="Standard"/>
      </w:pPr>
      <w:r>
        <w:t xml:space="preserve">The </w:t>
      </w:r>
      <w:proofErr w:type="spellStart"/>
      <w:r w:rsidRPr="00114E3E">
        <w:rPr>
          <w:rStyle w:val="ccterm"/>
        </w:rPr>
        <w:t>sprintf</w:t>
      </w:r>
      <w:proofErr w:type="spellEnd"/>
      <w:r>
        <w:t xml:space="preserve"> is </w:t>
      </w:r>
      <w:proofErr w:type="gramStart"/>
      <w:r>
        <w:t>similar to</w:t>
      </w:r>
      <w:proofErr w:type="gramEnd"/>
      <w:r>
        <w:t xml:space="preserve"> </w:t>
      </w:r>
      <w:proofErr w:type="spellStart"/>
      <w:r>
        <w:t>printf</w:t>
      </w:r>
      <w:proofErr w:type="spellEnd"/>
      <w:r>
        <w:t xml:space="preserve"> except that the output is assigned to a string rather than rendered to the browser. 65</w:t>
      </w:r>
    </w:p>
    <w:p w14:paraId="25AAA43F" w14:textId="77777777" w:rsidR="00CB41CB" w:rsidRDefault="00CB41CB" w:rsidP="00CB41CB">
      <w:pPr>
        <w:pStyle w:val="Standard"/>
      </w:pPr>
      <w:r w:rsidRPr="00114E3E">
        <w:rPr>
          <w:rStyle w:val="ccterm"/>
        </w:rPr>
        <w:t>Scalar datatypes</w:t>
      </w:r>
      <w:r>
        <w:t xml:space="preserve"> are capable of containing a single item of information (</w:t>
      </w:r>
      <w:proofErr w:type="spellStart"/>
      <w:proofErr w:type="gramStart"/>
      <w:r>
        <w:t>Boolean,integer</w:t>
      </w:r>
      <w:proofErr w:type="gramEnd"/>
      <w:r>
        <w:t>,float,string</w:t>
      </w:r>
      <w:proofErr w:type="spellEnd"/>
      <w:r>
        <w:t>).</w:t>
      </w:r>
    </w:p>
    <w:p w14:paraId="1E6BD2F7" w14:textId="77777777" w:rsidR="00CB41CB" w:rsidRDefault="00CB41CB" w:rsidP="00CB41CB">
      <w:pPr>
        <w:pStyle w:val="Standard"/>
      </w:pPr>
      <w:r>
        <w:t>0755 would be octal, 0xC4E hexadecimal. 66</w:t>
      </w:r>
    </w:p>
    <w:p w14:paraId="29890B8C" w14:textId="77777777" w:rsidR="00CB41CB" w:rsidRDefault="00CB41CB" w:rsidP="00CB41CB">
      <w:pPr>
        <w:pStyle w:val="Standard"/>
      </w:pPr>
      <w:r>
        <w:t>Historically, PHP treated strings as arrays, allowing you to access characters as array positions.</w:t>
      </w:r>
    </w:p>
    <w:p w14:paraId="098CCE15" w14:textId="77777777" w:rsidR="00CB41CB" w:rsidRDefault="00CB41CB" w:rsidP="00CB41CB">
      <w:pPr>
        <w:pStyle w:val="Standard"/>
      </w:pPr>
      <w:r w:rsidRPr="00114E3E">
        <w:rPr>
          <w:rStyle w:val="ccterm"/>
        </w:rPr>
        <w:t>Compound datatypes</w:t>
      </w:r>
      <w:r>
        <w:t xml:space="preserve"> allow for multiple items of the same t </w:t>
      </w:r>
      <w:proofErr w:type="spellStart"/>
      <w:r>
        <w:t>ype</w:t>
      </w:r>
      <w:proofErr w:type="spellEnd"/>
      <w:r>
        <w:t xml:space="preserve"> to be aggregated under a single representative entity. 67</w:t>
      </w:r>
    </w:p>
    <w:p w14:paraId="79CAB565" w14:textId="77777777" w:rsidR="00CB41CB" w:rsidRDefault="00CB41CB" w:rsidP="00CB41CB">
      <w:pPr>
        <w:pStyle w:val="Standard"/>
      </w:pPr>
      <w:r>
        <w:t xml:space="preserve">PHP supports two compound datatypes – </w:t>
      </w:r>
      <w:r w:rsidRPr="00114E3E">
        <w:rPr>
          <w:rStyle w:val="ccterm"/>
        </w:rPr>
        <w:t>array</w:t>
      </w:r>
      <w:r>
        <w:t xml:space="preserve"> and </w:t>
      </w:r>
      <w:r w:rsidRPr="00114E3E">
        <w:rPr>
          <w:rStyle w:val="ccterm"/>
        </w:rPr>
        <w:t>object</w:t>
      </w:r>
      <w:r>
        <w:t>. 68</w:t>
      </w:r>
    </w:p>
    <w:p w14:paraId="709DE59D" w14:textId="77777777" w:rsidR="00CB41CB" w:rsidRDefault="00CB41CB" w:rsidP="00CB41CB">
      <w:pPr>
        <w:pStyle w:val="Standard"/>
      </w:pPr>
      <w:r>
        <w:t xml:space="preserve">Unlike other datatypes in PHP, an </w:t>
      </w:r>
      <w:proofErr w:type="gramStart"/>
      <w:r>
        <w:t>object  must</w:t>
      </w:r>
      <w:proofErr w:type="gramEnd"/>
      <w:r>
        <w:t xml:space="preserve"> be declared:</w:t>
      </w:r>
    </w:p>
    <w:p w14:paraId="747EB709" w14:textId="77777777" w:rsidR="00CB41CB" w:rsidRDefault="00CB41CB" w:rsidP="00CB41CB">
      <w:pPr>
        <w:pStyle w:val="cpCode"/>
      </w:pPr>
      <w:r>
        <w:t>class Appliance{</w:t>
      </w:r>
    </w:p>
    <w:p w14:paraId="3C40CFFA" w14:textId="77777777" w:rsidR="00CB41CB" w:rsidRDefault="00CB41CB" w:rsidP="00CB41CB">
      <w:pPr>
        <w:pStyle w:val="cpCode"/>
      </w:pPr>
      <w:r>
        <w:tab/>
        <w:t>private $_power;</w:t>
      </w:r>
    </w:p>
    <w:p w14:paraId="1D777F77" w14:textId="77777777" w:rsidR="00CB41CB" w:rsidRDefault="00CB41CB" w:rsidP="00CB41CB">
      <w:pPr>
        <w:pStyle w:val="cpCode"/>
      </w:pPr>
      <w:r>
        <w:tab/>
        <w:t>function setPower($status){</w:t>
      </w:r>
    </w:p>
    <w:p w14:paraId="0C61C350" w14:textId="77777777" w:rsidR="00CB41CB" w:rsidRDefault="00CB41CB" w:rsidP="00CB41CB">
      <w:pPr>
        <w:pStyle w:val="cpCode"/>
      </w:pPr>
      <w:r>
        <w:tab/>
      </w:r>
      <w:r>
        <w:tab/>
        <w:t>$this-&gt;_power = $status;</w:t>
      </w:r>
    </w:p>
    <w:p w14:paraId="1D8E87B1" w14:textId="77777777" w:rsidR="00CB41CB" w:rsidRDefault="00CB41CB" w:rsidP="00CB41CB">
      <w:pPr>
        <w:pStyle w:val="cpCode"/>
      </w:pPr>
      <w:r>
        <w:tab/>
        <w:t>}</w:t>
      </w:r>
    </w:p>
    <w:p w14:paraId="7FF84A8B" w14:textId="77777777" w:rsidR="00CB41CB" w:rsidRDefault="00CB41CB" w:rsidP="00CB41CB">
      <w:pPr>
        <w:pStyle w:val="cpCode"/>
      </w:pPr>
      <w:r>
        <w:t>}</w:t>
      </w:r>
    </w:p>
    <w:p w14:paraId="7350AE01" w14:textId="77777777" w:rsidR="00CB41CB" w:rsidRDefault="00CB41CB" w:rsidP="00CB41CB">
      <w:pPr>
        <w:pStyle w:val="cpCode"/>
      </w:pPr>
      <w:r>
        <w:t>$blender = new Appliance;</w:t>
      </w:r>
    </w:p>
    <w:p w14:paraId="793051C6" w14:textId="77777777" w:rsidR="00CB41CB" w:rsidRDefault="00CB41CB" w:rsidP="00CB41CB">
      <w:pPr>
        <w:pStyle w:val="Standard"/>
      </w:pPr>
      <w:r>
        <w:t xml:space="preserve">An object is instantiated using the </w:t>
      </w:r>
      <w:r w:rsidRPr="00114E3E">
        <w:rPr>
          <w:rStyle w:val="ccterm"/>
        </w:rPr>
        <w:t>new</w:t>
      </w:r>
      <w:r>
        <w:t xml:space="preserve"> keyword.</w:t>
      </w:r>
    </w:p>
    <w:p w14:paraId="4DBE0B0C" w14:textId="77777777" w:rsidR="00CB41CB" w:rsidRDefault="00CB41CB" w:rsidP="00CB41CB">
      <w:pPr>
        <w:pStyle w:val="Standard"/>
      </w:pPr>
      <w:r>
        <w:t xml:space="preserve">You can convert values from one datatype to another by using </w:t>
      </w:r>
      <w:r w:rsidRPr="00114E3E">
        <w:rPr>
          <w:rStyle w:val="ccterm"/>
        </w:rPr>
        <w:t>type casting</w:t>
      </w:r>
      <w:r>
        <w:t>.</w:t>
      </w:r>
    </w:p>
    <w:p w14:paraId="0EBA976A" w14:textId="77777777" w:rsidR="00CB41CB" w:rsidRDefault="00CB41CB" w:rsidP="00CB41CB">
      <w:pPr>
        <w:pStyle w:val="cpCode"/>
      </w:pPr>
      <w:r>
        <w:t>$score = (double) 13;</w:t>
      </w:r>
    </w:p>
    <w:p w14:paraId="274F7EFF" w14:textId="77777777" w:rsidR="00CB41CB" w:rsidRDefault="00CB41CB" w:rsidP="00CB41CB">
      <w:pPr>
        <w:pStyle w:val="Standard"/>
      </w:pPr>
      <w:r>
        <w:t>69</w:t>
      </w:r>
    </w:p>
    <w:p w14:paraId="2FC7CD09" w14:textId="77777777" w:rsidR="00CB41CB" w:rsidRDefault="00CB41CB" w:rsidP="00CB41CB">
      <w:pPr>
        <w:pStyle w:val="Textbody"/>
      </w:pPr>
      <w:r>
        <w:lastRenderedPageBreak/>
        <w:t xml:space="preserve">The </w:t>
      </w:r>
      <w:r>
        <w:rPr>
          <w:rStyle w:val="prototype"/>
        </w:rPr>
        <w:t xml:space="preserve">string </w:t>
      </w:r>
      <w:proofErr w:type="spellStart"/>
      <w:proofErr w:type="gramStart"/>
      <w:r>
        <w:rPr>
          <w:rStyle w:val="prototype"/>
        </w:rPr>
        <w:t>gettype</w:t>
      </w:r>
      <w:proofErr w:type="spellEnd"/>
      <w:r>
        <w:rPr>
          <w:rStyle w:val="prototype"/>
        </w:rPr>
        <w:t>(</w:t>
      </w:r>
      <w:proofErr w:type="gramEnd"/>
      <w:r>
        <w:rPr>
          <w:rStyle w:val="prototype"/>
        </w:rPr>
        <w:t>mixed var)</w:t>
      </w:r>
      <w:r>
        <w:t xml:space="preserve"> function returns the type of the specified variable. There are eight possible return values:</w:t>
      </w:r>
    </w:p>
    <w:p w14:paraId="1F11A84A" w14:textId="77777777" w:rsidR="00CB41CB" w:rsidRDefault="00CB41CB" w:rsidP="00CB41CB">
      <w:pPr>
        <w:pStyle w:val="Textbody"/>
        <w:numPr>
          <w:ilvl w:val="0"/>
          <w:numId w:val="21"/>
        </w:numPr>
      </w:pPr>
      <w:r>
        <w:t>array</w:t>
      </w:r>
    </w:p>
    <w:p w14:paraId="0371E671" w14:textId="77777777" w:rsidR="00CB41CB" w:rsidRDefault="00CB41CB" w:rsidP="00CB41CB">
      <w:pPr>
        <w:pStyle w:val="Textbody"/>
        <w:numPr>
          <w:ilvl w:val="0"/>
          <w:numId w:val="21"/>
        </w:numPr>
      </w:pPr>
      <w:proofErr w:type="spellStart"/>
      <w:r>
        <w:t>boolean</w:t>
      </w:r>
      <w:proofErr w:type="spellEnd"/>
    </w:p>
    <w:p w14:paraId="43A2426F" w14:textId="77777777" w:rsidR="00CB41CB" w:rsidRDefault="00CB41CB" w:rsidP="00CB41CB">
      <w:pPr>
        <w:pStyle w:val="Textbody"/>
        <w:numPr>
          <w:ilvl w:val="0"/>
          <w:numId w:val="21"/>
        </w:numPr>
      </w:pPr>
      <w:r>
        <w:t>double</w:t>
      </w:r>
    </w:p>
    <w:p w14:paraId="42DB7DCE" w14:textId="77777777" w:rsidR="00CB41CB" w:rsidRDefault="00CB41CB" w:rsidP="00CB41CB">
      <w:pPr>
        <w:pStyle w:val="Textbody"/>
        <w:numPr>
          <w:ilvl w:val="0"/>
          <w:numId w:val="21"/>
        </w:numPr>
      </w:pPr>
      <w:r>
        <w:t>integer</w:t>
      </w:r>
    </w:p>
    <w:p w14:paraId="79762DBC" w14:textId="77777777" w:rsidR="00CB41CB" w:rsidRDefault="00CB41CB" w:rsidP="00CB41CB">
      <w:pPr>
        <w:pStyle w:val="Textbody"/>
        <w:numPr>
          <w:ilvl w:val="0"/>
          <w:numId w:val="21"/>
        </w:numPr>
      </w:pPr>
      <w:r>
        <w:t>object</w:t>
      </w:r>
    </w:p>
    <w:p w14:paraId="45C586B3" w14:textId="77777777" w:rsidR="00CB41CB" w:rsidRDefault="00CB41CB" w:rsidP="00CB41CB">
      <w:pPr>
        <w:pStyle w:val="Textbody"/>
        <w:numPr>
          <w:ilvl w:val="0"/>
          <w:numId w:val="21"/>
        </w:numPr>
      </w:pPr>
      <w:r>
        <w:t>resource</w:t>
      </w:r>
    </w:p>
    <w:p w14:paraId="45CD4F2D" w14:textId="77777777" w:rsidR="00CB41CB" w:rsidRDefault="00CB41CB" w:rsidP="00CB41CB">
      <w:pPr>
        <w:pStyle w:val="Textbody"/>
        <w:numPr>
          <w:ilvl w:val="0"/>
          <w:numId w:val="21"/>
        </w:numPr>
      </w:pPr>
      <w:r>
        <w:t>string</w:t>
      </w:r>
    </w:p>
    <w:p w14:paraId="70635C7E" w14:textId="77777777" w:rsidR="00CB41CB" w:rsidRDefault="00CB41CB" w:rsidP="00CB41CB">
      <w:pPr>
        <w:pStyle w:val="Textbody"/>
        <w:numPr>
          <w:ilvl w:val="0"/>
          <w:numId w:val="21"/>
        </w:numPr>
      </w:pPr>
      <w:r>
        <w:t>unknown</w:t>
      </w:r>
    </w:p>
    <w:p w14:paraId="2EE0443D" w14:textId="77777777" w:rsidR="00CB41CB" w:rsidRDefault="00CB41CB" w:rsidP="00CB41CB">
      <w:pPr>
        <w:pStyle w:val="Textbody"/>
      </w:pPr>
      <w:r>
        <w:t>71</w:t>
      </w:r>
    </w:p>
    <w:p w14:paraId="6CA69261" w14:textId="77777777" w:rsidR="00CB41CB" w:rsidRDefault="00CB41CB" w:rsidP="00CB41CB">
      <w:pPr>
        <w:pStyle w:val="Textbody"/>
      </w:pPr>
      <w:r>
        <w:t xml:space="preserve">The </w:t>
      </w:r>
      <w:proofErr w:type="spellStart"/>
      <w:r>
        <w:rPr>
          <w:rStyle w:val="prototype"/>
        </w:rPr>
        <w:t>boolean</w:t>
      </w:r>
      <w:proofErr w:type="spellEnd"/>
      <w:r>
        <w:rPr>
          <w:rStyle w:val="prototype"/>
        </w:rPr>
        <w:t xml:space="preserve"> </w:t>
      </w:r>
      <w:proofErr w:type="spellStart"/>
      <w:proofErr w:type="gramStart"/>
      <w:r>
        <w:rPr>
          <w:rStyle w:val="prototype"/>
        </w:rPr>
        <w:t>settype</w:t>
      </w:r>
      <w:proofErr w:type="spellEnd"/>
      <w:r>
        <w:rPr>
          <w:rStyle w:val="prototype"/>
        </w:rPr>
        <w:t>(</w:t>
      </w:r>
      <w:proofErr w:type="gramEnd"/>
      <w:r>
        <w:rPr>
          <w:rStyle w:val="prototype"/>
        </w:rPr>
        <w:t>mixed var, string type)</w:t>
      </w:r>
      <w:r>
        <w:t xml:space="preserve"> function will set the type of a variable.</w:t>
      </w:r>
    </w:p>
    <w:p w14:paraId="4D4A723F" w14:textId="77777777" w:rsidR="00CB41CB" w:rsidRDefault="00CB41CB" w:rsidP="00CB41CB">
      <w:pPr>
        <w:pStyle w:val="Textbody"/>
      </w:pPr>
      <w:r>
        <w:t xml:space="preserve">There are functions such as </w:t>
      </w:r>
      <w:proofErr w:type="spellStart"/>
      <w:r>
        <w:t>is_</w:t>
      </w:r>
      <w:proofErr w:type="gramStart"/>
      <w:r>
        <w:t>integer,is</w:t>
      </w:r>
      <w:proofErr w:type="gramEnd"/>
      <w:r>
        <w:t>_null</w:t>
      </w:r>
      <w:proofErr w:type="spellEnd"/>
      <w:r>
        <w:t xml:space="preserve">, </w:t>
      </w:r>
      <w:proofErr w:type="spellStart"/>
      <w:r>
        <w:t>is_array</w:t>
      </w:r>
      <w:proofErr w:type="spellEnd"/>
      <w:r>
        <w:t>, etc. to determine if a variable is of a certain type. 72</w:t>
      </w:r>
    </w:p>
    <w:p w14:paraId="3C0DC104" w14:textId="77777777" w:rsidR="00CB41CB" w:rsidRDefault="00CB41CB" w:rsidP="00677A1C">
      <w:pPr>
        <w:pStyle w:val="cpNote"/>
      </w:pPr>
      <w:r>
        <w:t>If you want to use a dollar sign in quotes and have it taken as a literal dollar sign, you need to escape it with a backslash.</w:t>
      </w:r>
    </w:p>
    <w:p w14:paraId="76B28008" w14:textId="77777777" w:rsidR="00CB41CB" w:rsidRDefault="00CB41CB" w:rsidP="00677A1C">
      <w:pPr>
        <w:pStyle w:val="cpNote"/>
      </w:pPr>
      <w:r>
        <w:t>$dollarString="\$10.00";</w:t>
      </w:r>
    </w:p>
    <w:p w14:paraId="38E69AFB" w14:textId="77777777" w:rsidR="00CB41CB" w:rsidRDefault="00CB41CB" w:rsidP="00CB41CB">
      <w:pPr>
        <w:pStyle w:val="Textbody"/>
      </w:pPr>
      <w:r>
        <w:t>A variable name always begins with a dollar sign. 74</w:t>
      </w:r>
    </w:p>
    <w:p w14:paraId="01D47491" w14:textId="77777777" w:rsidR="00CB41CB" w:rsidRDefault="00CB41CB" w:rsidP="00CB41CB">
      <w:pPr>
        <w:pStyle w:val="Textbody"/>
      </w:pPr>
      <w:r>
        <w:t>Although not required, good programming practice dictates that all variables be declared before use, preferably with a comment.</w:t>
      </w:r>
    </w:p>
    <w:p w14:paraId="4E8888EF" w14:textId="77777777" w:rsidR="00CB41CB" w:rsidRDefault="00CB41CB" w:rsidP="00CB41CB">
      <w:pPr>
        <w:pStyle w:val="Textbody"/>
      </w:pPr>
      <w:r>
        <w:t>You can assign values to variables either by value or by reference. 75</w:t>
      </w:r>
    </w:p>
    <w:p w14:paraId="66FA23BF" w14:textId="77777777" w:rsidR="00CB41CB" w:rsidRDefault="00CB41CB" w:rsidP="00CB41CB">
      <w:pPr>
        <w:pStyle w:val="Textbody"/>
      </w:pPr>
      <w:r>
        <w:t xml:space="preserve">PHP 4 introduced assignment by reference.  You can assign by reference by appending an ampersand to the </w:t>
      </w:r>
      <w:proofErr w:type="gramStart"/>
      <w:r>
        <w:t>equals</w:t>
      </w:r>
      <w:proofErr w:type="gramEnd"/>
      <w:r>
        <w:t xml:space="preserve"> sign:</w:t>
      </w:r>
    </w:p>
    <w:p w14:paraId="253A4EF3" w14:textId="77777777" w:rsidR="00CB41CB" w:rsidRDefault="00CB41CB" w:rsidP="00CB41CB">
      <w:pPr>
        <w:pStyle w:val="cpCode"/>
      </w:pPr>
      <w:r>
        <w:t>&lt;?php</w:t>
      </w:r>
    </w:p>
    <w:p w14:paraId="48F37DB8" w14:textId="77777777" w:rsidR="00CB41CB" w:rsidRDefault="00CB41CB" w:rsidP="00CB41CB">
      <w:pPr>
        <w:pStyle w:val="cpCode"/>
      </w:pPr>
      <w:r>
        <w:tab/>
        <w:t>$value1="Hello";</w:t>
      </w:r>
    </w:p>
    <w:p w14:paraId="402AD396" w14:textId="77777777" w:rsidR="00CB41CB" w:rsidRDefault="00CB41CB" w:rsidP="00CB41CB">
      <w:pPr>
        <w:pStyle w:val="cpCode"/>
      </w:pPr>
      <w:r>
        <w:tab/>
        <w:t>$value2 =&amp; $value1;</w:t>
      </w:r>
    </w:p>
    <w:p w14:paraId="4603EFDE" w14:textId="77777777" w:rsidR="00CB41CB" w:rsidRDefault="00CB41CB" w:rsidP="00CB41CB">
      <w:pPr>
        <w:pStyle w:val="cpCode"/>
      </w:pPr>
      <w:r>
        <w:tab/>
        <w:t>$value2 = "Goodbye"; // $value1 and $value2 both equal "Goodbye"</w:t>
      </w:r>
    </w:p>
    <w:p w14:paraId="2015F157" w14:textId="77777777" w:rsidR="00CB41CB" w:rsidRDefault="00CB41CB" w:rsidP="00CB41CB">
      <w:pPr>
        <w:pStyle w:val="cpCode"/>
      </w:pPr>
    </w:p>
    <w:p w14:paraId="04D85A58" w14:textId="77777777" w:rsidR="00CB41CB" w:rsidRDefault="00CB41CB" w:rsidP="00CB41CB">
      <w:pPr>
        <w:pStyle w:val="cpCode"/>
      </w:pPr>
      <w:r>
        <w:t>?&gt;</w:t>
      </w:r>
    </w:p>
    <w:p w14:paraId="7B0E9D3C" w14:textId="77777777" w:rsidR="00CB41CB" w:rsidRDefault="00CB41CB" w:rsidP="00CB41CB">
      <w:pPr>
        <w:pStyle w:val="Textbody"/>
      </w:pPr>
      <w:r>
        <w:t>You can also use this syntax:</w:t>
      </w:r>
    </w:p>
    <w:p w14:paraId="7AB2FAA2" w14:textId="77777777" w:rsidR="00CB41CB" w:rsidRDefault="00CB41CB" w:rsidP="00CB41CB">
      <w:pPr>
        <w:pStyle w:val="cpCode"/>
      </w:pPr>
      <w:r>
        <w:t>$value2 = &amp;$value1;</w:t>
      </w:r>
    </w:p>
    <w:p w14:paraId="3F461229" w14:textId="77777777" w:rsidR="00CB41CB" w:rsidRDefault="00CB41CB" w:rsidP="00CB41CB">
      <w:pPr>
        <w:pStyle w:val="Textbody"/>
      </w:pPr>
      <w:r>
        <w:t>76</w:t>
      </w:r>
    </w:p>
    <w:p w14:paraId="7E338BBA" w14:textId="77777777" w:rsidR="00CB41CB" w:rsidRDefault="00CB41CB" w:rsidP="00CB41CB">
      <w:pPr>
        <w:pStyle w:val="Textbody"/>
      </w:pPr>
      <w:r>
        <w:t xml:space="preserve">There are four types of </w:t>
      </w:r>
      <w:r w:rsidRPr="00114E3E">
        <w:rPr>
          <w:rStyle w:val="ccterm"/>
        </w:rPr>
        <w:t>scope</w:t>
      </w:r>
      <w:r>
        <w:t>:</w:t>
      </w:r>
    </w:p>
    <w:p w14:paraId="1A8460CC" w14:textId="77777777" w:rsidR="00CB41CB" w:rsidRDefault="00CB41CB" w:rsidP="00CB41CB">
      <w:pPr>
        <w:pStyle w:val="Textbody"/>
        <w:numPr>
          <w:ilvl w:val="0"/>
          <w:numId w:val="22"/>
        </w:numPr>
      </w:pPr>
      <w:r>
        <w:t>Local variables</w:t>
      </w:r>
    </w:p>
    <w:p w14:paraId="63824042" w14:textId="77777777" w:rsidR="00CB41CB" w:rsidRDefault="00CB41CB" w:rsidP="00CB41CB">
      <w:pPr>
        <w:pStyle w:val="Textbody"/>
        <w:numPr>
          <w:ilvl w:val="0"/>
          <w:numId w:val="22"/>
        </w:numPr>
      </w:pPr>
      <w:r>
        <w:t>Function parameters</w:t>
      </w:r>
    </w:p>
    <w:p w14:paraId="16E80F20" w14:textId="77777777" w:rsidR="00CB41CB" w:rsidRDefault="00CB41CB" w:rsidP="00CB41CB">
      <w:pPr>
        <w:pStyle w:val="Textbody"/>
        <w:numPr>
          <w:ilvl w:val="0"/>
          <w:numId w:val="22"/>
        </w:numPr>
      </w:pPr>
      <w:r>
        <w:t>Global variables</w:t>
      </w:r>
    </w:p>
    <w:p w14:paraId="5F990EB9" w14:textId="77777777" w:rsidR="00CB41CB" w:rsidRDefault="00CB41CB" w:rsidP="00CB41CB">
      <w:pPr>
        <w:pStyle w:val="Textbody"/>
        <w:numPr>
          <w:ilvl w:val="0"/>
          <w:numId w:val="22"/>
        </w:numPr>
      </w:pPr>
      <w:r>
        <w:lastRenderedPageBreak/>
        <w:t>Static variables</w:t>
      </w:r>
    </w:p>
    <w:p w14:paraId="0DD6AFB8" w14:textId="77777777" w:rsidR="00CB41CB" w:rsidRDefault="00CB41CB" w:rsidP="00CB41CB">
      <w:pPr>
        <w:pStyle w:val="Textbody"/>
      </w:pPr>
      <w:r>
        <w:t xml:space="preserve">You can use global variables within a function only if you have declared the variable as such with the </w:t>
      </w:r>
      <w:r w:rsidRPr="00114E3E">
        <w:rPr>
          <w:rStyle w:val="ccterm"/>
        </w:rPr>
        <w:t>GLOBAL</w:t>
      </w:r>
      <w:r>
        <w:t xml:space="preserve"> keyword inside the function that will use it. 78</w:t>
      </w:r>
    </w:p>
    <w:p w14:paraId="001FD787" w14:textId="77777777" w:rsidR="00CB41CB" w:rsidRDefault="00CB41CB" w:rsidP="00CB41CB">
      <w:pPr>
        <w:pStyle w:val="Textbody"/>
      </w:pPr>
      <w:r>
        <w:t>An alternative means is to use the $GLOBALS array. 79</w:t>
      </w:r>
    </w:p>
    <w:p w14:paraId="609BF390" w14:textId="77777777" w:rsidR="00CB41CB" w:rsidRDefault="00CB41CB" w:rsidP="00CB41CB">
      <w:pPr>
        <w:pStyle w:val="Textbody"/>
      </w:pPr>
      <w:r>
        <w:t xml:space="preserve">A static variable will retain its value between function calls.  It is declared using the </w:t>
      </w:r>
      <w:r w:rsidRPr="00114E3E">
        <w:rPr>
          <w:rStyle w:val="ccterm"/>
        </w:rPr>
        <w:t>STATIC</w:t>
      </w:r>
      <w:r>
        <w:t xml:space="preserve"> keyword. 79</w:t>
      </w:r>
    </w:p>
    <w:p w14:paraId="59DBCAE2" w14:textId="77777777" w:rsidR="00CB41CB" w:rsidRDefault="00CB41CB" w:rsidP="00CB41CB">
      <w:pPr>
        <w:pStyle w:val="Textbody"/>
      </w:pPr>
      <w:r>
        <w:t>Static scoping is particularly useful for recursive functions. 80</w:t>
      </w:r>
    </w:p>
    <w:p w14:paraId="600313B8" w14:textId="77777777" w:rsidR="00CB41CB" w:rsidRDefault="00CB41CB" w:rsidP="00CB41CB">
      <w:pPr>
        <w:pStyle w:val="Textbody"/>
      </w:pPr>
    </w:p>
    <w:p w14:paraId="71186EF4" w14:textId="77777777" w:rsidR="00CB41CB" w:rsidRDefault="00CB41CB" w:rsidP="00CB41CB">
      <w:pPr>
        <w:pStyle w:val="Textbody"/>
      </w:pPr>
      <w:r>
        <w:t xml:space="preserve">PHP has useful </w:t>
      </w:r>
      <w:proofErr w:type="spellStart"/>
      <w:r w:rsidRPr="00114E3E">
        <w:rPr>
          <w:rStyle w:val="ccterm"/>
        </w:rPr>
        <w:t>superglobal</w:t>
      </w:r>
      <w:proofErr w:type="spellEnd"/>
      <w:r>
        <w:t xml:space="preserve"> variables such as $_SERVER that will give you information about your operating environment and about your user. Some of what is available is dependent on OS and Web server.  The following code will give you a listing:</w:t>
      </w:r>
    </w:p>
    <w:p w14:paraId="5165832C" w14:textId="77777777" w:rsidR="00CB41CB" w:rsidRDefault="00CB41CB" w:rsidP="00CB41CB">
      <w:pPr>
        <w:pStyle w:val="cpCode"/>
      </w:pPr>
      <w:r>
        <w:t>foreach ($_SERVER as $var =&gt; $value){</w:t>
      </w:r>
    </w:p>
    <w:p w14:paraId="3E6604A1" w14:textId="77777777" w:rsidR="00CB41CB" w:rsidRDefault="00CB41CB" w:rsidP="00CB41CB">
      <w:pPr>
        <w:pStyle w:val="cpCode"/>
      </w:pPr>
      <w:r>
        <w:tab/>
        <w:t>echo "$var =&gt; $value &lt;br /&gt;";</w:t>
      </w:r>
    </w:p>
    <w:p w14:paraId="6ACC5F90" w14:textId="77777777" w:rsidR="00CB41CB" w:rsidRDefault="00CB41CB" w:rsidP="00CB41CB">
      <w:pPr>
        <w:pStyle w:val="cpCode"/>
      </w:pPr>
      <w:r>
        <w:t>}</w:t>
      </w:r>
    </w:p>
    <w:p w14:paraId="3D7B17AA" w14:textId="77777777" w:rsidR="00CB41CB" w:rsidRDefault="00CB41CB" w:rsidP="00CB41CB">
      <w:pPr>
        <w:pStyle w:val="Textbody"/>
      </w:pPr>
      <w:r>
        <w:t>You can display the user's IP address like this:</w:t>
      </w:r>
    </w:p>
    <w:p w14:paraId="3647B471" w14:textId="77777777" w:rsidR="00CB41CB" w:rsidRDefault="00CB41CB" w:rsidP="00CB41CB">
      <w:pPr>
        <w:pStyle w:val="cpCode"/>
      </w:pPr>
      <w:r>
        <w:t>printf("Your IP address is: %s", $_SERVER['REMOTE_ADDR']);</w:t>
      </w:r>
    </w:p>
    <w:p w14:paraId="77E22B2A" w14:textId="77777777" w:rsidR="00CB41CB" w:rsidRDefault="00CB41CB" w:rsidP="00CB41CB">
      <w:pPr>
        <w:pStyle w:val="Textbody"/>
      </w:pPr>
      <w:r>
        <w:t>82</w:t>
      </w:r>
    </w:p>
    <w:p w14:paraId="3A9EDB7A" w14:textId="77777777" w:rsidR="00CB41CB" w:rsidRDefault="00CB41CB" w:rsidP="00CB41CB">
      <w:pPr>
        <w:pStyle w:val="Textbody"/>
      </w:pPr>
      <w:r>
        <w:t xml:space="preserve">Although the variables found in </w:t>
      </w:r>
      <w:r w:rsidRPr="00114E3E">
        <w:rPr>
          <w:rStyle w:val="ccterm"/>
        </w:rPr>
        <w:t>$_SERVER</w:t>
      </w:r>
      <w:r>
        <w:t xml:space="preserve"> vary by Web server and OS, you can typically expect to see those defined in the CGI 1.1 specification (</w:t>
      </w:r>
      <w:hyperlink r:id="rId10" w:history="1">
        <w:r>
          <w:t>http://hoohoo.ncsa.uiuc.edu/cgi/env.html</w:t>
        </w:r>
      </w:hyperlink>
      <w:r>
        <w:t>).</w:t>
      </w:r>
    </w:p>
    <w:p w14:paraId="7B569C7A" w14:textId="77777777" w:rsidR="00CB41CB" w:rsidRDefault="00CB41CB" w:rsidP="00CB41CB">
      <w:pPr>
        <w:pStyle w:val="Textbody"/>
      </w:pPr>
      <w:r>
        <w:t>Some of these include:</w:t>
      </w:r>
    </w:p>
    <w:p w14:paraId="44BDE743" w14:textId="77777777" w:rsidR="00CB41CB" w:rsidRDefault="00CB41CB" w:rsidP="00CB41CB">
      <w:pPr>
        <w:pStyle w:val="Textbody"/>
        <w:numPr>
          <w:ilvl w:val="0"/>
          <w:numId w:val="23"/>
        </w:numPr>
      </w:pPr>
      <w:r>
        <w:t xml:space="preserve">HTTP_REFERER (URL of the page that referred the </w:t>
      </w:r>
      <w:proofErr w:type="gramStart"/>
      <w:r>
        <w:t>user  to</w:t>
      </w:r>
      <w:proofErr w:type="gramEnd"/>
      <w:r>
        <w:t xml:space="preserve"> the current location)</w:t>
      </w:r>
    </w:p>
    <w:p w14:paraId="445DC164" w14:textId="77777777" w:rsidR="00CB41CB" w:rsidRDefault="00CB41CB" w:rsidP="00CB41CB">
      <w:pPr>
        <w:pStyle w:val="Textbody"/>
        <w:numPr>
          <w:ilvl w:val="0"/>
          <w:numId w:val="23"/>
        </w:numPr>
      </w:pPr>
      <w:r>
        <w:t>REMOTE_ADDR (client's IP address)</w:t>
      </w:r>
    </w:p>
    <w:p w14:paraId="5BD1012D" w14:textId="77777777" w:rsidR="00CB41CB" w:rsidRDefault="00CB41CB" w:rsidP="00CB41CB">
      <w:pPr>
        <w:pStyle w:val="Textbody"/>
        <w:numPr>
          <w:ilvl w:val="0"/>
          <w:numId w:val="23"/>
        </w:numPr>
      </w:pPr>
      <w:r>
        <w:t>REQUEST_URI (path component of the URL)</w:t>
      </w:r>
    </w:p>
    <w:p w14:paraId="7C27121B" w14:textId="77777777" w:rsidR="00CB41CB" w:rsidRDefault="00CB41CB" w:rsidP="00CB41CB">
      <w:pPr>
        <w:pStyle w:val="Textbody"/>
        <w:numPr>
          <w:ilvl w:val="0"/>
          <w:numId w:val="23"/>
        </w:numPr>
      </w:pPr>
      <w:r>
        <w:t>HTTP_USER_</w:t>
      </w:r>
      <w:proofErr w:type="gramStart"/>
      <w:r>
        <w:t>AGENT(</w:t>
      </w:r>
      <w:proofErr w:type="gramEnd"/>
      <w:r>
        <w:t>information about the client's user agent)</w:t>
      </w:r>
    </w:p>
    <w:p w14:paraId="01EE9232" w14:textId="77777777" w:rsidR="00CB41CB" w:rsidRDefault="00CB41CB" w:rsidP="00CB41CB">
      <w:pPr>
        <w:pStyle w:val="Textbody"/>
      </w:pPr>
      <w:r>
        <w:t>83</w:t>
      </w:r>
    </w:p>
    <w:p w14:paraId="386B295C" w14:textId="77777777" w:rsidR="00CB41CB" w:rsidRDefault="00CB41CB" w:rsidP="00CB41CB">
      <w:pPr>
        <w:pStyle w:val="Textbody"/>
      </w:pPr>
      <w:r>
        <w:t xml:space="preserve">The </w:t>
      </w:r>
      <w:r w:rsidRPr="00114E3E">
        <w:rPr>
          <w:rStyle w:val="ccterm"/>
        </w:rPr>
        <w:t>$_GET</w:t>
      </w:r>
      <w:r>
        <w:t xml:space="preserve"> </w:t>
      </w:r>
      <w:proofErr w:type="spellStart"/>
      <w:r>
        <w:t>superglobal</w:t>
      </w:r>
      <w:proofErr w:type="spellEnd"/>
      <w:r>
        <w:t xml:space="preserve"> contains any parameters passed by the GET method.</w:t>
      </w:r>
    </w:p>
    <w:p w14:paraId="021E73D0" w14:textId="77777777" w:rsidR="00CB41CB" w:rsidRDefault="00CB41CB" w:rsidP="00CB41CB">
      <w:pPr>
        <w:pStyle w:val="Textbody"/>
      </w:pPr>
      <w:r>
        <w:t xml:space="preserve">The </w:t>
      </w:r>
      <w:r w:rsidRPr="00114E3E">
        <w:rPr>
          <w:rStyle w:val="ccterm"/>
        </w:rPr>
        <w:t>$_POST</w:t>
      </w:r>
      <w:r>
        <w:t xml:space="preserve"> </w:t>
      </w:r>
      <w:proofErr w:type="spellStart"/>
      <w:r>
        <w:t>superglobal</w:t>
      </w:r>
      <w:proofErr w:type="spellEnd"/>
      <w:r>
        <w:t xml:space="preserve"> contains information passed via POST.</w:t>
      </w:r>
    </w:p>
    <w:p w14:paraId="654D9E52" w14:textId="77777777" w:rsidR="00CB41CB" w:rsidRDefault="00CB41CB" w:rsidP="00CB41CB">
      <w:pPr>
        <w:pStyle w:val="Textbody"/>
      </w:pPr>
      <w:r>
        <w:t xml:space="preserve">The </w:t>
      </w:r>
      <w:r w:rsidRPr="00114E3E">
        <w:rPr>
          <w:rStyle w:val="ccterm"/>
        </w:rPr>
        <w:t>$_COOKIE</w:t>
      </w:r>
      <w:r>
        <w:t xml:space="preserve"> </w:t>
      </w:r>
      <w:proofErr w:type="spellStart"/>
      <w:r>
        <w:t>superglobal</w:t>
      </w:r>
      <w:proofErr w:type="spellEnd"/>
      <w:r>
        <w:t xml:space="preserve"> contains information passed along as cookies (typically set using PHP's </w:t>
      </w:r>
      <w:proofErr w:type="spellStart"/>
      <w:r>
        <w:t>setcookie</w:t>
      </w:r>
      <w:proofErr w:type="spellEnd"/>
      <w:r>
        <w:t xml:space="preserve"> function).</w:t>
      </w:r>
    </w:p>
    <w:p w14:paraId="6DBF8CA0" w14:textId="77777777" w:rsidR="00CB41CB" w:rsidRDefault="00CB41CB" w:rsidP="00CB41CB">
      <w:pPr>
        <w:pStyle w:val="Textbody"/>
      </w:pPr>
      <w:r>
        <w:t xml:space="preserve">The </w:t>
      </w:r>
      <w:r w:rsidRPr="00114E3E">
        <w:rPr>
          <w:rStyle w:val="ccterm"/>
        </w:rPr>
        <w:t>$_ENV</w:t>
      </w:r>
      <w:r>
        <w:t xml:space="preserve"> </w:t>
      </w:r>
      <w:proofErr w:type="spellStart"/>
      <w:r>
        <w:t>superglobal</w:t>
      </w:r>
      <w:proofErr w:type="spellEnd"/>
      <w:r>
        <w:t xml:space="preserve"> offers information regarding PHP's underlying server environment. 85</w:t>
      </w:r>
    </w:p>
    <w:p w14:paraId="6882C8FD" w14:textId="77777777" w:rsidR="00CB41CB" w:rsidRDefault="00CB41CB" w:rsidP="00CB41CB">
      <w:pPr>
        <w:pStyle w:val="Textbody"/>
      </w:pPr>
      <w:r>
        <w:t xml:space="preserve">The </w:t>
      </w:r>
      <w:r w:rsidRPr="00114E3E">
        <w:rPr>
          <w:rStyle w:val="ccterm"/>
        </w:rPr>
        <w:t>$GLOBALS</w:t>
      </w:r>
      <w:r>
        <w:t xml:space="preserve"> and </w:t>
      </w:r>
      <w:r w:rsidRPr="00114E3E">
        <w:rPr>
          <w:rStyle w:val="ccterm"/>
        </w:rPr>
        <w:t>$_REQUEST</w:t>
      </w:r>
      <w:r>
        <w:t xml:space="preserve"> </w:t>
      </w:r>
      <w:proofErr w:type="spellStart"/>
      <w:r>
        <w:t>superglobals</w:t>
      </w:r>
      <w:proofErr w:type="spellEnd"/>
      <w:r>
        <w:t xml:space="preserve"> should not be used because they are not secure (explained in chapter 21).</w:t>
      </w:r>
    </w:p>
    <w:p w14:paraId="7C657D47" w14:textId="77777777" w:rsidR="00CB41CB" w:rsidRDefault="00CB41CB" w:rsidP="00CB41CB">
      <w:pPr>
        <w:pStyle w:val="Textbody"/>
      </w:pPr>
      <w:r>
        <w:t>NOTE: On my system $_ENV is empty.</w:t>
      </w:r>
    </w:p>
    <w:p w14:paraId="5C841828" w14:textId="77777777" w:rsidR="00CB41CB" w:rsidRDefault="00CB41CB" w:rsidP="00CB41CB">
      <w:pPr>
        <w:pStyle w:val="Textbody"/>
      </w:pPr>
      <w:r>
        <w:t xml:space="preserve">The </w:t>
      </w:r>
      <w:r w:rsidRPr="00114E3E">
        <w:rPr>
          <w:rStyle w:val="ccterm"/>
        </w:rPr>
        <w:t>$_SESSION</w:t>
      </w:r>
      <w:r>
        <w:t xml:space="preserve"> </w:t>
      </w:r>
      <w:proofErr w:type="spellStart"/>
      <w:r>
        <w:t>superglobal</w:t>
      </w:r>
      <w:proofErr w:type="spellEnd"/>
      <w:r>
        <w:t xml:space="preserve"> contains information about all the session variables. 86</w:t>
      </w:r>
    </w:p>
    <w:p w14:paraId="529FB10A" w14:textId="77777777" w:rsidR="00CB41CB" w:rsidRDefault="00CB41CB" w:rsidP="00CB41CB">
      <w:pPr>
        <w:pStyle w:val="Textbody"/>
      </w:pPr>
      <w:r>
        <w:lastRenderedPageBreak/>
        <w:t xml:space="preserve">Using $$ for </w:t>
      </w:r>
      <w:r w:rsidRPr="00114E3E">
        <w:rPr>
          <w:rStyle w:val="ccterm"/>
        </w:rPr>
        <w:t>variable variables</w:t>
      </w:r>
      <w:r>
        <w:t xml:space="preserve"> is covered on page 86.</w:t>
      </w:r>
    </w:p>
    <w:p w14:paraId="5357A5CC" w14:textId="77777777" w:rsidR="00CB41CB" w:rsidRDefault="00CB41CB" w:rsidP="00CB41CB">
      <w:pPr>
        <w:pStyle w:val="Textbody"/>
      </w:pPr>
      <w:r>
        <w:t xml:space="preserve">The </w:t>
      </w:r>
      <w:r w:rsidRPr="00114E3E">
        <w:rPr>
          <w:rStyle w:val="ccterm"/>
        </w:rPr>
        <w:t>define</w:t>
      </w:r>
      <w:r>
        <w:t xml:space="preserve"> function is used to define </w:t>
      </w:r>
      <w:r w:rsidRPr="00114E3E">
        <w:rPr>
          <w:rStyle w:val="ccterm"/>
        </w:rPr>
        <w:t>constants</w:t>
      </w:r>
      <w:r>
        <w:t>.</w:t>
      </w:r>
    </w:p>
    <w:p w14:paraId="648062CA" w14:textId="77777777" w:rsidR="00CB41CB" w:rsidRDefault="00CB41CB" w:rsidP="00CB41CB">
      <w:pPr>
        <w:pStyle w:val="cpCode"/>
      </w:pPr>
      <w:r>
        <w:t>define ("PI", 3.141592);</w:t>
      </w:r>
    </w:p>
    <w:p w14:paraId="2C5ADDDD" w14:textId="77777777" w:rsidR="00CB41CB" w:rsidRDefault="00CB41CB" w:rsidP="00CB41CB">
      <w:pPr>
        <w:pStyle w:val="Textbody"/>
      </w:pPr>
    </w:p>
    <w:p w14:paraId="34FE3224" w14:textId="77777777" w:rsidR="00CB41CB" w:rsidRDefault="00CB41CB" w:rsidP="00CB41CB">
      <w:pPr>
        <w:pStyle w:val="Textbody"/>
      </w:pPr>
      <w:r>
        <w:t>Note that constants are not referenced with a dollar sign.87</w:t>
      </w:r>
    </w:p>
    <w:p w14:paraId="16D6542A" w14:textId="77777777" w:rsidR="00CB41CB" w:rsidRDefault="00CB41CB" w:rsidP="00CB41CB">
      <w:pPr>
        <w:pStyle w:val="Textbody"/>
      </w:pPr>
      <w:r w:rsidRPr="00114E3E">
        <w:rPr>
          <w:rStyle w:val="ccterm"/>
        </w:rPr>
        <w:t>Operands</w:t>
      </w:r>
      <w:r>
        <w:t xml:space="preserve"> are the inputs of an expression.</w:t>
      </w:r>
    </w:p>
    <w:p w14:paraId="376794DE" w14:textId="77777777" w:rsidR="00CB41CB" w:rsidRDefault="00CB41CB" w:rsidP="00CB41CB">
      <w:pPr>
        <w:pStyle w:val="Textbody"/>
      </w:pPr>
      <w:r>
        <w:t xml:space="preserve">An </w:t>
      </w:r>
      <w:r w:rsidRPr="00114E3E">
        <w:rPr>
          <w:rStyle w:val="ccterm"/>
        </w:rPr>
        <w:t>operator</w:t>
      </w:r>
      <w:r>
        <w:t xml:space="preserve"> is a symbol that specifies a particular action in an expression. 88</w:t>
      </w:r>
    </w:p>
    <w:p w14:paraId="1BC6D8AD" w14:textId="77777777" w:rsidR="00CB41CB" w:rsidRDefault="00CB41CB" w:rsidP="00CB41CB">
      <w:pPr>
        <w:pStyle w:val="Textbody"/>
      </w:pPr>
      <w:r>
        <w:t xml:space="preserve">The @ operator is the </w:t>
      </w:r>
      <w:r w:rsidRPr="00114E3E">
        <w:rPr>
          <w:rStyle w:val="ccterm"/>
        </w:rPr>
        <w:t>error suppression operator</w:t>
      </w:r>
      <w:r>
        <w:t>.</w:t>
      </w:r>
    </w:p>
    <w:p w14:paraId="36731806" w14:textId="77777777" w:rsidR="00CB41CB" w:rsidRDefault="00CB41CB" w:rsidP="00CB41CB">
      <w:pPr>
        <w:pStyle w:val="Standard"/>
      </w:pPr>
      <w:r>
        <w:t xml:space="preserve">The period is the </w:t>
      </w:r>
      <w:r w:rsidRPr="00114E3E">
        <w:rPr>
          <w:rStyle w:val="ccterm"/>
        </w:rPr>
        <w:t>concatenation operator</w:t>
      </w:r>
      <w:r>
        <w:t>.</w:t>
      </w:r>
    </w:p>
    <w:p w14:paraId="786D7A57" w14:textId="77777777" w:rsidR="00CB41CB" w:rsidRDefault="00CB41CB" w:rsidP="00CB41CB">
      <w:pPr>
        <w:pStyle w:val="Standard"/>
      </w:pPr>
      <w:r>
        <w:t>== means is equal to and === means is identical to.</w:t>
      </w:r>
    </w:p>
    <w:p w14:paraId="1AFB457B" w14:textId="77777777" w:rsidR="00CB41CB" w:rsidRDefault="00CB41CB" w:rsidP="00CB41CB">
      <w:pPr>
        <w:pStyle w:val="Standard"/>
      </w:pPr>
      <w:r>
        <w:t>PHP follows the standard precedence rules used in elementary school math class. 89</w:t>
      </w:r>
    </w:p>
    <w:p w14:paraId="34A54C7C" w14:textId="77777777" w:rsidR="00CB41CB" w:rsidRDefault="00CB41CB" w:rsidP="00CB41CB">
      <w:pPr>
        <w:pStyle w:val="Standard"/>
      </w:pPr>
      <w:r>
        <w:t>The multiplication operator has left-to-right associativity while the assignment operator has right-to-left associativity.</w:t>
      </w:r>
    </w:p>
    <w:p w14:paraId="447411DB" w14:textId="77777777" w:rsidR="00CB41CB" w:rsidRDefault="00CB41CB" w:rsidP="00CB41CB">
      <w:pPr>
        <w:pStyle w:val="Standard"/>
      </w:pPr>
      <w:proofErr w:type="gramStart"/>
      <w:r>
        <w:t>The .</w:t>
      </w:r>
      <w:proofErr w:type="gramEnd"/>
      <w:r>
        <w:t>= operator is the concatenation-assignment operator. 90</w:t>
      </w:r>
    </w:p>
    <w:p w14:paraId="33DDCC1C" w14:textId="77777777" w:rsidR="00CB41CB" w:rsidRDefault="00CB41CB" w:rsidP="00CB41CB">
      <w:pPr>
        <w:pStyle w:val="Standard"/>
      </w:pPr>
      <w:r w:rsidRPr="00114E3E">
        <w:rPr>
          <w:rStyle w:val="ccterm"/>
        </w:rPr>
        <w:t>Ternary</w:t>
      </w:r>
      <w:r>
        <w:t>:</w:t>
      </w:r>
    </w:p>
    <w:p w14:paraId="5EEC27EF" w14:textId="77777777" w:rsidR="00CB41CB" w:rsidRDefault="00CB41CB" w:rsidP="00CB41CB">
      <w:pPr>
        <w:pStyle w:val="cpCode"/>
      </w:pPr>
      <w:r>
        <w:t>($a == 12) ? 5 : -1;</w:t>
      </w:r>
    </w:p>
    <w:p w14:paraId="24C4ECE5" w14:textId="77777777" w:rsidR="00CB41CB" w:rsidRDefault="00CB41CB" w:rsidP="00CB41CB">
      <w:pPr>
        <w:pStyle w:val="Textbody"/>
      </w:pPr>
      <w:r>
        <w:t>If $a is equal to 12, return 5, otherwise return -1</w:t>
      </w:r>
    </w:p>
    <w:p w14:paraId="31C0C457" w14:textId="77777777" w:rsidR="00CB41CB" w:rsidRDefault="00CB41CB" w:rsidP="00CB41CB">
      <w:pPr>
        <w:pStyle w:val="Textbody"/>
      </w:pPr>
      <w:r>
        <w:t>93</w:t>
      </w:r>
    </w:p>
    <w:p w14:paraId="4B390B75" w14:textId="77777777" w:rsidR="00CB41CB" w:rsidRDefault="00CB41CB" w:rsidP="00677A1C">
      <w:pPr>
        <w:pStyle w:val="cpNote"/>
      </w:pPr>
      <w:r>
        <w:t>You should not use the comparison operators to compare strings or anything other than numbers as you may get unexpected results.  There are a substantial number of predefined functions for comparing strings.</w:t>
      </w:r>
    </w:p>
    <w:p w14:paraId="667956C7" w14:textId="77777777" w:rsidR="00CB41CB" w:rsidRDefault="00CB41CB" w:rsidP="00CB41CB">
      <w:pPr>
        <w:pStyle w:val="Textbody"/>
      </w:pPr>
      <w:r>
        <w:t>You can learn a lot about binary encoding and bitwise operators and why they are important from Randall Hyde's massive online reference (</w:t>
      </w:r>
      <w:hyperlink r:id="rId11" w:history="1">
        <w:r>
          <w:t>http://webster.cs.ucr.edu/</w:t>
        </w:r>
      </w:hyperlink>
      <w:r>
        <w:t xml:space="preserve">) </w:t>
      </w:r>
      <w:proofErr w:type="gramStart"/>
      <w:r>
        <w:t>94</w:t>
      </w:r>
      <w:proofErr w:type="gramEnd"/>
    </w:p>
    <w:p w14:paraId="5802F0E0" w14:textId="77777777" w:rsidR="00CB41CB" w:rsidRDefault="00CB41CB" w:rsidP="00CB41CB">
      <w:pPr>
        <w:pStyle w:val="Textbody"/>
      </w:pPr>
      <w:r>
        <w:t>When strings are enclosed in double quotes, both variables and escape sequences are parsed. 95</w:t>
      </w:r>
    </w:p>
    <w:p w14:paraId="03DFA063" w14:textId="77777777" w:rsidR="00CB41CB" w:rsidRDefault="00CB41CB" w:rsidP="00CB41CB">
      <w:pPr>
        <w:pStyle w:val="Textbody"/>
      </w:pPr>
      <w:r>
        <w:t>When a string is included in single quotes, variables and escape sequences are NOT parsed. 96</w:t>
      </w:r>
    </w:p>
    <w:p w14:paraId="3518B5BB" w14:textId="77777777" w:rsidR="00CB41CB" w:rsidRDefault="00CB41CB" w:rsidP="00CB41CB">
      <w:pPr>
        <w:pStyle w:val="Textbody"/>
      </w:pPr>
      <w:r>
        <w:t>You do need to escape the single quote character, however. 97</w:t>
      </w:r>
    </w:p>
    <w:p w14:paraId="10009084" w14:textId="77777777" w:rsidR="00CB41CB" w:rsidRDefault="00CB41CB" w:rsidP="00CB41CB">
      <w:pPr>
        <w:pStyle w:val="Textbody"/>
      </w:pPr>
      <w:r w:rsidRPr="00114E3E">
        <w:rPr>
          <w:rStyle w:val="ccterm"/>
        </w:rPr>
        <w:t>Heredoc</w:t>
      </w:r>
      <w:r>
        <w:t xml:space="preserve"> syntax allows for outputting a large amount of text without using quotes.</w:t>
      </w:r>
    </w:p>
    <w:p w14:paraId="00B4D9AB" w14:textId="77777777" w:rsidR="00CB41CB" w:rsidRDefault="00CB41CB" w:rsidP="00CB41CB">
      <w:pPr>
        <w:pStyle w:val="cpCode"/>
      </w:pPr>
      <w:r>
        <w:t>&lt;&lt;&lt;EXCERPT</w:t>
      </w:r>
    </w:p>
    <w:p w14:paraId="350F3410" w14:textId="77777777" w:rsidR="00CB41CB" w:rsidRDefault="00CB41CB" w:rsidP="00CB41CB">
      <w:pPr>
        <w:pStyle w:val="cpCode"/>
      </w:pPr>
      <w:r>
        <w:t>...</w:t>
      </w:r>
    </w:p>
    <w:p w14:paraId="234D1378" w14:textId="77777777" w:rsidR="00CB41CB" w:rsidRDefault="00CB41CB" w:rsidP="00CB41CB">
      <w:pPr>
        <w:pStyle w:val="cpCode"/>
      </w:pPr>
      <w:r>
        <w:t>EXCERPT;</w:t>
      </w:r>
    </w:p>
    <w:p w14:paraId="5EF0B6C6" w14:textId="77777777" w:rsidR="00CB41CB" w:rsidRDefault="00CB41CB" w:rsidP="00CB41CB">
      <w:pPr>
        <w:pStyle w:val="Textbody"/>
      </w:pPr>
      <w:r>
        <w:t>Heredoc syntax follows the same parsing rules as double quoted strings except that you don't need to escape quotations. 98</w:t>
      </w:r>
    </w:p>
    <w:p w14:paraId="53A0B9C2" w14:textId="77777777" w:rsidR="00CB41CB" w:rsidRDefault="00CB41CB" w:rsidP="00CB41CB">
      <w:pPr>
        <w:pStyle w:val="Textbody"/>
      </w:pPr>
      <w:r>
        <w:t>The closing identifier must be flush left – it cannot be preceded by a space or have a space after it.</w:t>
      </w:r>
    </w:p>
    <w:p w14:paraId="58033851" w14:textId="77777777" w:rsidR="00CB41CB" w:rsidRDefault="00CB41CB" w:rsidP="00CB41CB">
      <w:pPr>
        <w:pStyle w:val="cpCode"/>
      </w:pPr>
      <w:r>
        <w:t>If (expression){</w:t>
      </w:r>
    </w:p>
    <w:p w14:paraId="0E946A66" w14:textId="77777777" w:rsidR="00CB41CB" w:rsidRDefault="00CB41CB" w:rsidP="00CB41CB">
      <w:pPr>
        <w:pStyle w:val="cpCode"/>
      </w:pPr>
      <w:r>
        <w:tab/>
        <w:t>statement</w:t>
      </w:r>
    </w:p>
    <w:p w14:paraId="6EC27EE7" w14:textId="77777777" w:rsidR="00CB41CB" w:rsidRDefault="00CB41CB" w:rsidP="00CB41CB">
      <w:pPr>
        <w:pStyle w:val="cpCode"/>
      </w:pPr>
      <w:r>
        <w:lastRenderedPageBreak/>
        <w:t>}</w:t>
      </w:r>
    </w:p>
    <w:p w14:paraId="368B586F" w14:textId="77777777" w:rsidR="00CB41CB" w:rsidRDefault="00CB41CB" w:rsidP="00CB41CB">
      <w:pPr>
        <w:pStyle w:val="Textbody"/>
      </w:pPr>
      <w:r>
        <w:t>99</w:t>
      </w:r>
    </w:p>
    <w:p w14:paraId="1ACC5F30" w14:textId="77777777" w:rsidR="00CB41CB" w:rsidRDefault="00CB41CB" w:rsidP="00CB41CB">
      <w:pPr>
        <w:pStyle w:val="Textbody"/>
      </w:pPr>
      <w:r>
        <w:t xml:space="preserve">The </w:t>
      </w:r>
      <w:r w:rsidRPr="00114E3E">
        <w:rPr>
          <w:rStyle w:val="ccterm"/>
        </w:rPr>
        <w:t>switch</w:t>
      </w:r>
      <w:r>
        <w:t xml:space="preserve"> statement can be thought of as a variant of if-else.</w:t>
      </w:r>
    </w:p>
    <w:p w14:paraId="2D6C6524" w14:textId="77777777" w:rsidR="00CB41CB" w:rsidRDefault="00CB41CB" w:rsidP="00CB41CB">
      <w:pPr>
        <w:pStyle w:val="cpCode"/>
      </w:pPr>
      <w:r>
        <w:t>switch($category){</w:t>
      </w:r>
    </w:p>
    <w:p w14:paraId="3270F277" w14:textId="77777777" w:rsidR="00CB41CB" w:rsidRDefault="00CB41CB" w:rsidP="00CB41CB">
      <w:pPr>
        <w:pStyle w:val="cpCode"/>
      </w:pPr>
      <w:r>
        <w:tab/>
        <w:t>case "news":</w:t>
      </w:r>
    </w:p>
    <w:p w14:paraId="321297A6" w14:textId="77777777" w:rsidR="00CB41CB" w:rsidRDefault="00CB41CB" w:rsidP="00CB41CB">
      <w:pPr>
        <w:pStyle w:val="cpCode"/>
      </w:pPr>
      <w:r>
        <w:tab/>
      </w:r>
      <w:r>
        <w:tab/>
        <w:t>echo "News";</w:t>
      </w:r>
    </w:p>
    <w:p w14:paraId="0E507BAC" w14:textId="77777777" w:rsidR="00CB41CB" w:rsidRDefault="00CB41CB" w:rsidP="00CB41CB">
      <w:pPr>
        <w:pStyle w:val="cpCode"/>
      </w:pPr>
      <w:r>
        <w:tab/>
      </w:r>
      <w:r>
        <w:tab/>
        <w:t>break;</w:t>
      </w:r>
    </w:p>
    <w:p w14:paraId="40A52A16" w14:textId="77777777" w:rsidR="00CB41CB" w:rsidRDefault="00CB41CB" w:rsidP="00CB41CB">
      <w:pPr>
        <w:pStyle w:val="cpCode"/>
      </w:pPr>
      <w:r>
        <w:tab/>
        <w:t>case "weather":</w:t>
      </w:r>
    </w:p>
    <w:p w14:paraId="1B4C551A" w14:textId="77777777" w:rsidR="00CB41CB" w:rsidRDefault="00CB41CB" w:rsidP="00CB41CB">
      <w:pPr>
        <w:pStyle w:val="cpCode"/>
      </w:pPr>
      <w:r>
        <w:tab/>
      </w:r>
      <w:r>
        <w:tab/>
        <w:t>echo "Weather";</w:t>
      </w:r>
    </w:p>
    <w:p w14:paraId="5A698862" w14:textId="77777777" w:rsidR="00CB41CB" w:rsidRDefault="00CB41CB" w:rsidP="00CB41CB">
      <w:pPr>
        <w:pStyle w:val="cpCode"/>
      </w:pPr>
      <w:r>
        <w:tab/>
      </w:r>
      <w:r>
        <w:tab/>
        <w:t>break;</w:t>
      </w:r>
    </w:p>
    <w:p w14:paraId="1DA1EB73" w14:textId="77777777" w:rsidR="00CB41CB" w:rsidRDefault="00CB41CB" w:rsidP="00CB41CB">
      <w:pPr>
        <w:pStyle w:val="cpCode"/>
      </w:pPr>
      <w:r>
        <w:tab/>
        <w:t>default:</w:t>
      </w:r>
    </w:p>
    <w:p w14:paraId="67D25811" w14:textId="77777777" w:rsidR="00CB41CB" w:rsidRDefault="00CB41CB" w:rsidP="00CB41CB">
      <w:pPr>
        <w:pStyle w:val="cpCode"/>
      </w:pPr>
      <w:r>
        <w:tab/>
      </w:r>
      <w:r>
        <w:tab/>
        <w:t>echo "You did not make a choice";</w:t>
      </w:r>
    </w:p>
    <w:p w14:paraId="0B897459" w14:textId="77777777" w:rsidR="00CB41CB" w:rsidRDefault="00CB41CB" w:rsidP="00CB41CB">
      <w:pPr>
        <w:pStyle w:val="cpCode"/>
      </w:pPr>
      <w:r>
        <w:t>}</w:t>
      </w:r>
    </w:p>
    <w:p w14:paraId="33412A96" w14:textId="77777777" w:rsidR="00CB41CB" w:rsidRDefault="00CB41CB" w:rsidP="00CB41CB">
      <w:pPr>
        <w:pStyle w:val="Textbody"/>
      </w:pPr>
      <w:r>
        <w:t>101</w:t>
      </w:r>
    </w:p>
    <w:p w14:paraId="660B956E" w14:textId="77777777" w:rsidR="00CB41CB" w:rsidRDefault="00CB41CB" w:rsidP="00CB41CB">
      <w:pPr>
        <w:pStyle w:val="cpCode"/>
      </w:pPr>
      <w:r>
        <w:t>while (expression){</w:t>
      </w:r>
    </w:p>
    <w:p w14:paraId="65708E1A" w14:textId="77777777" w:rsidR="00CB41CB" w:rsidRDefault="00CB41CB" w:rsidP="00CB41CB">
      <w:pPr>
        <w:pStyle w:val="cpCode"/>
      </w:pPr>
      <w:r>
        <w:tab/>
        <w:t>statements</w:t>
      </w:r>
    </w:p>
    <w:p w14:paraId="2A085FED" w14:textId="77777777" w:rsidR="00CB41CB" w:rsidRDefault="00CB41CB" w:rsidP="00CB41CB">
      <w:pPr>
        <w:pStyle w:val="cpCode"/>
      </w:pPr>
      <w:r>
        <w:t>}</w:t>
      </w:r>
    </w:p>
    <w:p w14:paraId="1E54D0D4" w14:textId="77777777" w:rsidR="00CB41CB" w:rsidRDefault="00CB41CB" w:rsidP="00CB41CB">
      <w:pPr>
        <w:pStyle w:val="Textbody"/>
      </w:pPr>
      <w:r>
        <w:t>102</w:t>
      </w:r>
    </w:p>
    <w:p w14:paraId="36DC24AA" w14:textId="77777777" w:rsidR="00CB41CB" w:rsidRDefault="00CB41CB" w:rsidP="00CB41CB">
      <w:pPr>
        <w:pStyle w:val="Textbody"/>
      </w:pPr>
      <w:r>
        <w:t xml:space="preserve">The do...while statement verifies the condition at the end of the loop so it will </w:t>
      </w:r>
      <w:proofErr w:type="gramStart"/>
      <w:r>
        <w:t>executed at least once</w:t>
      </w:r>
      <w:proofErr w:type="gramEnd"/>
      <w:r>
        <w:t>:</w:t>
      </w:r>
    </w:p>
    <w:p w14:paraId="36776AD2" w14:textId="77777777" w:rsidR="00CB41CB" w:rsidRDefault="00CB41CB" w:rsidP="00CB41CB">
      <w:pPr>
        <w:pStyle w:val="cpCode"/>
      </w:pPr>
      <w:r>
        <w:t>do{</w:t>
      </w:r>
    </w:p>
    <w:p w14:paraId="1E49C4B2" w14:textId="77777777" w:rsidR="00CB41CB" w:rsidRDefault="00CB41CB" w:rsidP="00CB41CB">
      <w:pPr>
        <w:pStyle w:val="cpCode"/>
      </w:pPr>
      <w:r>
        <w:tab/>
        <w:t>statements</w:t>
      </w:r>
    </w:p>
    <w:p w14:paraId="0F0BA24E" w14:textId="77777777" w:rsidR="00CB41CB" w:rsidRDefault="00CB41CB" w:rsidP="00CB41CB">
      <w:pPr>
        <w:pStyle w:val="cpCode"/>
      </w:pPr>
      <w:r>
        <w:t>}while(expression);</w:t>
      </w:r>
    </w:p>
    <w:p w14:paraId="4C5E424F" w14:textId="77777777" w:rsidR="00CB41CB" w:rsidRDefault="00CB41CB" w:rsidP="00CB41CB">
      <w:pPr>
        <w:pStyle w:val="Textbody"/>
      </w:pPr>
      <w:r>
        <w:t>103</w:t>
      </w:r>
    </w:p>
    <w:p w14:paraId="57229E79" w14:textId="77777777" w:rsidR="00CB41CB" w:rsidRDefault="00CB41CB" w:rsidP="00CB41CB">
      <w:pPr>
        <w:pStyle w:val="cpCode"/>
      </w:pPr>
      <w:r>
        <w:t>for (initial; condition; eachIteration){</w:t>
      </w:r>
    </w:p>
    <w:p w14:paraId="662676A0" w14:textId="77777777" w:rsidR="00CB41CB" w:rsidRDefault="00CB41CB" w:rsidP="00CB41CB">
      <w:pPr>
        <w:pStyle w:val="cpCode"/>
      </w:pPr>
      <w:r>
        <w:tab/>
        <w:t>statements</w:t>
      </w:r>
    </w:p>
    <w:p w14:paraId="6CA1BCD4" w14:textId="77777777" w:rsidR="00CB41CB" w:rsidRDefault="00CB41CB" w:rsidP="00CB41CB">
      <w:pPr>
        <w:pStyle w:val="cpCode"/>
      </w:pPr>
      <w:r>
        <w:t>}</w:t>
      </w:r>
    </w:p>
    <w:p w14:paraId="13D5EFA7" w14:textId="77777777" w:rsidR="00CB41CB" w:rsidRDefault="00CB41CB" w:rsidP="00CB41CB">
      <w:pPr>
        <w:pStyle w:val="Textbody"/>
      </w:pPr>
      <w:r>
        <w:t>104</w:t>
      </w:r>
    </w:p>
    <w:p w14:paraId="11579D08" w14:textId="77777777" w:rsidR="00CB41CB" w:rsidRDefault="00CB41CB" w:rsidP="00CB41CB">
      <w:pPr>
        <w:pStyle w:val="Textbody"/>
      </w:pPr>
      <w:r>
        <w:t xml:space="preserve">The </w:t>
      </w:r>
      <w:r w:rsidRPr="00114E3E">
        <w:rPr>
          <w:rStyle w:val="ccterm"/>
        </w:rPr>
        <w:t>foreach</w:t>
      </w:r>
      <w:r>
        <w:t xml:space="preserve"> statement is good for looping through arrays.  It has two syntax variables:</w:t>
      </w:r>
    </w:p>
    <w:p w14:paraId="692FFAB2" w14:textId="77777777" w:rsidR="00CB41CB" w:rsidRDefault="00CB41CB" w:rsidP="00CB41CB">
      <w:pPr>
        <w:pStyle w:val="cpCode"/>
      </w:pPr>
      <w:r>
        <w:t>foreach (array_expr as $value){</w:t>
      </w:r>
    </w:p>
    <w:p w14:paraId="70B160BE" w14:textId="77777777" w:rsidR="00CB41CB" w:rsidRDefault="00CB41CB" w:rsidP="00CB41CB">
      <w:pPr>
        <w:pStyle w:val="cpCode"/>
      </w:pPr>
      <w:r>
        <w:tab/>
        <w:t>statement</w:t>
      </w:r>
    </w:p>
    <w:p w14:paraId="5FD9504F" w14:textId="77777777" w:rsidR="00CB41CB" w:rsidRDefault="00CB41CB" w:rsidP="00CB41CB">
      <w:pPr>
        <w:pStyle w:val="cpCode"/>
      </w:pPr>
      <w:r>
        <w:t>}</w:t>
      </w:r>
    </w:p>
    <w:p w14:paraId="2EEAC722" w14:textId="77777777" w:rsidR="00CB41CB" w:rsidRDefault="00CB41CB" w:rsidP="00CB41CB">
      <w:pPr>
        <w:pStyle w:val="Textbody"/>
      </w:pPr>
      <w:r>
        <w:t>105</w:t>
      </w:r>
    </w:p>
    <w:p w14:paraId="7FE6346C" w14:textId="77777777" w:rsidR="00CB41CB" w:rsidRDefault="00CB41CB" w:rsidP="00CB41CB">
      <w:pPr>
        <w:pStyle w:val="Textbody"/>
      </w:pPr>
      <w:r>
        <w:t>The second system is suitable for working with key/value pairs in arrays:</w:t>
      </w:r>
    </w:p>
    <w:p w14:paraId="3D76019B" w14:textId="77777777" w:rsidR="00CB41CB" w:rsidRDefault="00CB41CB" w:rsidP="00CB41CB">
      <w:pPr>
        <w:pStyle w:val="cpCode"/>
      </w:pPr>
      <w:r>
        <w:t>foreach (array_expr as $key =&gt; $value){</w:t>
      </w:r>
    </w:p>
    <w:p w14:paraId="73286036" w14:textId="77777777" w:rsidR="00CB41CB" w:rsidRDefault="00CB41CB" w:rsidP="00CB41CB">
      <w:pPr>
        <w:pStyle w:val="cpCode"/>
      </w:pPr>
      <w:r>
        <w:tab/>
        <w:t>statement</w:t>
      </w:r>
    </w:p>
    <w:p w14:paraId="6EFFEDB4" w14:textId="77777777" w:rsidR="00CB41CB" w:rsidRDefault="00CB41CB" w:rsidP="00CB41CB">
      <w:pPr>
        <w:pStyle w:val="cpCode"/>
      </w:pPr>
      <w:r>
        <w:t>}</w:t>
      </w:r>
    </w:p>
    <w:p w14:paraId="6B4EF66B" w14:textId="77777777" w:rsidR="00CB41CB" w:rsidRDefault="00CB41CB" w:rsidP="00CB41CB">
      <w:pPr>
        <w:pStyle w:val="Textbody"/>
      </w:pPr>
      <w:r>
        <w:t>106</w:t>
      </w:r>
    </w:p>
    <w:p w14:paraId="4F505397" w14:textId="77777777" w:rsidR="00CB41CB" w:rsidRDefault="00CB41CB" w:rsidP="00CB41CB">
      <w:pPr>
        <w:pStyle w:val="Textbody"/>
      </w:pPr>
      <w:r>
        <w:t>A code example:</w:t>
      </w:r>
    </w:p>
    <w:p w14:paraId="57A3B746" w14:textId="77777777" w:rsidR="00CB41CB" w:rsidRDefault="00CB41CB" w:rsidP="00CB41CB">
      <w:pPr>
        <w:pStyle w:val="cpCode"/>
      </w:pPr>
      <w:r>
        <w:t>$links = array("The Apache Web Server" =&gt; "www.apache.org",</w:t>
      </w:r>
    </w:p>
    <w:p w14:paraId="3EBAD617" w14:textId="77777777" w:rsidR="00CB41CB" w:rsidRDefault="00CB41CB" w:rsidP="00CB41CB">
      <w:pPr>
        <w:pStyle w:val="cpCode"/>
      </w:pPr>
      <w:r>
        <w:tab/>
      </w:r>
      <w:r>
        <w:tab/>
        <w:t>"Apress" =&gt; "www.apress.com",</w:t>
      </w:r>
    </w:p>
    <w:p w14:paraId="20B40C25" w14:textId="77777777" w:rsidR="00CB41CB" w:rsidRDefault="00CB41CB" w:rsidP="00CB41CB">
      <w:pPr>
        <w:pStyle w:val="cpCode"/>
      </w:pPr>
      <w:r>
        <w:tab/>
      </w:r>
      <w:r>
        <w:tab/>
        <w:t>"The PHP Scripting Language" =&gt; "www.php.net");</w:t>
      </w:r>
    </w:p>
    <w:p w14:paraId="3642AE79" w14:textId="77777777" w:rsidR="00CB41CB" w:rsidRDefault="00CB41CB" w:rsidP="00CB41CB">
      <w:pPr>
        <w:pStyle w:val="cpCode"/>
      </w:pPr>
      <w:r>
        <w:t>echo "&lt;b&gt;Online Resources&lt;/b&gt;:&lt;br /&gt;";</w:t>
      </w:r>
    </w:p>
    <w:p w14:paraId="372C394A" w14:textId="77777777" w:rsidR="00CB41CB" w:rsidRDefault="00CB41CB" w:rsidP="00CB41CB">
      <w:pPr>
        <w:pStyle w:val="cpCode"/>
      </w:pPr>
      <w:r>
        <w:t>foreach ($links as $title =&gt; $link){</w:t>
      </w:r>
    </w:p>
    <w:p w14:paraId="369EA3D9" w14:textId="77777777" w:rsidR="00CB41CB" w:rsidRDefault="00CB41CB" w:rsidP="00CB41CB">
      <w:pPr>
        <w:pStyle w:val="cpCode"/>
      </w:pPr>
      <w:r>
        <w:tab/>
        <w:t>echo "&lt;a href=\"http://$link\"&gt;$title&lt;/a&gt;&lt;br /&gt;";</w:t>
      </w:r>
    </w:p>
    <w:p w14:paraId="7F009F1C" w14:textId="77777777" w:rsidR="00CB41CB" w:rsidRDefault="00CB41CB" w:rsidP="00CB41CB">
      <w:pPr>
        <w:pStyle w:val="cpCode"/>
      </w:pPr>
      <w:r>
        <w:t>}</w:t>
      </w:r>
    </w:p>
    <w:p w14:paraId="55E4E8DC" w14:textId="77777777" w:rsidR="00CB41CB" w:rsidRDefault="00CB41CB" w:rsidP="00CB41CB">
      <w:pPr>
        <w:pStyle w:val="cpCode"/>
      </w:pPr>
    </w:p>
    <w:p w14:paraId="49C62B25" w14:textId="77777777" w:rsidR="00CB41CB" w:rsidRDefault="00CB41CB" w:rsidP="00CB41CB">
      <w:pPr>
        <w:pStyle w:val="Textbody"/>
      </w:pPr>
      <w:r>
        <w:lastRenderedPageBreak/>
        <w:t xml:space="preserve">The </w:t>
      </w:r>
      <w:r w:rsidRPr="00114E3E">
        <w:rPr>
          <w:rStyle w:val="ccterm"/>
        </w:rPr>
        <w:t>break</w:t>
      </w:r>
      <w:r>
        <w:t xml:space="preserve"> statement causes execution to jump outside the loop.  The </w:t>
      </w:r>
      <w:r w:rsidRPr="00114E3E">
        <w:rPr>
          <w:rStyle w:val="ccterm"/>
        </w:rPr>
        <w:t>continue</w:t>
      </w:r>
      <w:r>
        <w:t xml:space="preserve"> statement causes execution to jump back to the start of the loop.  The </w:t>
      </w:r>
      <w:proofErr w:type="spellStart"/>
      <w:r w:rsidRPr="00114E3E">
        <w:rPr>
          <w:rStyle w:val="ccterm"/>
        </w:rPr>
        <w:t>goto</w:t>
      </w:r>
      <w:proofErr w:type="spellEnd"/>
      <w:r>
        <w:t xml:space="preserve"> statement was added to PHP 6 to support jumping to a label. 108</w:t>
      </w:r>
    </w:p>
    <w:p w14:paraId="52720182" w14:textId="77777777" w:rsidR="00CB41CB" w:rsidRDefault="00CB41CB" w:rsidP="00CB41CB">
      <w:pPr>
        <w:pStyle w:val="Textbody"/>
      </w:pPr>
      <w:r>
        <w:t>PHP offers four file-inclusion statements:</w:t>
      </w:r>
    </w:p>
    <w:p w14:paraId="7AB0B49C" w14:textId="77777777" w:rsidR="00CB41CB" w:rsidRDefault="00CB41CB" w:rsidP="00CB41CB">
      <w:pPr>
        <w:pStyle w:val="Textbody"/>
        <w:numPr>
          <w:ilvl w:val="0"/>
          <w:numId w:val="24"/>
        </w:numPr>
      </w:pPr>
      <w:r>
        <w:t>include</w:t>
      </w:r>
    </w:p>
    <w:p w14:paraId="680DC373" w14:textId="77777777" w:rsidR="00CB41CB" w:rsidRDefault="00CB41CB" w:rsidP="00CB41CB">
      <w:pPr>
        <w:pStyle w:val="Textbody"/>
        <w:numPr>
          <w:ilvl w:val="0"/>
          <w:numId w:val="24"/>
        </w:numPr>
      </w:pPr>
      <w:proofErr w:type="spellStart"/>
      <w:r>
        <w:t>include_</w:t>
      </w:r>
      <w:proofErr w:type="gramStart"/>
      <w:r>
        <w:t>once</w:t>
      </w:r>
      <w:proofErr w:type="spellEnd"/>
      <w:proofErr w:type="gramEnd"/>
    </w:p>
    <w:p w14:paraId="730FF980" w14:textId="77777777" w:rsidR="00CB41CB" w:rsidRDefault="00CB41CB" w:rsidP="00CB41CB">
      <w:pPr>
        <w:pStyle w:val="Textbody"/>
        <w:numPr>
          <w:ilvl w:val="0"/>
          <w:numId w:val="24"/>
        </w:numPr>
      </w:pPr>
      <w:r>
        <w:t>require</w:t>
      </w:r>
    </w:p>
    <w:p w14:paraId="46E3A4D3" w14:textId="77777777" w:rsidR="00CB41CB" w:rsidRDefault="00CB41CB" w:rsidP="00CB41CB">
      <w:pPr>
        <w:pStyle w:val="Textbody"/>
        <w:numPr>
          <w:ilvl w:val="0"/>
          <w:numId w:val="24"/>
        </w:numPr>
      </w:pPr>
      <w:proofErr w:type="spellStart"/>
      <w:r>
        <w:t>require_</w:t>
      </w:r>
      <w:proofErr w:type="gramStart"/>
      <w:r>
        <w:t>once</w:t>
      </w:r>
      <w:proofErr w:type="spellEnd"/>
      <w:proofErr w:type="gramEnd"/>
    </w:p>
    <w:p w14:paraId="26372046" w14:textId="77777777" w:rsidR="00CB41CB" w:rsidRDefault="00CB41CB" w:rsidP="00CB41CB">
      <w:pPr>
        <w:pStyle w:val="Textbody"/>
      </w:pPr>
      <w:r>
        <w:t>109</w:t>
      </w:r>
    </w:p>
    <w:p w14:paraId="2BDDED4E" w14:textId="77777777" w:rsidR="00CB41CB" w:rsidRDefault="00CB41CB" w:rsidP="00677A1C">
      <w:pPr>
        <w:pStyle w:val="cpNote"/>
      </w:pPr>
      <w:r>
        <w:t>You can conditionally include files by using the include statement within a conditional block.</w:t>
      </w:r>
    </w:p>
    <w:p w14:paraId="7BE594EF" w14:textId="77777777" w:rsidR="00CB41CB" w:rsidRDefault="00CB41CB" w:rsidP="00CB41CB">
      <w:pPr>
        <w:pStyle w:val="Textbody"/>
      </w:pPr>
      <w:r>
        <w:t>The code in the include file must be within a &lt;?</w:t>
      </w:r>
      <w:proofErr w:type="spellStart"/>
      <w:proofErr w:type="gramStart"/>
      <w:r>
        <w:t>php</w:t>
      </w:r>
      <w:proofErr w:type="spellEnd"/>
      <w:r>
        <w:t xml:space="preserve"> ?</w:t>
      </w:r>
      <w:proofErr w:type="gramEnd"/>
      <w:r>
        <w:t>&gt; block, not just a collection of statements. 110</w:t>
      </w:r>
    </w:p>
    <w:p w14:paraId="318F9F98" w14:textId="77777777" w:rsidR="00CB41CB" w:rsidRDefault="00CB41CB" w:rsidP="00CB41CB">
      <w:pPr>
        <w:pStyle w:val="Textbody"/>
      </w:pPr>
      <w:r>
        <w:t xml:space="preserve">If the </w:t>
      </w:r>
      <w:proofErr w:type="spellStart"/>
      <w:r w:rsidRPr="00114E3E">
        <w:rPr>
          <w:rStyle w:val="ccterm"/>
        </w:rPr>
        <w:t>allow_url_fopen</w:t>
      </w:r>
      <w:proofErr w:type="spellEnd"/>
      <w:r>
        <w:t xml:space="preserve"> configuration directive is enabled and the URL wrapper is supported, you can include remote files like this (including GET parameters):</w:t>
      </w:r>
    </w:p>
    <w:p w14:paraId="6DEA4CFA" w14:textId="77777777" w:rsidR="00CB41CB" w:rsidRDefault="00CB41CB" w:rsidP="00CB41CB">
      <w:pPr>
        <w:pStyle w:val="cpCode"/>
      </w:pPr>
      <w:r>
        <w:t>include "http://www.wjgilmore.com/index.html?background=blue";</w:t>
      </w:r>
    </w:p>
    <w:p w14:paraId="50980CF4" w14:textId="77777777" w:rsidR="00CB41CB" w:rsidRDefault="00CB41CB" w:rsidP="00CB41CB">
      <w:pPr>
        <w:pStyle w:val="Textbody"/>
      </w:pPr>
      <w:r>
        <w:t>There are two important differences between include and require:</w:t>
      </w:r>
    </w:p>
    <w:p w14:paraId="7435C979" w14:textId="77777777" w:rsidR="00CB41CB" w:rsidRDefault="00CB41CB" w:rsidP="00CB41CB">
      <w:pPr>
        <w:pStyle w:val="Textbody"/>
        <w:numPr>
          <w:ilvl w:val="0"/>
          <w:numId w:val="25"/>
        </w:numPr>
      </w:pPr>
      <w:r>
        <w:t xml:space="preserve">With </w:t>
      </w:r>
      <w:proofErr w:type="gramStart"/>
      <w:r>
        <w:t>require(</w:t>
      </w:r>
      <w:proofErr w:type="gramEnd"/>
      <w:r>
        <w:t>) the file will be included no matter what – even if it is in a conditional block that evaluates to false.</w:t>
      </w:r>
    </w:p>
    <w:p w14:paraId="4E7F292F" w14:textId="77777777" w:rsidR="00CB41CB" w:rsidRDefault="00CB41CB" w:rsidP="00CB41CB">
      <w:pPr>
        <w:pStyle w:val="Textbody"/>
        <w:numPr>
          <w:ilvl w:val="0"/>
          <w:numId w:val="25"/>
        </w:numPr>
      </w:pPr>
      <w:r>
        <w:t xml:space="preserve">The script will halt if </w:t>
      </w:r>
      <w:proofErr w:type="spellStart"/>
      <w:r>
        <w:t>the</w:t>
      </w:r>
      <w:proofErr w:type="spellEnd"/>
      <w:r>
        <w:t xml:space="preserve"> </w:t>
      </w:r>
      <w:proofErr w:type="gramStart"/>
      <w:r>
        <w:t>require(</w:t>
      </w:r>
      <w:proofErr w:type="gramEnd"/>
      <w:r>
        <w:t>) statement cannot include the file</w:t>
      </w:r>
    </w:p>
    <w:p w14:paraId="7F5BBE39" w14:textId="77777777" w:rsidR="00CB41CB" w:rsidRDefault="00CB41CB" w:rsidP="00CB41CB">
      <w:pPr>
        <w:pStyle w:val="Textbody"/>
      </w:pPr>
      <w:r>
        <w:t>111</w:t>
      </w:r>
    </w:p>
    <w:p w14:paraId="7D9D7BDA" w14:textId="77777777" w:rsidR="00CB41CB" w:rsidRDefault="00CB41CB" w:rsidP="00CB41CB">
      <w:pPr>
        <w:pStyle w:val="Heading2"/>
      </w:pPr>
      <w:bookmarkStart w:id="8" w:name="_Toc102904129"/>
      <w:bookmarkStart w:id="9" w:name="_Toc102904488"/>
      <w:r>
        <w:t>Functions</w:t>
      </w:r>
      <w:bookmarkEnd w:id="8"/>
      <w:bookmarkEnd w:id="9"/>
    </w:p>
    <w:p w14:paraId="1DA550CF" w14:textId="77777777" w:rsidR="00CB41CB" w:rsidRDefault="00CB41CB" w:rsidP="00CB41CB">
      <w:pPr>
        <w:pStyle w:val="Textbody"/>
      </w:pPr>
      <w:r>
        <w:t>More than 1000 functions are built into the standard PHP distribution. 113</w:t>
      </w:r>
    </w:p>
    <w:p w14:paraId="6A19DD5A" w14:textId="77777777" w:rsidR="00CB41CB" w:rsidRDefault="00CB41CB" w:rsidP="00CB41CB">
      <w:pPr>
        <w:pStyle w:val="Textbody"/>
      </w:pPr>
      <w:r>
        <w:t>Outputting a function in a larger string via concatenation:</w:t>
      </w:r>
    </w:p>
    <w:p w14:paraId="7D4DC2D2" w14:textId="77777777" w:rsidR="00CB41CB" w:rsidRDefault="00CB41CB" w:rsidP="00CB41CB">
      <w:pPr>
        <w:pStyle w:val="cpCode"/>
      </w:pPr>
      <w:r>
        <w:t>echo "Five raised to the third power ewuals " . pow(5,3) . ".";</w:t>
      </w:r>
    </w:p>
    <w:p w14:paraId="2B37FF88" w14:textId="77777777" w:rsidR="00CB41CB" w:rsidRDefault="00CB41CB" w:rsidP="00CB41CB">
      <w:pPr>
        <w:pStyle w:val="Textbody"/>
      </w:pPr>
      <w:r>
        <w:t>114</w:t>
      </w:r>
    </w:p>
    <w:p w14:paraId="1E52C705" w14:textId="77777777" w:rsidR="00CB41CB" w:rsidRDefault="00CB41CB" w:rsidP="00CB41CB">
      <w:r>
        <w:t xml:space="preserve">If you know the name of a function, you can go directly to its help page by appending it </w:t>
      </w:r>
      <w:proofErr w:type="gramStart"/>
      <w:r>
        <w:t>to  the</w:t>
      </w:r>
      <w:proofErr w:type="gramEnd"/>
      <w:r>
        <w:t xml:space="preserve"> php.net URL:</w:t>
      </w:r>
      <w:r>
        <w:br/>
      </w:r>
      <w:hyperlink r:id="rId12" w:history="1">
        <w:r>
          <w:t>http://www.php.net/pow</w:t>
        </w:r>
      </w:hyperlink>
    </w:p>
    <w:p w14:paraId="68A9D0A6" w14:textId="77777777" w:rsidR="00CB41CB" w:rsidRDefault="00CB41CB" w:rsidP="00CB41CB">
      <w:pPr>
        <w:pStyle w:val="cpCode"/>
      </w:pPr>
      <w:r>
        <w:t>function functionName(parameters)</w:t>
      </w:r>
    </w:p>
    <w:p w14:paraId="55B6553B" w14:textId="77777777" w:rsidR="00CB41CB" w:rsidRDefault="00CB41CB" w:rsidP="00CB41CB">
      <w:pPr>
        <w:pStyle w:val="cpCode"/>
      </w:pPr>
      <w:r>
        <w:t>{</w:t>
      </w:r>
    </w:p>
    <w:p w14:paraId="4EF0ABF9" w14:textId="77777777" w:rsidR="00CB41CB" w:rsidRDefault="00CB41CB" w:rsidP="00CB41CB">
      <w:pPr>
        <w:pStyle w:val="cpCode"/>
      </w:pPr>
      <w:r>
        <w:tab/>
        <w:t>function-body</w:t>
      </w:r>
    </w:p>
    <w:p w14:paraId="02024CBF" w14:textId="77777777" w:rsidR="00CB41CB" w:rsidRDefault="00CB41CB" w:rsidP="00CB41CB">
      <w:pPr>
        <w:pStyle w:val="cpCode"/>
      </w:pPr>
      <w:r>
        <w:t>}</w:t>
      </w:r>
    </w:p>
    <w:p w14:paraId="2D46F455" w14:textId="77777777" w:rsidR="00CB41CB" w:rsidRDefault="00CB41CB" w:rsidP="00CB41CB">
      <w:pPr>
        <w:pStyle w:val="Textbody"/>
      </w:pPr>
      <w:r>
        <w:t>115</w:t>
      </w:r>
    </w:p>
    <w:p w14:paraId="16183C85" w14:textId="77777777" w:rsidR="00CB41CB" w:rsidRDefault="00CB41CB" w:rsidP="00CB41CB">
      <w:pPr>
        <w:pStyle w:val="Textbody"/>
      </w:pPr>
      <w:r>
        <w:t xml:space="preserve">By default, function arguments are passed </w:t>
      </w:r>
      <w:r w:rsidRPr="00114E3E">
        <w:rPr>
          <w:rStyle w:val="ccterm"/>
        </w:rPr>
        <w:t>by value</w:t>
      </w:r>
      <w:r>
        <w:t xml:space="preserve"> rather than </w:t>
      </w:r>
      <w:r w:rsidRPr="00114E3E">
        <w:rPr>
          <w:rStyle w:val="ccterm"/>
        </w:rPr>
        <w:t>by reference</w:t>
      </w:r>
      <w:r>
        <w:t>. 116</w:t>
      </w:r>
    </w:p>
    <w:p w14:paraId="3AD68A6A" w14:textId="77777777" w:rsidR="00CB41CB" w:rsidRDefault="00CB41CB" w:rsidP="00CB41CB">
      <w:pPr>
        <w:pStyle w:val="Textbody"/>
      </w:pPr>
      <w:r>
        <w:t>You can have a parameter passed by reference by preceding it with an ampersand:</w:t>
      </w:r>
    </w:p>
    <w:p w14:paraId="5388E504" w14:textId="77777777" w:rsidR="00CB41CB" w:rsidRDefault="00CB41CB" w:rsidP="00CB41CB">
      <w:pPr>
        <w:pStyle w:val="cpCode"/>
      </w:pPr>
      <w:r>
        <w:t>function calculateCost(&amp;$cost, $tax){</w:t>
      </w:r>
    </w:p>
    <w:p w14:paraId="45C6A27E" w14:textId="77777777" w:rsidR="00CB41CB" w:rsidRDefault="00CB41CB" w:rsidP="00CB41CB">
      <w:pPr>
        <w:pStyle w:val="cpCode"/>
      </w:pPr>
      <w:r>
        <w:tab/>
        <w:t>...</w:t>
      </w:r>
    </w:p>
    <w:p w14:paraId="7054A605" w14:textId="77777777" w:rsidR="00CB41CB" w:rsidRDefault="00CB41CB" w:rsidP="00CB41CB">
      <w:pPr>
        <w:pStyle w:val="cpCode"/>
      </w:pPr>
      <w:r>
        <w:t>}</w:t>
      </w:r>
    </w:p>
    <w:p w14:paraId="7A71FD62" w14:textId="77777777" w:rsidR="00CB41CB" w:rsidRDefault="00CB41CB" w:rsidP="00CB41CB">
      <w:pPr>
        <w:pStyle w:val="Textbody"/>
      </w:pPr>
      <w:r>
        <w:lastRenderedPageBreak/>
        <w:t>117</w:t>
      </w:r>
    </w:p>
    <w:p w14:paraId="02128447" w14:textId="77777777" w:rsidR="00CB41CB" w:rsidRDefault="00CB41CB" w:rsidP="00CB41CB">
      <w:pPr>
        <w:pStyle w:val="Textbody"/>
      </w:pPr>
      <w:r>
        <w:t xml:space="preserve">My note: this also works if the signature parameter isn't defined by </w:t>
      </w:r>
      <w:proofErr w:type="gramStart"/>
      <w:r>
        <w:t>reference</w:t>
      </w:r>
      <w:proofErr w:type="gramEnd"/>
      <w:r>
        <w:t xml:space="preserve"> but the calling code uses the by reference syntax.</w:t>
      </w:r>
    </w:p>
    <w:p w14:paraId="1B694C05" w14:textId="77777777" w:rsidR="00CB41CB" w:rsidRDefault="00CB41CB" w:rsidP="00CB41CB">
      <w:pPr>
        <w:pStyle w:val="Textbody"/>
      </w:pPr>
      <w:r w:rsidRPr="00114E3E">
        <w:rPr>
          <w:rStyle w:val="ccterm"/>
        </w:rPr>
        <w:t>Default values</w:t>
      </w:r>
      <w:r>
        <w:t xml:space="preserve"> can be assigned to function parameters:</w:t>
      </w:r>
    </w:p>
    <w:p w14:paraId="31962673" w14:textId="77777777" w:rsidR="00CB41CB" w:rsidRDefault="00CB41CB" w:rsidP="00CB41CB">
      <w:pPr>
        <w:pStyle w:val="cpCode"/>
      </w:pPr>
      <w:r>
        <w:t>function calcSalesTax($price, $tax=.0675){..}</w:t>
      </w:r>
    </w:p>
    <w:p w14:paraId="684DD0F5" w14:textId="77777777" w:rsidR="00CB41CB" w:rsidRDefault="00CB41CB" w:rsidP="00CB41CB">
      <w:pPr>
        <w:pStyle w:val="Textbody"/>
      </w:pPr>
      <w:r>
        <w:t>118</w:t>
      </w:r>
    </w:p>
    <w:p w14:paraId="0C563647" w14:textId="77777777" w:rsidR="00CB41CB" w:rsidRDefault="00CB41CB" w:rsidP="00CB41CB">
      <w:pPr>
        <w:pStyle w:val="Textbody"/>
      </w:pPr>
      <w:r>
        <w:t>Default values must be defined after variables without defaults and can only use constants (they can't be defined as function calls).  You can make an argument optional by defining it as nothing:</w:t>
      </w:r>
    </w:p>
    <w:p w14:paraId="626CEB27" w14:textId="77777777" w:rsidR="00CB41CB" w:rsidRDefault="00CB41CB" w:rsidP="00CB41CB">
      <w:pPr>
        <w:pStyle w:val="cpCode"/>
      </w:pPr>
      <w:r>
        <w:t>function calcTaxOptional($price,$tax=""){...}</w:t>
      </w:r>
    </w:p>
    <w:p w14:paraId="07861B33" w14:textId="77777777" w:rsidR="00CB41CB" w:rsidRDefault="00CB41CB" w:rsidP="00CB41CB">
      <w:pPr>
        <w:pStyle w:val="Textbody"/>
      </w:pPr>
      <w:r>
        <w:t>The following code skips the first optional parameter:</w:t>
      </w:r>
    </w:p>
    <w:p w14:paraId="3ECE39CF" w14:textId="77777777" w:rsidR="00CB41CB" w:rsidRDefault="00CB41CB" w:rsidP="00CB41CB">
      <w:pPr>
        <w:pStyle w:val="cpCode"/>
      </w:pPr>
      <w:r>
        <w:t>calculate (10, "", 3);</w:t>
      </w:r>
    </w:p>
    <w:p w14:paraId="088CA294" w14:textId="77777777" w:rsidR="00CB41CB" w:rsidRDefault="00CB41CB" w:rsidP="00CB41CB">
      <w:pPr>
        <w:pStyle w:val="Textbody"/>
      </w:pPr>
      <w:r>
        <w:t>119</w:t>
      </w:r>
    </w:p>
    <w:p w14:paraId="1645BC38" w14:textId="77777777" w:rsidR="00CB41CB" w:rsidRDefault="00CB41CB" w:rsidP="00CB41CB">
      <w:pPr>
        <w:pStyle w:val="Textbody"/>
      </w:pPr>
      <w:r>
        <w:t xml:space="preserve">You can use the </w:t>
      </w:r>
      <w:r w:rsidRPr="00114E3E">
        <w:rPr>
          <w:rStyle w:val="ccterm"/>
        </w:rPr>
        <w:t>return</w:t>
      </w:r>
      <w:r>
        <w:t xml:space="preserve"> statement to return a value from the function and terminate the function.  If return is used in the global scope, the script ends.</w:t>
      </w:r>
    </w:p>
    <w:p w14:paraId="0C526984" w14:textId="77777777" w:rsidR="00CB41CB" w:rsidRDefault="00CB41CB" w:rsidP="00CB41CB">
      <w:pPr>
        <w:pStyle w:val="cpCode"/>
      </w:pPr>
      <w:r>
        <w:t>$total = $price + ($price * $tax);</w:t>
      </w:r>
    </w:p>
    <w:p w14:paraId="50A6B722" w14:textId="77777777" w:rsidR="00CB41CB" w:rsidRDefault="00CB41CB" w:rsidP="00CB41CB">
      <w:pPr>
        <w:pStyle w:val="cpCode"/>
      </w:pPr>
      <w:r>
        <w:t>return $total;</w:t>
      </w:r>
    </w:p>
    <w:p w14:paraId="26CC6673" w14:textId="77777777" w:rsidR="00CB41CB" w:rsidRDefault="00CB41CB" w:rsidP="00CB41CB">
      <w:pPr>
        <w:pStyle w:val="cpCode"/>
      </w:pPr>
    </w:p>
    <w:p w14:paraId="0A830E1E" w14:textId="77777777" w:rsidR="00CB41CB" w:rsidRDefault="00CB41CB" w:rsidP="00CB41CB">
      <w:pPr>
        <w:pStyle w:val="cpCode"/>
      </w:pPr>
      <w:r>
        <w:t>or</w:t>
      </w:r>
    </w:p>
    <w:p w14:paraId="60C13B2F" w14:textId="77777777" w:rsidR="00CB41CB" w:rsidRDefault="00CB41CB" w:rsidP="00CB41CB">
      <w:pPr>
        <w:pStyle w:val="cpCode"/>
      </w:pPr>
    </w:p>
    <w:p w14:paraId="7008734E" w14:textId="77777777" w:rsidR="00CB41CB" w:rsidRDefault="00CB41CB" w:rsidP="00CB41CB">
      <w:pPr>
        <w:pStyle w:val="cpCode"/>
      </w:pPr>
      <w:r>
        <w:t>return $price + ($price * $tax);</w:t>
      </w:r>
    </w:p>
    <w:p w14:paraId="0F3C737F" w14:textId="77777777" w:rsidR="00CB41CB" w:rsidRDefault="00CB41CB" w:rsidP="00CB41CB">
      <w:pPr>
        <w:pStyle w:val="Textbody"/>
      </w:pPr>
      <w:r>
        <w:t>The list function can be used to set a list of variables from an array:</w:t>
      </w:r>
    </w:p>
    <w:p w14:paraId="1D2781DE" w14:textId="77777777" w:rsidR="00CB41CB" w:rsidRDefault="00CB41CB" w:rsidP="00CB41CB">
      <w:pPr>
        <w:pStyle w:val="cpCode"/>
      </w:pPr>
      <w:r>
        <w:t>$colors = array("red","green","blue");</w:t>
      </w:r>
    </w:p>
    <w:p w14:paraId="0FADD401" w14:textId="77777777" w:rsidR="00CB41CB" w:rsidRDefault="00CB41CB" w:rsidP="00CB41CB">
      <w:pPr>
        <w:pStyle w:val="cpCode"/>
      </w:pPr>
      <w:r>
        <w:t>list($red,$green,$blue)=$colors;</w:t>
      </w:r>
    </w:p>
    <w:p w14:paraId="1AAAE03D" w14:textId="77777777" w:rsidR="00CB41CB" w:rsidRDefault="00CB41CB" w:rsidP="00CB41CB">
      <w:pPr>
        <w:pStyle w:val="cpCode"/>
      </w:pPr>
    </w:p>
    <w:p w14:paraId="28694EA4" w14:textId="77777777" w:rsidR="00CB41CB" w:rsidRDefault="00CB41CB" w:rsidP="00CB41CB">
      <w:pPr>
        <w:pStyle w:val="cpCode"/>
      </w:pPr>
      <w:r>
        <w:t>function userProfile(){</w:t>
      </w:r>
    </w:p>
    <w:p w14:paraId="6AFAB22E" w14:textId="77777777" w:rsidR="00CB41CB" w:rsidRDefault="00CB41CB" w:rsidP="00CB41CB">
      <w:pPr>
        <w:pStyle w:val="cpCode"/>
      </w:pPr>
      <w:r>
        <w:tab/>
        <w:t>$user[]="Howard";</w:t>
      </w:r>
    </w:p>
    <w:p w14:paraId="2E928F4A" w14:textId="77777777" w:rsidR="00CB41CB" w:rsidRDefault="00CB41CB" w:rsidP="00CB41CB">
      <w:pPr>
        <w:pStyle w:val="cpCode"/>
      </w:pPr>
      <w:r>
        <w:tab/>
        <w:t>$user[]="howard@example.com";</w:t>
      </w:r>
    </w:p>
    <w:p w14:paraId="478FD808" w14:textId="77777777" w:rsidR="00CB41CB" w:rsidRDefault="00CB41CB" w:rsidP="00CB41CB">
      <w:pPr>
        <w:pStyle w:val="cpCode"/>
      </w:pPr>
      <w:r>
        <w:tab/>
        <w:t>$user[]="Programmer";</w:t>
      </w:r>
    </w:p>
    <w:p w14:paraId="745F960D" w14:textId="77777777" w:rsidR="00CB41CB" w:rsidRDefault="00CB41CB" w:rsidP="00CB41CB">
      <w:pPr>
        <w:pStyle w:val="cpCode"/>
      </w:pPr>
      <w:r>
        <w:tab/>
        <w:t>return $user;</w:t>
      </w:r>
    </w:p>
    <w:p w14:paraId="120C6730" w14:textId="77777777" w:rsidR="00CB41CB" w:rsidRDefault="00CB41CB" w:rsidP="00CB41CB">
      <w:pPr>
        <w:pStyle w:val="cpCode"/>
      </w:pPr>
      <w:r>
        <w:t>}</w:t>
      </w:r>
    </w:p>
    <w:p w14:paraId="00DF56A9" w14:textId="77777777" w:rsidR="00CB41CB" w:rsidRDefault="00CB41CB" w:rsidP="00CB41CB">
      <w:pPr>
        <w:pStyle w:val="cpCode"/>
      </w:pPr>
    </w:p>
    <w:p w14:paraId="130C4A0B" w14:textId="77777777" w:rsidR="00CB41CB" w:rsidRDefault="00CB41CB" w:rsidP="00CB41CB">
      <w:pPr>
        <w:pStyle w:val="cpCode"/>
      </w:pPr>
      <w:r>
        <w:t>list($name,$email,$title) = userProfile();</w:t>
      </w:r>
    </w:p>
    <w:p w14:paraId="598147C3" w14:textId="77777777" w:rsidR="00CB41CB" w:rsidRDefault="00CB41CB" w:rsidP="00CB41CB">
      <w:pPr>
        <w:pStyle w:val="cpCode"/>
      </w:pPr>
    </w:p>
    <w:p w14:paraId="4FAAD8EC" w14:textId="77777777" w:rsidR="00CB41CB" w:rsidRDefault="00CB41CB" w:rsidP="00CB41CB">
      <w:pPr>
        <w:pStyle w:val="cpCode"/>
      </w:pPr>
      <w:r>
        <w:t>echo $green . "&lt;br /&gt;";</w:t>
      </w:r>
    </w:p>
    <w:p w14:paraId="6850A60E" w14:textId="77777777" w:rsidR="00CB41CB" w:rsidRDefault="00CB41CB" w:rsidP="00CB41CB">
      <w:pPr>
        <w:pStyle w:val="cpCode"/>
      </w:pPr>
      <w:r>
        <w:t>echo $email;</w:t>
      </w:r>
    </w:p>
    <w:p w14:paraId="78FF5C7F" w14:textId="77777777" w:rsidR="00CB41CB" w:rsidRDefault="00CB41CB" w:rsidP="00CB41CB">
      <w:pPr>
        <w:pStyle w:val="Textbody"/>
      </w:pPr>
      <w:r>
        <w:t>120</w:t>
      </w:r>
    </w:p>
    <w:p w14:paraId="778C662D" w14:textId="77777777" w:rsidR="00CB41CB" w:rsidRDefault="00CB41CB" w:rsidP="00CB41CB">
      <w:pPr>
        <w:pStyle w:val="Textbody"/>
      </w:pPr>
      <w:r>
        <w:t>This feature is quite useful and will be used often throughout the book. 121</w:t>
      </w:r>
    </w:p>
    <w:p w14:paraId="6038B7DE" w14:textId="77777777" w:rsidR="00CB41CB" w:rsidRDefault="00CB41CB" w:rsidP="00CB41CB">
      <w:pPr>
        <w:pStyle w:val="Textbody"/>
      </w:pPr>
      <w:r w:rsidRPr="00114E3E">
        <w:rPr>
          <w:rStyle w:val="ccterm"/>
        </w:rPr>
        <w:t>Recursive functions</w:t>
      </w:r>
      <w:r>
        <w:t xml:space="preserve"> (functions that call themselves) have considerable practical value and are used to divide an otherwise complex problem into a simple case. The usual examples are with factorials.  In this case, we use a more practical example that builds an amortization table:</w:t>
      </w:r>
    </w:p>
    <w:p w14:paraId="7AF2B2A9" w14:textId="77777777" w:rsidR="00CB41CB" w:rsidRDefault="00CB41CB" w:rsidP="00CB41CB">
      <w:pPr>
        <w:pStyle w:val="cpCode"/>
      </w:pPr>
      <w:r>
        <w:t>&lt;?php</w:t>
      </w:r>
    </w:p>
    <w:p w14:paraId="4BBCF6A1" w14:textId="77777777" w:rsidR="00CB41CB" w:rsidRDefault="00CB41CB" w:rsidP="00CB41CB">
      <w:pPr>
        <w:pStyle w:val="cpCode"/>
      </w:pPr>
    </w:p>
    <w:p w14:paraId="2B4E546F" w14:textId="77777777" w:rsidR="00CB41CB" w:rsidRDefault="00CB41CB" w:rsidP="00CB41CB">
      <w:pPr>
        <w:pStyle w:val="cpCode"/>
      </w:pPr>
      <w:r>
        <w:t xml:space="preserve">function amortizationTable($paymentNum, $periodicPayment, $balance,                </w:t>
      </w:r>
    </w:p>
    <w:p w14:paraId="7709E6E9" w14:textId="77777777" w:rsidR="00CB41CB" w:rsidRDefault="00CB41CB" w:rsidP="00CB41CB">
      <w:pPr>
        <w:pStyle w:val="cpCode"/>
      </w:pPr>
      <w:r>
        <w:t xml:space="preserve">                           $monthlyInterest) {     </w:t>
      </w:r>
    </w:p>
    <w:p w14:paraId="51EC6883" w14:textId="77777777" w:rsidR="00CB41CB" w:rsidRDefault="00CB41CB" w:rsidP="00CB41CB">
      <w:pPr>
        <w:pStyle w:val="cpCode"/>
      </w:pPr>
      <w:r>
        <w:t xml:space="preserve">    $paymentInterest = round($balance * $monthlyInterest,2);</w:t>
      </w:r>
    </w:p>
    <w:p w14:paraId="75724AC5" w14:textId="77777777" w:rsidR="00CB41CB" w:rsidRDefault="00CB41CB" w:rsidP="00CB41CB">
      <w:pPr>
        <w:pStyle w:val="cpCode"/>
      </w:pPr>
      <w:r>
        <w:t xml:space="preserve">    $paymentPrincipal = round($periodicPayment - $paymentInterest,2);</w:t>
      </w:r>
    </w:p>
    <w:p w14:paraId="3CAB57F6" w14:textId="77777777" w:rsidR="00CB41CB" w:rsidRDefault="00CB41CB" w:rsidP="00CB41CB">
      <w:pPr>
        <w:pStyle w:val="cpCode"/>
      </w:pPr>
      <w:r>
        <w:lastRenderedPageBreak/>
        <w:t xml:space="preserve">    $newBalance = round($balance - $paymentPrincipal,2);</w:t>
      </w:r>
    </w:p>
    <w:p w14:paraId="145A3D87" w14:textId="77777777" w:rsidR="00CB41CB" w:rsidRDefault="00CB41CB" w:rsidP="00CB41CB">
      <w:pPr>
        <w:pStyle w:val="cpCode"/>
      </w:pPr>
      <w:r>
        <w:t xml:space="preserve">    print "&lt;tr&gt;</w:t>
      </w:r>
    </w:p>
    <w:p w14:paraId="64F7309E" w14:textId="77777777" w:rsidR="00CB41CB" w:rsidRDefault="00CB41CB" w:rsidP="00CB41CB">
      <w:pPr>
        <w:pStyle w:val="cpCode"/>
      </w:pPr>
      <w:r>
        <w:t xml:space="preserve">           &lt;td&gt;$paymentNum&lt;/td&gt;</w:t>
      </w:r>
    </w:p>
    <w:p w14:paraId="7A110FA9" w14:textId="77777777" w:rsidR="00CB41CB" w:rsidRDefault="00CB41CB" w:rsidP="00CB41CB">
      <w:pPr>
        <w:pStyle w:val="cpCode"/>
      </w:pPr>
      <w:r>
        <w:t xml:space="preserve">           &lt;td&gt;\$".number_format($balance,2)."&lt;/td&gt;</w:t>
      </w:r>
    </w:p>
    <w:p w14:paraId="7B92C6AB" w14:textId="77777777" w:rsidR="00CB41CB" w:rsidRDefault="00CB41CB" w:rsidP="00CB41CB">
      <w:pPr>
        <w:pStyle w:val="cpCode"/>
      </w:pPr>
      <w:r>
        <w:t xml:space="preserve">           &lt;td&gt;\$".number_format($periodicPayment,2)."&lt;/td&gt;</w:t>
      </w:r>
    </w:p>
    <w:p w14:paraId="48DC8D20" w14:textId="77777777" w:rsidR="00CB41CB" w:rsidRDefault="00CB41CB" w:rsidP="00CB41CB">
      <w:pPr>
        <w:pStyle w:val="cpCode"/>
      </w:pPr>
      <w:r>
        <w:t xml:space="preserve">           &lt;td&gt;\$".number_format($paymentInterest,2)."&lt;/td&gt;</w:t>
      </w:r>
    </w:p>
    <w:p w14:paraId="501ED9F8" w14:textId="77777777" w:rsidR="00CB41CB" w:rsidRDefault="00CB41CB" w:rsidP="00CB41CB">
      <w:pPr>
        <w:pStyle w:val="cpCode"/>
      </w:pPr>
      <w:r>
        <w:t xml:space="preserve">           &lt;td&gt;\$".number_format($paymentPrincipal,2)."&lt;/td&gt;</w:t>
      </w:r>
    </w:p>
    <w:p w14:paraId="4A9CD4A9" w14:textId="77777777" w:rsidR="00CB41CB" w:rsidRDefault="00CB41CB" w:rsidP="00CB41CB">
      <w:pPr>
        <w:pStyle w:val="cpCode"/>
      </w:pPr>
      <w:r>
        <w:t xml:space="preserve">           &lt;/tr&gt;";</w:t>
      </w:r>
    </w:p>
    <w:p w14:paraId="7D9741DD" w14:textId="77777777" w:rsidR="00CB41CB" w:rsidRDefault="00CB41CB" w:rsidP="00CB41CB">
      <w:pPr>
        <w:pStyle w:val="cpCode"/>
      </w:pPr>
      <w:r>
        <w:t xml:space="preserve">     # If balance not yet zero, recursively call amortizationTable()</w:t>
      </w:r>
    </w:p>
    <w:p w14:paraId="2EC6BFC2" w14:textId="77777777" w:rsidR="00CB41CB" w:rsidRDefault="00CB41CB" w:rsidP="00CB41CB">
      <w:pPr>
        <w:pStyle w:val="cpCode"/>
      </w:pPr>
      <w:r>
        <w:t xml:space="preserve">     if ($newBalance &gt; 0) {</w:t>
      </w:r>
    </w:p>
    <w:p w14:paraId="19B754B7" w14:textId="77777777" w:rsidR="00CB41CB" w:rsidRDefault="00CB41CB" w:rsidP="00CB41CB">
      <w:pPr>
        <w:pStyle w:val="cpCode"/>
      </w:pPr>
      <w:r>
        <w:t xml:space="preserve">        $paymentNum++;</w:t>
      </w:r>
    </w:p>
    <w:p w14:paraId="29399ECA" w14:textId="77777777" w:rsidR="00CB41CB" w:rsidRDefault="00CB41CB" w:rsidP="00CB41CB">
      <w:pPr>
        <w:pStyle w:val="cpCode"/>
      </w:pPr>
      <w:r>
        <w:t xml:space="preserve">        amortizationTable($paymentNum, $periodicPayment, $newBalance,</w:t>
      </w:r>
    </w:p>
    <w:p w14:paraId="228D689A" w14:textId="77777777" w:rsidR="00CB41CB" w:rsidRDefault="00CB41CB" w:rsidP="00CB41CB">
      <w:pPr>
        <w:pStyle w:val="cpCode"/>
      </w:pPr>
      <w:r>
        <w:t xml:space="preserve">                          $monthlyInterest);</w:t>
      </w:r>
    </w:p>
    <w:p w14:paraId="25F29EC9" w14:textId="77777777" w:rsidR="00CB41CB" w:rsidRDefault="00CB41CB" w:rsidP="00CB41CB">
      <w:pPr>
        <w:pStyle w:val="cpCode"/>
      </w:pPr>
      <w:r>
        <w:t xml:space="preserve">     } else {</w:t>
      </w:r>
    </w:p>
    <w:p w14:paraId="67C23964" w14:textId="77777777" w:rsidR="00CB41CB" w:rsidRDefault="00CB41CB" w:rsidP="00CB41CB">
      <w:pPr>
        <w:pStyle w:val="cpCode"/>
      </w:pPr>
      <w:r>
        <w:t xml:space="preserve">        exit;</w:t>
      </w:r>
    </w:p>
    <w:p w14:paraId="2120B042" w14:textId="77777777" w:rsidR="00CB41CB" w:rsidRDefault="00CB41CB" w:rsidP="00CB41CB">
      <w:pPr>
        <w:pStyle w:val="cpCode"/>
      </w:pPr>
      <w:r>
        <w:t xml:space="preserve">     }</w:t>
      </w:r>
    </w:p>
    <w:p w14:paraId="7E16A246" w14:textId="77777777" w:rsidR="00CB41CB" w:rsidRDefault="00CB41CB" w:rsidP="00CB41CB">
      <w:pPr>
        <w:pStyle w:val="cpCode"/>
      </w:pPr>
      <w:r>
        <w:t>} #end amortizationTable()</w:t>
      </w:r>
    </w:p>
    <w:p w14:paraId="455C5084" w14:textId="77777777" w:rsidR="00CB41CB" w:rsidRDefault="00CB41CB" w:rsidP="00CB41CB">
      <w:pPr>
        <w:pStyle w:val="cpCode"/>
      </w:pPr>
    </w:p>
    <w:p w14:paraId="01899FD0" w14:textId="77777777" w:rsidR="00CB41CB" w:rsidRDefault="00CB41CB" w:rsidP="00CB41CB">
      <w:pPr>
        <w:pStyle w:val="cpCode"/>
      </w:pPr>
      <w:r>
        <w:t xml:space="preserve">   # Loan balance</w:t>
      </w:r>
    </w:p>
    <w:p w14:paraId="17C4A975" w14:textId="77777777" w:rsidR="00CB41CB" w:rsidRDefault="00CB41CB" w:rsidP="00CB41CB">
      <w:pPr>
        <w:pStyle w:val="cpCode"/>
      </w:pPr>
      <w:r>
        <w:t xml:space="preserve">   $balance = 200000.00;</w:t>
      </w:r>
    </w:p>
    <w:p w14:paraId="6EA5BE80" w14:textId="77777777" w:rsidR="00CB41CB" w:rsidRDefault="00CB41CB" w:rsidP="00CB41CB">
      <w:pPr>
        <w:pStyle w:val="cpCode"/>
      </w:pPr>
    </w:p>
    <w:p w14:paraId="678A2767" w14:textId="77777777" w:rsidR="00CB41CB" w:rsidRDefault="00CB41CB" w:rsidP="00CB41CB">
      <w:pPr>
        <w:pStyle w:val="cpCode"/>
      </w:pPr>
      <w:r>
        <w:t xml:space="preserve">   # Loan interest rate</w:t>
      </w:r>
    </w:p>
    <w:p w14:paraId="3A16760E" w14:textId="77777777" w:rsidR="00CB41CB" w:rsidRDefault="00CB41CB" w:rsidP="00CB41CB">
      <w:pPr>
        <w:pStyle w:val="cpCode"/>
      </w:pPr>
      <w:r>
        <w:t xml:space="preserve">   $interestRate = .0575;</w:t>
      </w:r>
    </w:p>
    <w:p w14:paraId="0ABBD68C" w14:textId="77777777" w:rsidR="00CB41CB" w:rsidRDefault="00CB41CB" w:rsidP="00CB41CB">
      <w:pPr>
        <w:pStyle w:val="cpCode"/>
      </w:pPr>
    </w:p>
    <w:p w14:paraId="63227C11" w14:textId="77777777" w:rsidR="00CB41CB" w:rsidRDefault="00CB41CB" w:rsidP="00CB41CB">
      <w:pPr>
        <w:pStyle w:val="cpCode"/>
      </w:pPr>
      <w:r>
        <w:t xml:space="preserve">   # Monthly interest rate</w:t>
      </w:r>
    </w:p>
    <w:p w14:paraId="3CFE95C2" w14:textId="77777777" w:rsidR="00CB41CB" w:rsidRDefault="00CB41CB" w:rsidP="00CB41CB">
      <w:pPr>
        <w:pStyle w:val="cpCode"/>
      </w:pPr>
      <w:r>
        <w:t xml:space="preserve">   $monthlyInterest = .0575 / 12;</w:t>
      </w:r>
    </w:p>
    <w:p w14:paraId="0DC3F771" w14:textId="77777777" w:rsidR="00CB41CB" w:rsidRDefault="00CB41CB" w:rsidP="00CB41CB">
      <w:pPr>
        <w:pStyle w:val="cpCode"/>
      </w:pPr>
    </w:p>
    <w:p w14:paraId="31F853DD" w14:textId="77777777" w:rsidR="00CB41CB" w:rsidRDefault="00CB41CB" w:rsidP="00CB41CB">
      <w:pPr>
        <w:pStyle w:val="cpCode"/>
      </w:pPr>
      <w:r>
        <w:t xml:space="preserve">   # Term length of the loan, in years.</w:t>
      </w:r>
    </w:p>
    <w:p w14:paraId="1EB60666" w14:textId="77777777" w:rsidR="00CB41CB" w:rsidRDefault="00CB41CB" w:rsidP="00CB41CB">
      <w:pPr>
        <w:pStyle w:val="cpCode"/>
      </w:pPr>
      <w:r>
        <w:t xml:space="preserve">   $termLength = 30;</w:t>
      </w:r>
    </w:p>
    <w:p w14:paraId="48204AF9" w14:textId="77777777" w:rsidR="00CB41CB" w:rsidRDefault="00CB41CB" w:rsidP="00CB41CB">
      <w:pPr>
        <w:pStyle w:val="cpCode"/>
      </w:pPr>
    </w:p>
    <w:p w14:paraId="19E91D15" w14:textId="77777777" w:rsidR="00CB41CB" w:rsidRDefault="00CB41CB" w:rsidP="00CB41CB">
      <w:pPr>
        <w:pStyle w:val="cpCode"/>
      </w:pPr>
      <w:r>
        <w:t xml:space="preserve">   # Number of payments per year.</w:t>
      </w:r>
    </w:p>
    <w:p w14:paraId="1F0D7451" w14:textId="77777777" w:rsidR="00CB41CB" w:rsidRDefault="00CB41CB" w:rsidP="00CB41CB">
      <w:pPr>
        <w:pStyle w:val="cpCode"/>
      </w:pPr>
      <w:r>
        <w:t xml:space="preserve">   $paymentsPerYear = 12;</w:t>
      </w:r>
    </w:p>
    <w:p w14:paraId="6233F80D" w14:textId="77777777" w:rsidR="00CB41CB" w:rsidRDefault="00CB41CB" w:rsidP="00CB41CB">
      <w:pPr>
        <w:pStyle w:val="cpCode"/>
      </w:pPr>
    </w:p>
    <w:p w14:paraId="7EC00680" w14:textId="77777777" w:rsidR="00CB41CB" w:rsidRDefault="00CB41CB" w:rsidP="00CB41CB">
      <w:pPr>
        <w:pStyle w:val="cpCode"/>
      </w:pPr>
      <w:r>
        <w:t xml:space="preserve">   # Payment iteration</w:t>
      </w:r>
    </w:p>
    <w:p w14:paraId="27C65F67" w14:textId="77777777" w:rsidR="00CB41CB" w:rsidRDefault="00CB41CB" w:rsidP="00CB41CB">
      <w:pPr>
        <w:pStyle w:val="cpCode"/>
      </w:pPr>
      <w:r>
        <w:t xml:space="preserve">   $paymentNumber = 1;</w:t>
      </w:r>
    </w:p>
    <w:p w14:paraId="0046B27C" w14:textId="77777777" w:rsidR="00CB41CB" w:rsidRDefault="00CB41CB" w:rsidP="00CB41CB">
      <w:pPr>
        <w:pStyle w:val="cpCode"/>
      </w:pPr>
    </w:p>
    <w:p w14:paraId="3339FE23" w14:textId="77777777" w:rsidR="00CB41CB" w:rsidRDefault="00CB41CB" w:rsidP="00CB41CB">
      <w:pPr>
        <w:pStyle w:val="cpCode"/>
      </w:pPr>
      <w:r>
        <w:t xml:space="preserve">   # Perform preliminary calculations</w:t>
      </w:r>
    </w:p>
    <w:p w14:paraId="52D75C4F" w14:textId="77777777" w:rsidR="00CB41CB" w:rsidRDefault="00CB41CB" w:rsidP="00CB41CB">
      <w:pPr>
        <w:pStyle w:val="cpCode"/>
      </w:pPr>
      <w:r>
        <w:t xml:space="preserve">   $totalPayments = $termLength * $paymentsPerYear;</w:t>
      </w:r>
    </w:p>
    <w:p w14:paraId="2AFD1187" w14:textId="77777777" w:rsidR="00CB41CB" w:rsidRDefault="00CB41CB" w:rsidP="00CB41CB">
      <w:pPr>
        <w:pStyle w:val="cpCode"/>
      </w:pPr>
      <w:r>
        <w:t xml:space="preserve">   $intCalc = 1 + $interestRate / $paymentsPerYear;</w:t>
      </w:r>
    </w:p>
    <w:p w14:paraId="49961ED1" w14:textId="77777777" w:rsidR="00CB41CB" w:rsidRDefault="00CB41CB" w:rsidP="00CB41CB">
      <w:pPr>
        <w:pStyle w:val="cpCode"/>
      </w:pPr>
      <w:r>
        <w:t xml:space="preserve">   $periodicPayment = $balance * pow($intCalc,$totalPayments) * ($intCalc - 1) /  </w:t>
      </w:r>
    </w:p>
    <w:p w14:paraId="1F29094D" w14:textId="77777777" w:rsidR="00CB41CB" w:rsidRDefault="00CB41CB" w:rsidP="00CB41CB">
      <w:pPr>
        <w:pStyle w:val="cpCode"/>
      </w:pPr>
      <w:r>
        <w:t xml:space="preserve">                                    (pow($intCalc,$totalPayments) - 1);</w:t>
      </w:r>
    </w:p>
    <w:p w14:paraId="04568C7E" w14:textId="77777777" w:rsidR="00CB41CB" w:rsidRDefault="00CB41CB" w:rsidP="00CB41CB">
      <w:pPr>
        <w:pStyle w:val="cpCode"/>
      </w:pPr>
      <w:r>
        <w:t xml:space="preserve">   $periodicPayment = round($periodicPayment,2);</w:t>
      </w:r>
    </w:p>
    <w:p w14:paraId="07587620" w14:textId="77777777" w:rsidR="00CB41CB" w:rsidRDefault="00CB41CB" w:rsidP="00CB41CB">
      <w:pPr>
        <w:pStyle w:val="cpCode"/>
      </w:pPr>
    </w:p>
    <w:p w14:paraId="67B84D83" w14:textId="77777777" w:rsidR="00CB41CB" w:rsidRDefault="00CB41CB" w:rsidP="00CB41CB">
      <w:pPr>
        <w:pStyle w:val="cpCode"/>
      </w:pPr>
      <w:r>
        <w:t xml:space="preserve">   # Create table</w:t>
      </w:r>
    </w:p>
    <w:p w14:paraId="24829B05" w14:textId="77777777" w:rsidR="00CB41CB" w:rsidRDefault="00CB41CB" w:rsidP="00CB41CB">
      <w:pPr>
        <w:pStyle w:val="cpCode"/>
      </w:pPr>
      <w:r>
        <w:t xml:space="preserve">   echo "&lt;table width='50%' align='center' border='1'&gt;";</w:t>
      </w:r>
    </w:p>
    <w:p w14:paraId="4181CF08" w14:textId="77777777" w:rsidR="00CB41CB" w:rsidRDefault="00CB41CB" w:rsidP="00CB41CB">
      <w:pPr>
        <w:pStyle w:val="cpCode"/>
      </w:pPr>
      <w:r>
        <w:t xml:space="preserve">   print "&lt;tr&gt;</w:t>
      </w:r>
    </w:p>
    <w:p w14:paraId="2BF032EF" w14:textId="77777777" w:rsidR="00CB41CB" w:rsidRDefault="00CB41CB" w:rsidP="00CB41CB">
      <w:pPr>
        <w:pStyle w:val="cpCode"/>
      </w:pPr>
      <w:r>
        <w:t xml:space="preserve">          &lt;th&gt;Payment Number&lt;/th&gt;&lt;th&gt;Balance&lt;/th&gt;</w:t>
      </w:r>
    </w:p>
    <w:p w14:paraId="38DECA2D" w14:textId="77777777" w:rsidR="00CB41CB" w:rsidRDefault="00CB41CB" w:rsidP="00CB41CB">
      <w:pPr>
        <w:pStyle w:val="cpCode"/>
      </w:pPr>
      <w:r>
        <w:t xml:space="preserve">          &lt;th&gt;Payment&lt;/th&gt;&lt;th&gt;Interest&lt;/th&gt;&lt;th&gt;Principal&lt;/th&gt;</w:t>
      </w:r>
    </w:p>
    <w:p w14:paraId="55FEE189" w14:textId="77777777" w:rsidR="00CB41CB" w:rsidRDefault="00CB41CB" w:rsidP="00CB41CB">
      <w:pPr>
        <w:pStyle w:val="cpCode"/>
      </w:pPr>
      <w:r>
        <w:t xml:space="preserve">          &lt;/tr&gt;";</w:t>
      </w:r>
    </w:p>
    <w:p w14:paraId="2E1F1FA9" w14:textId="77777777" w:rsidR="00CB41CB" w:rsidRDefault="00CB41CB" w:rsidP="00CB41CB">
      <w:pPr>
        <w:pStyle w:val="cpCode"/>
      </w:pPr>
    </w:p>
    <w:p w14:paraId="7B0E5688" w14:textId="77777777" w:rsidR="00CB41CB" w:rsidRDefault="00CB41CB" w:rsidP="00CB41CB">
      <w:pPr>
        <w:pStyle w:val="cpCode"/>
      </w:pPr>
      <w:r>
        <w:t xml:space="preserve">   # Call recursive function</w:t>
      </w:r>
    </w:p>
    <w:p w14:paraId="701A8BD3" w14:textId="77777777" w:rsidR="00CB41CB" w:rsidRDefault="00CB41CB" w:rsidP="00CB41CB">
      <w:pPr>
        <w:pStyle w:val="cpCode"/>
      </w:pPr>
      <w:r>
        <w:t xml:space="preserve">   amortizationTable($paymentNumber, $periodicPayment, $balance, $monthlyInterest);</w:t>
      </w:r>
    </w:p>
    <w:p w14:paraId="45731790" w14:textId="77777777" w:rsidR="00CB41CB" w:rsidRDefault="00CB41CB" w:rsidP="00CB41CB">
      <w:pPr>
        <w:pStyle w:val="cpCode"/>
      </w:pPr>
    </w:p>
    <w:p w14:paraId="6B5BB72B" w14:textId="77777777" w:rsidR="00CB41CB" w:rsidRDefault="00CB41CB" w:rsidP="00CB41CB">
      <w:pPr>
        <w:pStyle w:val="cpCode"/>
      </w:pPr>
      <w:r>
        <w:t xml:space="preserve">   # Close table</w:t>
      </w:r>
    </w:p>
    <w:p w14:paraId="388ECDE1" w14:textId="77777777" w:rsidR="00CB41CB" w:rsidRDefault="00CB41CB" w:rsidP="00CB41CB">
      <w:pPr>
        <w:pStyle w:val="cpCode"/>
      </w:pPr>
      <w:r>
        <w:t xml:space="preserve">   print "&lt;/table&gt;";</w:t>
      </w:r>
    </w:p>
    <w:p w14:paraId="597D01E2" w14:textId="77777777" w:rsidR="00CB41CB" w:rsidRDefault="00CB41CB" w:rsidP="00CB41CB">
      <w:pPr>
        <w:pStyle w:val="cpCode"/>
      </w:pPr>
    </w:p>
    <w:p w14:paraId="2BBE3071" w14:textId="77777777" w:rsidR="00CB41CB" w:rsidRDefault="00CB41CB" w:rsidP="00CB41CB">
      <w:pPr>
        <w:pStyle w:val="cpCode"/>
      </w:pPr>
    </w:p>
    <w:p w14:paraId="3A5523C3" w14:textId="77777777" w:rsidR="00CB41CB" w:rsidRDefault="00CB41CB" w:rsidP="00CB41CB">
      <w:pPr>
        <w:pStyle w:val="cpCode"/>
      </w:pPr>
      <w:r>
        <w:t>?&gt;</w:t>
      </w:r>
    </w:p>
    <w:p w14:paraId="6F49B8F8" w14:textId="77777777" w:rsidR="00CB41CB" w:rsidRDefault="00CB41CB" w:rsidP="00CB41CB">
      <w:pPr>
        <w:pStyle w:val="Textbody"/>
      </w:pPr>
      <w:r>
        <w:t>121</w:t>
      </w:r>
    </w:p>
    <w:p w14:paraId="7A49E6B8" w14:textId="77777777" w:rsidR="00CB41CB" w:rsidRDefault="00CB41CB" w:rsidP="00CB41CB">
      <w:pPr>
        <w:pStyle w:val="Textbody"/>
      </w:pPr>
      <w:r>
        <w:t xml:space="preserve">The author then showed an example of setting up a PHP library with tax related functions in it called </w:t>
      </w:r>
      <w:proofErr w:type="spellStart"/>
      <w:r>
        <w:t>taxes.library.php</w:t>
      </w:r>
      <w:proofErr w:type="spellEnd"/>
      <w:r>
        <w:t>.  He noted that you should not use an extension that would return unparsed text as a user could browse to this file and see sensitive code. 124</w:t>
      </w:r>
    </w:p>
    <w:p w14:paraId="00251EF4" w14:textId="77777777" w:rsidR="00CB41CB" w:rsidRDefault="00CB41CB" w:rsidP="00CB41CB">
      <w:pPr>
        <w:pStyle w:val="Heading2"/>
      </w:pPr>
      <w:bookmarkStart w:id="10" w:name="_Toc102904130"/>
      <w:bookmarkStart w:id="11" w:name="_Toc102904489"/>
      <w:r>
        <w:t>Arrays</w:t>
      </w:r>
      <w:bookmarkEnd w:id="10"/>
      <w:bookmarkEnd w:id="11"/>
    </w:p>
    <w:p w14:paraId="2B211EBB" w14:textId="77777777" w:rsidR="00CB41CB" w:rsidRDefault="00CB41CB" w:rsidP="00CB41CB">
      <w:pPr>
        <w:pStyle w:val="Textbody"/>
      </w:pPr>
      <w:r>
        <w:t xml:space="preserve">An </w:t>
      </w:r>
      <w:r w:rsidRPr="00114E3E">
        <w:rPr>
          <w:rStyle w:val="ccterm"/>
        </w:rPr>
        <w:t>array</w:t>
      </w:r>
      <w:r>
        <w:t xml:space="preserve"> is an ideal way to store, manipulate, sort, and retrieve </w:t>
      </w:r>
      <w:r w:rsidRPr="00114E3E">
        <w:rPr>
          <w:rStyle w:val="ccterm"/>
        </w:rPr>
        <w:t>data sets</w:t>
      </w:r>
      <w:r>
        <w:t>. 127</w:t>
      </w:r>
    </w:p>
    <w:p w14:paraId="30A4A63B" w14:textId="77777777" w:rsidR="00CB41CB" w:rsidRDefault="00CB41CB" w:rsidP="00CB41CB">
      <w:pPr>
        <w:pStyle w:val="Textbody"/>
      </w:pPr>
      <w:r>
        <w:t xml:space="preserve">An </w:t>
      </w:r>
      <w:r w:rsidRPr="00114E3E">
        <w:rPr>
          <w:rStyle w:val="ccterm"/>
        </w:rPr>
        <w:t>array</w:t>
      </w:r>
      <w:r>
        <w:t xml:space="preserve"> has been traditionally defined as a group of items that share certain characteristics, including datatype. Each item is distinguished by a special identifier known as a </w:t>
      </w:r>
      <w:r w:rsidRPr="00114E3E">
        <w:rPr>
          <w:rStyle w:val="ccterm"/>
        </w:rPr>
        <w:t>key</w:t>
      </w:r>
      <w:r>
        <w:t>. PHP forgoes the requirement that all the items must be of the same datatype. 128</w:t>
      </w:r>
    </w:p>
    <w:p w14:paraId="3789F36F" w14:textId="77777777" w:rsidR="00CB41CB" w:rsidRDefault="00CB41CB" w:rsidP="00CB41CB">
      <w:pPr>
        <w:pStyle w:val="Textbody"/>
      </w:pPr>
      <w:r>
        <w:t xml:space="preserve">The keys can be </w:t>
      </w:r>
      <w:r w:rsidRPr="00114E3E">
        <w:rPr>
          <w:rStyle w:val="ccterm"/>
        </w:rPr>
        <w:t>numerical</w:t>
      </w:r>
      <w:r>
        <w:t xml:space="preserve"> or </w:t>
      </w:r>
      <w:r w:rsidRPr="00114E3E">
        <w:rPr>
          <w:rStyle w:val="ccterm"/>
        </w:rPr>
        <w:t>associative</w:t>
      </w:r>
      <w:r>
        <w:t>.</w:t>
      </w:r>
    </w:p>
    <w:p w14:paraId="424CC689" w14:textId="77777777" w:rsidR="00CB41CB" w:rsidRDefault="00CB41CB" w:rsidP="00CB41CB">
      <w:pPr>
        <w:pStyle w:val="cpCode"/>
      </w:pPr>
      <w:r>
        <w:t>$states = array(0 =&gt; "Alabama", "1" =&gt; "Alaska");</w:t>
      </w:r>
    </w:p>
    <w:p w14:paraId="16694E1D" w14:textId="77777777" w:rsidR="00CB41CB" w:rsidRDefault="00CB41CB" w:rsidP="00CB41CB">
      <w:pPr>
        <w:pStyle w:val="cpCode"/>
      </w:pPr>
    </w:p>
    <w:p w14:paraId="60E667EE" w14:textId="77777777" w:rsidR="00CB41CB" w:rsidRDefault="00CB41CB" w:rsidP="00CB41CB">
      <w:pPr>
        <w:pStyle w:val="cpCode"/>
      </w:pPr>
      <w:r>
        <w:t>$states = array("OH" =&gt; "Ohio", "PA" =&gt; "Pennsylvania");</w:t>
      </w:r>
    </w:p>
    <w:p w14:paraId="022DF48D" w14:textId="77777777" w:rsidR="00CB41CB" w:rsidRDefault="00CB41CB" w:rsidP="00CB41CB">
      <w:pPr>
        <w:pStyle w:val="Textbody"/>
      </w:pPr>
      <w:r>
        <w:t xml:space="preserve">You can also create </w:t>
      </w:r>
      <w:r w:rsidRPr="00114E3E">
        <w:rPr>
          <w:rStyle w:val="ccterm"/>
        </w:rPr>
        <w:t>multidimensional arrays</w:t>
      </w:r>
      <w:r>
        <w:t>:</w:t>
      </w:r>
    </w:p>
    <w:p w14:paraId="380B6598" w14:textId="77777777" w:rsidR="00CB41CB" w:rsidRDefault="00CB41CB" w:rsidP="00CB41CB">
      <w:pPr>
        <w:pStyle w:val="cpCode"/>
      </w:pPr>
      <w:r>
        <w:t>$states=array(</w:t>
      </w:r>
    </w:p>
    <w:p w14:paraId="28453DAE" w14:textId="77777777" w:rsidR="00CB41CB" w:rsidRDefault="00CB41CB" w:rsidP="00CB41CB">
      <w:pPr>
        <w:pStyle w:val="cpCode"/>
      </w:pPr>
      <w:r>
        <w:tab/>
        <w:t>"Ohio" =&gt; array("population" =&gt; "11,353,140", "capital" =&gt; "Columbus"),</w:t>
      </w:r>
    </w:p>
    <w:p w14:paraId="035C154E" w14:textId="77777777" w:rsidR="00CB41CB" w:rsidRDefault="00CB41CB" w:rsidP="00CB41CB">
      <w:pPr>
        <w:pStyle w:val="cpCode"/>
      </w:pPr>
      <w:r>
        <w:tab/>
        <w:t>"Nebraska" =&gt; array("population" =&gt; "1,711,263","capital" =&gt; "Omaha")</w:t>
      </w:r>
    </w:p>
    <w:p w14:paraId="7EAA03AF" w14:textId="77777777" w:rsidR="00CB41CB" w:rsidRDefault="00CB41CB" w:rsidP="00CB41CB">
      <w:pPr>
        <w:pStyle w:val="cpCode"/>
      </w:pPr>
      <w:r>
        <w:t>);</w:t>
      </w:r>
    </w:p>
    <w:p w14:paraId="5B5C532C" w14:textId="77777777" w:rsidR="00CB41CB" w:rsidRDefault="00CB41CB" w:rsidP="00CB41CB">
      <w:pPr>
        <w:pStyle w:val="cpCode"/>
      </w:pPr>
    </w:p>
    <w:p w14:paraId="7FEFAFE6" w14:textId="77777777" w:rsidR="00CB41CB" w:rsidRDefault="00CB41CB" w:rsidP="00CB41CB">
      <w:pPr>
        <w:pStyle w:val="cpCode"/>
      </w:pPr>
      <w:r>
        <w:t>echo $states["Ohio"]["population"];</w:t>
      </w:r>
    </w:p>
    <w:p w14:paraId="293C007E" w14:textId="77777777" w:rsidR="00CB41CB" w:rsidRDefault="00CB41CB" w:rsidP="00CB41CB">
      <w:pPr>
        <w:pStyle w:val="Textbody"/>
      </w:pPr>
      <w:r>
        <w:t>129</w:t>
      </w:r>
    </w:p>
    <w:p w14:paraId="7DEBB803" w14:textId="77777777" w:rsidR="00CB41CB" w:rsidRDefault="00CB41CB" w:rsidP="00CB41CB">
      <w:pPr>
        <w:pStyle w:val="Textbody"/>
      </w:pPr>
      <w:r>
        <w:t xml:space="preserve">Built-in array functions all rely on using a central feature known as an </w:t>
      </w:r>
      <w:r w:rsidRPr="00114E3E">
        <w:rPr>
          <w:rStyle w:val="ccterm"/>
        </w:rPr>
        <w:t>array pointer</w:t>
      </w:r>
      <w:r>
        <w:t>.</w:t>
      </w:r>
    </w:p>
    <w:p w14:paraId="56FF4DEA" w14:textId="77777777" w:rsidR="00CB41CB" w:rsidRDefault="00CB41CB" w:rsidP="00CB41CB">
      <w:pPr>
        <w:pStyle w:val="Textbody"/>
      </w:pPr>
      <w:r>
        <w:t>Unlike other languages, PHP does not require you to set the size of an array or even create it in advance.  You can create an array with the following syntax:</w:t>
      </w:r>
    </w:p>
    <w:p w14:paraId="1B5CE98B" w14:textId="77777777" w:rsidR="00CB41CB" w:rsidRDefault="00CB41CB" w:rsidP="00CB41CB">
      <w:pPr>
        <w:pStyle w:val="cpCode"/>
      </w:pPr>
      <w:r>
        <w:t>$state[0] = "Delaware";</w:t>
      </w:r>
    </w:p>
    <w:p w14:paraId="567843AD" w14:textId="77777777" w:rsidR="00CB41CB" w:rsidRDefault="00CB41CB" w:rsidP="00CB41CB">
      <w:pPr>
        <w:pStyle w:val="Textbody"/>
      </w:pPr>
      <w:r>
        <w:t>If the array is numerical, you can add a new element without specifying the key:</w:t>
      </w:r>
    </w:p>
    <w:p w14:paraId="5EC916F1" w14:textId="77777777" w:rsidR="00CB41CB" w:rsidRDefault="00CB41CB" w:rsidP="00CB41CB">
      <w:pPr>
        <w:pStyle w:val="cpCode"/>
      </w:pPr>
      <w:r>
        <w:t>$state[] = "New Jersey";</w:t>
      </w:r>
    </w:p>
    <w:p w14:paraId="6382063F" w14:textId="77777777" w:rsidR="00CB41CB" w:rsidRDefault="00CB41CB" w:rsidP="00CB41CB">
      <w:pPr>
        <w:pStyle w:val="Textbody"/>
      </w:pPr>
      <w:r>
        <w:t>130</w:t>
      </w:r>
    </w:p>
    <w:p w14:paraId="0E3691E8" w14:textId="77777777" w:rsidR="00CB41CB" w:rsidRDefault="00CB41CB" w:rsidP="00CB41CB">
      <w:pPr>
        <w:pStyle w:val="Textbody"/>
      </w:pPr>
      <w:r>
        <w:t xml:space="preserve">The </w:t>
      </w:r>
      <w:r w:rsidRPr="00114E3E">
        <w:rPr>
          <w:rStyle w:val="ccterm"/>
        </w:rPr>
        <w:t>array construct</w:t>
      </w:r>
      <w:r>
        <w:t xml:space="preserve"> is a more formal way to create an array:</w:t>
      </w:r>
    </w:p>
    <w:p w14:paraId="5E881DCA" w14:textId="77777777" w:rsidR="00CB41CB" w:rsidRDefault="00CB41CB" w:rsidP="00CB41CB">
      <w:pPr>
        <w:pStyle w:val="cpCode"/>
      </w:pPr>
      <w:r>
        <w:t>array array([item1 [,item2 ... [, itemN]]])</w:t>
      </w:r>
    </w:p>
    <w:p w14:paraId="26EBA42D" w14:textId="77777777" w:rsidR="00CB41CB" w:rsidRDefault="00CB41CB" w:rsidP="00CB41CB">
      <w:pPr>
        <w:pStyle w:val="Textbody"/>
      </w:pPr>
      <w:r>
        <w:t xml:space="preserve">The </w:t>
      </w:r>
      <w:r w:rsidRPr="00114E3E">
        <w:rPr>
          <w:rStyle w:val="ccterm"/>
        </w:rPr>
        <w:t>list</w:t>
      </w:r>
      <w:r>
        <w:t xml:space="preserve"> construct makes simultaneous variable assignments from values extracted from an array. 131</w:t>
      </w:r>
    </w:p>
    <w:p w14:paraId="39062B5D" w14:textId="77777777" w:rsidR="00CB41CB" w:rsidRDefault="00CB41CB" w:rsidP="00CB41CB">
      <w:pPr>
        <w:pStyle w:val="cpCode"/>
      </w:pPr>
      <w:r>
        <w:t>void list(mixed...)</w:t>
      </w:r>
    </w:p>
    <w:p w14:paraId="3CBA6088" w14:textId="77777777" w:rsidR="00CB41CB" w:rsidRDefault="00CB41CB" w:rsidP="00CB41CB">
      <w:pPr>
        <w:pStyle w:val="Textbody"/>
      </w:pPr>
      <w:r>
        <w:t>This construct is particularly useful when extracting information from a database or file.</w:t>
      </w:r>
    </w:p>
    <w:p w14:paraId="551621C3" w14:textId="77777777" w:rsidR="00CB41CB" w:rsidRDefault="00CB41CB" w:rsidP="00CB41CB">
      <w:pPr>
        <w:pStyle w:val="Textbody"/>
      </w:pPr>
      <w:r>
        <w:t>Here is an example extracting data from a text file delimited by |:</w:t>
      </w:r>
    </w:p>
    <w:p w14:paraId="4D1A264F" w14:textId="77777777" w:rsidR="00CB41CB" w:rsidRDefault="00CB41CB" w:rsidP="00CB41CB">
      <w:pPr>
        <w:pStyle w:val="cpCode"/>
      </w:pPr>
      <w:r>
        <w:t>$users = fopen("users.txt");</w:t>
      </w:r>
    </w:p>
    <w:p w14:paraId="7F3C70D3" w14:textId="77777777" w:rsidR="00CB41CB" w:rsidRDefault="00CB41CB" w:rsidP="00CB41CB">
      <w:pPr>
        <w:pStyle w:val="cpCode"/>
      </w:pPr>
    </w:p>
    <w:p w14:paraId="4CC13D79" w14:textId="77777777" w:rsidR="00CB41CB" w:rsidRDefault="00CB41CB" w:rsidP="00CB41CB">
      <w:pPr>
        <w:pStyle w:val="cpCode"/>
      </w:pPr>
      <w:r>
        <w:t>while($line = fgets($users,4096)){</w:t>
      </w:r>
    </w:p>
    <w:p w14:paraId="2C60174F" w14:textId="77777777" w:rsidR="00CB41CB" w:rsidRDefault="00CB41CB" w:rsidP="00CB41CB">
      <w:pPr>
        <w:pStyle w:val="cpCode"/>
      </w:pPr>
      <w:r>
        <w:tab/>
        <w:t>list($name,$occupation,$color) = explode("|",$line);</w:t>
      </w:r>
    </w:p>
    <w:p w14:paraId="7D6B0F0E" w14:textId="77777777" w:rsidR="00CB41CB" w:rsidRDefault="00CB41CB" w:rsidP="00CB41CB">
      <w:pPr>
        <w:pStyle w:val="cpCode"/>
      </w:pPr>
      <w:r>
        <w:lastRenderedPageBreak/>
        <w:tab/>
        <w:t>printf("Name: %s &lt;br /&gt;",$name);</w:t>
      </w:r>
    </w:p>
    <w:p w14:paraId="0F2D98BB" w14:textId="77777777" w:rsidR="00CB41CB" w:rsidRDefault="00CB41CB" w:rsidP="00CB41CB">
      <w:pPr>
        <w:pStyle w:val="cpCode"/>
      </w:pPr>
      <w:r>
        <w:tab/>
        <w:t>printf("Occupation: %s &lt;br /&gt;", $occupation);</w:t>
      </w:r>
    </w:p>
    <w:p w14:paraId="6348EF29" w14:textId="77777777" w:rsidR="00CB41CB" w:rsidRDefault="00CB41CB" w:rsidP="00CB41CB">
      <w:pPr>
        <w:pStyle w:val="cpCode"/>
      </w:pPr>
      <w:r>
        <w:tab/>
        <w:t>printf("Favorite color: %s &lt;br /&gt;",$color);</w:t>
      </w:r>
    </w:p>
    <w:p w14:paraId="000BDEB3" w14:textId="77777777" w:rsidR="00CB41CB" w:rsidRDefault="00CB41CB" w:rsidP="00CB41CB">
      <w:pPr>
        <w:pStyle w:val="cpCode"/>
      </w:pPr>
      <w:r>
        <w:t>}</w:t>
      </w:r>
    </w:p>
    <w:p w14:paraId="626B3498" w14:textId="77777777" w:rsidR="00CB41CB" w:rsidRDefault="00CB41CB" w:rsidP="00CB41CB">
      <w:pPr>
        <w:pStyle w:val="cpCode"/>
      </w:pPr>
      <w:r>
        <w:t>fclose($users);</w:t>
      </w:r>
    </w:p>
    <w:p w14:paraId="45CD9492" w14:textId="77777777" w:rsidR="00CB41CB" w:rsidRDefault="00CB41CB" w:rsidP="00CB41CB">
      <w:pPr>
        <w:pStyle w:val="Textbody"/>
      </w:pPr>
      <w:r>
        <w:t xml:space="preserve">The </w:t>
      </w:r>
      <w:r w:rsidRPr="00114E3E">
        <w:rPr>
          <w:rStyle w:val="ccterm"/>
        </w:rPr>
        <w:t>range</w:t>
      </w:r>
      <w:r>
        <w:t xml:space="preserve"> function allows you to fill an array with a range of values. 132</w:t>
      </w:r>
    </w:p>
    <w:p w14:paraId="7AC974FC" w14:textId="77777777" w:rsidR="00CB41CB" w:rsidRDefault="00CB41CB" w:rsidP="00CB41CB">
      <w:pPr>
        <w:pStyle w:val="Textbody"/>
      </w:pPr>
      <w:r>
        <w:t>The following would give you an array of all the possible values of a die:</w:t>
      </w:r>
    </w:p>
    <w:p w14:paraId="1D99E07C" w14:textId="77777777" w:rsidR="00CB41CB" w:rsidRDefault="00CB41CB" w:rsidP="00CB41CB">
      <w:pPr>
        <w:pStyle w:val="cpCode"/>
      </w:pPr>
      <w:r>
        <w:t>$die = range(0,6);</w:t>
      </w:r>
    </w:p>
    <w:p w14:paraId="3345AF1E" w14:textId="77777777" w:rsidR="00CB41CB" w:rsidRDefault="00CB41CB" w:rsidP="00CB41CB">
      <w:pPr>
        <w:pStyle w:val="Textbody"/>
      </w:pPr>
      <w:r>
        <w:t>You can also use range for character sequences and specify a step value. 133</w:t>
      </w:r>
    </w:p>
    <w:p w14:paraId="135BE2F9" w14:textId="77777777" w:rsidR="00CB41CB" w:rsidRDefault="00CB41CB" w:rsidP="00CB41CB">
      <w:pPr>
        <w:pStyle w:val="Textbody"/>
      </w:pPr>
      <w:r>
        <w:t xml:space="preserve">The </w:t>
      </w:r>
      <w:proofErr w:type="spellStart"/>
      <w:r w:rsidRPr="00114E3E">
        <w:rPr>
          <w:rStyle w:val="ccterm"/>
        </w:rPr>
        <w:t>print_r</w:t>
      </w:r>
      <w:proofErr w:type="spellEnd"/>
      <w:r w:rsidRPr="00114E3E">
        <w:rPr>
          <w:rStyle w:val="ccterm"/>
        </w:rPr>
        <w:t xml:space="preserve"> function</w:t>
      </w:r>
      <w:r>
        <w:t xml:space="preserve"> will output the contents of an array or object in a readable fashion.</w:t>
      </w:r>
    </w:p>
    <w:p w14:paraId="471F3277" w14:textId="77777777" w:rsidR="00CB41CB" w:rsidRDefault="00CB41CB" w:rsidP="00CB41CB">
      <w:pPr>
        <w:pStyle w:val="Textbody"/>
      </w:pPr>
      <w:r>
        <w:t xml:space="preserve">If you send TRUE as the optional second parameter to </w:t>
      </w:r>
      <w:proofErr w:type="spellStart"/>
      <w:r>
        <w:t>print_r</w:t>
      </w:r>
      <w:proofErr w:type="spellEnd"/>
      <w:r>
        <w:t xml:space="preserve"> the output will be returned to the caller rather than </w:t>
      </w:r>
      <w:proofErr w:type="spellStart"/>
      <w:r>
        <w:t>stdout</w:t>
      </w:r>
      <w:proofErr w:type="spellEnd"/>
      <w:r>
        <w:t>.</w:t>
      </w:r>
    </w:p>
    <w:p w14:paraId="12DFC810" w14:textId="77777777" w:rsidR="00CB41CB" w:rsidRDefault="00CB41CB" w:rsidP="00CB41CB">
      <w:pPr>
        <w:pStyle w:val="Textbody"/>
      </w:pPr>
      <w:r>
        <w:t xml:space="preserve">The </w:t>
      </w:r>
      <w:proofErr w:type="spellStart"/>
      <w:r w:rsidRPr="00114E3E">
        <w:rPr>
          <w:rStyle w:val="ccterm"/>
        </w:rPr>
        <w:t>is_array</w:t>
      </w:r>
      <w:proofErr w:type="spellEnd"/>
      <w:r>
        <w:t xml:space="preserve"> function will tell you if a variable is an array or not. 134</w:t>
      </w:r>
    </w:p>
    <w:p w14:paraId="2E0AD692" w14:textId="77777777" w:rsidR="00CB41CB" w:rsidRDefault="00CB41CB" w:rsidP="00CB41CB">
      <w:pPr>
        <w:pStyle w:val="Textbody"/>
      </w:pPr>
      <w:r>
        <w:t>PHP has several functions for adding and removing array elements:</w:t>
      </w:r>
    </w:p>
    <w:p w14:paraId="70D660D3" w14:textId="77777777" w:rsidR="00CB41CB" w:rsidRDefault="00CB41CB" w:rsidP="00CB41CB">
      <w:pPr>
        <w:pStyle w:val="Textbody"/>
        <w:numPr>
          <w:ilvl w:val="0"/>
          <w:numId w:val="26"/>
        </w:numPr>
      </w:pPr>
      <w:proofErr w:type="spellStart"/>
      <w:r>
        <w:t>array_push</w:t>
      </w:r>
      <w:proofErr w:type="spellEnd"/>
    </w:p>
    <w:p w14:paraId="6B4D6AEC" w14:textId="77777777" w:rsidR="00CB41CB" w:rsidRDefault="00CB41CB" w:rsidP="00CB41CB">
      <w:pPr>
        <w:pStyle w:val="Textbody"/>
        <w:numPr>
          <w:ilvl w:val="0"/>
          <w:numId w:val="26"/>
        </w:numPr>
      </w:pPr>
      <w:proofErr w:type="spellStart"/>
      <w:r>
        <w:t>array_pop</w:t>
      </w:r>
      <w:proofErr w:type="spellEnd"/>
    </w:p>
    <w:p w14:paraId="140BCBB6" w14:textId="77777777" w:rsidR="00CB41CB" w:rsidRDefault="00CB41CB" w:rsidP="00CB41CB">
      <w:pPr>
        <w:pStyle w:val="Textbody"/>
        <w:numPr>
          <w:ilvl w:val="0"/>
          <w:numId w:val="26"/>
        </w:numPr>
      </w:pPr>
      <w:proofErr w:type="spellStart"/>
      <w:r>
        <w:t>array_shift</w:t>
      </w:r>
      <w:proofErr w:type="spellEnd"/>
    </w:p>
    <w:p w14:paraId="2392AEDB" w14:textId="77777777" w:rsidR="00CB41CB" w:rsidRDefault="00CB41CB" w:rsidP="00CB41CB">
      <w:pPr>
        <w:pStyle w:val="Textbody"/>
        <w:numPr>
          <w:ilvl w:val="0"/>
          <w:numId w:val="26"/>
        </w:numPr>
      </w:pPr>
      <w:proofErr w:type="spellStart"/>
      <w:r>
        <w:t>array_unshift</w:t>
      </w:r>
      <w:proofErr w:type="spellEnd"/>
    </w:p>
    <w:p w14:paraId="4D4AC1B4" w14:textId="77777777" w:rsidR="00CB41CB" w:rsidRDefault="00CB41CB" w:rsidP="00677A1C">
      <w:pPr>
        <w:pStyle w:val="cpNote"/>
      </w:pPr>
      <w:r>
        <w:t xml:space="preserve">A traditional </w:t>
      </w:r>
      <w:r w:rsidRPr="00114E3E">
        <w:rPr>
          <w:rStyle w:val="ccterm"/>
        </w:rPr>
        <w:t>queue</w:t>
      </w:r>
      <w:r>
        <w:t xml:space="preserve"> is a data structure employing first-in-first-out (</w:t>
      </w:r>
      <w:r w:rsidRPr="00114E3E">
        <w:rPr>
          <w:rStyle w:val="ccterm"/>
        </w:rPr>
        <w:t>FIFO</w:t>
      </w:r>
      <w:r>
        <w:t xml:space="preserve">).  A </w:t>
      </w:r>
      <w:r w:rsidRPr="00114E3E">
        <w:rPr>
          <w:rStyle w:val="ccterm"/>
        </w:rPr>
        <w:t>stack</w:t>
      </w:r>
      <w:r>
        <w:t xml:space="preserve"> is a data structure using last-in-first-out (</w:t>
      </w:r>
      <w:r w:rsidRPr="00114E3E">
        <w:rPr>
          <w:rStyle w:val="ccterm"/>
        </w:rPr>
        <w:t>LIFO</w:t>
      </w:r>
      <w:r>
        <w:t>).</w:t>
      </w:r>
    </w:p>
    <w:p w14:paraId="47F5EE6E" w14:textId="77777777" w:rsidR="00CB41CB" w:rsidRDefault="00CB41CB" w:rsidP="00CB41CB">
      <w:pPr>
        <w:pStyle w:val="Textbody"/>
      </w:pPr>
      <w:r>
        <w:t xml:space="preserve">The </w:t>
      </w:r>
      <w:proofErr w:type="spellStart"/>
      <w:r w:rsidRPr="00114E3E">
        <w:rPr>
          <w:rStyle w:val="ccterm"/>
        </w:rPr>
        <w:t>array_unshift</w:t>
      </w:r>
      <w:proofErr w:type="spellEnd"/>
      <w:r>
        <w:t xml:space="preserve"> function adds elements to the front of an array:</w:t>
      </w:r>
    </w:p>
    <w:p w14:paraId="40C8DC36" w14:textId="77777777" w:rsidR="00CB41CB" w:rsidRDefault="00CB41CB" w:rsidP="00CB41CB">
      <w:pPr>
        <w:pStyle w:val="cpCode"/>
      </w:pPr>
      <w:r>
        <w:t>array_unshift($states,"California","Texas");</w:t>
      </w:r>
    </w:p>
    <w:p w14:paraId="74B4CCD2" w14:textId="77777777" w:rsidR="00CB41CB" w:rsidRDefault="00CB41CB" w:rsidP="00CB41CB">
      <w:pPr>
        <w:pStyle w:val="Textbody"/>
      </w:pPr>
      <w:r>
        <w:t>135</w:t>
      </w:r>
      <w:r>
        <w:br/>
      </w:r>
    </w:p>
    <w:p w14:paraId="57227FE3" w14:textId="77777777" w:rsidR="00CB41CB" w:rsidRDefault="00CB41CB" w:rsidP="00CB41CB">
      <w:pPr>
        <w:pStyle w:val="Textbody"/>
      </w:pPr>
      <w:r>
        <w:t xml:space="preserve">You can use </w:t>
      </w:r>
      <w:proofErr w:type="spellStart"/>
      <w:r w:rsidRPr="00114E3E">
        <w:rPr>
          <w:rStyle w:val="ccterm"/>
        </w:rPr>
        <w:t>array_push</w:t>
      </w:r>
      <w:proofErr w:type="spellEnd"/>
      <w:r>
        <w:t xml:space="preserve"> to add values to the end of an array:</w:t>
      </w:r>
    </w:p>
    <w:p w14:paraId="6190FB02" w14:textId="77777777" w:rsidR="00CB41CB" w:rsidRDefault="00CB41CB" w:rsidP="00CB41CB">
      <w:pPr>
        <w:pStyle w:val="cpCode"/>
      </w:pPr>
      <w:r>
        <w:t>array_push($states,"California","Hawaii");</w:t>
      </w:r>
    </w:p>
    <w:p w14:paraId="11FA69E0" w14:textId="77777777" w:rsidR="00CB41CB" w:rsidRDefault="00CB41CB" w:rsidP="00CB41CB">
      <w:pPr>
        <w:pStyle w:val="Textbody"/>
      </w:pPr>
      <w:r>
        <w:t xml:space="preserve">The </w:t>
      </w:r>
      <w:proofErr w:type="spellStart"/>
      <w:r w:rsidRPr="00114E3E">
        <w:rPr>
          <w:rStyle w:val="ccterm"/>
        </w:rPr>
        <w:t>array_shift</w:t>
      </w:r>
      <w:proofErr w:type="spellEnd"/>
      <w:r>
        <w:t xml:space="preserve"> function returns and removes an item from the front of an array.  The </w:t>
      </w:r>
      <w:proofErr w:type="spellStart"/>
      <w:r w:rsidRPr="00114E3E">
        <w:rPr>
          <w:rStyle w:val="ccterm"/>
        </w:rPr>
        <w:t>array_pop</w:t>
      </w:r>
      <w:proofErr w:type="spellEnd"/>
      <w:r>
        <w:t xml:space="preserve"> function returns and removes an item from the end of an array.</w:t>
      </w:r>
    </w:p>
    <w:p w14:paraId="4EBC6A4D" w14:textId="77777777" w:rsidR="00CB41CB" w:rsidRDefault="00CB41CB" w:rsidP="00CB41CB">
      <w:pPr>
        <w:pStyle w:val="Textbody"/>
      </w:pPr>
      <w:proofErr w:type="gramStart"/>
      <w:r>
        <w:t>Thus</w:t>
      </w:r>
      <w:proofErr w:type="gramEnd"/>
      <w:r>
        <w:t xml:space="preserve"> you would use </w:t>
      </w:r>
      <w:proofErr w:type="spellStart"/>
      <w:r>
        <w:t>array_shift</w:t>
      </w:r>
      <w:proofErr w:type="spellEnd"/>
      <w:r>
        <w:t xml:space="preserve"> for a queue and </w:t>
      </w:r>
      <w:proofErr w:type="spellStart"/>
      <w:r>
        <w:t>array_pop</w:t>
      </w:r>
      <w:proofErr w:type="spellEnd"/>
      <w:r>
        <w:t xml:space="preserve"> for a stack.</w:t>
      </w:r>
    </w:p>
    <w:p w14:paraId="2D46E118" w14:textId="77777777" w:rsidR="00CB41CB" w:rsidRDefault="00CB41CB" w:rsidP="00CB41CB">
      <w:pPr>
        <w:pStyle w:val="Textbody"/>
      </w:pPr>
      <w:r>
        <w:t xml:space="preserve">The </w:t>
      </w:r>
      <w:proofErr w:type="spellStart"/>
      <w:r w:rsidRPr="00114E3E">
        <w:rPr>
          <w:rStyle w:val="ccterm"/>
        </w:rPr>
        <w:t>in_array</w:t>
      </w:r>
      <w:proofErr w:type="spellEnd"/>
      <w:r>
        <w:t xml:space="preserve"> function searches for a value in an array. 136</w:t>
      </w:r>
    </w:p>
    <w:p w14:paraId="13361663" w14:textId="77777777" w:rsidR="00CB41CB" w:rsidRDefault="00CB41CB" w:rsidP="00CB41CB">
      <w:pPr>
        <w:pStyle w:val="Textbody"/>
      </w:pPr>
      <w:r>
        <w:t xml:space="preserve">The </w:t>
      </w:r>
      <w:proofErr w:type="spellStart"/>
      <w:r w:rsidRPr="00114E3E">
        <w:rPr>
          <w:rStyle w:val="ccterm"/>
        </w:rPr>
        <w:t>array_key_exists</w:t>
      </w:r>
      <w:proofErr w:type="spellEnd"/>
      <w:r>
        <w:t xml:space="preserve"> function looks for a key in an associative array.</w:t>
      </w:r>
    </w:p>
    <w:p w14:paraId="1D057E14" w14:textId="77777777" w:rsidR="00CB41CB" w:rsidRDefault="00CB41CB" w:rsidP="00CB41CB">
      <w:pPr>
        <w:pStyle w:val="Textbody"/>
      </w:pPr>
      <w:r>
        <w:t>The following will look for Ohio in an array and print the admission date if it exists:</w:t>
      </w:r>
    </w:p>
    <w:p w14:paraId="76C27BE3" w14:textId="77777777" w:rsidR="00CB41CB" w:rsidRDefault="00CB41CB" w:rsidP="00CB41CB">
      <w:pPr>
        <w:pStyle w:val="cpCode"/>
      </w:pPr>
      <w:r>
        <w:t>if (array_key_exists("Ohio",$states)){</w:t>
      </w:r>
    </w:p>
    <w:p w14:paraId="1E179D44" w14:textId="77777777" w:rsidR="00CB41CB" w:rsidRDefault="00CB41CB" w:rsidP="00CB41CB">
      <w:pPr>
        <w:pStyle w:val="cpCode"/>
      </w:pPr>
      <w:r>
        <w:tab/>
        <w:t>printf("Ohio joined the union on %s", $states["Ohio"]);</w:t>
      </w:r>
    </w:p>
    <w:p w14:paraId="0AF8FF77" w14:textId="77777777" w:rsidR="00CB41CB" w:rsidRDefault="00CB41CB" w:rsidP="00CB41CB">
      <w:pPr>
        <w:pStyle w:val="cpCode"/>
      </w:pPr>
      <w:r>
        <w:t>}</w:t>
      </w:r>
    </w:p>
    <w:p w14:paraId="0D6D2FD5" w14:textId="77777777" w:rsidR="00CB41CB" w:rsidRDefault="00CB41CB" w:rsidP="00CB41CB">
      <w:pPr>
        <w:pStyle w:val="Textbody"/>
      </w:pPr>
      <w:r>
        <w:t>137</w:t>
      </w:r>
    </w:p>
    <w:p w14:paraId="30D0A950" w14:textId="77777777" w:rsidR="00CB41CB" w:rsidRDefault="00CB41CB" w:rsidP="00CB41CB">
      <w:pPr>
        <w:pStyle w:val="Textbody"/>
      </w:pPr>
      <w:r>
        <w:t xml:space="preserve">The </w:t>
      </w:r>
      <w:proofErr w:type="spellStart"/>
      <w:r w:rsidRPr="00114E3E">
        <w:rPr>
          <w:rStyle w:val="ccterm"/>
        </w:rPr>
        <w:t>array_search</w:t>
      </w:r>
      <w:proofErr w:type="spellEnd"/>
      <w:r>
        <w:t xml:space="preserve"> function searches an associative array for a value and returns its key if </w:t>
      </w:r>
      <w:r>
        <w:lastRenderedPageBreak/>
        <w:t>found, otherwise FALSE.</w:t>
      </w:r>
    </w:p>
    <w:p w14:paraId="4FFC3EF9" w14:textId="77777777" w:rsidR="00CB41CB" w:rsidRDefault="00CB41CB" w:rsidP="00CB41CB">
      <w:pPr>
        <w:pStyle w:val="Textbody"/>
      </w:pPr>
      <w:r>
        <w:t xml:space="preserve">The </w:t>
      </w:r>
      <w:proofErr w:type="spellStart"/>
      <w:r w:rsidRPr="00114E3E">
        <w:rPr>
          <w:rStyle w:val="ccterm"/>
        </w:rPr>
        <w:t>array_keys</w:t>
      </w:r>
      <w:proofErr w:type="spellEnd"/>
      <w:r>
        <w:t xml:space="preserve"> function returns an array of all the keys found in the array.</w:t>
      </w:r>
    </w:p>
    <w:p w14:paraId="1B08B94A" w14:textId="77777777" w:rsidR="00CB41CB" w:rsidRDefault="00CB41CB" w:rsidP="00CB41CB">
      <w:pPr>
        <w:pStyle w:val="Textbody"/>
      </w:pPr>
      <w:r>
        <w:t xml:space="preserve">The </w:t>
      </w:r>
      <w:proofErr w:type="spellStart"/>
      <w:r w:rsidRPr="00114E3E">
        <w:rPr>
          <w:rStyle w:val="ccterm"/>
        </w:rPr>
        <w:t>array_values</w:t>
      </w:r>
      <w:proofErr w:type="spellEnd"/>
      <w:r>
        <w:t xml:space="preserve"> function will return all the values from an array. 138</w:t>
      </w:r>
    </w:p>
    <w:p w14:paraId="38B915C3" w14:textId="77777777" w:rsidR="00CB41CB" w:rsidRDefault="00CB41CB" w:rsidP="00CB41CB">
      <w:pPr>
        <w:pStyle w:val="Textbody"/>
      </w:pPr>
      <w:r>
        <w:t xml:space="preserve">The </w:t>
      </w:r>
      <w:r w:rsidRPr="00114E3E">
        <w:rPr>
          <w:rStyle w:val="ccterm"/>
        </w:rPr>
        <w:t>key</w:t>
      </w:r>
      <w:r>
        <w:t xml:space="preserve"> function returns the key at the current pointer for the specified array. 139</w:t>
      </w:r>
    </w:p>
    <w:p w14:paraId="2F84B76D" w14:textId="77777777" w:rsidR="00CB41CB" w:rsidRDefault="00CB41CB" w:rsidP="00CB41CB">
      <w:pPr>
        <w:pStyle w:val="Textbody"/>
      </w:pPr>
      <w:r>
        <w:t>The following code uses key to list all the keys in an array:</w:t>
      </w:r>
    </w:p>
    <w:p w14:paraId="117DA56B" w14:textId="77777777" w:rsidR="00CB41CB" w:rsidRDefault="00CB41CB" w:rsidP="00CB41CB">
      <w:pPr>
        <w:pStyle w:val="cpCode"/>
      </w:pPr>
      <w:r>
        <w:t>$capitals = array("Ohio" =&gt; "Columbus", "Iowa" =&gt; "Des Moines",</w:t>
      </w:r>
    </w:p>
    <w:p w14:paraId="1C3FC507" w14:textId="77777777" w:rsidR="00CB41CB" w:rsidRDefault="00CB41CB" w:rsidP="00CB41CB">
      <w:pPr>
        <w:pStyle w:val="cpCode"/>
      </w:pPr>
      <w:r>
        <w:t xml:space="preserve">                  "Arizona" =&gt; "Phoenix");</w:t>
      </w:r>
    </w:p>
    <w:p w14:paraId="55765823" w14:textId="77777777" w:rsidR="00CB41CB" w:rsidRDefault="00CB41CB" w:rsidP="00CB41CB">
      <w:pPr>
        <w:pStyle w:val="cpCode"/>
      </w:pPr>
      <w:r>
        <w:t>echo "&lt;p&gt;Can you name the capitals of these states?&lt;/p&gt;";</w:t>
      </w:r>
    </w:p>
    <w:p w14:paraId="38201234" w14:textId="77777777" w:rsidR="00CB41CB" w:rsidRDefault="00CB41CB" w:rsidP="00CB41CB">
      <w:pPr>
        <w:pStyle w:val="cpCode"/>
      </w:pPr>
      <w:r>
        <w:t>while($key = key($capitals)) {</w:t>
      </w:r>
    </w:p>
    <w:p w14:paraId="4167266A" w14:textId="77777777" w:rsidR="00CB41CB" w:rsidRDefault="00CB41CB" w:rsidP="00CB41CB">
      <w:pPr>
        <w:pStyle w:val="cpCode"/>
      </w:pPr>
      <w:r>
        <w:t xml:space="preserve">    echo $key."&lt;br /&gt;";</w:t>
      </w:r>
    </w:p>
    <w:p w14:paraId="2D397BF6" w14:textId="77777777" w:rsidR="00CB41CB" w:rsidRDefault="00CB41CB" w:rsidP="00CB41CB">
      <w:pPr>
        <w:pStyle w:val="cpCode"/>
      </w:pPr>
      <w:r>
        <w:t xml:space="preserve">    next($capitals);</w:t>
      </w:r>
    </w:p>
    <w:p w14:paraId="115562D6" w14:textId="77777777" w:rsidR="00CB41CB" w:rsidRDefault="00CB41CB" w:rsidP="00CB41CB">
      <w:pPr>
        <w:pStyle w:val="cpCode"/>
      </w:pPr>
      <w:r>
        <w:t>}</w:t>
      </w:r>
    </w:p>
    <w:p w14:paraId="13BD76C0" w14:textId="77777777" w:rsidR="00CB41CB" w:rsidRDefault="00CB41CB" w:rsidP="00CB41CB">
      <w:pPr>
        <w:pStyle w:val="cpCode"/>
      </w:pPr>
    </w:p>
    <w:p w14:paraId="66815068" w14:textId="77777777" w:rsidR="00CB41CB" w:rsidRDefault="00CB41CB" w:rsidP="00CB41CB">
      <w:pPr>
        <w:pStyle w:val="cpCode"/>
      </w:pPr>
      <w:r>
        <w:t>this prints:</w:t>
      </w:r>
    </w:p>
    <w:p w14:paraId="09F68984" w14:textId="77777777" w:rsidR="00CB41CB" w:rsidRDefault="00CB41CB" w:rsidP="00CB41CB">
      <w:pPr>
        <w:pStyle w:val="cpCode"/>
      </w:pPr>
    </w:p>
    <w:p w14:paraId="5206375D" w14:textId="77777777" w:rsidR="00CB41CB" w:rsidRDefault="00CB41CB" w:rsidP="00CB41CB">
      <w:pPr>
        <w:pStyle w:val="cpCode"/>
      </w:pPr>
      <w:r>
        <w:t>Ohio</w:t>
      </w:r>
    </w:p>
    <w:p w14:paraId="5386BD48" w14:textId="77777777" w:rsidR="00CB41CB" w:rsidRDefault="00CB41CB" w:rsidP="00CB41CB">
      <w:pPr>
        <w:pStyle w:val="cpCode"/>
      </w:pPr>
      <w:r>
        <w:t>Iowa</w:t>
      </w:r>
    </w:p>
    <w:p w14:paraId="73184C78" w14:textId="77777777" w:rsidR="00CB41CB" w:rsidRDefault="00CB41CB" w:rsidP="00CB41CB">
      <w:pPr>
        <w:pStyle w:val="cpCode"/>
      </w:pPr>
      <w:r>
        <w:t>Arizona</w:t>
      </w:r>
    </w:p>
    <w:p w14:paraId="063A8538" w14:textId="77777777" w:rsidR="00CB41CB" w:rsidRDefault="00CB41CB" w:rsidP="00677A1C">
      <w:pPr>
        <w:pStyle w:val="cpNote"/>
      </w:pPr>
      <w:r>
        <w:t xml:space="preserve">Note that the </w:t>
      </w:r>
      <w:r w:rsidRPr="00114E3E">
        <w:rPr>
          <w:rStyle w:val="ccterm"/>
        </w:rPr>
        <w:t>key</w:t>
      </w:r>
      <w:r>
        <w:t xml:space="preserve"> function does not advance the array pointer.  You use the </w:t>
      </w:r>
      <w:r w:rsidRPr="00114E3E">
        <w:rPr>
          <w:rStyle w:val="ccterm"/>
        </w:rPr>
        <w:t>next</w:t>
      </w:r>
      <w:r>
        <w:t xml:space="preserve"> function to move the array pointer.</w:t>
      </w:r>
    </w:p>
    <w:p w14:paraId="0E155EEF" w14:textId="77777777" w:rsidR="00CB41CB" w:rsidRDefault="00CB41CB" w:rsidP="00CB41CB">
      <w:pPr>
        <w:pStyle w:val="Textbody"/>
      </w:pPr>
      <w:r>
        <w:t xml:space="preserve">The </w:t>
      </w:r>
      <w:r w:rsidRPr="00114E3E">
        <w:rPr>
          <w:rStyle w:val="ccterm"/>
        </w:rPr>
        <w:t>current</w:t>
      </w:r>
      <w:r>
        <w:t xml:space="preserve"> function returns the value at the current pointer in the array.</w:t>
      </w:r>
    </w:p>
    <w:p w14:paraId="64E7A308" w14:textId="77777777" w:rsidR="00CB41CB" w:rsidRDefault="00CB41CB" w:rsidP="00CB41CB">
      <w:pPr>
        <w:pStyle w:val="Textbody"/>
      </w:pPr>
      <w:proofErr w:type="gramStart"/>
      <w:r>
        <w:t xml:space="preserve">The </w:t>
      </w:r>
      <w:r w:rsidRPr="00114E3E">
        <w:rPr>
          <w:rStyle w:val="ccterm"/>
        </w:rPr>
        <w:t>each</w:t>
      </w:r>
      <w:proofErr w:type="gramEnd"/>
      <w:r>
        <w:t xml:space="preserve"> function returns an array of the current keys and values from an array and advances the pointer by one.  FALSE is returned if at the end of the array. </w:t>
      </w:r>
      <w:proofErr w:type="gramStart"/>
      <w:r>
        <w:t>The each</w:t>
      </w:r>
      <w:proofErr w:type="gramEnd"/>
      <w:r>
        <w:t xml:space="preserve"> function will return an array of 4 with numeric and associative keys. 140</w:t>
      </w:r>
    </w:p>
    <w:p w14:paraId="25664A31" w14:textId="77777777" w:rsidR="00CB41CB" w:rsidRDefault="00CB41CB" w:rsidP="00CB41CB">
      <w:pPr>
        <w:pStyle w:val="Textbody"/>
      </w:pPr>
      <w:r>
        <w:t xml:space="preserve">The </w:t>
      </w:r>
      <w:r w:rsidRPr="00114E3E">
        <w:rPr>
          <w:rStyle w:val="ccterm"/>
        </w:rPr>
        <w:t>next</w:t>
      </w:r>
      <w:r>
        <w:t xml:space="preserve"> and </w:t>
      </w:r>
      <w:proofErr w:type="spellStart"/>
      <w:r w:rsidRPr="00114E3E">
        <w:rPr>
          <w:rStyle w:val="ccterm"/>
        </w:rPr>
        <w:t>prev</w:t>
      </w:r>
      <w:proofErr w:type="spellEnd"/>
      <w:r>
        <w:t xml:space="preserve"> functions move the array pointer forward or backward and return the value.</w:t>
      </w:r>
    </w:p>
    <w:p w14:paraId="6038FCEF" w14:textId="77777777" w:rsidR="00CB41CB" w:rsidRDefault="00CB41CB" w:rsidP="00CB41CB">
      <w:pPr>
        <w:pStyle w:val="Textbody"/>
      </w:pPr>
      <w:r>
        <w:t xml:space="preserve">The </w:t>
      </w:r>
      <w:r w:rsidRPr="00114E3E">
        <w:rPr>
          <w:rStyle w:val="ccterm"/>
        </w:rPr>
        <w:t xml:space="preserve">reset </w:t>
      </w:r>
      <w:r>
        <w:t xml:space="preserve">function moves the </w:t>
      </w:r>
      <w:proofErr w:type="gramStart"/>
      <w:r>
        <w:t>pointer  back</w:t>
      </w:r>
      <w:proofErr w:type="gramEnd"/>
      <w:r>
        <w:t xml:space="preserve"> to the start of the array. The </w:t>
      </w:r>
      <w:r w:rsidRPr="00114E3E">
        <w:rPr>
          <w:rStyle w:val="ccterm"/>
        </w:rPr>
        <w:t>end</w:t>
      </w:r>
      <w:r>
        <w:t xml:space="preserve"> function moves to the last position of the array. 141</w:t>
      </w:r>
    </w:p>
    <w:p w14:paraId="054C5371" w14:textId="77777777" w:rsidR="00CB41CB" w:rsidRDefault="00CB41CB" w:rsidP="00CB41CB">
      <w:pPr>
        <w:pStyle w:val="Textbody"/>
      </w:pPr>
      <w:r>
        <w:t xml:space="preserve">The </w:t>
      </w:r>
      <w:proofErr w:type="spellStart"/>
      <w:r w:rsidRPr="00114E3E">
        <w:rPr>
          <w:rStyle w:val="ccterm"/>
        </w:rPr>
        <w:t>array_walk</w:t>
      </w:r>
      <w:proofErr w:type="spellEnd"/>
      <w:r>
        <w:t xml:space="preserve"> function passes each element of an array to the user specified function. 142</w:t>
      </w:r>
    </w:p>
    <w:p w14:paraId="5C29B7C4" w14:textId="77777777" w:rsidR="00CB41CB" w:rsidRDefault="00CB41CB" w:rsidP="00CB41CB">
      <w:pPr>
        <w:pStyle w:val="Textbody"/>
      </w:pPr>
      <w:r>
        <w:t>The user defined function must two (or three) parameters.  The first parameter is the current value of the array and the second is the current key.</w:t>
      </w:r>
    </w:p>
    <w:p w14:paraId="477BD05D" w14:textId="77777777" w:rsidR="00CB41CB" w:rsidRDefault="00CB41CB" w:rsidP="00CB41CB">
      <w:pPr>
        <w:pStyle w:val="Textbody"/>
      </w:pPr>
      <w:r>
        <w:t xml:space="preserve">The following shows how you can use </w:t>
      </w:r>
      <w:proofErr w:type="spellStart"/>
      <w:r>
        <w:t>array_walk</w:t>
      </w:r>
      <w:proofErr w:type="spellEnd"/>
      <w:r>
        <w:t xml:space="preserve"> as a "sanity checker" for form data, stripping tags from each parameter before entering in a database:</w:t>
      </w:r>
    </w:p>
    <w:p w14:paraId="73F56AC8" w14:textId="77777777" w:rsidR="00CB41CB" w:rsidRDefault="00CB41CB" w:rsidP="00CB41CB">
      <w:pPr>
        <w:pStyle w:val="cpCode"/>
      </w:pPr>
      <w:r>
        <w:t>&lt;form action="submitdata.php" method="post"&gt;</w:t>
      </w:r>
    </w:p>
    <w:p w14:paraId="290E632F" w14:textId="77777777" w:rsidR="00CB41CB" w:rsidRDefault="00CB41CB" w:rsidP="00CB41CB">
      <w:pPr>
        <w:pStyle w:val="cpCode"/>
      </w:pPr>
      <w:r>
        <w:t xml:space="preserve">    &lt;p&gt;</w:t>
      </w:r>
    </w:p>
    <w:p w14:paraId="27FFC48A" w14:textId="77777777" w:rsidR="00CB41CB" w:rsidRDefault="00CB41CB" w:rsidP="00CB41CB">
      <w:pPr>
        <w:pStyle w:val="cpCode"/>
      </w:pPr>
      <w:r>
        <w:t xml:space="preserve">    Provide up to six keywords that you believe best describe the state in</w:t>
      </w:r>
    </w:p>
    <w:p w14:paraId="1A239A08" w14:textId="77777777" w:rsidR="00CB41CB" w:rsidRDefault="00CB41CB" w:rsidP="00CB41CB">
      <w:pPr>
        <w:pStyle w:val="cpCode"/>
      </w:pPr>
      <w:r>
        <w:t xml:space="preserve">    which you live:</w:t>
      </w:r>
    </w:p>
    <w:p w14:paraId="62D8EBB6" w14:textId="77777777" w:rsidR="00CB41CB" w:rsidRDefault="00CB41CB" w:rsidP="00CB41CB">
      <w:pPr>
        <w:pStyle w:val="cpCode"/>
      </w:pPr>
      <w:r>
        <w:t xml:space="preserve">    &lt;/p&gt;</w:t>
      </w:r>
    </w:p>
    <w:p w14:paraId="36D797E9" w14:textId="77777777" w:rsidR="00CB41CB" w:rsidRDefault="00CB41CB" w:rsidP="00CB41CB">
      <w:pPr>
        <w:pStyle w:val="cpCode"/>
      </w:pPr>
      <w:r>
        <w:t xml:space="preserve">    &lt;p&gt;Keyword 1:&lt;br /&gt;</w:t>
      </w:r>
    </w:p>
    <w:p w14:paraId="07EB839D" w14:textId="77777777" w:rsidR="00CB41CB" w:rsidRDefault="00CB41CB" w:rsidP="00CB41CB">
      <w:pPr>
        <w:pStyle w:val="cpCode"/>
      </w:pPr>
      <w:r>
        <w:t xml:space="preserve">    &lt;input type="text" name="keyword[]" size="20" maxlength="20" value="" /&gt;&lt;/p&gt;</w:t>
      </w:r>
    </w:p>
    <w:p w14:paraId="7124D9D3" w14:textId="77777777" w:rsidR="00CB41CB" w:rsidRDefault="00CB41CB" w:rsidP="00CB41CB">
      <w:pPr>
        <w:pStyle w:val="cpCode"/>
      </w:pPr>
      <w:r>
        <w:t xml:space="preserve">    &lt;p&gt;Keyword 2:&lt;br /&gt;</w:t>
      </w:r>
    </w:p>
    <w:p w14:paraId="2DC571E8" w14:textId="77777777" w:rsidR="00CB41CB" w:rsidRDefault="00CB41CB" w:rsidP="00CB41CB">
      <w:pPr>
        <w:pStyle w:val="cpCode"/>
      </w:pPr>
      <w:r>
        <w:t xml:space="preserve">    &lt;input type="text" name="keyword[]" size="20" maxlength="20" value="" /&gt;&lt;/p&gt;</w:t>
      </w:r>
    </w:p>
    <w:p w14:paraId="0AAFADAC" w14:textId="77777777" w:rsidR="00CB41CB" w:rsidRDefault="00CB41CB" w:rsidP="00CB41CB">
      <w:pPr>
        <w:pStyle w:val="cpCode"/>
      </w:pPr>
      <w:r>
        <w:lastRenderedPageBreak/>
        <w:t xml:space="preserve">    &lt;p&gt;Keyword 3:&lt;br /&gt;</w:t>
      </w:r>
    </w:p>
    <w:p w14:paraId="10A6518A" w14:textId="77777777" w:rsidR="00CB41CB" w:rsidRDefault="00CB41CB" w:rsidP="00CB41CB">
      <w:pPr>
        <w:pStyle w:val="cpCode"/>
      </w:pPr>
      <w:r>
        <w:t xml:space="preserve">    &lt;input type="text" name="keyword[]" size="20" maxlength="20" value="" /&gt;&lt;/p&gt;</w:t>
      </w:r>
    </w:p>
    <w:p w14:paraId="5792DB7F" w14:textId="77777777" w:rsidR="00CB41CB" w:rsidRDefault="00CB41CB" w:rsidP="00CB41CB">
      <w:pPr>
        <w:pStyle w:val="cpCode"/>
      </w:pPr>
      <w:r>
        <w:t xml:space="preserve">    &lt;p&gt;Keyword 4:&lt;br /&gt;</w:t>
      </w:r>
    </w:p>
    <w:p w14:paraId="37FB721A" w14:textId="77777777" w:rsidR="00CB41CB" w:rsidRDefault="00CB41CB" w:rsidP="00CB41CB">
      <w:pPr>
        <w:pStyle w:val="cpCode"/>
      </w:pPr>
      <w:r>
        <w:t xml:space="preserve">    &lt;input type="text" name="keyword[]" size="20" maxlength="20" value="" /&gt;&lt;/p&gt;</w:t>
      </w:r>
    </w:p>
    <w:p w14:paraId="4455168D" w14:textId="77777777" w:rsidR="00CB41CB" w:rsidRDefault="00CB41CB" w:rsidP="00CB41CB">
      <w:pPr>
        <w:pStyle w:val="cpCode"/>
      </w:pPr>
      <w:r>
        <w:t xml:space="preserve">    &lt;p&gt;Keyword 5:&lt;br /&gt;</w:t>
      </w:r>
    </w:p>
    <w:p w14:paraId="0F4F0787" w14:textId="77777777" w:rsidR="00CB41CB" w:rsidRDefault="00CB41CB" w:rsidP="00CB41CB">
      <w:pPr>
        <w:pStyle w:val="cpCode"/>
      </w:pPr>
      <w:r>
        <w:t xml:space="preserve">    &lt;input type="text" name="keyword[]" size="20" maxlength="20" value="" /&gt;&lt;/p&gt;</w:t>
      </w:r>
    </w:p>
    <w:p w14:paraId="65E07386" w14:textId="77777777" w:rsidR="00CB41CB" w:rsidRDefault="00CB41CB" w:rsidP="00CB41CB">
      <w:pPr>
        <w:pStyle w:val="cpCode"/>
      </w:pPr>
      <w:r>
        <w:t xml:space="preserve">    &lt;p&gt;Keyword 6:&lt;br /&gt;</w:t>
      </w:r>
    </w:p>
    <w:p w14:paraId="6EBCBF55" w14:textId="77777777" w:rsidR="00CB41CB" w:rsidRDefault="00CB41CB" w:rsidP="00CB41CB">
      <w:pPr>
        <w:pStyle w:val="cpCode"/>
      </w:pPr>
      <w:r>
        <w:t xml:space="preserve">    &lt;input type="text" name="keyword[]" size="20" maxlength="20" value="" /&gt;&lt;/p&gt;</w:t>
      </w:r>
    </w:p>
    <w:p w14:paraId="5A05100C" w14:textId="77777777" w:rsidR="00CB41CB" w:rsidRDefault="00CB41CB" w:rsidP="00CB41CB">
      <w:pPr>
        <w:pStyle w:val="cpCode"/>
      </w:pPr>
      <w:r>
        <w:t xml:space="preserve">    &lt;p&gt;&lt;input type="submit" value="Submit!"&gt;&lt;/p&gt;</w:t>
      </w:r>
    </w:p>
    <w:p w14:paraId="0F45730E" w14:textId="77777777" w:rsidR="00CB41CB" w:rsidRDefault="00CB41CB" w:rsidP="00CB41CB">
      <w:pPr>
        <w:pStyle w:val="cpCode"/>
      </w:pPr>
      <w:r>
        <w:t>&lt;/form&gt;</w:t>
      </w:r>
    </w:p>
    <w:p w14:paraId="765B99A1" w14:textId="77777777" w:rsidR="00CB41CB" w:rsidRDefault="00CB41CB" w:rsidP="00CB41CB">
      <w:pPr>
        <w:pStyle w:val="cpCode"/>
      </w:pPr>
    </w:p>
    <w:p w14:paraId="3321A283" w14:textId="77777777" w:rsidR="00CB41CB" w:rsidRDefault="00CB41CB" w:rsidP="00CB41CB">
      <w:pPr>
        <w:pStyle w:val="cpCode"/>
      </w:pPr>
    </w:p>
    <w:p w14:paraId="2C643A28" w14:textId="77777777" w:rsidR="00CB41CB" w:rsidRDefault="00CB41CB" w:rsidP="00CB41CB">
      <w:pPr>
        <w:pStyle w:val="cpCode"/>
      </w:pPr>
    </w:p>
    <w:p w14:paraId="1C17DDB6" w14:textId="77777777" w:rsidR="00CB41CB" w:rsidRDefault="00CB41CB" w:rsidP="00CB41CB">
      <w:pPr>
        <w:pStyle w:val="cpCode"/>
      </w:pPr>
    </w:p>
    <w:p w14:paraId="5AA1460A" w14:textId="77777777" w:rsidR="00CB41CB" w:rsidRDefault="00CB41CB" w:rsidP="00CB41CB">
      <w:pPr>
        <w:pStyle w:val="cpCode"/>
      </w:pPr>
      <w:r>
        <w:t>&lt;?php</w:t>
      </w:r>
    </w:p>
    <w:p w14:paraId="7808CCF0" w14:textId="77777777" w:rsidR="00CB41CB" w:rsidRDefault="00CB41CB" w:rsidP="00CB41CB">
      <w:pPr>
        <w:pStyle w:val="cpCode"/>
      </w:pPr>
    </w:p>
    <w:p w14:paraId="04AB1531" w14:textId="77777777" w:rsidR="00CB41CB" w:rsidRDefault="00CB41CB" w:rsidP="00CB41CB">
      <w:pPr>
        <w:pStyle w:val="cpCode"/>
      </w:pPr>
      <w:r>
        <w:t xml:space="preserve">    function sanitize_data(&amp;$value, $key) {</w:t>
      </w:r>
    </w:p>
    <w:p w14:paraId="3258B1F9" w14:textId="77777777" w:rsidR="00CB41CB" w:rsidRDefault="00CB41CB" w:rsidP="00CB41CB">
      <w:pPr>
        <w:pStyle w:val="cpCode"/>
      </w:pPr>
      <w:r>
        <w:t xml:space="preserve">        $value = strip_tags($value);</w:t>
      </w:r>
    </w:p>
    <w:p w14:paraId="0FB067A4" w14:textId="77777777" w:rsidR="00CB41CB" w:rsidRDefault="00CB41CB" w:rsidP="00CB41CB">
      <w:pPr>
        <w:pStyle w:val="cpCode"/>
      </w:pPr>
      <w:r>
        <w:t xml:space="preserve">    }</w:t>
      </w:r>
    </w:p>
    <w:p w14:paraId="7D84AB4F" w14:textId="77777777" w:rsidR="00CB41CB" w:rsidRDefault="00CB41CB" w:rsidP="00CB41CB">
      <w:pPr>
        <w:pStyle w:val="cpCode"/>
      </w:pPr>
    </w:p>
    <w:p w14:paraId="65ACE065" w14:textId="77777777" w:rsidR="00CB41CB" w:rsidRDefault="00CB41CB" w:rsidP="00CB41CB">
      <w:pPr>
        <w:pStyle w:val="cpCode"/>
      </w:pPr>
      <w:r>
        <w:t xml:space="preserve">    array_walk($_POST['keyword'],"sanitize_data");</w:t>
      </w:r>
    </w:p>
    <w:p w14:paraId="342975B5" w14:textId="77777777" w:rsidR="00CB41CB" w:rsidRDefault="00CB41CB" w:rsidP="00CB41CB">
      <w:pPr>
        <w:pStyle w:val="cpCode"/>
      </w:pPr>
    </w:p>
    <w:p w14:paraId="359573A0" w14:textId="77777777" w:rsidR="00CB41CB" w:rsidRDefault="00CB41CB" w:rsidP="00CB41CB">
      <w:pPr>
        <w:pStyle w:val="cpCode"/>
      </w:pPr>
      <w:r>
        <w:t>?&gt;</w:t>
      </w:r>
    </w:p>
    <w:p w14:paraId="418196EB" w14:textId="77777777" w:rsidR="00CB41CB" w:rsidRDefault="00CB41CB" w:rsidP="00CB41CB">
      <w:pPr>
        <w:pStyle w:val="cpCode"/>
      </w:pPr>
    </w:p>
    <w:p w14:paraId="23878E63" w14:textId="77777777" w:rsidR="00CB41CB" w:rsidRDefault="00CB41CB" w:rsidP="00CB41CB">
      <w:pPr>
        <w:pStyle w:val="cpCode"/>
      </w:pPr>
    </w:p>
    <w:p w14:paraId="226E3DB7" w14:textId="77777777" w:rsidR="00CB41CB" w:rsidRDefault="00CB41CB" w:rsidP="00CB41CB">
      <w:pPr>
        <w:pStyle w:val="Textbody"/>
      </w:pPr>
    </w:p>
    <w:p w14:paraId="7A424F79" w14:textId="77777777" w:rsidR="00CB41CB" w:rsidRDefault="00CB41CB" w:rsidP="00CB41CB">
      <w:pPr>
        <w:pStyle w:val="Textbody"/>
      </w:pPr>
      <w:r>
        <w:t xml:space="preserve">The </w:t>
      </w:r>
      <w:r w:rsidRPr="00114E3E">
        <w:rPr>
          <w:rStyle w:val="ccterm"/>
        </w:rPr>
        <w:t>count</w:t>
      </w:r>
      <w:r>
        <w:t xml:space="preserve"> function will return the number of values in the array. 143</w:t>
      </w:r>
    </w:p>
    <w:p w14:paraId="5CEFC56C" w14:textId="77777777" w:rsidR="00CB41CB" w:rsidRDefault="00CB41CB" w:rsidP="00CB41CB">
      <w:pPr>
        <w:pStyle w:val="Textbody"/>
      </w:pPr>
      <w:r>
        <w:t xml:space="preserve">The </w:t>
      </w:r>
      <w:proofErr w:type="spellStart"/>
      <w:r w:rsidRPr="00114E3E">
        <w:rPr>
          <w:rStyle w:val="ccterm"/>
        </w:rPr>
        <w:t>sizeof</w:t>
      </w:r>
      <w:proofErr w:type="spellEnd"/>
      <w:r>
        <w:t xml:space="preserve"> function is an alias of count and is identical. 144</w:t>
      </w:r>
    </w:p>
    <w:p w14:paraId="7575B2CC" w14:textId="77777777" w:rsidR="00CB41CB" w:rsidRDefault="00CB41CB" w:rsidP="00CB41CB">
      <w:pPr>
        <w:pStyle w:val="Textbody"/>
      </w:pPr>
      <w:r>
        <w:t xml:space="preserve">The </w:t>
      </w:r>
      <w:proofErr w:type="spellStart"/>
      <w:r w:rsidRPr="00114E3E">
        <w:rPr>
          <w:rStyle w:val="ccterm"/>
        </w:rPr>
        <w:t>array_count_values</w:t>
      </w:r>
      <w:proofErr w:type="spellEnd"/>
      <w:r>
        <w:t xml:space="preserve"> </w:t>
      </w:r>
      <w:proofErr w:type="gramStart"/>
      <w:r>
        <w:t>returns</w:t>
      </w:r>
      <w:proofErr w:type="gramEnd"/>
      <w:r>
        <w:t xml:space="preserve"> an associative array with unique values as keys and the count of their occurrence as values. 144</w:t>
      </w:r>
    </w:p>
    <w:p w14:paraId="3F5931E6" w14:textId="77777777" w:rsidR="00CB41CB" w:rsidRDefault="00CB41CB" w:rsidP="00CB41CB">
      <w:pPr>
        <w:pStyle w:val="Textbody"/>
      </w:pPr>
      <w:r>
        <w:t xml:space="preserve">The </w:t>
      </w:r>
      <w:proofErr w:type="spellStart"/>
      <w:r w:rsidRPr="00114E3E">
        <w:rPr>
          <w:rStyle w:val="ccterm"/>
        </w:rPr>
        <w:t>array_unique</w:t>
      </w:r>
      <w:proofErr w:type="spellEnd"/>
      <w:r>
        <w:t xml:space="preserve"> function returns an array of unique values with all duplicates removed. 145</w:t>
      </w:r>
    </w:p>
    <w:p w14:paraId="5BDC0CB6" w14:textId="77777777" w:rsidR="00CB41CB" w:rsidRDefault="00CB41CB" w:rsidP="00CB41CB">
      <w:pPr>
        <w:pStyle w:val="Textbody"/>
      </w:pPr>
      <w:r>
        <w:t xml:space="preserve">The </w:t>
      </w:r>
      <w:proofErr w:type="spellStart"/>
      <w:r w:rsidRPr="00114E3E">
        <w:rPr>
          <w:rStyle w:val="ccterm"/>
        </w:rPr>
        <w:t>array_reverse</w:t>
      </w:r>
      <w:proofErr w:type="spellEnd"/>
      <w:r>
        <w:t xml:space="preserve"> function reverses an array's element order. 146</w:t>
      </w:r>
    </w:p>
    <w:p w14:paraId="23E078E3" w14:textId="77777777" w:rsidR="00CB41CB" w:rsidRDefault="00CB41CB" w:rsidP="00CB41CB">
      <w:pPr>
        <w:pStyle w:val="Textbody"/>
      </w:pPr>
      <w:r>
        <w:t xml:space="preserve">The </w:t>
      </w:r>
      <w:proofErr w:type="spellStart"/>
      <w:r w:rsidRPr="00114E3E">
        <w:rPr>
          <w:rStyle w:val="ccterm"/>
        </w:rPr>
        <w:t>array_flip</w:t>
      </w:r>
      <w:proofErr w:type="spellEnd"/>
      <w:r>
        <w:t xml:space="preserve"> function reverses the roles of keys and values in an array.</w:t>
      </w:r>
    </w:p>
    <w:p w14:paraId="758A5CFA" w14:textId="77777777" w:rsidR="00CB41CB" w:rsidRDefault="00CB41CB" w:rsidP="00CB41CB">
      <w:pPr>
        <w:pStyle w:val="Textbody"/>
      </w:pPr>
      <w:r>
        <w:t xml:space="preserve">The </w:t>
      </w:r>
      <w:proofErr w:type="gramStart"/>
      <w:r w:rsidRPr="00114E3E">
        <w:rPr>
          <w:rStyle w:val="ccterm"/>
        </w:rPr>
        <w:t>sort</w:t>
      </w:r>
      <w:proofErr w:type="gramEnd"/>
      <w:r>
        <w:t xml:space="preserve"> function sorts an array in place.  It changes the array and always returns void regardless of outcome. 147</w:t>
      </w:r>
    </w:p>
    <w:p w14:paraId="581DCBB8" w14:textId="77777777" w:rsidR="00CB41CB" w:rsidRDefault="00CB41CB" w:rsidP="00CB41CB">
      <w:pPr>
        <w:pStyle w:val="Textbody"/>
      </w:pPr>
      <w:r>
        <w:t xml:space="preserve">The optional </w:t>
      </w:r>
      <w:proofErr w:type="spellStart"/>
      <w:r w:rsidRPr="00114E3E">
        <w:rPr>
          <w:rStyle w:val="ccterm"/>
        </w:rPr>
        <w:t>sort_flags</w:t>
      </w:r>
      <w:proofErr w:type="spellEnd"/>
      <w:r>
        <w:t xml:space="preserve"> parameter may have one of these values:</w:t>
      </w:r>
    </w:p>
    <w:p w14:paraId="0A1D3713" w14:textId="77777777" w:rsidR="00CB41CB" w:rsidRDefault="00CB41CB" w:rsidP="00CB41CB">
      <w:pPr>
        <w:pStyle w:val="Textbody"/>
        <w:numPr>
          <w:ilvl w:val="0"/>
          <w:numId w:val="27"/>
        </w:numPr>
      </w:pPr>
      <w:r>
        <w:t>SORT_NUMERIC</w:t>
      </w:r>
    </w:p>
    <w:p w14:paraId="1DD69697" w14:textId="77777777" w:rsidR="00CB41CB" w:rsidRDefault="00CB41CB" w:rsidP="00CB41CB">
      <w:pPr>
        <w:pStyle w:val="Textbody"/>
        <w:numPr>
          <w:ilvl w:val="0"/>
          <w:numId w:val="27"/>
        </w:numPr>
      </w:pPr>
      <w:r>
        <w:t>SORT_REGULAR</w:t>
      </w:r>
    </w:p>
    <w:p w14:paraId="4C5BEBA8" w14:textId="77777777" w:rsidR="00CB41CB" w:rsidRDefault="00CB41CB" w:rsidP="00CB41CB">
      <w:pPr>
        <w:pStyle w:val="Textbody"/>
        <w:numPr>
          <w:ilvl w:val="0"/>
          <w:numId w:val="27"/>
        </w:numPr>
      </w:pPr>
      <w:r>
        <w:t>SORT_STRING</w:t>
      </w:r>
    </w:p>
    <w:p w14:paraId="7D6C6CD6" w14:textId="77777777" w:rsidR="00CB41CB" w:rsidRDefault="00CB41CB" w:rsidP="00CB41CB">
      <w:pPr>
        <w:pStyle w:val="Textbody"/>
      </w:pPr>
      <w:r>
        <w:t xml:space="preserve">The </w:t>
      </w:r>
      <w:proofErr w:type="spellStart"/>
      <w:r w:rsidRPr="00114E3E">
        <w:rPr>
          <w:rStyle w:val="ccterm"/>
        </w:rPr>
        <w:t>natsort</w:t>
      </w:r>
      <w:proofErr w:type="spellEnd"/>
      <w:r>
        <w:t xml:space="preserve"> function sorts an array according to how humans would sort it.  It would, for example, sort like this: </w:t>
      </w:r>
      <w:proofErr w:type="gramStart"/>
      <w:r>
        <w:t>picture8.jpg,picture9.jpg</w:t>
      </w:r>
      <w:proofErr w:type="gramEnd"/>
      <w:r>
        <w:t>,picture10.jpg. 150</w:t>
      </w:r>
    </w:p>
    <w:p w14:paraId="439841A8" w14:textId="77777777" w:rsidR="00CB41CB" w:rsidRDefault="00CB41CB" w:rsidP="00CB41CB">
      <w:pPr>
        <w:pStyle w:val="Textbody"/>
      </w:pPr>
      <w:r>
        <w:lastRenderedPageBreak/>
        <w:t xml:space="preserve">The </w:t>
      </w:r>
      <w:proofErr w:type="spellStart"/>
      <w:r w:rsidRPr="00114E3E">
        <w:rPr>
          <w:rStyle w:val="ccterm"/>
        </w:rPr>
        <w:t>natcasesort</w:t>
      </w:r>
      <w:proofErr w:type="spellEnd"/>
      <w:r>
        <w:t xml:space="preserve"> is the same as </w:t>
      </w:r>
      <w:proofErr w:type="spellStart"/>
      <w:r>
        <w:t>natsort</w:t>
      </w:r>
      <w:proofErr w:type="spellEnd"/>
      <w:r>
        <w:t xml:space="preserve"> except that it is case insensitive.</w:t>
      </w:r>
    </w:p>
    <w:p w14:paraId="431BA3DF" w14:textId="77777777" w:rsidR="00CB41CB" w:rsidRDefault="00CB41CB" w:rsidP="00CB41CB">
      <w:pPr>
        <w:pStyle w:val="Textbody"/>
      </w:pPr>
      <w:r>
        <w:t xml:space="preserve">The </w:t>
      </w:r>
      <w:proofErr w:type="spellStart"/>
      <w:r w:rsidRPr="00114E3E">
        <w:rPr>
          <w:rStyle w:val="ccterm"/>
        </w:rPr>
        <w:t>ksort</w:t>
      </w:r>
      <w:proofErr w:type="spellEnd"/>
      <w:r>
        <w:t xml:space="preserve"> function sorts an array by its keys. 151</w:t>
      </w:r>
    </w:p>
    <w:p w14:paraId="166A73B0" w14:textId="77777777" w:rsidR="00CB41CB" w:rsidRDefault="00CB41CB" w:rsidP="00CB41CB">
      <w:pPr>
        <w:pStyle w:val="Textbody"/>
      </w:pPr>
      <w:r>
        <w:t xml:space="preserve">The </w:t>
      </w:r>
      <w:proofErr w:type="spellStart"/>
      <w:r w:rsidRPr="00114E3E">
        <w:rPr>
          <w:rStyle w:val="ccterm"/>
        </w:rPr>
        <w:t>usort</w:t>
      </w:r>
      <w:proofErr w:type="spellEnd"/>
      <w:r>
        <w:t xml:space="preserve"> function allows you to </w:t>
      </w:r>
      <w:proofErr w:type="spellStart"/>
      <w:r>
        <w:t>sorrt</w:t>
      </w:r>
      <w:proofErr w:type="spellEnd"/>
      <w:r>
        <w:t xml:space="preserve"> an array by a user-defined comparison algorithm. </w:t>
      </w:r>
      <w:proofErr w:type="gramStart"/>
      <w:r>
        <w:t>It's</w:t>
      </w:r>
      <w:proofErr w:type="gramEnd"/>
      <w:r>
        <w:t xml:space="preserve"> prototype is:</w:t>
      </w:r>
    </w:p>
    <w:p w14:paraId="0CE4D9F8" w14:textId="77777777" w:rsidR="00CB41CB" w:rsidRDefault="00CB41CB" w:rsidP="00CB41CB">
      <w:pPr>
        <w:pStyle w:val="Textbody"/>
      </w:pPr>
      <w:r>
        <w:rPr>
          <w:rStyle w:val="prototype"/>
        </w:rPr>
        <w:t xml:space="preserve">void </w:t>
      </w:r>
      <w:proofErr w:type="spellStart"/>
      <w:proofErr w:type="gramStart"/>
      <w:r>
        <w:rPr>
          <w:rStyle w:val="prototype"/>
        </w:rPr>
        <w:t>usort</w:t>
      </w:r>
      <w:proofErr w:type="spellEnd"/>
      <w:r>
        <w:rPr>
          <w:rStyle w:val="prototype"/>
        </w:rPr>
        <w:t>(</w:t>
      </w:r>
      <w:proofErr w:type="gramEnd"/>
      <w:r>
        <w:rPr>
          <w:rStyle w:val="prototype"/>
        </w:rPr>
        <w:t xml:space="preserve">array array, callback </w:t>
      </w:r>
      <w:proofErr w:type="spellStart"/>
      <w:r>
        <w:rPr>
          <w:rStyle w:val="prototype"/>
        </w:rPr>
        <w:t>function_name</w:t>
      </w:r>
      <w:proofErr w:type="spellEnd"/>
      <w:r>
        <w:rPr>
          <w:rStyle w:val="prototype"/>
        </w:rPr>
        <w:t>)</w:t>
      </w:r>
    </w:p>
    <w:p w14:paraId="428AA6F5" w14:textId="77777777" w:rsidR="00CB41CB" w:rsidRDefault="00CB41CB" w:rsidP="00CB41CB">
      <w:pPr>
        <w:pStyle w:val="Textbody"/>
      </w:pPr>
      <w:r>
        <w:t>151</w:t>
      </w:r>
    </w:p>
    <w:p w14:paraId="5C33D0C1" w14:textId="77777777" w:rsidR="00CB41CB" w:rsidRDefault="00CB41CB" w:rsidP="00CB41CB">
      <w:pPr>
        <w:pStyle w:val="Textbody"/>
      </w:pPr>
      <w:r>
        <w:t xml:space="preserve">The </w:t>
      </w:r>
      <w:proofErr w:type="spellStart"/>
      <w:r w:rsidRPr="00114E3E">
        <w:rPr>
          <w:rStyle w:val="ccterm"/>
        </w:rPr>
        <w:t>array_merge</w:t>
      </w:r>
      <w:proofErr w:type="spellEnd"/>
      <w:r>
        <w:t xml:space="preserve"> function combines multiple arrays into a single array. 153</w:t>
      </w:r>
    </w:p>
    <w:p w14:paraId="4ADC6E74" w14:textId="77777777" w:rsidR="00CB41CB" w:rsidRDefault="00CB41CB" w:rsidP="00CB41CB">
      <w:pPr>
        <w:pStyle w:val="Textbody"/>
      </w:pPr>
      <w:r>
        <w:t xml:space="preserve">If the same associative key already exists, it will be overwritten by the newer element.  The </w:t>
      </w:r>
      <w:proofErr w:type="spellStart"/>
      <w:r w:rsidRPr="00114E3E">
        <w:rPr>
          <w:rStyle w:val="ccterm"/>
        </w:rPr>
        <w:t>array_merge_recursive</w:t>
      </w:r>
      <w:proofErr w:type="spellEnd"/>
      <w:r>
        <w:t xml:space="preserve"> function will instead create an array within the array for keys of the same name.</w:t>
      </w:r>
    </w:p>
    <w:p w14:paraId="05863907" w14:textId="77777777" w:rsidR="00CB41CB" w:rsidRDefault="00CB41CB" w:rsidP="00CB41CB">
      <w:pPr>
        <w:pStyle w:val="Textbody"/>
      </w:pPr>
      <w:r>
        <w:t xml:space="preserve">The </w:t>
      </w:r>
      <w:proofErr w:type="spellStart"/>
      <w:r w:rsidRPr="00114E3E">
        <w:rPr>
          <w:rStyle w:val="ccterm"/>
        </w:rPr>
        <w:t>array_combine</w:t>
      </w:r>
      <w:proofErr w:type="spellEnd"/>
      <w:r>
        <w:t xml:space="preserve"> function will produce a new array consisting of a submitted set of keys and corresponding values. It's prototype:</w:t>
      </w:r>
    </w:p>
    <w:p w14:paraId="09466FB4" w14:textId="77777777" w:rsidR="00CB41CB" w:rsidRDefault="00CB41CB" w:rsidP="00CB41CB">
      <w:pPr>
        <w:pStyle w:val="Textbody"/>
      </w:pPr>
      <w:r>
        <w:rPr>
          <w:rStyle w:val="prototype"/>
        </w:rPr>
        <w:t xml:space="preserve">array </w:t>
      </w:r>
      <w:proofErr w:type="spellStart"/>
      <w:r>
        <w:rPr>
          <w:rStyle w:val="prototype"/>
        </w:rPr>
        <w:t>array_</w:t>
      </w:r>
      <w:proofErr w:type="gramStart"/>
      <w:r>
        <w:rPr>
          <w:rStyle w:val="prototype"/>
        </w:rPr>
        <w:t>combine</w:t>
      </w:r>
      <w:proofErr w:type="spellEnd"/>
      <w:r>
        <w:rPr>
          <w:rStyle w:val="prototype"/>
        </w:rPr>
        <w:t>(</w:t>
      </w:r>
      <w:proofErr w:type="gramEnd"/>
      <w:r>
        <w:rPr>
          <w:rStyle w:val="prototype"/>
        </w:rPr>
        <w:t>array keys, array values)</w:t>
      </w:r>
    </w:p>
    <w:p w14:paraId="6E37FBAB" w14:textId="77777777" w:rsidR="00CB41CB" w:rsidRDefault="00CB41CB" w:rsidP="00CB41CB">
      <w:pPr>
        <w:pStyle w:val="Textbody"/>
      </w:pPr>
      <w:r>
        <w:t>155</w:t>
      </w:r>
    </w:p>
    <w:p w14:paraId="74BEC08F" w14:textId="77777777" w:rsidR="00CB41CB" w:rsidRDefault="00CB41CB" w:rsidP="00CB41CB">
      <w:pPr>
        <w:pStyle w:val="Textbody"/>
      </w:pPr>
      <w:r>
        <w:t xml:space="preserve">The </w:t>
      </w:r>
      <w:proofErr w:type="spellStart"/>
      <w:r w:rsidRPr="00114E3E">
        <w:rPr>
          <w:rStyle w:val="ccterm"/>
        </w:rPr>
        <w:t>array_slice</w:t>
      </w:r>
      <w:proofErr w:type="spellEnd"/>
      <w:r>
        <w:t xml:space="preserve"> function returns a portion of an array based on start and offset values.</w:t>
      </w:r>
    </w:p>
    <w:p w14:paraId="54EE2E73" w14:textId="77777777" w:rsidR="00CB41CB" w:rsidRDefault="00CB41CB" w:rsidP="00CB41CB">
      <w:pPr>
        <w:pStyle w:val="Textbody"/>
      </w:pPr>
      <w:r>
        <w:t xml:space="preserve">The </w:t>
      </w:r>
      <w:proofErr w:type="spellStart"/>
      <w:r w:rsidRPr="00114E3E">
        <w:rPr>
          <w:rStyle w:val="ccterm"/>
        </w:rPr>
        <w:t>array_splice</w:t>
      </w:r>
      <w:proofErr w:type="spellEnd"/>
      <w:r>
        <w:t xml:space="preserve"> function removes all elements of an array found within a specified range, returning an array of those items removed. 156</w:t>
      </w:r>
    </w:p>
    <w:p w14:paraId="5078DF66" w14:textId="77777777" w:rsidR="00CB41CB" w:rsidRDefault="00CB41CB" w:rsidP="00CB41CB">
      <w:pPr>
        <w:pStyle w:val="Textbody"/>
      </w:pPr>
      <w:r>
        <w:t xml:space="preserve">The </w:t>
      </w:r>
      <w:proofErr w:type="spellStart"/>
      <w:r w:rsidRPr="00114E3E">
        <w:rPr>
          <w:rStyle w:val="ccterm"/>
        </w:rPr>
        <w:t>array_intersect</w:t>
      </w:r>
      <w:proofErr w:type="spellEnd"/>
      <w:r>
        <w:t xml:space="preserve"> function returns a key-preserved array consisting only of those values present in the first array that are also present in each of the other input arrays.</w:t>
      </w:r>
    </w:p>
    <w:p w14:paraId="481F1BEE" w14:textId="77777777" w:rsidR="00CB41CB" w:rsidRDefault="00CB41CB" w:rsidP="00CB41CB">
      <w:pPr>
        <w:pStyle w:val="Textbody"/>
      </w:pPr>
      <w:r>
        <w:t>157</w:t>
      </w:r>
    </w:p>
    <w:p w14:paraId="6C7F4510" w14:textId="77777777" w:rsidR="00CB41CB" w:rsidRDefault="00CB41CB" w:rsidP="00CB41CB">
      <w:pPr>
        <w:pStyle w:val="Textbody"/>
      </w:pPr>
      <w:r>
        <w:t xml:space="preserve">The </w:t>
      </w:r>
      <w:proofErr w:type="spellStart"/>
      <w:r w:rsidRPr="00114E3E">
        <w:rPr>
          <w:rStyle w:val="ccterm"/>
        </w:rPr>
        <w:t>array_intersect_assoc</w:t>
      </w:r>
      <w:proofErr w:type="spellEnd"/>
      <w:r>
        <w:t xml:space="preserve"> function returns only matches where key/value pairs are included in all the arrays. 158</w:t>
      </w:r>
    </w:p>
    <w:p w14:paraId="69895B37" w14:textId="77777777" w:rsidR="00CB41CB" w:rsidRDefault="00CB41CB" w:rsidP="00CB41CB">
      <w:pPr>
        <w:pStyle w:val="Textbody"/>
      </w:pPr>
      <w:r>
        <w:t xml:space="preserve">The </w:t>
      </w:r>
      <w:proofErr w:type="spellStart"/>
      <w:r w:rsidRPr="00114E3E">
        <w:rPr>
          <w:rStyle w:val="ccterm"/>
        </w:rPr>
        <w:t>array_diff</w:t>
      </w:r>
      <w:proofErr w:type="spellEnd"/>
      <w:r>
        <w:t xml:space="preserve"> function returns only those values in the first array that are not contained in any of the other arrays. 159</w:t>
      </w:r>
    </w:p>
    <w:p w14:paraId="557D361B" w14:textId="77777777" w:rsidR="00CB41CB" w:rsidRDefault="00CB41CB" w:rsidP="00CB41CB">
      <w:pPr>
        <w:pStyle w:val="Textbody"/>
      </w:pPr>
      <w:r>
        <w:t xml:space="preserve">The </w:t>
      </w:r>
      <w:proofErr w:type="spellStart"/>
      <w:r w:rsidRPr="00114E3E">
        <w:rPr>
          <w:rStyle w:val="ccterm"/>
        </w:rPr>
        <w:t>array_diff_assoc</w:t>
      </w:r>
      <w:proofErr w:type="spellEnd"/>
      <w:r>
        <w:t xml:space="preserve"> function considers key/value pairs not in the other arrays.</w:t>
      </w:r>
    </w:p>
    <w:p w14:paraId="3F917D94" w14:textId="77777777" w:rsidR="00CB41CB" w:rsidRDefault="00CB41CB" w:rsidP="00CB41CB">
      <w:pPr>
        <w:pStyle w:val="Textbody"/>
      </w:pPr>
      <w:r>
        <w:t xml:space="preserve">The </w:t>
      </w:r>
      <w:proofErr w:type="spellStart"/>
      <w:r w:rsidRPr="00114E3E">
        <w:rPr>
          <w:rStyle w:val="ccterm"/>
        </w:rPr>
        <w:t>array_rand</w:t>
      </w:r>
      <w:proofErr w:type="spellEnd"/>
      <w:r>
        <w:t xml:space="preserve"> function will return a random number of keys. It's prototype:</w:t>
      </w:r>
    </w:p>
    <w:p w14:paraId="4B8B7374" w14:textId="77777777" w:rsidR="00CB41CB" w:rsidRDefault="00CB41CB" w:rsidP="00CB41CB">
      <w:pPr>
        <w:pStyle w:val="Textbody"/>
      </w:pPr>
      <w:r>
        <w:rPr>
          <w:rStyle w:val="prototype"/>
        </w:rPr>
        <w:t xml:space="preserve">mixed </w:t>
      </w:r>
      <w:proofErr w:type="spellStart"/>
      <w:r>
        <w:rPr>
          <w:rStyle w:val="prototype"/>
        </w:rPr>
        <w:t>array_</w:t>
      </w:r>
      <w:proofErr w:type="gramStart"/>
      <w:r>
        <w:rPr>
          <w:rStyle w:val="prototype"/>
        </w:rPr>
        <w:t>rand</w:t>
      </w:r>
      <w:proofErr w:type="spellEnd"/>
      <w:r>
        <w:rPr>
          <w:rStyle w:val="prototype"/>
        </w:rPr>
        <w:t>(</w:t>
      </w:r>
      <w:proofErr w:type="gramEnd"/>
      <w:r>
        <w:rPr>
          <w:rStyle w:val="prototype"/>
        </w:rPr>
        <w:t xml:space="preserve">array array [, int </w:t>
      </w:r>
      <w:proofErr w:type="spellStart"/>
      <w:r>
        <w:rPr>
          <w:rStyle w:val="prototype"/>
        </w:rPr>
        <w:t>num_entries</w:t>
      </w:r>
      <w:proofErr w:type="spellEnd"/>
      <w:r>
        <w:rPr>
          <w:rStyle w:val="prototype"/>
        </w:rPr>
        <w:t>])</w:t>
      </w:r>
    </w:p>
    <w:p w14:paraId="3FD8F711" w14:textId="77777777" w:rsidR="00CB41CB" w:rsidRDefault="00CB41CB" w:rsidP="00CB41CB">
      <w:pPr>
        <w:pStyle w:val="Textbody"/>
      </w:pPr>
      <w:r>
        <w:t>160</w:t>
      </w:r>
    </w:p>
    <w:p w14:paraId="018B1D6C" w14:textId="77777777" w:rsidR="00CB41CB" w:rsidRDefault="00CB41CB" w:rsidP="00CB41CB">
      <w:pPr>
        <w:pStyle w:val="Textbody"/>
      </w:pPr>
      <w:r>
        <w:t xml:space="preserve">The </w:t>
      </w:r>
      <w:r w:rsidRPr="00114E3E">
        <w:rPr>
          <w:rStyle w:val="ccterm"/>
        </w:rPr>
        <w:t>shuffle</w:t>
      </w:r>
      <w:r>
        <w:t xml:space="preserve"> function randomly reorders an array.</w:t>
      </w:r>
    </w:p>
    <w:p w14:paraId="50F46E55" w14:textId="77777777" w:rsidR="00CB41CB" w:rsidRDefault="00CB41CB" w:rsidP="00CB41CB">
      <w:pPr>
        <w:pStyle w:val="Textbody"/>
      </w:pPr>
      <w:r>
        <w:t xml:space="preserve">The </w:t>
      </w:r>
      <w:proofErr w:type="spellStart"/>
      <w:r w:rsidRPr="00114E3E">
        <w:rPr>
          <w:rStyle w:val="ccterm"/>
        </w:rPr>
        <w:t>array_sum</w:t>
      </w:r>
      <w:proofErr w:type="spellEnd"/>
      <w:r>
        <w:t xml:space="preserve"> function adds all the values of the array. 161</w:t>
      </w:r>
    </w:p>
    <w:p w14:paraId="4C399243" w14:textId="77777777" w:rsidR="00CB41CB" w:rsidRDefault="00CB41CB" w:rsidP="00CB41CB">
      <w:pPr>
        <w:pStyle w:val="Textbody"/>
      </w:pPr>
      <w:r>
        <w:t xml:space="preserve">The </w:t>
      </w:r>
      <w:proofErr w:type="spellStart"/>
      <w:r w:rsidRPr="00114E3E">
        <w:rPr>
          <w:rStyle w:val="ccterm"/>
        </w:rPr>
        <w:t>array_chunk</w:t>
      </w:r>
      <w:proofErr w:type="spellEnd"/>
      <w:r>
        <w:t xml:space="preserve"> function breaks an array into a multidimensional array or smaller arrays.</w:t>
      </w:r>
    </w:p>
    <w:p w14:paraId="57AD0269" w14:textId="77777777" w:rsidR="00CB41CB" w:rsidRDefault="00CB41CB" w:rsidP="00CB41CB">
      <w:pPr>
        <w:pStyle w:val="cpCode"/>
      </w:pPr>
      <w:r>
        <w:t>&lt;?php</w:t>
      </w:r>
    </w:p>
    <w:p w14:paraId="23424978" w14:textId="77777777" w:rsidR="00CB41CB" w:rsidRDefault="00CB41CB" w:rsidP="00CB41CB">
      <w:pPr>
        <w:pStyle w:val="cpCode"/>
      </w:pPr>
    </w:p>
    <w:p w14:paraId="41093378" w14:textId="77777777" w:rsidR="00CB41CB" w:rsidRDefault="00CB41CB" w:rsidP="00CB41CB">
      <w:pPr>
        <w:pStyle w:val="cpCode"/>
      </w:pPr>
      <w:r>
        <w:t>$cards = array("jh","js","jd","jc","qh","qs","qd","qc",</w:t>
      </w:r>
    </w:p>
    <w:p w14:paraId="19086940" w14:textId="77777777" w:rsidR="00CB41CB" w:rsidRDefault="00CB41CB" w:rsidP="00CB41CB">
      <w:pPr>
        <w:pStyle w:val="cpCode"/>
      </w:pPr>
      <w:r>
        <w:t xml:space="preserve">               "kh","ks","kd","kc","ah","as","ad","ac");</w:t>
      </w:r>
    </w:p>
    <w:p w14:paraId="72BA69E1" w14:textId="77777777" w:rsidR="00CB41CB" w:rsidRDefault="00CB41CB" w:rsidP="00CB41CB">
      <w:pPr>
        <w:pStyle w:val="cpCode"/>
      </w:pPr>
      <w:r>
        <w:lastRenderedPageBreak/>
        <w:t>// shuffle the cards</w:t>
      </w:r>
    </w:p>
    <w:p w14:paraId="747CCE54" w14:textId="77777777" w:rsidR="00CB41CB" w:rsidRDefault="00CB41CB" w:rsidP="00CB41CB">
      <w:pPr>
        <w:pStyle w:val="cpCode"/>
      </w:pPr>
      <w:r>
        <w:t>shuffle($cards);</w:t>
      </w:r>
    </w:p>
    <w:p w14:paraId="73045470" w14:textId="77777777" w:rsidR="00CB41CB" w:rsidRDefault="00CB41CB" w:rsidP="00CB41CB">
      <w:pPr>
        <w:pStyle w:val="cpCode"/>
      </w:pPr>
      <w:r>
        <w:t>// Use array_chunk() to divide the cards into four equal "hands"</w:t>
      </w:r>
    </w:p>
    <w:p w14:paraId="08284A7F" w14:textId="77777777" w:rsidR="00CB41CB" w:rsidRDefault="00CB41CB" w:rsidP="00CB41CB">
      <w:pPr>
        <w:pStyle w:val="cpCode"/>
      </w:pPr>
      <w:r>
        <w:t>$hands = array_chunk($cards, 4);</w:t>
      </w:r>
    </w:p>
    <w:p w14:paraId="0CBE9CB7" w14:textId="77777777" w:rsidR="00CB41CB" w:rsidRDefault="00CB41CB" w:rsidP="00CB41CB">
      <w:pPr>
        <w:pStyle w:val="cpCode"/>
      </w:pPr>
      <w:r>
        <w:t>print_r($hands);</w:t>
      </w:r>
    </w:p>
    <w:p w14:paraId="078EE343" w14:textId="77777777" w:rsidR="00CB41CB" w:rsidRDefault="00CB41CB" w:rsidP="00CB41CB">
      <w:pPr>
        <w:pStyle w:val="cpCode"/>
      </w:pPr>
    </w:p>
    <w:p w14:paraId="0FB13F75" w14:textId="77777777" w:rsidR="00CB41CB" w:rsidRDefault="00CB41CB" w:rsidP="00CB41CB">
      <w:pPr>
        <w:pStyle w:val="cpCode"/>
      </w:pPr>
      <w:r>
        <w:t>?&gt;</w:t>
      </w:r>
    </w:p>
    <w:p w14:paraId="1DDC353C" w14:textId="77777777" w:rsidR="00CB41CB" w:rsidRDefault="00CB41CB" w:rsidP="00CB41CB">
      <w:pPr>
        <w:pStyle w:val="Textbody"/>
      </w:pPr>
      <w:r>
        <w:t>162</w:t>
      </w:r>
    </w:p>
    <w:p w14:paraId="23F30E73" w14:textId="77777777" w:rsidR="00CB41CB" w:rsidRDefault="00CB41CB" w:rsidP="00CB41CB">
      <w:pPr>
        <w:pStyle w:val="Heading1"/>
      </w:pPr>
      <w:bookmarkStart w:id="12" w:name="_Toc102904490"/>
      <w:bookmarkStart w:id="13" w:name="_Toc102904131"/>
      <w:r>
        <w:t>Object Oriented Programming</w:t>
      </w:r>
      <w:bookmarkEnd w:id="12"/>
    </w:p>
    <w:p w14:paraId="3E7E087A" w14:textId="77777777" w:rsidR="00CB41CB" w:rsidRDefault="00CB41CB" w:rsidP="00CB41CB">
      <w:pPr>
        <w:pStyle w:val="Heading2"/>
      </w:pPr>
      <w:bookmarkStart w:id="14" w:name="_Toc102904491"/>
      <w:r>
        <w:t>Object-Oriented PHP</w:t>
      </w:r>
      <w:bookmarkEnd w:id="13"/>
      <w:bookmarkEnd w:id="14"/>
    </w:p>
    <w:p w14:paraId="0417FABA" w14:textId="77777777" w:rsidR="00CB41CB" w:rsidRDefault="00CB41CB" w:rsidP="00CB41CB">
      <w:pPr>
        <w:pStyle w:val="Textbody"/>
      </w:pPr>
      <w:r>
        <w:t>Early attempts at incorporating OOP into PHP (version 4) were poorly implemented.  PHP 5 substantially improved OOP. 163</w:t>
      </w:r>
    </w:p>
    <w:p w14:paraId="26FA7336" w14:textId="77777777" w:rsidR="00CB41CB" w:rsidRDefault="00CB41CB" w:rsidP="00CB41CB">
      <w:pPr>
        <w:pStyle w:val="Textbody"/>
      </w:pPr>
      <w:r>
        <w:t>The author recommends PHP Objects, Patterns, and Practice Second Edition (</w:t>
      </w:r>
      <w:proofErr w:type="spellStart"/>
      <w:r>
        <w:t>Apress</w:t>
      </w:r>
      <w:proofErr w:type="spellEnd"/>
      <w:r>
        <w:t xml:space="preserve"> 2007) by Matt Zandstra. 164</w:t>
      </w:r>
    </w:p>
    <w:p w14:paraId="71229696" w14:textId="77777777" w:rsidR="00CB41CB" w:rsidRDefault="00CB41CB" w:rsidP="00CB41CB">
      <w:pPr>
        <w:pStyle w:val="Textbody"/>
      </w:pPr>
      <w:r>
        <w:t>OOP shifts focus from logic to data – from a program's features to the real-life entities it models.</w:t>
      </w:r>
    </w:p>
    <w:p w14:paraId="56F7ECA1" w14:textId="77777777" w:rsidR="00CB41CB" w:rsidRDefault="00CB41CB" w:rsidP="00CB41CB">
      <w:pPr>
        <w:pStyle w:val="Textbody"/>
      </w:pPr>
      <w:r>
        <w:t>OOP has three foundational concepts:</w:t>
      </w:r>
    </w:p>
    <w:p w14:paraId="003DCB50" w14:textId="77777777" w:rsidR="00CB41CB" w:rsidRDefault="00CB41CB" w:rsidP="00CB41CB">
      <w:pPr>
        <w:pStyle w:val="Textbody"/>
        <w:numPr>
          <w:ilvl w:val="0"/>
          <w:numId w:val="28"/>
        </w:numPr>
      </w:pPr>
      <w:r>
        <w:t>Encapsulation</w:t>
      </w:r>
    </w:p>
    <w:p w14:paraId="5DAD61FA" w14:textId="77777777" w:rsidR="00CB41CB" w:rsidRDefault="00CB41CB" w:rsidP="00CB41CB">
      <w:pPr>
        <w:pStyle w:val="Textbody"/>
        <w:numPr>
          <w:ilvl w:val="0"/>
          <w:numId w:val="28"/>
        </w:numPr>
      </w:pPr>
      <w:r>
        <w:t>Inheritance</w:t>
      </w:r>
    </w:p>
    <w:p w14:paraId="5F948A36" w14:textId="77777777" w:rsidR="00CB41CB" w:rsidRDefault="00CB41CB" w:rsidP="00CB41CB">
      <w:pPr>
        <w:pStyle w:val="Textbody"/>
        <w:numPr>
          <w:ilvl w:val="0"/>
          <w:numId w:val="28"/>
        </w:numPr>
      </w:pPr>
      <w:r>
        <w:t>Polymorphism</w:t>
      </w:r>
    </w:p>
    <w:p w14:paraId="60873266" w14:textId="77777777" w:rsidR="00CB41CB" w:rsidRDefault="00CB41CB" w:rsidP="00CB41CB">
      <w:pPr>
        <w:pStyle w:val="Textbody"/>
      </w:pPr>
      <w:r>
        <w:t xml:space="preserve">The practice of separating the user from the true inner workings of an application through interfaces is known as </w:t>
      </w:r>
      <w:r w:rsidRPr="00114E3E">
        <w:rPr>
          <w:rStyle w:val="ccterm"/>
        </w:rPr>
        <w:t>encapsulation</w:t>
      </w:r>
      <w:r>
        <w:t>.</w:t>
      </w:r>
    </w:p>
    <w:p w14:paraId="3DA56BC4" w14:textId="77777777" w:rsidR="00CB41CB" w:rsidRDefault="00CB41CB" w:rsidP="00CB41CB">
      <w:pPr>
        <w:pStyle w:val="Textbody"/>
      </w:pPr>
      <w:r>
        <w:t>The developer can change the implementation of an object without the user being affected because the interface does not change. 165</w:t>
      </w:r>
    </w:p>
    <w:p w14:paraId="0E240996" w14:textId="77777777" w:rsidR="00CB41CB" w:rsidRDefault="00CB41CB" w:rsidP="00CB41CB">
      <w:pPr>
        <w:pStyle w:val="Textbody"/>
      </w:pPr>
      <w:r w:rsidRPr="00114E3E">
        <w:rPr>
          <w:rStyle w:val="ccterm"/>
        </w:rPr>
        <w:t>Polymorphism</w:t>
      </w:r>
      <w:r>
        <w:t xml:space="preserve"> (Greek for having multiple forms) defines OOP's ability to redefine a class's characteristics (morph) or behavior depending on the context in which it is used. 166</w:t>
      </w:r>
    </w:p>
    <w:p w14:paraId="179068A1" w14:textId="77777777" w:rsidR="00CB41CB" w:rsidRDefault="00CB41CB" w:rsidP="00CB41CB">
      <w:pPr>
        <w:pStyle w:val="Textbody"/>
      </w:pPr>
      <w:r>
        <w:t>(This has to do with being able to override methods in a subclass.  I would say it also has to do with implementing interfaces).</w:t>
      </w:r>
    </w:p>
    <w:p w14:paraId="1A0AB79D" w14:textId="77777777" w:rsidR="00CB41CB" w:rsidRDefault="00CB41CB" w:rsidP="00CB41CB">
      <w:pPr>
        <w:pStyle w:val="Textbody"/>
      </w:pPr>
      <w:r>
        <w:t xml:space="preserve">A </w:t>
      </w:r>
      <w:r w:rsidRPr="00114E3E">
        <w:rPr>
          <w:rStyle w:val="ccterm"/>
        </w:rPr>
        <w:t>class</w:t>
      </w:r>
      <w:r>
        <w:t xml:space="preserve"> is a template that defines the attributes and behaviors of an entity.</w:t>
      </w:r>
    </w:p>
    <w:p w14:paraId="2832D4AF" w14:textId="77777777" w:rsidR="00CB41CB" w:rsidRDefault="00CB41CB" w:rsidP="00CB41CB">
      <w:pPr>
        <w:pStyle w:val="Textbody"/>
      </w:pPr>
      <w:r>
        <w:t xml:space="preserve">In OOP parlance, attributes and behaviors are known as </w:t>
      </w:r>
      <w:r w:rsidRPr="00114E3E">
        <w:rPr>
          <w:rStyle w:val="ccterm"/>
        </w:rPr>
        <w:t>fields</w:t>
      </w:r>
      <w:r>
        <w:t xml:space="preserve"> and </w:t>
      </w:r>
      <w:r w:rsidRPr="00114E3E">
        <w:rPr>
          <w:rStyle w:val="ccterm"/>
        </w:rPr>
        <w:t>methods</w:t>
      </w:r>
      <w:r>
        <w:t>.</w:t>
      </w:r>
    </w:p>
    <w:p w14:paraId="4115FE76" w14:textId="77777777" w:rsidR="00CB41CB" w:rsidRDefault="00CB41CB" w:rsidP="00677A1C">
      <w:pPr>
        <w:pStyle w:val="cpNote"/>
      </w:pPr>
      <w:r>
        <w:t>While no official PHP code conventions exist, you should consider following the PHP Extension and Application Repository guidelines (</w:t>
      </w:r>
      <w:hyperlink r:id="rId13" w:history="1">
        <w:r>
          <w:t>http://pear.php.net</w:t>
        </w:r>
      </w:hyperlink>
      <w:r>
        <w:t>).  These conventions are used in this book.</w:t>
      </w:r>
    </w:p>
    <w:p w14:paraId="03CFDA40" w14:textId="77777777" w:rsidR="00CB41CB" w:rsidRDefault="00CB41CB" w:rsidP="00CB41CB">
      <w:pPr>
        <w:pStyle w:val="Textbody"/>
      </w:pPr>
      <w:r>
        <w:t>167</w:t>
      </w:r>
    </w:p>
    <w:p w14:paraId="57F47382" w14:textId="77777777" w:rsidR="00CB41CB" w:rsidRDefault="00CB41CB" w:rsidP="00CB41CB">
      <w:pPr>
        <w:pStyle w:val="Textbody"/>
      </w:pPr>
      <w:r>
        <w:t xml:space="preserve">Objects are created using the </w:t>
      </w:r>
      <w:r w:rsidRPr="00114E3E">
        <w:rPr>
          <w:rStyle w:val="ccterm"/>
        </w:rPr>
        <w:t>new</w:t>
      </w:r>
      <w:r>
        <w:t xml:space="preserve"> keyword:</w:t>
      </w:r>
    </w:p>
    <w:p w14:paraId="58002D26" w14:textId="77777777" w:rsidR="00CB41CB" w:rsidRDefault="00CB41CB" w:rsidP="00CB41CB">
      <w:pPr>
        <w:pStyle w:val="cpCode"/>
      </w:pPr>
      <w:r>
        <w:t>$employee = new Employee();</w:t>
      </w:r>
    </w:p>
    <w:p w14:paraId="19D0EC5D" w14:textId="77777777" w:rsidR="00CB41CB" w:rsidRDefault="00CB41CB" w:rsidP="00CB41CB">
      <w:pPr>
        <w:pStyle w:val="Textbody"/>
      </w:pPr>
      <w:r>
        <w:t>168</w:t>
      </w:r>
    </w:p>
    <w:p w14:paraId="7F08724A" w14:textId="77777777" w:rsidR="00CB41CB" w:rsidRDefault="00CB41CB" w:rsidP="00CB41CB">
      <w:pPr>
        <w:pStyle w:val="Textbody"/>
      </w:pPr>
      <w:r>
        <w:t>Although not required because PHP is loosely typed, it is common practice to declare fields at the beginning of the class.</w:t>
      </w:r>
    </w:p>
    <w:p w14:paraId="02157E2B" w14:textId="77777777" w:rsidR="00CB41CB" w:rsidRDefault="00CB41CB" w:rsidP="00CB41CB">
      <w:pPr>
        <w:pStyle w:val="Textbody"/>
      </w:pPr>
      <w:r>
        <w:lastRenderedPageBreak/>
        <w:t>It is common practice to declare fields with a scope descriptor (</w:t>
      </w:r>
      <w:proofErr w:type="spellStart"/>
      <w:proofErr w:type="gramStart"/>
      <w:r>
        <w:t>public,private</w:t>
      </w:r>
      <w:proofErr w:type="gramEnd"/>
      <w:r>
        <w:t>,protected</w:t>
      </w:r>
      <w:proofErr w:type="spellEnd"/>
      <w:r>
        <w:t>).</w:t>
      </w:r>
    </w:p>
    <w:p w14:paraId="0D95DFB6" w14:textId="77777777" w:rsidR="00CB41CB" w:rsidRDefault="00CB41CB" w:rsidP="00CB41CB">
      <w:pPr>
        <w:pStyle w:val="Textbody"/>
      </w:pPr>
      <w:r>
        <w:t>Fields are referred to with the -</w:t>
      </w:r>
      <w:proofErr w:type="gramStart"/>
      <w:r>
        <w:t>&gt;  operator</w:t>
      </w:r>
      <w:proofErr w:type="gramEnd"/>
      <w:r>
        <w:t xml:space="preserve"> (without the dollar sign):</w:t>
      </w:r>
    </w:p>
    <w:p w14:paraId="49B4036A" w14:textId="77777777" w:rsidR="00CB41CB" w:rsidRDefault="00CB41CB" w:rsidP="00CB41CB">
      <w:pPr>
        <w:pStyle w:val="cpCode"/>
      </w:pPr>
      <w:r>
        <w:t>$object-&gt;field</w:t>
      </w:r>
    </w:p>
    <w:p w14:paraId="19F3D021" w14:textId="77777777" w:rsidR="00CB41CB" w:rsidRDefault="00CB41CB" w:rsidP="00CB41CB">
      <w:pPr>
        <w:pStyle w:val="Textbody"/>
      </w:pPr>
    </w:p>
    <w:p w14:paraId="39843491" w14:textId="77777777" w:rsidR="00CB41CB" w:rsidRDefault="00CB41CB" w:rsidP="00CB41CB">
      <w:pPr>
        <w:pStyle w:val="Textbody"/>
      </w:pPr>
      <w:r>
        <w:t xml:space="preserve">When referencing a field from within the object or class, use the </w:t>
      </w:r>
      <w:r w:rsidRPr="00114E3E">
        <w:rPr>
          <w:rStyle w:val="ccterm"/>
        </w:rPr>
        <w:t>$this</w:t>
      </w:r>
      <w:r>
        <w:t xml:space="preserve"> keyword:</w:t>
      </w:r>
    </w:p>
    <w:p w14:paraId="1FE16975" w14:textId="77777777" w:rsidR="00CB41CB" w:rsidRDefault="00CB41CB" w:rsidP="00CB41CB">
      <w:pPr>
        <w:pStyle w:val="cpCode"/>
      </w:pPr>
      <w:r>
        <w:t>$this-&gt;name = "Howard";</w:t>
      </w:r>
    </w:p>
    <w:p w14:paraId="25976B9F" w14:textId="77777777" w:rsidR="00CB41CB" w:rsidRDefault="00CB41CB" w:rsidP="00CB41CB">
      <w:pPr>
        <w:pStyle w:val="Textbody"/>
      </w:pPr>
      <w:r>
        <w:t>169</w:t>
      </w:r>
    </w:p>
    <w:p w14:paraId="3D087C7E" w14:textId="77777777" w:rsidR="00CB41CB" w:rsidRDefault="00CB41CB" w:rsidP="00CB41CB">
      <w:pPr>
        <w:pStyle w:val="Textbody"/>
      </w:pPr>
      <w:r>
        <w:t>PHP supports five class field scopes:</w:t>
      </w:r>
    </w:p>
    <w:p w14:paraId="099CBD6D" w14:textId="77777777" w:rsidR="00CB41CB" w:rsidRDefault="00CB41CB" w:rsidP="00CB41CB">
      <w:pPr>
        <w:pStyle w:val="Textbody"/>
        <w:numPr>
          <w:ilvl w:val="0"/>
          <w:numId w:val="29"/>
        </w:numPr>
      </w:pPr>
      <w:r>
        <w:t>public</w:t>
      </w:r>
    </w:p>
    <w:p w14:paraId="5D1BB54B" w14:textId="77777777" w:rsidR="00CB41CB" w:rsidRDefault="00CB41CB" w:rsidP="00CB41CB">
      <w:pPr>
        <w:pStyle w:val="Textbody"/>
        <w:numPr>
          <w:ilvl w:val="0"/>
          <w:numId w:val="29"/>
        </w:numPr>
      </w:pPr>
      <w:r>
        <w:t>private</w:t>
      </w:r>
    </w:p>
    <w:p w14:paraId="0B06EF04" w14:textId="77777777" w:rsidR="00CB41CB" w:rsidRDefault="00CB41CB" w:rsidP="00CB41CB">
      <w:pPr>
        <w:pStyle w:val="Textbody"/>
        <w:numPr>
          <w:ilvl w:val="0"/>
          <w:numId w:val="29"/>
        </w:numPr>
      </w:pPr>
      <w:r>
        <w:t>protected</w:t>
      </w:r>
    </w:p>
    <w:p w14:paraId="240C2E18" w14:textId="77777777" w:rsidR="00CB41CB" w:rsidRDefault="00CB41CB" w:rsidP="00CB41CB">
      <w:pPr>
        <w:pStyle w:val="Textbody"/>
        <w:numPr>
          <w:ilvl w:val="0"/>
          <w:numId w:val="29"/>
        </w:numPr>
      </w:pPr>
      <w:r>
        <w:t>final</w:t>
      </w:r>
    </w:p>
    <w:p w14:paraId="025106B2" w14:textId="77777777" w:rsidR="00CB41CB" w:rsidRDefault="00CB41CB" w:rsidP="00CB41CB">
      <w:pPr>
        <w:pStyle w:val="Textbody"/>
        <w:numPr>
          <w:ilvl w:val="0"/>
          <w:numId w:val="29"/>
        </w:numPr>
      </w:pPr>
      <w:r>
        <w:t>static</w:t>
      </w:r>
    </w:p>
    <w:p w14:paraId="797A8213" w14:textId="77777777" w:rsidR="00CB41CB" w:rsidRDefault="00CB41CB" w:rsidP="00CB41CB">
      <w:pPr>
        <w:pStyle w:val="Textbody"/>
      </w:pPr>
      <w:r>
        <w:t>Public fields are generally considered to be taboo as it robs the developer of controls such as data validation. 170</w:t>
      </w:r>
    </w:p>
    <w:p w14:paraId="6BDD0192" w14:textId="77777777" w:rsidR="00CB41CB" w:rsidRDefault="00CB41CB" w:rsidP="00CB41CB">
      <w:pPr>
        <w:pStyle w:val="Textbody"/>
      </w:pPr>
      <w:r>
        <w:t>As of PHP 6, you can use var instead of public.</w:t>
      </w:r>
    </w:p>
    <w:p w14:paraId="189239C0" w14:textId="77777777" w:rsidR="00CB41CB" w:rsidRDefault="00CB41CB" w:rsidP="00CB41CB">
      <w:pPr>
        <w:pStyle w:val="Textbody"/>
      </w:pPr>
      <w:r w:rsidRPr="00114E3E">
        <w:rPr>
          <w:rStyle w:val="ccterm"/>
        </w:rPr>
        <w:t>Private</w:t>
      </w:r>
      <w:r>
        <w:t xml:space="preserve"> fields are only accessible from within the class in which they were defined. They are not directly accessible by the objects instantiated from the class. 171</w:t>
      </w:r>
    </w:p>
    <w:p w14:paraId="3CBE2A08" w14:textId="77777777" w:rsidR="00CB41CB" w:rsidRDefault="00CB41CB" w:rsidP="00677A1C">
      <w:pPr>
        <w:pStyle w:val="cpNote"/>
      </w:pPr>
      <w:r>
        <w:t>Private fields are also not available to subclasses.  If you want such fields to be available, make them protected.</w:t>
      </w:r>
    </w:p>
    <w:p w14:paraId="665F3FFB" w14:textId="77777777" w:rsidR="00CB41CB" w:rsidRDefault="00CB41CB" w:rsidP="00CB41CB">
      <w:pPr>
        <w:pStyle w:val="Textbody"/>
      </w:pPr>
      <w:r>
        <w:t xml:space="preserve">A </w:t>
      </w:r>
      <w:r w:rsidRPr="00114E3E">
        <w:rPr>
          <w:rStyle w:val="ccterm"/>
        </w:rPr>
        <w:t>protected</w:t>
      </w:r>
      <w:r>
        <w:t xml:space="preserve"> field is available to inherited classes but not objects.  If you plan to extend a </w:t>
      </w:r>
      <w:proofErr w:type="gramStart"/>
      <w:r>
        <w:t>class</w:t>
      </w:r>
      <w:proofErr w:type="gramEnd"/>
      <w:r>
        <w:t xml:space="preserve"> you should make the fields protected rather than private. 172</w:t>
      </w:r>
    </w:p>
    <w:p w14:paraId="6F268088" w14:textId="77777777" w:rsidR="00CB41CB" w:rsidRDefault="00CB41CB" w:rsidP="00CB41CB">
      <w:pPr>
        <w:pStyle w:val="Textbody"/>
      </w:pPr>
      <w:r>
        <w:t xml:space="preserve">You can declare fields or methods as </w:t>
      </w:r>
      <w:r w:rsidRPr="00114E3E">
        <w:rPr>
          <w:rStyle w:val="ccterm"/>
        </w:rPr>
        <w:t>final</w:t>
      </w:r>
      <w:r>
        <w:t>, meaning they can't be overridden by a subclass.</w:t>
      </w:r>
    </w:p>
    <w:p w14:paraId="331DE761" w14:textId="77777777" w:rsidR="00CB41CB" w:rsidRDefault="00CB41CB" w:rsidP="00CB41CB">
      <w:pPr>
        <w:pStyle w:val="Textbody"/>
      </w:pPr>
      <w:r>
        <w:t xml:space="preserve">PHP does not have the </w:t>
      </w:r>
      <w:r w:rsidRPr="00114E3E">
        <w:rPr>
          <w:rStyle w:val="ccterm"/>
        </w:rPr>
        <w:t>property</w:t>
      </w:r>
      <w:r>
        <w:t xml:space="preserve"> functions that some other OOP languages have – you can simulate this via getter and setter methods.</w:t>
      </w:r>
    </w:p>
    <w:p w14:paraId="1D424563" w14:textId="77777777" w:rsidR="00CB41CB" w:rsidRDefault="00CB41CB" w:rsidP="00CB41CB">
      <w:pPr>
        <w:pStyle w:val="Textbody"/>
      </w:pPr>
      <w:r>
        <w:t xml:space="preserve">The </w:t>
      </w:r>
      <w:r w:rsidRPr="00114E3E">
        <w:rPr>
          <w:rStyle w:val="ccterm"/>
        </w:rPr>
        <w:t>mutator</w:t>
      </w:r>
      <w:r>
        <w:t xml:space="preserve"> or </w:t>
      </w:r>
      <w:r w:rsidRPr="00114E3E">
        <w:rPr>
          <w:rStyle w:val="ccterm"/>
        </w:rPr>
        <w:t>setter</w:t>
      </w:r>
      <w:r>
        <w:t xml:space="preserve"> method is responsible for both hiding property </w:t>
      </w:r>
      <w:proofErr w:type="gramStart"/>
      <w:r>
        <w:t>assignment  implementation</w:t>
      </w:r>
      <w:proofErr w:type="gramEnd"/>
      <w:r>
        <w:t xml:space="preserve"> and validating class data before assigning it to a class field.  It's prototype </w:t>
      </w:r>
      <w:proofErr w:type="spellStart"/>
      <w:r>
        <w:t>folloes</w:t>
      </w:r>
      <w:proofErr w:type="spellEnd"/>
      <w:r>
        <w:t>:</w:t>
      </w:r>
    </w:p>
    <w:p w14:paraId="126CB5F1" w14:textId="77777777" w:rsidR="00CB41CB" w:rsidRDefault="00CB41CB" w:rsidP="00CB41CB">
      <w:pPr>
        <w:pStyle w:val="cpCode"/>
      </w:pPr>
      <w:r>
        <w:t>boolean __set([string property name],[mixed value to asign])</w:t>
      </w:r>
    </w:p>
    <w:p w14:paraId="6F8CA342" w14:textId="77777777" w:rsidR="00CB41CB" w:rsidRDefault="00CB41CB" w:rsidP="00CB41CB">
      <w:pPr>
        <w:pStyle w:val="Textbody"/>
      </w:pPr>
      <w:r>
        <w:t>173</w:t>
      </w:r>
    </w:p>
    <w:p w14:paraId="01600A79" w14:textId="77777777" w:rsidR="00CB41CB" w:rsidRDefault="00CB41CB" w:rsidP="00CB41CB">
      <w:pPr>
        <w:pStyle w:val="Textbody"/>
      </w:pPr>
      <w:r>
        <w:t>Example:</w:t>
      </w:r>
    </w:p>
    <w:p w14:paraId="5C7E8239" w14:textId="77777777" w:rsidR="00CB41CB" w:rsidRDefault="00CB41CB" w:rsidP="00CB41CB">
      <w:pPr>
        <w:pStyle w:val="cpCode"/>
      </w:pPr>
      <w:r>
        <w:t>&lt;?php</w:t>
      </w:r>
    </w:p>
    <w:p w14:paraId="7C569C5F" w14:textId="77777777" w:rsidR="00CB41CB" w:rsidRDefault="00CB41CB" w:rsidP="00CB41CB">
      <w:pPr>
        <w:pStyle w:val="cpCode"/>
      </w:pPr>
    </w:p>
    <w:p w14:paraId="21B9E1BF" w14:textId="77777777" w:rsidR="00CB41CB" w:rsidRDefault="00CB41CB" w:rsidP="00CB41CB">
      <w:pPr>
        <w:pStyle w:val="cpCode"/>
      </w:pPr>
    </w:p>
    <w:p w14:paraId="73163254" w14:textId="77777777" w:rsidR="00CB41CB" w:rsidRDefault="00CB41CB" w:rsidP="00CB41CB">
      <w:pPr>
        <w:pStyle w:val="cpCode"/>
      </w:pPr>
      <w:r>
        <w:t>class Employee{</w:t>
      </w:r>
    </w:p>
    <w:p w14:paraId="3595A778" w14:textId="77777777" w:rsidR="00CB41CB" w:rsidRDefault="00CB41CB" w:rsidP="00CB41CB">
      <w:pPr>
        <w:pStyle w:val="cpCode"/>
      </w:pPr>
      <w:r>
        <w:tab/>
        <w:t>var $name;</w:t>
      </w:r>
    </w:p>
    <w:p w14:paraId="4946703F" w14:textId="77777777" w:rsidR="00CB41CB" w:rsidRDefault="00CB41CB" w:rsidP="00CB41CB">
      <w:pPr>
        <w:pStyle w:val="cpCode"/>
      </w:pPr>
      <w:r>
        <w:tab/>
      </w:r>
    </w:p>
    <w:p w14:paraId="2E4D0FEF" w14:textId="77777777" w:rsidR="00CB41CB" w:rsidRDefault="00CB41CB" w:rsidP="00CB41CB">
      <w:pPr>
        <w:pStyle w:val="cpCode"/>
      </w:pPr>
      <w:r>
        <w:tab/>
        <w:t>function __set($propName, $propValue){</w:t>
      </w:r>
    </w:p>
    <w:p w14:paraId="5D68FEA4" w14:textId="77777777" w:rsidR="00CB41CB" w:rsidRDefault="00CB41CB" w:rsidP="00CB41CB">
      <w:pPr>
        <w:pStyle w:val="cpCode"/>
      </w:pPr>
      <w:r>
        <w:lastRenderedPageBreak/>
        <w:tab/>
      </w:r>
      <w:r>
        <w:tab/>
        <w:t>echo "Nonexistent variable: \$$propName!";</w:t>
      </w:r>
    </w:p>
    <w:p w14:paraId="1FFDC9F9" w14:textId="77777777" w:rsidR="00CB41CB" w:rsidRDefault="00CB41CB" w:rsidP="00CB41CB">
      <w:pPr>
        <w:pStyle w:val="cpCode"/>
      </w:pPr>
      <w:r>
        <w:tab/>
        <w:t>}</w:t>
      </w:r>
    </w:p>
    <w:p w14:paraId="663A1A9D" w14:textId="77777777" w:rsidR="00CB41CB" w:rsidRDefault="00CB41CB" w:rsidP="00CB41CB">
      <w:pPr>
        <w:pStyle w:val="cpCode"/>
      </w:pPr>
      <w:r>
        <w:t>}</w:t>
      </w:r>
    </w:p>
    <w:p w14:paraId="5E1BEBF9" w14:textId="77777777" w:rsidR="00CB41CB" w:rsidRDefault="00CB41CB" w:rsidP="00CB41CB">
      <w:pPr>
        <w:pStyle w:val="cpCode"/>
      </w:pPr>
    </w:p>
    <w:p w14:paraId="7038A1B8" w14:textId="77777777" w:rsidR="00CB41CB" w:rsidRDefault="00CB41CB" w:rsidP="00CB41CB">
      <w:pPr>
        <w:pStyle w:val="cpCode"/>
      </w:pPr>
      <w:r>
        <w:t>$employee = new Employee();</w:t>
      </w:r>
    </w:p>
    <w:p w14:paraId="47A1101F" w14:textId="77777777" w:rsidR="00CB41CB" w:rsidRDefault="00CB41CB" w:rsidP="00CB41CB">
      <w:pPr>
        <w:pStyle w:val="cpCode"/>
      </w:pPr>
      <w:r>
        <w:t>$employee-&gt;name ="Mario";</w:t>
      </w:r>
    </w:p>
    <w:p w14:paraId="08F44DE8" w14:textId="77777777" w:rsidR="00CB41CB" w:rsidRDefault="00CB41CB" w:rsidP="00CB41CB">
      <w:pPr>
        <w:pStyle w:val="cpCode"/>
      </w:pPr>
      <w:r>
        <w:t>$employee-&gt;title="Executive Chef";</w:t>
      </w:r>
    </w:p>
    <w:p w14:paraId="1F5D6C30" w14:textId="77777777" w:rsidR="00CB41CB" w:rsidRDefault="00CB41CB" w:rsidP="00CB41CB">
      <w:pPr>
        <w:pStyle w:val="cpCode"/>
      </w:pPr>
    </w:p>
    <w:p w14:paraId="5E0C3C09" w14:textId="77777777" w:rsidR="00CB41CB" w:rsidRDefault="00CB41CB" w:rsidP="00CB41CB">
      <w:pPr>
        <w:pStyle w:val="cpCode"/>
      </w:pPr>
    </w:p>
    <w:p w14:paraId="166813DE" w14:textId="77777777" w:rsidR="00CB41CB" w:rsidRDefault="00CB41CB" w:rsidP="00CB41CB">
      <w:pPr>
        <w:pStyle w:val="cpCode"/>
      </w:pPr>
      <w:r>
        <w:t>?&gt;</w:t>
      </w:r>
    </w:p>
    <w:p w14:paraId="31CEE306" w14:textId="77777777" w:rsidR="00CB41CB" w:rsidRDefault="00CB41CB" w:rsidP="00CB41CB">
      <w:pPr>
        <w:pStyle w:val="cpCode"/>
      </w:pPr>
    </w:p>
    <w:p w14:paraId="68E81992" w14:textId="77777777" w:rsidR="00CB41CB" w:rsidRDefault="00CB41CB" w:rsidP="00CB41CB">
      <w:pPr>
        <w:pStyle w:val="cpCode"/>
      </w:pPr>
      <w:r>
        <w:t>results in:</w:t>
      </w:r>
    </w:p>
    <w:p w14:paraId="2B29DF51" w14:textId="77777777" w:rsidR="00CB41CB" w:rsidRDefault="00CB41CB" w:rsidP="00CB41CB">
      <w:pPr>
        <w:pStyle w:val="cpCode"/>
      </w:pPr>
    </w:p>
    <w:p w14:paraId="0068E1C6" w14:textId="77777777" w:rsidR="00CB41CB" w:rsidRDefault="00CB41CB" w:rsidP="00CB41CB">
      <w:pPr>
        <w:pStyle w:val="cpCode"/>
      </w:pPr>
      <w:r>
        <w:t>Nonexistent variable: $title!</w:t>
      </w:r>
    </w:p>
    <w:p w14:paraId="52AA1703" w14:textId="77777777" w:rsidR="00CB41CB" w:rsidRDefault="00CB41CB" w:rsidP="00CB41CB">
      <w:pPr>
        <w:pStyle w:val="Textbody"/>
      </w:pPr>
      <w:r>
        <w:t>You could use the __set function to extend the class with new properties like this:</w:t>
      </w:r>
    </w:p>
    <w:p w14:paraId="62419CC4" w14:textId="77777777" w:rsidR="00CB41CB" w:rsidRDefault="00CB41CB" w:rsidP="00CB41CB">
      <w:pPr>
        <w:pStyle w:val="cpCode"/>
      </w:pPr>
      <w:r>
        <w:t>$this-&gt;$propName = $propValue;</w:t>
      </w:r>
    </w:p>
    <w:p w14:paraId="0A27E8CB" w14:textId="77777777" w:rsidR="00CB41CB" w:rsidRDefault="00CB41CB" w:rsidP="00CB41CB">
      <w:pPr>
        <w:pStyle w:val="Textbody"/>
      </w:pPr>
      <w:r>
        <w:t>174</w:t>
      </w:r>
    </w:p>
    <w:p w14:paraId="381A6234" w14:textId="77777777" w:rsidR="00CB41CB" w:rsidRDefault="00CB41CB" w:rsidP="00677A1C">
      <w:pPr>
        <w:pStyle w:val="cpNote"/>
      </w:pPr>
      <w:r>
        <w:t>The __set and __get methods aren't really sufficient for managing properties in a complex object-oriented project. You are better off creating getter and setter methods for each private field.</w:t>
      </w:r>
    </w:p>
    <w:p w14:paraId="6736300B" w14:textId="77777777" w:rsidR="00CB41CB" w:rsidRDefault="00CB41CB" w:rsidP="00CB41CB">
      <w:pPr>
        <w:pStyle w:val="Textbody"/>
      </w:pPr>
      <w:r>
        <w:t>175</w:t>
      </w:r>
    </w:p>
    <w:p w14:paraId="24DDF6F5" w14:textId="77777777" w:rsidR="00CB41CB" w:rsidRDefault="00CB41CB" w:rsidP="00CB41CB">
      <w:pPr>
        <w:pStyle w:val="Textbody"/>
      </w:pPr>
      <w:r>
        <w:t xml:space="preserve">Class </w:t>
      </w:r>
      <w:r w:rsidRPr="00114E3E">
        <w:rPr>
          <w:rStyle w:val="ccterm"/>
        </w:rPr>
        <w:t>constants</w:t>
      </w:r>
      <w:r>
        <w:t xml:space="preserve"> are created like this:</w:t>
      </w:r>
    </w:p>
    <w:p w14:paraId="7257CA20" w14:textId="77777777" w:rsidR="00CB41CB" w:rsidRDefault="00CB41CB" w:rsidP="00CB41CB">
      <w:pPr>
        <w:pStyle w:val="cpCode"/>
      </w:pPr>
      <w:r>
        <w:t>const NAME = 'VALUE';</w:t>
      </w:r>
    </w:p>
    <w:p w14:paraId="2CF22583" w14:textId="77777777" w:rsidR="00CB41CB" w:rsidRDefault="00CB41CB" w:rsidP="00CB41CB">
      <w:pPr>
        <w:pStyle w:val="Textbody"/>
      </w:pPr>
      <w:r>
        <w:t>176</w:t>
      </w:r>
    </w:p>
    <w:p w14:paraId="6095DE0A" w14:textId="77777777" w:rsidR="00CB41CB" w:rsidRDefault="00CB41CB" w:rsidP="00CB41CB">
      <w:pPr>
        <w:pStyle w:val="Textbody"/>
      </w:pPr>
      <w:r>
        <w:t>You can call a class constant like this:</w:t>
      </w:r>
    </w:p>
    <w:p w14:paraId="70742276" w14:textId="77777777" w:rsidR="00CB41CB" w:rsidRDefault="00CB41CB" w:rsidP="00CB41CB">
      <w:pPr>
        <w:pStyle w:val="cpCode"/>
      </w:pPr>
      <w:r>
        <w:t>echo Myclass::MYCONSTANT;</w:t>
      </w:r>
    </w:p>
    <w:p w14:paraId="325AFA3C" w14:textId="77777777" w:rsidR="00CB41CB" w:rsidRDefault="00CB41CB" w:rsidP="00CB41CB">
      <w:pPr>
        <w:pStyle w:val="Textbody"/>
      </w:pPr>
      <w:r>
        <w:t>177</w:t>
      </w:r>
    </w:p>
    <w:p w14:paraId="673EA2E4" w14:textId="77777777" w:rsidR="00CB41CB" w:rsidRDefault="00CB41CB" w:rsidP="00CB41CB">
      <w:pPr>
        <w:pStyle w:val="Textbody"/>
      </w:pPr>
      <w:r>
        <w:t xml:space="preserve">A </w:t>
      </w:r>
      <w:r w:rsidRPr="00114E3E">
        <w:rPr>
          <w:rStyle w:val="ccterm"/>
        </w:rPr>
        <w:t>method</w:t>
      </w:r>
      <w:r>
        <w:t xml:space="preserve"> is </w:t>
      </w:r>
      <w:proofErr w:type="gramStart"/>
      <w:r>
        <w:t>similar to</w:t>
      </w:r>
      <w:proofErr w:type="gramEnd"/>
      <w:r>
        <w:t xml:space="preserve"> a function except that it defines the behavior of a class.</w:t>
      </w:r>
    </w:p>
    <w:p w14:paraId="68FBEF86" w14:textId="77777777" w:rsidR="00CB41CB" w:rsidRDefault="00CB41CB" w:rsidP="00CB41CB">
      <w:pPr>
        <w:pStyle w:val="Textbody"/>
      </w:pPr>
      <w:r>
        <w:t>Methods are declared using the same syntax as functions except that they use a scope descriptor.</w:t>
      </w:r>
    </w:p>
    <w:p w14:paraId="2420DAB2" w14:textId="77777777" w:rsidR="00CB41CB" w:rsidRDefault="00CB41CB" w:rsidP="00CB41CB">
      <w:pPr>
        <w:pStyle w:val="Textbody"/>
      </w:pPr>
      <w:r>
        <w:t>PHP supports six methods scopes:</w:t>
      </w:r>
    </w:p>
    <w:p w14:paraId="1B72B18A" w14:textId="77777777" w:rsidR="00CB41CB" w:rsidRDefault="00CB41CB" w:rsidP="00CB41CB">
      <w:pPr>
        <w:pStyle w:val="Textbody"/>
        <w:numPr>
          <w:ilvl w:val="0"/>
          <w:numId w:val="30"/>
        </w:numPr>
      </w:pPr>
      <w:r>
        <w:t>public</w:t>
      </w:r>
    </w:p>
    <w:p w14:paraId="1A11AA91" w14:textId="77777777" w:rsidR="00CB41CB" w:rsidRDefault="00CB41CB" w:rsidP="00CB41CB">
      <w:pPr>
        <w:pStyle w:val="Textbody"/>
        <w:numPr>
          <w:ilvl w:val="0"/>
          <w:numId w:val="30"/>
        </w:numPr>
      </w:pPr>
      <w:r>
        <w:t>private</w:t>
      </w:r>
    </w:p>
    <w:p w14:paraId="32C92F54" w14:textId="77777777" w:rsidR="00CB41CB" w:rsidRDefault="00CB41CB" w:rsidP="00CB41CB">
      <w:pPr>
        <w:pStyle w:val="Textbody"/>
        <w:numPr>
          <w:ilvl w:val="0"/>
          <w:numId w:val="30"/>
        </w:numPr>
      </w:pPr>
      <w:r>
        <w:t>protected</w:t>
      </w:r>
    </w:p>
    <w:p w14:paraId="6B297B43" w14:textId="77777777" w:rsidR="00CB41CB" w:rsidRDefault="00CB41CB" w:rsidP="00CB41CB">
      <w:pPr>
        <w:pStyle w:val="Textbody"/>
        <w:numPr>
          <w:ilvl w:val="0"/>
          <w:numId w:val="30"/>
        </w:numPr>
      </w:pPr>
      <w:r>
        <w:t>abstract</w:t>
      </w:r>
    </w:p>
    <w:p w14:paraId="316A99B3" w14:textId="77777777" w:rsidR="00CB41CB" w:rsidRDefault="00CB41CB" w:rsidP="00CB41CB">
      <w:pPr>
        <w:pStyle w:val="Textbody"/>
        <w:numPr>
          <w:ilvl w:val="0"/>
          <w:numId w:val="30"/>
        </w:numPr>
      </w:pPr>
      <w:r>
        <w:t>final</w:t>
      </w:r>
    </w:p>
    <w:p w14:paraId="61973248" w14:textId="77777777" w:rsidR="00CB41CB" w:rsidRDefault="00CB41CB" w:rsidP="00CB41CB">
      <w:pPr>
        <w:pStyle w:val="Textbody"/>
        <w:numPr>
          <w:ilvl w:val="0"/>
          <w:numId w:val="30"/>
        </w:numPr>
      </w:pPr>
      <w:r>
        <w:t>static</w:t>
      </w:r>
    </w:p>
    <w:p w14:paraId="0070CE39" w14:textId="77777777" w:rsidR="00CB41CB" w:rsidRDefault="00CB41CB" w:rsidP="00CB41CB">
      <w:pPr>
        <w:pStyle w:val="Textbody"/>
      </w:pPr>
      <w:r>
        <w:t>178</w:t>
      </w:r>
    </w:p>
    <w:p w14:paraId="02A420ED" w14:textId="77777777" w:rsidR="00CB41CB" w:rsidRDefault="00CB41CB" w:rsidP="00CB41CB">
      <w:pPr>
        <w:pStyle w:val="Textbody"/>
      </w:pPr>
      <w:r>
        <w:t>Private methods can only be called by the class – they can't be called by subclasses.</w:t>
      </w:r>
    </w:p>
    <w:p w14:paraId="6D8FCAC2" w14:textId="77777777" w:rsidR="00CB41CB" w:rsidRDefault="00CB41CB" w:rsidP="00CB41CB">
      <w:pPr>
        <w:pStyle w:val="Textbody"/>
      </w:pPr>
      <w:r>
        <w:t xml:space="preserve">Class methods marked as protected can only be called by the class or </w:t>
      </w:r>
      <w:proofErr w:type="spellStart"/>
      <w:r>
        <w:t>subclassses</w:t>
      </w:r>
      <w:proofErr w:type="spellEnd"/>
      <w:r>
        <w:t>. 179</w:t>
      </w:r>
    </w:p>
    <w:p w14:paraId="406275B0" w14:textId="77777777" w:rsidR="00CB41CB" w:rsidRDefault="00CB41CB" w:rsidP="00CB41CB">
      <w:pPr>
        <w:pStyle w:val="Textbody"/>
      </w:pPr>
      <w:r w:rsidRPr="00114E3E">
        <w:rPr>
          <w:rStyle w:val="ccterm"/>
        </w:rPr>
        <w:t>Abstract methods</w:t>
      </w:r>
      <w:r>
        <w:t xml:space="preserve"> can only be declared within the class and must be implemented by </w:t>
      </w:r>
      <w:r>
        <w:lastRenderedPageBreak/>
        <w:t xml:space="preserve">subclasses.  Only an </w:t>
      </w:r>
      <w:r w:rsidRPr="00114E3E">
        <w:rPr>
          <w:rStyle w:val="ccterm"/>
        </w:rPr>
        <w:t>abstract class</w:t>
      </w:r>
      <w:r>
        <w:t xml:space="preserve"> can have an abstract method. 180</w:t>
      </w:r>
    </w:p>
    <w:p w14:paraId="1C49C02D" w14:textId="77777777" w:rsidR="00CB41CB" w:rsidRDefault="00CB41CB" w:rsidP="00CB41CB">
      <w:pPr>
        <w:pStyle w:val="cpCode"/>
      </w:pPr>
      <w:r>
        <w:t>abstract class Employee {</w:t>
      </w:r>
    </w:p>
    <w:p w14:paraId="545E2CA7" w14:textId="77777777" w:rsidR="00CB41CB" w:rsidRDefault="00CB41CB" w:rsidP="00CB41CB">
      <w:pPr>
        <w:pStyle w:val="cpCode"/>
      </w:pPr>
      <w:r>
        <w:tab/>
        <w:t>abstract function hire();</w:t>
      </w:r>
    </w:p>
    <w:p w14:paraId="3BE3E640" w14:textId="77777777" w:rsidR="00CB41CB" w:rsidRDefault="00CB41CB" w:rsidP="00CB41CB">
      <w:pPr>
        <w:pStyle w:val="cpCode"/>
      </w:pPr>
      <w:r>
        <w:tab/>
        <w:t>abstract function fire();</w:t>
      </w:r>
    </w:p>
    <w:p w14:paraId="3104E816" w14:textId="77777777" w:rsidR="00CB41CB" w:rsidRDefault="00CB41CB" w:rsidP="00CB41CB">
      <w:pPr>
        <w:pStyle w:val="cpCode"/>
      </w:pPr>
      <w:r>
        <w:tab/>
        <w:t>abstract function promote();</w:t>
      </w:r>
    </w:p>
    <w:p w14:paraId="24486EBB" w14:textId="77777777" w:rsidR="00CB41CB" w:rsidRDefault="00CB41CB" w:rsidP="00CB41CB">
      <w:pPr>
        <w:pStyle w:val="cpCode"/>
      </w:pPr>
      <w:r>
        <w:tab/>
        <w:t>abstract function demote();</w:t>
      </w:r>
    </w:p>
    <w:p w14:paraId="09CCD481" w14:textId="77777777" w:rsidR="00CB41CB" w:rsidRDefault="00CB41CB" w:rsidP="00CB41CB">
      <w:pPr>
        <w:pStyle w:val="cpCode"/>
      </w:pPr>
      <w:r>
        <w:t>}</w:t>
      </w:r>
    </w:p>
    <w:p w14:paraId="120100CE" w14:textId="77777777" w:rsidR="00CB41CB" w:rsidRDefault="00CB41CB" w:rsidP="00CB41CB">
      <w:pPr>
        <w:pStyle w:val="Textbody"/>
      </w:pPr>
      <w:r>
        <w:t>181</w:t>
      </w:r>
    </w:p>
    <w:p w14:paraId="4B888B31" w14:textId="77777777" w:rsidR="00CB41CB" w:rsidRDefault="00CB41CB" w:rsidP="00CB41CB">
      <w:pPr>
        <w:pStyle w:val="Textbody"/>
      </w:pPr>
      <w:r>
        <w:t xml:space="preserve">A </w:t>
      </w:r>
      <w:r w:rsidRPr="00114E3E">
        <w:rPr>
          <w:rStyle w:val="ccterm"/>
        </w:rPr>
        <w:t>final</w:t>
      </w:r>
      <w:r>
        <w:t xml:space="preserve"> method cannot be overridden by a subclass.</w:t>
      </w:r>
    </w:p>
    <w:p w14:paraId="5050C505" w14:textId="77777777" w:rsidR="00CB41CB" w:rsidRDefault="00CB41CB" w:rsidP="00CB41CB">
      <w:pPr>
        <w:pStyle w:val="Textbody"/>
      </w:pPr>
      <w:r w:rsidRPr="00114E3E">
        <w:rPr>
          <w:rStyle w:val="ccterm"/>
        </w:rPr>
        <w:t>Type hinting</w:t>
      </w:r>
      <w:r>
        <w:t xml:space="preserve"> is a feature added to PHP 5.  </w:t>
      </w:r>
    </w:p>
    <w:p w14:paraId="45A33213" w14:textId="77777777" w:rsidR="00CB41CB" w:rsidRDefault="00CB41CB" w:rsidP="00CB41CB">
      <w:pPr>
        <w:pStyle w:val="cpCode"/>
      </w:pPr>
      <w:r>
        <w:t>private function takeLunchbreak(Employee $employee){...}</w:t>
      </w:r>
    </w:p>
    <w:p w14:paraId="20C4D3E7" w14:textId="77777777" w:rsidR="00CB41CB" w:rsidRDefault="00CB41CB" w:rsidP="00CB41CB">
      <w:pPr>
        <w:pStyle w:val="Textbody"/>
      </w:pPr>
      <w:r>
        <w:t>182</w:t>
      </w:r>
    </w:p>
    <w:p w14:paraId="3A0205F5" w14:textId="77777777" w:rsidR="00CB41CB" w:rsidRDefault="00CB41CB" w:rsidP="00CB41CB">
      <w:pPr>
        <w:pStyle w:val="Textbody"/>
      </w:pPr>
      <w:r>
        <w:t>Type hinting only works with objects and arrays – you can't use type hints with integers, strings, etc.</w:t>
      </w:r>
    </w:p>
    <w:p w14:paraId="7AAB54F4" w14:textId="77777777" w:rsidR="00CB41CB" w:rsidRDefault="00CB41CB" w:rsidP="00CB41CB">
      <w:pPr>
        <w:pStyle w:val="Textbody"/>
      </w:pPr>
      <w:r>
        <w:t xml:space="preserve">Special methods called </w:t>
      </w:r>
      <w:r w:rsidRPr="00114E3E">
        <w:rPr>
          <w:rStyle w:val="ccterm"/>
        </w:rPr>
        <w:t>constructors</w:t>
      </w:r>
      <w:r>
        <w:t xml:space="preserve"> and </w:t>
      </w:r>
      <w:r w:rsidRPr="00114E3E">
        <w:rPr>
          <w:rStyle w:val="ccterm"/>
        </w:rPr>
        <w:t>destructors</w:t>
      </w:r>
      <w:r>
        <w:t xml:space="preserve"> automate object creation and destruction.</w:t>
      </w:r>
    </w:p>
    <w:p w14:paraId="19E70363" w14:textId="77777777" w:rsidR="00CB41CB" w:rsidRDefault="00CB41CB" w:rsidP="00677A1C">
      <w:pPr>
        <w:pStyle w:val="cpNote"/>
      </w:pPr>
      <w:r>
        <w:t>PHP 4 constructors were simply methods with the same name as the class, which made it difficult to rename classes.  PHP 5 changed this.  For backward compatibility, however, if a class does not contain a constructor with the new naming method a method with the same name as the class will be searched for.</w:t>
      </w:r>
    </w:p>
    <w:p w14:paraId="4E79B26C" w14:textId="77777777" w:rsidR="00CB41CB" w:rsidRDefault="00CB41CB" w:rsidP="00CB41CB">
      <w:pPr>
        <w:pStyle w:val="Textbody"/>
      </w:pPr>
      <w:r>
        <w:t>183</w:t>
      </w:r>
    </w:p>
    <w:p w14:paraId="2DBEC1B0" w14:textId="77777777" w:rsidR="00CB41CB" w:rsidRDefault="00CB41CB" w:rsidP="00CB41CB">
      <w:pPr>
        <w:pStyle w:val="Textbody"/>
      </w:pPr>
      <w:r>
        <w:t xml:space="preserve">PHP uses the </w:t>
      </w:r>
      <w:r w:rsidRPr="00114E3E">
        <w:rPr>
          <w:rStyle w:val="ccterm"/>
        </w:rPr>
        <w:t xml:space="preserve">__construct </w:t>
      </w:r>
      <w:r>
        <w:t>function name:</w:t>
      </w:r>
    </w:p>
    <w:p w14:paraId="0A19385C" w14:textId="77777777" w:rsidR="00CB41CB" w:rsidRDefault="00CB41CB" w:rsidP="00CB41CB">
      <w:pPr>
        <w:pStyle w:val="cpCode"/>
      </w:pPr>
      <w:r>
        <w:t>function __construct([argument1, argument2, ..., argumentN]){...}</w:t>
      </w:r>
    </w:p>
    <w:p w14:paraId="0493D67A" w14:textId="77777777" w:rsidR="00CB41CB" w:rsidRDefault="00CB41CB" w:rsidP="00CB41CB">
      <w:pPr>
        <w:pStyle w:val="Textbody"/>
      </w:pPr>
      <w:r>
        <w:t xml:space="preserve">PHP does not automatically call the parent constructor – you must manually invoke it with the </w:t>
      </w:r>
      <w:r w:rsidRPr="00114E3E">
        <w:rPr>
          <w:rStyle w:val="ccterm"/>
        </w:rPr>
        <w:t>parent</w:t>
      </w:r>
      <w:r>
        <w:t xml:space="preserve"> keyword. 184</w:t>
      </w:r>
    </w:p>
    <w:p w14:paraId="3697AA83" w14:textId="77777777" w:rsidR="00CB41CB" w:rsidRDefault="00CB41CB" w:rsidP="00CB41CB">
      <w:pPr>
        <w:pStyle w:val="cpCode"/>
      </w:pPr>
      <w:r>
        <w:t>&lt;?php</w:t>
      </w:r>
    </w:p>
    <w:p w14:paraId="73753329" w14:textId="77777777" w:rsidR="00CB41CB" w:rsidRDefault="00CB41CB" w:rsidP="00CB41CB">
      <w:pPr>
        <w:pStyle w:val="cpCode"/>
      </w:pPr>
      <w:r>
        <w:t>class Staff</w:t>
      </w:r>
    </w:p>
    <w:p w14:paraId="7238A859" w14:textId="77777777" w:rsidR="00CB41CB" w:rsidRDefault="00CB41CB" w:rsidP="00CB41CB">
      <w:pPr>
        <w:pStyle w:val="cpCode"/>
      </w:pPr>
      <w:r>
        <w:t>{</w:t>
      </w:r>
    </w:p>
    <w:p w14:paraId="029F534D" w14:textId="77777777" w:rsidR="00CB41CB" w:rsidRDefault="00CB41CB" w:rsidP="00CB41CB">
      <w:pPr>
        <w:pStyle w:val="cpCode"/>
      </w:pPr>
      <w:r>
        <w:t xml:space="preserve">    protected $name;</w:t>
      </w:r>
    </w:p>
    <w:p w14:paraId="354B52EB" w14:textId="77777777" w:rsidR="00CB41CB" w:rsidRDefault="00CB41CB" w:rsidP="00CB41CB">
      <w:pPr>
        <w:pStyle w:val="cpCode"/>
      </w:pPr>
      <w:r>
        <w:t xml:space="preserve">    protected $title;</w:t>
      </w:r>
    </w:p>
    <w:p w14:paraId="25B8BFB7" w14:textId="77777777" w:rsidR="00CB41CB" w:rsidRDefault="00CB41CB" w:rsidP="00CB41CB">
      <w:pPr>
        <w:pStyle w:val="cpCode"/>
      </w:pPr>
    </w:p>
    <w:p w14:paraId="3B9F9EC1" w14:textId="77777777" w:rsidR="00CB41CB" w:rsidRDefault="00CB41CB" w:rsidP="00CB41CB">
      <w:pPr>
        <w:pStyle w:val="cpCode"/>
      </w:pPr>
      <w:r>
        <w:t xml:space="preserve">    function __construct()</w:t>
      </w:r>
    </w:p>
    <w:p w14:paraId="759A32B1" w14:textId="77777777" w:rsidR="00CB41CB" w:rsidRDefault="00CB41CB" w:rsidP="00CB41CB">
      <w:pPr>
        <w:pStyle w:val="cpCode"/>
      </w:pPr>
      <w:r>
        <w:t xml:space="preserve">    {</w:t>
      </w:r>
    </w:p>
    <w:p w14:paraId="3797B5AD" w14:textId="77777777" w:rsidR="00CB41CB" w:rsidRDefault="00CB41CB" w:rsidP="00CB41CB">
      <w:pPr>
        <w:pStyle w:val="cpCode"/>
      </w:pPr>
      <w:r>
        <w:t xml:space="preserve">        echo "&lt;p&gt;Staff constructor called!&lt;/p&gt;";</w:t>
      </w:r>
    </w:p>
    <w:p w14:paraId="52216D9C" w14:textId="77777777" w:rsidR="00CB41CB" w:rsidRDefault="00CB41CB" w:rsidP="00CB41CB">
      <w:pPr>
        <w:pStyle w:val="cpCode"/>
      </w:pPr>
      <w:r>
        <w:t xml:space="preserve">    }</w:t>
      </w:r>
    </w:p>
    <w:p w14:paraId="6776E99D" w14:textId="77777777" w:rsidR="00CB41CB" w:rsidRDefault="00CB41CB" w:rsidP="00CB41CB">
      <w:pPr>
        <w:pStyle w:val="cpCode"/>
      </w:pPr>
      <w:r>
        <w:t>}</w:t>
      </w:r>
    </w:p>
    <w:p w14:paraId="57ED141C" w14:textId="77777777" w:rsidR="00CB41CB" w:rsidRDefault="00CB41CB" w:rsidP="00CB41CB">
      <w:pPr>
        <w:pStyle w:val="cpCode"/>
      </w:pPr>
    </w:p>
    <w:p w14:paraId="3D295B7A" w14:textId="77777777" w:rsidR="00CB41CB" w:rsidRDefault="00CB41CB" w:rsidP="00CB41CB">
      <w:pPr>
        <w:pStyle w:val="cpCode"/>
      </w:pPr>
      <w:r>
        <w:t>class Manager extends Staff</w:t>
      </w:r>
    </w:p>
    <w:p w14:paraId="76A720F9" w14:textId="77777777" w:rsidR="00CB41CB" w:rsidRDefault="00CB41CB" w:rsidP="00CB41CB">
      <w:pPr>
        <w:pStyle w:val="cpCode"/>
      </w:pPr>
      <w:r>
        <w:t>{</w:t>
      </w:r>
    </w:p>
    <w:p w14:paraId="04A8DF81" w14:textId="77777777" w:rsidR="00CB41CB" w:rsidRDefault="00CB41CB" w:rsidP="00CB41CB">
      <w:pPr>
        <w:pStyle w:val="cpCode"/>
      </w:pPr>
      <w:r>
        <w:t xml:space="preserve">    function __construct()</w:t>
      </w:r>
    </w:p>
    <w:p w14:paraId="5D9312D5" w14:textId="77777777" w:rsidR="00CB41CB" w:rsidRDefault="00CB41CB" w:rsidP="00CB41CB">
      <w:pPr>
        <w:pStyle w:val="cpCode"/>
      </w:pPr>
      <w:r>
        <w:t xml:space="preserve">    {</w:t>
      </w:r>
    </w:p>
    <w:p w14:paraId="6E464D58" w14:textId="77777777" w:rsidR="00CB41CB" w:rsidRDefault="00CB41CB" w:rsidP="00CB41CB">
      <w:pPr>
        <w:pStyle w:val="cpCode"/>
      </w:pPr>
      <w:r>
        <w:t xml:space="preserve">        parent::__construct();</w:t>
      </w:r>
    </w:p>
    <w:p w14:paraId="1A120C40" w14:textId="77777777" w:rsidR="00CB41CB" w:rsidRDefault="00CB41CB" w:rsidP="00CB41CB">
      <w:pPr>
        <w:pStyle w:val="cpCode"/>
      </w:pPr>
      <w:r>
        <w:t xml:space="preserve">        echo "&lt;p&gt;Manager constructor called!&lt;/p&gt;";</w:t>
      </w:r>
    </w:p>
    <w:p w14:paraId="416CC0A7" w14:textId="77777777" w:rsidR="00CB41CB" w:rsidRDefault="00CB41CB" w:rsidP="00CB41CB">
      <w:pPr>
        <w:pStyle w:val="cpCode"/>
      </w:pPr>
      <w:r>
        <w:t xml:space="preserve">    }</w:t>
      </w:r>
    </w:p>
    <w:p w14:paraId="04279280" w14:textId="77777777" w:rsidR="00CB41CB" w:rsidRDefault="00CB41CB" w:rsidP="00CB41CB">
      <w:pPr>
        <w:pStyle w:val="cpCode"/>
      </w:pPr>
      <w:r>
        <w:t>}</w:t>
      </w:r>
    </w:p>
    <w:p w14:paraId="7D2BE514" w14:textId="77777777" w:rsidR="00CB41CB" w:rsidRDefault="00CB41CB" w:rsidP="00CB41CB">
      <w:pPr>
        <w:pStyle w:val="cpCode"/>
      </w:pPr>
    </w:p>
    <w:p w14:paraId="18003365" w14:textId="77777777" w:rsidR="00CB41CB" w:rsidRDefault="00CB41CB" w:rsidP="00CB41CB">
      <w:pPr>
        <w:pStyle w:val="cpCode"/>
      </w:pPr>
      <w:r>
        <w:lastRenderedPageBreak/>
        <w:t>$employee = new Manager();</w:t>
      </w:r>
    </w:p>
    <w:p w14:paraId="5AC0585F" w14:textId="77777777" w:rsidR="00CB41CB" w:rsidRDefault="00CB41CB" w:rsidP="00CB41CB">
      <w:pPr>
        <w:pStyle w:val="cpCode"/>
      </w:pPr>
      <w:r>
        <w:t>?&gt;</w:t>
      </w:r>
    </w:p>
    <w:p w14:paraId="200B1492" w14:textId="77777777" w:rsidR="00CB41CB" w:rsidRDefault="00CB41CB" w:rsidP="00CB41CB">
      <w:pPr>
        <w:pStyle w:val="Textbody"/>
      </w:pPr>
      <w:r>
        <w:t>185</w:t>
      </w:r>
    </w:p>
    <w:p w14:paraId="6420F9A2" w14:textId="77777777" w:rsidR="00CB41CB" w:rsidRDefault="00CB41CB" w:rsidP="00CB41CB">
      <w:pPr>
        <w:pStyle w:val="Textbody"/>
      </w:pPr>
      <w:r>
        <w:t xml:space="preserve">You can call the constructor of one class from another even if they are not related. Use the syntax </w:t>
      </w:r>
      <w:proofErr w:type="spellStart"/>
      <w:proofErr w:type="gramStart"/>
      <w:r>
        <w:rPr>
          <w:rStyle w:val="cccode"/>
        </w:rPr>
        <w:t>Classname</w:t>
      </w:r>
      <w:proofErr w:type="spellEnd"/>
      <w:r>
        <w:rPr>
          <w:rStyle w:val="cccode"/>
        </w:rPr>
        <w:t>::</w:t>
      </w:r>
      <w:proofErr w:type="gramEnd"/>
      <w:r>
        <w:rPr>
          <w:rStyle w:val="cccode"/>
        </w:rPr>
        <w:t>construct()</w:t>
      </w:r>
      <w:r>
        <w:t>. 186</w:t>
      </w:r>
    </w:p>
    <w:p w14:paraId="60159876" w14:textId="77777777" w:rsidR="00CB41CB" w:rsidRDefault="00CB41CB" w:rsidP="00CB41CB">
      <w:pPr>
        <w:pStyle w:val="Textbody"/>
      </w:pPr>
      <w:r>
        <w:t>PHP does not support constructor overloading like other OOP languages do.</w:t>
      </w:r>
    </w:p>
    <w:p w14:paraId="3786D430" w14:textId="77777777" w:rsidR="00CB41CB" w:rsidRDefault="00CB41CB" w:rsidP="00CB41CB">
      <w:pPr>
        <w:pStyle w:val="Textbody"/>
      </w:pPr>
      <w:r>
        <w:t xml:space="preserve">Use the function name </w:t>
      </w:r>
      <w:r w:rsidRPr="00114E3E">
        <w:rPr>
          <w:rStyle w:val="ccterm"/>
        </w:rPr>
        <w:t>__destruct</w:t>
      </w:r>
      <w:r>
        <w:t xml:space="preserve"> to create a destructor function.</w:t>
      </w:r>
    </w:p>
    <w:p w14:paraId="4A870FCD" w14:textId="77777777" w:rsidR="00CB41CB" w:rsidRDefault="00CB41CB" w:rsidP="00CB41CB">
      <w:pPr>
        <w:pStyle w:val="Textbody"/>
      </w:pPr>
      <w:r w:rsidRPr="00114E3E">
        <w:rPr>
          <w:rStyle w:val="ccterm"/>
        </w:rPr>
        <w:t>Static members</w:t>
      </w:r>
      <w:r>
        <w:t xml:space="preserve"> of a class are shared by all instances of the class.  A hit counter for a Web page would be an example of this.</w:t>
      </w:r>
    </w:p>
    <w:p w14:paraId="3A76078F" w14:textId="77777777" w:rsidR="00CB41CB" w:rsidRDefault="00CB41CB" w:rsidP="00CB41CB">
      <w:pPr>
        <w:pStyle w:val="Textbody"/>
      </w:pPr>
      <w:r>
        <w:t xml:space="preserve">Static members are referred to using the </w:t>
      </w:r>
      <w:proofErr w:type="spellStart"/>
      <w:r w:rsidRPr="00114E3E">
        <w:rPr>
          <w:rStyle w:val="ccterm"/>
        </w:rPr>
        <w:t>self</w:t>
      </w:r>
      <w:r>
        <w:t xml:space="preserve"> keyword</w:t>
      </w:r>
      <w:proofErr w:type="spellEnd"/>
      <w:r>
        <w:t xml:space="preserve"> rather than $this.  The syntax is as follows:</w:t>
      </w:r>
    </w:p>
    <w:p w14:paraId="5D0CDBDA" w14:textId="77777777" w:rsidR="00CB41CB" w:rsidRDefault="00CB41CB" w:rsidP="00CB41CB">
      <w:pPr>
        <w:pStyle w:val="cpCode"/>
      </w:pPr>
      <w:r>
        <w:t>&lt;?php</w:t>
      </w:r>
    </w:p>
    <w:p w14:paraId="515B3168" w14:textId="77777777" w:rsidR="00CB41CB" w:rsidRDefault="00CB41CB" w:rsidP="00CB41CB">
      <w:pPr>
        <w:pStyle w:val="cpCode"/>
      </w:pPr>
      <w:r>
        <w:t xml:space="preserve">    class visitors</w:t>
      </w:r>
    </w:p>
    <w:p w14:paraId="32833C3F" w14:textId="77777777" w:rsidR="00CB41CB" w:rsidRDefault="00CB41CB" w:rsidP="00CB41CB">
      <w:pPr>
        <w:pStyle w:val="cpCode"/>
      </w:pPr>
      <w:r>
        <w:t xml:space="preserve">    {</w:t>
      </w:r>
    </w:p>
    <w:p w14:paraId="6FAB1214" w14:textId="77777777" w:rsidR="00CB41CB" w:rsidRDefault="00CB41CB" w:rsidP="00CB41CB">
      <w:pPr>
        <w:pStyle w:val="cpCode"/>
      </w:pPr>
      <w:r>
        <w:t xml:space="preserve">        private static $visitors = 0;</w:t>
      </w:r>
    </w:p>
    <w:p w14:paraId="10E17743" w14:textId="77777777" w:rsidR="00CB41CB" w:rsidRDefault="00CB41CB" w:rsidP="00CB41CB">
      <w:pPr>
        <w:pStyle w:val="cpCode"/>
      </w:pPr>
    </w:p>
    <w:p w14:paraId="34A911B1" w14:textId="77777777" w:rsidR="00CB41CB" w:rsidRDefault="00CB41CB" w:rsidP="00CB41CB">
      <w:pPr>
        <w:pStyle w:val="cpCode"/>
      </w:pPr>
      <w:r>
        <w:t xml:space="preserve">        function __construct()</w:t>
      </w:r>
    </w:p>
    <w:p w14:paraId="551890A9" w14:textId="77777777" w:rsidR="00CB41CB" w:rsidRDefault="00CB41CB" w:rsidP="00CB41CB">
      <w:pPr>
        <w:pStyle w:val="cpCode"/>
      </w:pPr>
      <w:r>
        <w:t xml:space="preserve">        {</w:t>
      </w:r>
    </w:p>
    <w:p w14:paraId="2A7289AC" w14:textId="77777777" w:rsidR="00CB41CB" w:rsidRDefault="00CB41CB" w:rsidP="00CB41CB">
      <w:pPr>
        <w:pStyle w:val="cpCode"/>
      </w:pPr>
      <w:r>
        <w:t xml:space="preserve">            self::$visitors++;</w:t>
      </w:r>
    </w:p>
    <w:p w14:paraId="07186301" w14:textId="77777777" w:rsidR="00CB41CB" w:rsidRDefault="00CB41CB" w:rsidP="00CB41CB">
      <w:pPr>
        <w:pStyle w:val="cpCode"/>
      </w:pPr>
      <w:r>
        <w:t xml:space="preserve">        }</w:t>
      </w:r>
    </w:p>
    <w:p w14:paraId="4D9AD6D5" w14:textId="77777777" w:rsidR="00CB41CB" w:rsidRDefault="00CB41CB" w:rsidP="00CB41CB">
      <w:pPr>
        <w:pStyle w:val="cpCode"/>
      </w:pPr>
      <w:r>
        <w:t xml:space="preserve">            static function getVisitors()</w:t>
      </w:r>
    </w:p>
    <w:p w14:paraId="48308F6E" w14:textId="77777777" w:rsidR="00CB41CB" w:rsidRDefault="00CB41CB" w:rsidP="00CB41CB">
      <w:pPr>
        <w:pStyle w:val="cpCode"/>
      </w:pPr>
      <w:r>
        <w:t xml:space="preserve">        {</w:t>
      </w:r>
    </w:p>
    <w:p w14:paraId="09FB57F0" w14:textId="77777777" w:rsidR="00CB41CB" w:rsidRDefault="00CB41CB" w:rsidP="00CB41CB">
      <w:pPr>
        <w:pStyle w:val="cpCode"/>
      </w:pPr>
      <w:r>
        <w:t xml:space="preserve">            return self::$visitors;</w:t>
      </w:r>
    </w:p>
    <w:p w14:paraId="0A695806" w14:textId="77777777" w:rsidR="00CB41CB" w:rsidRDefault="00CB41CB" w:rsidP="00CB41CB">
      <w:pPr>
        <w:pStyle w:val="cpCode"/>
      </w:pPr>
      <w:r>
        <w:t xml:space="preserve">        }</w:t>
      </w:r>
    </w:p>
    <w:p w14:paraId="06629CC0" w14:textId="77777777" w:rsidR="00CB41CB" w:rsidRDefault="00CB41CB" w:rsidP="00CB41CB">
      <w:pPr>
        <w:pStyle w:val="cpCode"/>
      </w:pPr>
    </w:p>
    <w:p w14:paraId="10241891" w14:textId="77777777" w:rsidR="00CB41CB" w:rsidRDefault="00CB41CB" w:rsidP="00CB41CB">
      <w:pPr>
        <w:pStyle w:val="cpCode"/>
      </w:pPr>
      <w:r>
        <w:t xml:space="preserve">    }</w:t>
      </w:r>
    </w:p>
    <w:p w14:paraId="53CF2999" w14:textId="77777777" w:rsidR="00CB41CB" w:rsidRDefault="00CB41CB" w:rsidP="00CB41CB">
      <w:pPr>
        <w:pStyle w:val="cpCode"/>
      </w:pPr>
      <w:r>
        <w:t xml:space="preserve">    /* Instantiate the visitors class. */</w:t>
      </w:r>
    </w:p>
    <w:p w14:paraId="4D7BB1E4" w14:textId="77777777" w:rsidR="00CB41CB" w:rsidRDefault="00CB41CB" w:rsidP="00CB41CB">
      <w:pPr>
        <w:pStyle w:val="cpCode"/>
      </w:pPr>
      <w:r>
        <w:t xml:space="preserve">    $visits = new visitors();</w:t>
      </w:r>
    </w:p>
    <w:p w14:paraId="1D645378" w14:textId="77777777" w:rsidR="00CB41CB" w:rsidRDefault="00CB41CB" w:rsidP="00CB41CB">
      <w:pPr>
        <w:pStyle w:val="cpCode"/>
      </w:pPr>
    </w:p>
    <w:p w14:paraId="2CE2DBB1" w14:textId="77777777" w:rsidR="00CB41CB" w:rsidRDefault="00CB41CB" w:rsidP="00CB41CB">
      <w:pPr>
        <w:pStyle w:val="cpCode"/>
      </w:pPr>
      <w:r>
        <w:t xml:space="preserve">    echo visitors::getVisitors()."&lt;br /&gt;";</w:t>
      </w:r>
    </w:p>
    <w:p w14:paraId="1612D884" w14:textId="77777777" w:rsidR="00CB41CB" w:rsidRDefault="00CB41CB" w:rsidP="00CB41CB">
      <w:pPr>
        <w:pStyle w:val="cpCode"/>
      </w:pPr>
      <w:r>
        <w:t xml:space="preserve">    /* Instantiate another visitors class. */</w:t>
      </w:r>
    </w:p>
    <w:p w14:paraId="6C08F0CE" w14:textId="77777777" w:rsidR="00CB41CB" w:rsidRDefault="00CB41CB" w:rsidP="00CB41CB">
      <w:pPr>
        <w:pStyle w:val="cpCode"/>
      </w:pPr>
      <w:r>
        <w:t xml:space="preserve">    $visits2 = new visitors();</w:t>
      </w:r>
    </w:p>
    <w:p w14:paraId="2E0AF929" w14:textId="77777777" w:rsidR="00CB41CB" w:rsidRDefault="00CB41CB" w:rsidP="00CB41CB">
      <w:pPr>
        <w:pStyle w:val="cpCode"/>
      </w:pPr>
    </w:p>
    <w:p w14:paraId="76056A24" w14:textId="77777777" w:rsidR="00CB41CB" w:rsidRDefault="00CB41CB" w:rsidP="00CB41CB">
      <w:pPr>
        <w:pStyle w:val="cpCode"/>
      </w:pPr>
      <w:r>
        <w:t xml:space="preserve">    echo visitors::getVisitors()."&lt;br /&gt;";</w:t>
      </w:r>
    </w:p>
    <w:p w14:paraId="48C5D586" w14:textId="77777777" w:rsidR="00CB41CB" w:rsidRDefault="00CB41CB" w:rsidP="00CB41CB">
      <w:pPr>
        <w:pStyle w:val="cpCode"/>
      </w:pPr>
    </w:p>
    <w:p w14:paraId="689D45A0" w14:textId="77777777" w:rsidR="00CB41CB" w:rsidRDefault="00CB41CB" w:rsidP="00CB41CB">
      <w:pPr>
        <w:pStyle w:val="cpCode"/>
      </w:pPr>
      <w:r>
        <w:t>?&gt;</w:t>
      </w:r>
    </w:p>
    <w:p w14:paraId="7485040E" w14:textId="77777777" w:rsidR="00CB41CB" w:rsidRDefault="00CB41CB" w:rsidP="00CB41CB">
      <w:pPr>
        <w:pStyle w:val="Textbody"/>
      </w:pPr>
      <w:r>
        <w:t>188</w:t>
      </w:r>
    </w:p>
    <w:p w14:paraId="2DF993BC" w14:textId="77777777" w:rsidR="00CB41CB" w:rsidRDefault="00CB41CB" w:rsidP="00CB41CB">
      <w:pPr>
        <w:pStyle w:val="Textbody"/>
      </w:pPr>
      <w:r>
        <w:t xml:space="preserve">The </w:t>
      </w:r>
      <w:proofErr w:type="spellStart"/>
      <w:r w:rsidRPr="00114E3E">
        <w:rPr>
          <w:rStyle w:val="ccterm"/>
        </w:rPr>
        <w:t>instanceof</w:t>
      </w:r>
      <w:proofErr w:type="spellEnd"/>
      <w:r>
        <w:t xml:space="preserve"> keyword was introduced in PHP 5.  It lets you determine if an object is an instance or a class or an instance of a subclass of that class or implements a specified interface. 189</w:t>
      </w:r>
    </w:p>
    <w:p w14:paraId="5AA55682" w14:textId="77777777" w:rsidR="00CB41CB" w:rsidRDefault="00CB41CB" w:rsidP="00CB41CB">
      <w:pPr>
        <w:pStyle w:val="cpCode"/>
      </w:pPr>
      <w:r>
        <w:t>if($manager instanceof Employee) echo "Yes";</w:t>
      </w:r>
    </w:p>
    <w:p w14:paraId="13F49072" w14:textId="77777777" w:rsidR="00CB41CB" w:rsidRDefault="00CB41CB" w:rsidP="00CB41CB">
      <w:pPr>
        <w:pStyle w:val="Textbody"/>
      </w:pPr>
      <w:r>
        <w:t xml:space="preserve">There are </w:t>
      </w:r>
      <w:proofErr w:type="gramStart"/>
      <w:r>
        <w:t>a number of</w:t>
      </w:r>
      <w:proofErr w:type="gramEnd"/>
      <w:r>
        <w:t xml:space="preserve"> </w:t>
      </w:r>
      <w:r w:rsidRPr="00114E3E">
        <w:rPr>
          <w:rStyle w:val="ccterm"/>
        </w:rPr>
        <w:t>helper functions</w:t>
      </w:r>
      <w:r>
        <w:t xml:space="preserve"> to help manage classes.</w:t>
      </w:r>
    </w:p>
    <w:p w14:paraId="28562960" w14:textId="77777777" w:rsidR="00CB41CB" w:rsidRDefault="00CB41CB" w:rsidP="00CB41CB">
      <w:pPr>
        <w:pStyle w:val="Textbody"/>
      </w:pPr>
      <w:r>
        <w:t xml:space="preserve">The </w:t>
      </w:r>
      <w:proofErr w:type="spellStart"/>
      <w:r w:rsidRPr="00114E3E">
        <w:rPr>
          <w:rStyle w:val="ccterm"/>
        </w:rPr>
        <w:t>class_exists</w:t>
      </w:r>
      <w:proofErr w:type="spellEnd"/>
      <w:r>
        <w:t xml:space="preserve"> function will tell you if a given class is exists within the running script. The </w:t>
      </w:r>
      <w:proofErr w:type="spellStart"/>
      <w:r w:rsidRPr="00114E3E">
        <w:rPr>
          <w:rStyle w:val="ccterm"/>
        </w:rPr>
        <w:t>get_class</w:t>
      </w:r>
      <w:proofErr w:type="spellEnd"/>
      <w:r>
        <w:t xml:space="preserve"> function returns the name of the class an object belongs to or FALSE if it isn't an object.</w:t>
      </w:r>
    </w:p>
    <w:p w14:paraId="0C7E180D" w14:textId="77777777" w:rsidR="00CB41CB" w:rsidRDefault="00CB41CB" w:rsidP="00CB41CB">
      <w:pPr>
        <w:pStyle w:val="Textbody"/>
      </w:pPr>
      <w:r>
        <w:t xml:space="preserve">The </w:t>
      </w:r>
      <w:proofErr w:type="spellStart"/>
      <w:r w:rsidRPr="00114E3E">
        <w:rPr>
          <w:rStyle w:val="ccterm"/>
        </w:rPr>
        <w:t>get_class_methods</w:t>
      </w:r>
      <w:proofErr w:type="spellEnd"/>
      <w:r>
        <w:t xml:space="preserve"> function returns an array of all the method names define by a class. </w:t>
      </w:r>
      <w:r>
        <w:lastRenderedPageBreak/>
        <w:t>190</w:t>
      </w:r>
    </w:p>
    <w:p w14:paraId="5C6D6BD5" w14:textId="77777777" w:rsidR="00CB41CB" w:rsidRDefault="00CB41CB" w:rsidP="00CB41CB">
      <w:pPr>
        <w:pStyle w:val="Textbody"/>
      </w:pPr>
      <w:r>
        <w:t xml:space="preserve">The </w:t>
      </w:r>
      <w:proofErr w:type="spellStart"/>
      <w:r w:rsidRPr="00114E3E">
        <w:rPr>
          <w:rStyle w:val="ccterm"/>
        </w:rPr>
        <w:t>get_class_vars</w:t>
      </w:r>
      <w:proofErr w:type="spellEnd"/>
      <w:r>
        <w:t xml:space="preserve"> function returns an associative array with all the variable names and their values defined in the class.</w:t>
      </w:r>
    </w:p>
    <w:p w14:paraId="6CCEC4A9" w14:textId="77777777" w:rsidR="00CB41CB" w:rsidRDefault="00CB41CB" w:rsidP="00CB41CB">
      <w:pPr>
        <w:pStyle w:val="Textbody"/>
      </w:pPr>
      <w:r>
        <w:t xml:space="preserve">The </w:t>
      </w:r>
      <w:proofErr w:type="spellStart"/>
      <w:r w:rsidRPr="00114E3E">
        <w:rPr>
          <w:rStyle w:val="ccterm"/>
        </w:rPr>
        <w:t>get_declared_classes</w:t>
      </w:r>
      <w:proofErr w:type="spellEnd"/>
      <w:r>
        <w:t xml:space="preserve"> function returns an array of all the classes defined within the current script.</w:t>
      </w:r>
    </w:p>
    <w:p w14:paraId="535B7204" w14:textId="77777777" w:rsidR="00CB41CB" w:rsidRDefault="00CB41CB" w:rsidP="00CB41CB">
      <w:pPr>
        <w:pStyle w:val="Textbody"/>
      </w:pPr>
      <w:r>
        <w:t xml:space="preserve">The </w:t>
      </w:r>
      <w:proofErr w:type="spellStart"/>
      <w:r w:rsidRPr="00114E3E">
        <w:rPr>
          <w:rStyle w:val="ccterm"/>
        </w:rPr>
        <w:t>get_object_vars</w:t>
      </w:r>
      <w:proofErr w:type="spellEnd"/>
      <w:r>
        <w:t xml:space="preserve"> method will return an associative array with all the variable names and their values for the specified object (NULL will be assigned to variables with no value).</w:t>
      </w:r>
    </w:p>
    <w:p w14:paraId="7631EF92" w14:textId="77777777" w:rsidR="00CB41CB" w:rsidRDefault="00CB41CB" w:rsidP="00CB41CB">
      <w:pPr>
        <w:pStyle w:val="Textbody"/>
      </w:pPr>
      <w:r>
        <w:t xml:space="preserve">The </w:t>
      </w:r>
      <w:proofErr w:type="spellStart"/>
      <w:r w:rsidRPr="00114E3E">
        <w:rPr>
          <w:rStyle w:val="ccterm"/>
        </w:rPr>
        <w:t>get_parent_class</w:t>
      </w:r>
      <w:proofErr w:type="spellEnd"/>
      <w:r>
        <w:t xml:space="preserve"> function returns the name of the parent class of an </w:t>
      </w:r>
      <w:proofErr w:type="spellStart"/>
      <w:r>
        <w:t>objecct</w:t>
      </w:r>
      <w:proofErr w:type="spellEnd"/>
      <w:r>
        <w:t xml:space="preserve"> (or the base name if it is a base class).</w:t>
      </w:r>
    </w:p>
    <w:p w14:paraId="74C0B85C" w14:textId="77777777" w:rsidR="00CB41CB" w:rsidRDefault="00CB41CB" w:rsidP="00CB41CB">
      <w:pPr>
        <w:pStyle w:val="Textbody"/>
      </w:pPr>
      <w:r>
        <w:t xml:space="preserve">The </w:t>
      </w:r>
      <w:proofErr w:type="spellStart"/>
      <w:r w:rsidRPr="00114E3E">
        <w:rPr>
          <w:rStyle w:val="ccterm"/>
        </w:rPr>
        <w:t>interface_exists</w:t>
      </w:r>
      <w:proofErr w:type="spellEnd"/>
      <w:r>
        <w:t xml:space="preserve"> function determines if an interface exists.</w:t>
      </w:r>
    </w:p>
    <w:p w14:paraId="206D993C" w14:textId="77777777" w:rsidR="00CB41CB" w:rsidRDefault="00CB41CB" w:rsidP="00CB41CB">
      <w:pPr>
        <w:pStyle w:val="Textbody"/>
      </w:pPr>
      <w:r>
        <w:t xml:space="preserve">The </w:t>
      </w:r>
      <w:proofErr w:type="spellStart"/>
      <w:r w:rsidRPr="00114E3E">
        <w:rPr>
          <w:rStyle w:val="ccterm"/>
        </w:rPr>
        <w:t>is_a</w:t>
      </w:r>
      <w:proofErr w:type="spellEnd"/>
      <w:r>
        <w:t xml:space="preserve"> function returns true if the object belongs to the specified class or is a child of that class. 191</w:t>
      </w:r>
    </w:p>
    <w:p w14:paraId="279C575C" w14:textId="77777777" w:rsidR="00CB41CB" w:rsidRDefault="00CB41CB" w:rsidP="00CB41CB">
      <w:pPr>
        <w:pStyle w:val="Textbody"/>
      </w:pPr>
      <w:r>
        <w:t xml:space="preserve">The </w:t>
      </w:r>
      <w:proofErr w:type="spellStart"/>
      <w:r w:rsidRPr="00114E3E">
        <w:rPr>
          <w:rStyle w:val="ccterm"/>
        </w:rPr>
        <w:t>is_subclass_of</w:t>
      </w:r>
      <w:proofErr w:type="spellEnd"/>
      <w:r>
        <w:t xml:space="preserve"> function determines if an object belongs to a subclass of the specified class.</w:t>
      </w:r>
    </w:p>
    <w:p w14:paraId="33D01F9E" w14:textId="77777777" w:rsidR="00CB41CB" w:rsidRDefault="00CB41CB" w:rsidP="00CB41CB">
      <w:pPr>
        <w:pStyle w:val="Textbody"/>
      </w:pPr>
      <w:r>
        <w:t xml:space="preserve">The </w:t>
      </w:r>
      <w:proofErr w:type="spellStart"/>
      <w:r w:rsidRPr="00114E3E">
        <w:rPr>
          <w:rStyle w:val="ccterm"/>
        </w:rPr>
        <w:t>method_exists</w:t>
      </w:r>
      <w:proofErr w:type="spellEnd"/>
      <w:r>
        <w:t xml:space="preserve"> function determines if the specified object has a </w:t>
      </w:r>
      <w:proofErr w:type="spellStart"/>
      <w:r>
        <w:t>a</w:t>
      </w:r>
      <w:proofErr w:type="spellEnd"/>
      <w:r>
        <w:t xml:space="preserve"> method by the specified name.</w:t>
      </w:r>
    </w:p>
    <w:p w14:paraId="5259B6E8" w14:textId="77777777" w:rsidR="00CB41CB" w:rsidRDefault="00CB41CB" w:rsidP="00CB41CB">
      <w:pPr>
        <w:pStyle w:val="Textbody"/>
      </w:pPr>
      <w:r>
        <w:t xml:space="preserve">It's common practice to put each class in a separate file for organizational reasons.  The author uses a naming convention like </w:t>
      </w:r>
      <w:proofErr w:type="spellStart"/>
      <w:proofErr w:type="gramStart"/>
      <w:r>
        <w:rPr>
          <w:rStyle w:val="cccode"/>
        </w:rPr>
        <w:t>MyClass.class.php</w:t>
      </w:r>
      <w:proofErr w:type="spellEnd"/>
      <w:proofErr w:type="gramEnd"/>
    </w:p>
    <w:p w14:paraId="56CAB932" w14:textId="77777777" w:rsidR="00CB41CB" w:rsidRDefault="00CB41CB" w:rsidP="00CB41CB">
      <w:pPr>
        <w:pStyle w:val="Textbody"/>
      </w:pPr>
      <w:r>
        <w:t xml:space="preserve">To get around the need to use </w:t>
      </w:r>
      <w:proofErr w:type="spellStart"/>
      <w:r>
        <w:t>require_once</w:t>
      </w:r>
      <w:proofErr w:type="spellEnd"/>
      <w:r>
        <w:t xml:space="preserve"> statements for each class, PHP 5 introduced the concept of </w:t>
      </w:r>
      <w:r w:rsidRPr="00114E3E">
        <w:rPr>
          <w:rStyle w:val="ccterm"/>
        </w:rPr>
        <w:t>autoloading</w:t>
      </w:r>
      <w:r>
        <w:t xml:space="preserve"> objects. With autoloading you can define a </w:t>
      </w:r>
      <w:r w:rsidRPr="00114E3E">
        <w:rPr>
          <w:rStyle w:val="ccterm"/>
        </w:rPr>
        <w:t>__autoload</w:t>
      </w:r>
      <w:r>
        <w:t xml:space="preserve"> function that is called whenever a class is referenced that wasn't defined in the script:</w:t>
      </w:r>
    </w:p>
    <w:p w14:paraId="3A2FA7FA" w14:textId="77777777" w:rsidR="00CB41CB" w:rsidRDefault="00CB41CB" w:rsidP="00CB41CB">
      <w:pPr>
        <w:pStyle w:val="cpCode"/>
      </w:pPr>
      <w:r>
        <w:t>function __autoload($class){</w:t>
      </w:r>
    </w:p>
    <w:p w14:paraId="514C027A" w14:textId="77777777" w:rsidR="00CB41CB" w:rsidRDefault="00CB41CB" w:rsidP="00CB41CB">
      <w:pPr>
        <w:pStyle w:val="cpCode"/>
      </w:pPr>
      <w:r>
        <w:tab/>
        <w:t>require_once("classes/$class.class.php");</w:t>
      </w:r>
    </w:p>
    <w:p w14:paraId="6C07E84C" w14:textId="77777777" w:rsidR="00CB41CB" w:rsidRDefault="00CB41CB" w:rsidP="00CB41CB">
      <w:pPr>
        <w:pStyle w:val="cpCode"/>
      </w:pPr>
      <w:r>
        <w:t>}</w:t>
      </w:r>
    </w:p>
    <w:p w14:paraId="06678D9F" w14:textId="77777777" w:rsidR="00CB41CB" w:rsidRDefault="00CB41CB" w:rsidP="00CB41CB">
      <w:pPr>
        <w:pStyle w:val="Textbody"/>
      </w:pPr>
      <w:r>
        <w:t>192</w:t>
      </w:r>
    </w:p>
    <w:p w14:paraId="4DB0B05A" w14:textId="77777777" w:rsidR="00CB41CB" w:rsidRDefault="00CB41CB" w:rsidP="00CB41CB">
      <w:pPr>
        <w:pStyle w:val="Heading2"/>
      </w:pPr>
      <w:bookmarkStart w:id="15" w:name="_Toc102904132"/>
      <w:bookmarkStart w:id="16" w:name="_Toc102904492"/>
      <w:r>
        <w:t>Advanced OOP Features</w:t>
      </w:r>
      <w:bookmarkEnd w:id="15"/>
      <w:bookmarkEnd w:id="16"/>
    </w:p>
    <w:p w14:paraId="0E6A5141" w14:textId="77777777" w:rsidR="00CB41CB" w:rsidRDefault="00CB41CB" w:rsidP="00CB41CB">
      <w:pPr>
        <w:pStyle w:val="Textbody"/>
      </w:pPr>
      <w:r>
        <w:t>The following features will be covered in this chapter:</w:t>
      </w:r>
    </w:p>
    <w:p w14:paraId="1FBBD4F3" w14:textId="77777777" w:rsidR="00CB41CB" w:rsidRDefault="00CB41CB" w:rsidP="00CB41CB">
      <w:pPr>
        <w:pStyle w:val="Textbody"/>
        <w:numPr>
          <w:ilvl w:val="0"/>
          <w:numId w:val="31"/>
        </w:numPr>
      </w:pPr>
      <w:r>
        <w:t>Object cloning</w:t>
      </w:r>
    </w:p>
    <w:p w14:paraId="03E539CF" w14:textId="77777777" w:rsidR="00CB41CB" w:rsidRDefault="00CB41CB" w:rsidP="00CB41CB">
      <w:pPr>
        <w:pStyle w:val="Textbody"/>
        <w:numPr>
          <w:ilvl w:val="0"/>
          <w:numId w:val="31"/>
        </w:numPr>
      </w:pPr>
      <w:r>
        <w:t>Inheritance</w:t>
      </w:r>
    </w:p>
    <w:p w14:paraId="0BE77146" w14:textId="77777777" w:rsidR="00CB41CB" w:rsidRDefault="00CB41CB" w:rsidP="00CB41CB">
      <w:pPr>
        <w:pStyle w:val="Textbody"/>
        <w:numPr>
          <w:ilvl w:val="0"/>
          <w:numId w:val="31"/>
        </w:numPr>
      </w:pPr>
      <w:r>
        <w:t>Interfaces</w:t>
      </w:r>
    </w:p>
    <w:p w14:paraId="48F15150" w14:textId="77777777" w:rsidR="00CB41CB" w:rsidRDefault="00CB41CB" w:rsidP="00CB41CB">
      <w:pPr>
        <w:pStyle w:val="Textbody"/>
        <w:numPr>
          <w:ilvl w:val="0"/>
          <w:numId w:val="31"/>
        </w:numPr>
      </w:pPr>
      <w:r>
        <w:t>Abstract classes</w:t>
      </w:r>
    </w:p>
    <w:p w14:paraId="6CC93D75" w14:textId="77777777" w:rsidR="00CB41CB" w:rsidRDefault="00CB41CB" w:rsidP="00CB41CB">
      <w:pPr>
        <w:pStyle w:val="Textbody"/>
        <w:numPr>
          <w:ilvl w:val="0"/>
          <w:numId w:val="31"/>
        </w:numPr>
      </w:pPr>
      <w:r>
        <w:t>Namespaces</w:t>
      </w:r>
    </w:p>
    <w:p w14:paraId="7F4791B5" w14:textId="77777777" w:rsidR="00CB41CB" w:rsidRDefault="00CB41CB" w:rsidP="00CB41CB">
      <w:pPr>
        <w:pStyle w:val="Textbody"/>
      </w:pPr>
      <w:r>
        <w:t>193</w:t>
      </w:r>
    </w:p>
    <w:p w14:paraId="77ADD5A5" w14:textId="77777777" w:rsidR="00CB41CB" w:rsidRDefault="00CB41CB" w:rsidP="00CB41CB">
      <w:pPr>
        <w:pStyle w:val="Textbody"/>
      </w:pPr>
      <w:r>
        <w:t>One of the major improvements made in PHP 5 was that all objects are passed by reference by default.  Cloning allows you to get around this and makes it easier to copy an object when you don't want to treat it by reference.</w:t>
      </w:r>
    </w:p>
    <w:p w14:paraId="62EA15BF" w14:textId="77777777" w:rsidR="00CB41CB" w:rsidRDefault="00CB41CB" w:rsidP="00CB41CB">
      <w:pPr>
        <w:pStyle w:val="Textbody"/>
      </w:pPr>
      <w:r>
        <w:lastRenderedPageBreak/>
        <w:t xml:space="preserve">An </w:t>
      </w:r>
      <w:r w:rsidRPr="00114E3E">
        <w:rPr>
          <w:rStyle w:val="ccterm"/>
        </w:rPr>
        <w:t>interface</w:t>
      </w:r>
      <w:r>
        <w:t xml:space="preserve"> is a collection of unimplemented method definitions and constants that serves as a class blueprint.</w:t>
      </w:r>
    </w:p>
    <w:p w14:paraId="49513580" w14:textId="77777777" w:rsidR="00CB41CB" w:rsidRDefault="00CB41CB" w:rsidP="00CB41CB">
      <w:pPr>
        <w:pStyle w:val="Textbody"/>
      </w:pPr>
      <w:r>
        <w:t xml:space="preserve">The </w:t>
      </w:r>
      <w:r w:rsidRPr="00114E3E">
        <w:rPr>
          <w:rStyle w:val="ccterm"/>
        </w:rPr>
        <w:t>namespace</w:t>
      </w:r>
      <w:r>
        <w:t xml:space="preserve"> feature is new to PHP 6.</w:t>
      </w:r>
    </w:p>
    <w:p w14:paraId="4B7E45AB" w14:textId="77777777" w:rsidR="00CB41CB" w:rsidRDefault="00CB41CB" w:rsidP="00677A1C">
      <w:pPr>
        <w:pStyle w:val="cpNote"/>
      </w:pPr>
      <w:r>
        <w:t>All the features described in this chapter are only available in PHP 5 or above.</w:t>
      </w:r>
    </w:p>
    <w:p w14:paraId="4643869D" w14:textId="77777777" w:rsidR="00CB41CB" w:rsidRDefault="00CB41CB" w:rsidP="00CB41CB">
      <w:pPr>
        <w:pStyle w:val="Textbody"/>
      </w:pPr>
      <w:r>
        <w:t>194</w:t>
      </w:r>
    </w:p>
    <w:p w14:paraId="2790188B" w14:textId="77777777" w:rsidR="00CB41CB" w:rsidRDefault="00CB41CB" w:rsidP="00CB41CB">
      <w:pPr>
        <w:pStyle w:val="Textbody"/>
      </w:pPr>
      <w:r>
        <w:t>PHP 4's treatment of objects as just another data type (rather than references) was one of its major drawbacks, making it hard to implement things like design patterns.</w:t>
      </w:r>
    </w:p>
    <w:p w14:paraId="5E0A485D" w14:textId="77777777" w:rsidR="00CB41CB" w:rsidRDefault="00CB41CB" w:rsidP="00CB41CB">
      <w:pPr>
        <w:pStyle w:val="Textbody"/>
      </w:pPr>
      <w:r>
        <w:t xml:space="preserve">You can explicitly make a copy of an object using the </w:t>
      </w:r>
      <w:r w:rsidRPr="00114E3E">
        <w:rPr>
          <w:rStyle w:val="ccterm"/>
        </w:rPr>
        <w:t>clone</w:t>
      </w:r>
      <w:r>
        <w:t xml:space="preserve"> keyword:</w:t>
      </w:r>
    </w:p>
    <w:p w14:paraId="4B86F6A5" w14:textId="77777777" w:rsidR="00CB41CB" w:rsidRDefault="00CB41CB" w:rsidP="00CB41CB">
      <w:pPr>
        <w:pStyle w:val="cpCode"/>
      </w:pPr>
      <w:r>
        <w:t>destinationObject = clone sourceObject;</w:t>
      </w:r>
    </w:p>
    <w:p w14:paraId="13B0F023" w14:textId="77777777" w:rsidR="00CB41CB" w:rsidRDefault="00CB41CB" w:rsidP="00CB41CB">
      <w:pPr>
        <w:pStyle w:val="Textbody"/>
      </w:pPr>
      <w:r>
        <w:t>195</w:t>
      </w:r>
    </w:p>
    <w:p w14:paraId="05F91A2D" w14:textId="77777777" w:rsidR="00CB41CB" w:rsidRDefault="00CB41CB" w:rsidP="00CB41CB">
      <w:pPr>
        <w:pStyle w:val="Textbody"/>
      </w:pPr>
      <w:r>
        <w:t xml:space="preserve">You can define a </w:t>
      </w:r>
      <w:r w:rsidRPr="00114E3E">
        <w:rPr>
          <w:rStyle w:val="ccterm"/>
        </w:rPr>
        <w:t>__clone</w:t>
      </w:r>
      <w:r>
        <w:t xml:space="preserve"> method in a class that will be executed whenever the object is cloned. 196</w:t>
      </w:r>
    </w:p>
    <w:p w14:paraId="406DF150" w14:textId="77777777" w:rsidR="00CB41CB" w:rsidRDefault="00CB41CB" w:rsidP="00CB41CB">
      <w:pPr>
        <w:pStyle w:val="Textbody"/>
      </w:pPr>
      <w:r>
        <w:t xml:space="preserve">Class inheritance is accomplished by using the </w:t>
      </w:r>
      <w:r w:rsidRPr="00114E3E">
        <w:rPr>
          <w:rStyle w:val="ccterm"/>
        </w:rPr>
        <w:t>extends</w:t>
      </w:r>
      <w:r>
        <w:t xml:space="preserve"> keyword. 199</w:t>
      </w:r>
    </w:p>
    <w:p w14:paraId="54CF500B" w14:textId="77777777" w:rsidR="00CB41CB" w:rsidRDefault="00CB41CB" w:rsidP="00CB41CB">
      <w:pPr>
        <w:pStyle w:val="Textbody"/>
      </w:pPr>
      <w:r>
        <w:t xml:space="preserve">If the parent class has a </w:t>
      </w:r>
      <w:r w:rsidRPr="00114E3E">
        <w:rPr>
          <w:rStyle w:val="ccterm"/>
        </w:rPr>
        <w:t>constructor</w:t>
      </w:r>
      <w:r>
        <w:t>, it will execute provided that the subclass does not also have a constructor. 201</w:t>
      </w:r>
    </w:p>
    <w:p w14:paraId="303EA8DD" w14:textId="77777777" w:rsidR="00CB41CB" w:rsidRDefault="00CB41CB" w:rsidP="00CB41CB">
      <w:pPr>
        <w:pStyle w:val="Textbody"/>
      </w:pPr>
      <w:r>
        <w:t xml:space="preserve">If you want the parent constructor to fire in a subclass that has its own constructor, you </w:t>
      </w:r>
      <w:proofErr w:type="gramStart"/>
      <w:r>
        <w:t>have to</w:t>
      </w:r>
      <w:proofErr w:type="gramEnd"/>
      <w:r>
        <w:t xml:space="preserve"> call it explicitly:</w:t>
      </w:r>
    </w:p>
    <w:p w14:paraId="6EE0EB37" w14:textId="77777777" w:rsidR="00CB41CB" w:rsidRDefault="00CB41CB" w:rsidP="00CB41CB">
      <w:pPr>
        <w:pStyle w:val="cpCode"/>
      </w:pPr>
      <w:r>
        <w:t>parent::__construct($name);</w:t>
      </w:r>
    </w:p>
    <w:p w14:paraId="45ACA161" w14:textId="77777777" w:rsidR="00CB41CB" w:rsidRDefault="00CB41CB" w:rsidP="00CB41CB">
      <w:pPr>
        <w:pStyle w:val="Textbody"/>
      </w:pPr>
      <w:r>
        <w:t>202</w:t>
      </w:r>
    </w:p>
    <w:p w14:paraId="0AB7DE95" w14:textId="77777777" w:rsidR="00CB41CB" w:rsidRDefault="00CB41CB" w:rsidP="00CB41CB">
      <w:pPr>
        <w:pStyle w:val="Textbody"/>
      </w:pPr>
      <w:r>
        <w:t xml:space="preserve">When </w:t>
      </w:r>
      <w:proofErr w:type="gramStart"/>
      <w:r>
        <w:t>parent::</w:t>
      </w:r>
      <w:proofErr w:type="gramEnd"/>
      <w:r>
        <w:t>__construct is called, PHP will search upward in the class hierarchy until a class with a constructor is found. 203</w:t>
      </w:r>
    </w:p>
    <w:p w14:paraId="4AE2B386" w14:textId="77777777" w:rsidR="00CB41CB" w:rsidRDefault="00CB41CB" w:rsidP="00CB41CB">
      <w:pPr>
        <w:pStyle w:val="Textbody"/>
      </w:pPr>
      <w:r>
        <w:t>You can also reference a constructor explicitly by class name:</w:t>
      </w:r>
    </w:p>
    <w:p w14:paraId="760DFAC3" w14:textId="77777777" w:rsidR="00CB41CB" w:rsidRDefault="00CB41CB" w:rsidP="00CB41CB">
      <w:pPr>
        <w:pStyle w:val="cpCode"/>
      </w:pPr>
      <w:r>
        <w:t>function __construct($name){</w:t>
      </w:r>
    </w:p>
    <w:p w14:paraId="1159F7F0" w14:textId="77777777" w:rsidR="00CB41CB" w:rsidRDefault="00CB41CB" w:rsidP="00CB41CB">
      <w:pPr>
        <w:pStyle w:val="cpCode"/>
      </w:pPr>
      <w:r>
        <w:tab/>
        <w:t>Employee::__construct($name);</w:t>
      </w:r>
    </w:p>
    <w:p w14:paraId="438977A5" w14:textId="77777777" w:rsidR="00CB41CB" w:rsidRDefault="00CB41CB" w:rsidP="00CB41CB">
      <w:pPr>
        <w:pStyle w:val="cpCode"/>
      </w:pPr>
      <w:r>
        <w:tab/>
        <w:t>Executive::__construct();</w:t>
      </w:r>
    </w:p>
    <w:p w14:paraId="0BBFDD65" w14:textId="77777777" w:rsidR="00CB41CB" w:rsidRDefault="00CB41CB" w:rsidP="00CB41CB">
      <w:pPr>
        <w:pStyle w:val="cpCode"/>
      </w:pPr>
      <w:r>
        <w:tab/>
        <w:t>echo "&lt;p&gt;CEO object created!&lt;/p&gt;";</w:t>
      </w:r>
    </w:p>
    <w:p w14:paraId="5A9D271C" w14:textId="77777777" w:rsidR="00CB41CB" w:rsidRDefault="00CB41CB" w:rsidP="00CB41CB">
      <w:pPr>
        <w:pStyle w:val="cpCode"/>
      </w:pPr>
      <w:r>
        <w:t>}</w:t>
      </w:r>
    </w:p>
    <w:p w14:paraId="59F23895" w14:textId="77777777" w:rsidR="00CB41CB" w:rsidRDefault="00CB41CB" w:rsidP="00CB41CB">
      <w:pPr>
        <w:pStyle w:val="Textbody"/>
      </w:pPr>
      <w:r>
        <w:t xml:space="preserve">An </w:t>
      </w:r>
      <w:r w:rsidRPr="00114E3E">
        <w:rPr>
          <w:rStyle w:val="ccterm"/>
        </w:rPr>
        <w:t>interface</w:t>
      </w:r>
      <w:r>
        <w:t xml:space="preserve"> defines a general specification for </w:t>
      </w:r>
      <w:proofErr w:type="spellStart"/>
      <w:r>
        <w:t>implementating</w:t>
      </w:r>
      <w:proofErr w:type="spellEnd"/>
      <w:r>
        <w:t xml:space="preserve"> a particular service, declaring required methods and constants without specifying how they are implemented.</w:t>
      </w:r>
    </w:p>
    <w:p w14:paraId="3C719D0C" w14:textId="77777777" w:rsidR="00CB41CB" w:rsidRDefault="00CB41CB" w:rsidP="00CB41CB">
      <w:pPr>
        <w:pStyle w:val="Textbody"/>
      </w:pPr>
      <w:r>
        <w:t>PHP 5 implements interfaces like this:</w:t>
      </w:r>
    </w:p>
    <w:p w14:paraId="6DA2A4EE" w14:textId="77777777" w:rsidR="00CB41CB" w:rsidRDefault="00CB41CB" w:rsidP="00CB41CB">
      <w:pPr>
        <w:pStyle w:val="cpCode"/>
      </w:pPr>
      <w:r>
        <w:t>interface InterfaceName</w:t>
      </w:r>
    </w:p>
    <w:p w14:paraId="139E3AEB" w14:textId="77777777" w:rsidR="00CB41CB" w:rsidRDefault="00CB41CB" w:rsidP="00CB41CB">
      <w:pPr>
        <w:pStyle w:val="cpCode"/>
      </w:pPr>
      <w:r>
        <w:t>{</w:t>
      </w:r>
    </w:p>
    <w:p w14:paraId="384717F9" w14:textId="77777777" w:rsidR="00CB41CB" w:rsidRDefault="00CB41CB" w:rsidP="00CB41CB">
      <w:pPr>
        <w:pStyle w:val="cpCode"/>
      </w:pPr>
      <w:r>
        <w:tab/>
        <w:t>CONST 1;</w:t>
      </w:r>
    </w:p>
    <w:p w14:paraId="1A6F73B1" w14:textId="77777777" w:rsidR="00CB41CB" w:rsidRDefault="00CB41CB" w:rsidP="00CB41CB">
      <w:pPr>
        <w:pStyle w:val="cpCode"/>
      </w:pPr>
      <w:r>
        <w:tab/>
        <w:t>CONST N;</w:t>
      </w:r>
    </w:p>
    <w:p w14:paraId="40B604AC" w14:textId="77777777" w:rsidR="00CB41CB" w:rsidRDefault="00CB41CB" w:rsidP="00CB41CB">
      <w:pPr>
        <w:pStyle w:val="cpCode"/>
      </w:pPr>
    </w:p>
    <w:p w14:paraId="21DE1D3E" w14:textId="77777777" w:rsidR="00CB41CB" w:rsidRDefault="00CB41CB" w:rsidP="00CB41CB">
      <w:pPr>
        <w:pStyle w:val="cpCode"/>
      </w:pPr>
      <w:r>
        <w:tab/>
        <w:t>function methodName1();</w:t>
      </w:r>
    </w:p>
    <w:p w14:paraId="6114966F" w14:textId="77777777" w:rsidR="00CB41CB" w:rsidRDefault="00CB41CB" w:rsidP="00CB41CB">
      <w:pPr>
        <w:pStyle w:val="cpCode"/>
      </w:pPr>
      <w:r>
        <w:tab/>
        <w:t>function methodName2();</w:t>
      </w:r>
    </w:p>
    <w:p w14:paraId="6DDC0207" w14:textId="77777777" w:rsidR="00CB41CB" w:rsidRDefault="00CB41CB" w:rsidP="00CB41CB">
      <w:pPr>
        <w:pStyle w:val="cpCode"/>
      </w:pPr>
      <w:r>
        <w:t>}</w:t>
      </w:r>
    </w:p>
    <w:p w14:paraId="2C46C15A" w14:textId="77777777" w:rsidR="00CB41CB" w:rsidRDefault="00CB41CB" w:rsidP="00CB41CB">
      <w:pPr>
        <w:pStyle w:val="Textbody"/>
      </w:pPr>
      <w:r>
        <w:t>204</w:t>
      </w:r>
    </w:p>
    <w:p w14:paraId="31746872" w14:textId="77777777" w:rsidR="00CB41CB" w:rsidRDefault="00CB41CB" w:rsidP="00677A1C">
      <w:pPr>
        <w:pStyle w:val="cpNote"/>
      </w:pPr>
      <w:r>
        <w:t xml:space="preserve">It's common practice to preface the names of interfaces with the letter I to make </w:t>
      </w:r>
      <w:r>
        <w:lastRenderedPageBreak/>
        <w:t>them easier to recognize.</w:t>
      </w:r>
    </w:p>
    <w:p w14:paraId="59D7B395" w14:textId="77777777" w:rsidR="00CB41CB" w:rsidRDefault="00CB41CB" w:rsidP="00CB41CB">
      <w:pPr>
        <w:pStyle w:val="Textbody"/>
      </w:pPr>
      <w:r>
        <w:t xml:space="preserve">A class implements an interface using the </w:t>
      </w:r>
      <w:r w:rsidRPr="00114E3E">
        <w:rPr>
          <w:rStyle w:val="ccterm"/>
        </w:rPr>
        <w:t>implements</w:t>
      </w:r>
      <w:r>
        <w:t xml:space="preserve"> keyword.   All methods of the interface must be implemented or else the class must be declared as an abstract class.</w:t>
      </w:r>
    </w:p>
    <w:p w14:paraId="4311309F" w14:textId="77777777" w:rsidR="00CB41CB" w:rsidRDefault="00CB41CB" w:rsidP="00CB41CB">
      <w:pPr>
        <w:pStyle w:val="Textbody"/>
      </w:pPr>
      <w:r>
        <w:t>You can implement multiple interfaces by separating their names with commas. 206</w:t>
      </w:r>
    </w:p>
    <w:p w14:paraId="05832745" w14:textId="77777777" w:rsidR="00CB41CB" w:rsidRDefault="00CB41CB" w:rsidP="00CB41CB">
      <w:pPr>
        <w:pStyle w:val="Textbody"/>
      </w:pPr>
      <w:r>
        <w:t xml:space="preserve">An </w:t>
      </w:r>
      <w:r w:rsidRPr="00114E3E">
        <w:rPr>
          <w:rStyle w:val="ccterm"/>
        </w:rPr>
        <w:t>abstract class</w:t>
      </w:r>
      <w:r>
        <w:t xml:space="preserve"> is a class that is not meant to be instantiated but instead serves as a base class for other classes. 207</w:t>
      </w:r>
    </w:p>
    <w:p w14:paraId="13863DF0" w14:textId="77777777" w:rsidR="00CB41CB" w:rsidRDefault="00CB41CB" w:rsidP="00CB41CB">
      <w:pPr>
        <w:pStyle w:val="Heading1"/>
      </w:pPr>
      <w:bookmarkStart w:id="17" w:name="_Toc102904493"/>
      <w:bookmarkStart w:id="18" w:name="_Toc102904133"/>
      <w:r>
        <w:t>Advanced PHP</w:t>
      </w:r>
      <w:bookmarkEnd w:id="17"/>
    </w:p>
    <w:p w14:paraId="2002D8B0" w14:textId="77777777" w:rsidR="00CB41CB" w:rsidRDefault="00CB41CB" w:rsidP="00CB41CB">
      <w:pPr>
        <w:pStyle w:val="Heading2"/>
      </w:pPr>
      <w:bookmarkStart w:id="19" w:name="_Toc102904494"/>
      <w:r>
        <w:t>Error and Exception Handling</w:t>
      </w:r>
      <w:bookmarkEnd w:id="18"/>
      <w:bookmarkEnd w:id="19"/>
    </w:p>
    <w:p w14:paraId="283F89C4" w14:textId="77777777" w:rsidR="00CB41CB" w:rsidRDefault="00CB41CB" w:rsidP="00CB41CB">
      <w:pPr>
        <w:pStyle w:val="Textbody"/>
      </w:pPr>
      <w:r>
        <w:t>PHP has several features for handling errors:</w:t>
      </w:r>
    </w:p>
    <w:p w14:paraId="2894F607" w14:textId="77777777" w:rsidR="00CB41CB" w:rsidRDefault="00CB41CB" w:rsidP="00CB41CB">
      <w:pPr>
        <w:pStyle w:val="Textbody"/>
        <w:numPr>
          <w:ilvl w:val="0"/>
          <w:numId w:val="32"/>
        </w:numPr>
      </w:pPr>
      <w:r>
        <w:t>Configuration directives</w:t>
      </w:r>
    </w:p>
    <w:p w14:paraId="75AF2B81" w14:textId="77777777" w:rsidR="00CB41CB" w:rsidRDefault="00CB41CB" w:rsidP="00CB41CB">
      <w:pPr>
        <w:pStyle w:val="Textbody"/>
        <w:numPr>
          <w:ilvl w:val="0"/>
          <w:numId w:val="32"/>
        </w:numPr>
      </w:pPr>
      <w:r>
        <w:t>Error logging</w:t>
      </w:r>
    </w:p>
    <w:p w14:paraId="5C24E035" w14:textId="77777777" w:rsidR="00CB41CB" w:rsidRDefault="00CB41CB" w:rsidP="00CB41CB">
      <w:pPr>
        <w:pStyle w:val="Textbody"/>
        <w:numPr>
          <w:ilvl w:val="0"/>
          <w:numId w:val="32"/>
        </w:numPr>
      </w:pPr>
      <w:r>
        <w:t>Exception handling</w:t>
      </w:r>
    </w:p>
    <w:p w14:paraId="0DBA4446" w14:textId="77777777" w:rsidR="00CB41CB" w:rsidRDefault="00CB41CB" w:rsidP="00CB41CB">
      <w:pPr>
        <w:pStyle w:val="Textbody"/>
      </w:pPr>
      <w:r>
        <w:t>213</w:t>
      </w:r>
    </w:p>
    <w:p w14:paraId="3DD9DDF0" w14:textId="77777777" w:rsidR="00CB41CB" w:rsidRDefault="00CB41CB" w:rsidP="00CB41CB">
      <w:pPr>
        <w:pStyle w:val="Textbody"/>
      </w:pPr>
      <w:r>
        <w:t>Exception handling was introduced in PHP 5.</w:t>
      </w:r>
    </w:p>
    <w:p w14:paraId="6A2415FA" w14:textId="77777777" w:rsidR="00CB41CB" w:rsidRDefault="00CB41CB" w:rsidP="00CB41CB">
      <w:pPr>
        <w:pStyle w:val="Textbody"/>
      </w:pPr>
      <w:r>
        <w:t xml:space="preserve">The </w:t>
      </w:r>
      <w:proofErr w:type="spellStart"/>
      <w:r w:rsidRPr="00114E3E">
        <w:rPr>
          <w:rStyle w:val="ccterm"/>
        </w:rPr>
        <w:t>error_reporting</w:t>
      </w:r>
      <w:proofErr w:type="spellEnd"/>
      <w:r>
        <w:t xml:space="preserve"> directive determines the error reporting sensitivity level. There are 14 levels. 214</w:t>
      </w:r>
    </w:p>
    <w:p w14:paraId="056C1734" w14:textId="77777777" w:rsidR="00CB41CB" w:rsidRDefault="00CB41CB" w:rsidP="00CB41CB">
      <w:pPr>
        <w:pStyle w:val="Textbody"/>
      </w:pPr>
      <w:r>
        <w:t>During the development state, you'll probably want to set this to E_ALL. 215</w:t>
      </w:r>
    </w:p>
    <w:p w14:paraId="1EC2D147" w14:textId="77777777" w:rsidR="00CB41CB" w:rsidRDefault="00CB41CB" w:rsidP="00CB41CB">
      <w:pPr>
        <w:pStyle w:val="Textbody"/>
      </w:pPr>
      <w:r>
        <w:t xml:space="preserve">You can use logical directives like OR </w:t>
      </w:r>
      <w:proofErr w:type="spellStart"/>
      <w:r>
        <w:t>or</w:t>
      </w:r>
      <w:proofErr w:type="spellEnd"/>
      <w:r>
        <w:t xml:space="preserve"> NOT (~) to set this directive:</w:t>
      </w:r>
    </w:p>
    <w:p w14:paraId="32E34ACA" w14:textId="77777777" w:rsidR="00CB41CB" w:rsidRDefault="00CB41CB" w:rsidP="00CB41CB">
      <w:pPr>
        <w:pStyle w:val="cpCode"/>
      </w:pPr>
      <w:r>
        <w:t>error_reporting = E_ERROR | E_PARSE | E_CORE_ERROR</w:t>
      </w:r>
    </w:p>
    <w:p w14:paraId="54B8F17C" w14:textId="77777777" w:rsidR="00CB41CB" w:rsidRDefault="00CB41CB" w:rsidP="00CB41CB">
      <w:pPr>
        <w:pStyle w:val="Textbody"/>
      </w:pPr>
      <w:r>
        <w:t xml:space="preserve">Enabling </w:t>
      </w:r>
      <w:proofErr w:type="spellStart"/>
      <w:r w:rsidRPr="00114E3E">
        <w:rPr>
          <w:rStyle w:val="ccterm"/>
        </w:rPr>
        <w:t>display_errors</w:t>
      </w:r>
      <w:proofErr w:type="spellEnd"/>
      <w:r>
        <w:t xml:space="preserve"> will cause errors to be displayed in the browser.</w:t>
      </w:r>
    </w:p>
    <w:p w14:paraId="56151489" w14:textId="77777777" w:rsidR="00CB41CB" w:rsidRDefault="00CB41CB" w:rsidP="00CB41CB">
      <w:pPr>
        <w:pStyle w:val="Textbody"/>
      </w:pPr>
      <w:r>
        <w:t xml:space="preserve">The </w:t>
      </w:r>
      <w:proofErr w:type="spellStart"/>
      <w:r w:rsidRPr="00114E3E">
        <w:rPr>
          <w:rStyle w:val="ccterm"/>
        </w:rPr>
        <w:t>display_startup_errors</w:t>
      </w:r>
      <w:proofErr w:type="spellEnd"/>
      <w:r>
        <w:t xml:space="preserve"> directive determines if errors are displayed when PHP starts up.  You should have this disabled when your site goes live. 216</w:t>
      </w:r>
    </w:p>
    <w:p w14:paraId="01C1BA98" w14:textId="77777777" w:rsidR="00CB41CB" w:rsidRDefault="00CB41CB" w:rsidP="00CB41CB">
      <w:pPr>
        <w:pStyle w:val="Textbody"/>
      </w:pPr>
      <w:r>
        <w:t>You should keep</w:t>
      </w:r>
      <w:r w:rsidRPr="00114E3E">
        <w:rPr>
          <w:rStyle w:val="ccterm"/>
        </w:rPr>
        <w:t xml:space="preserve"> </w:t>
      </w:r>
      <w:proofErr w:type="spellStart"/>
      <w:r w:rsidRPr="00114E3E">
        <w:rPr>
          <w:rStyle w:val="ccterm"/>
        </w:rPr>
        <w:t>log_errors</w:t>
      </w:r>
      <w:proofErr w:type="spellEnd"/>
      <w:r>
        <w:t xml:space="preserve"> </w:t>
      </w:r>
      <w:proofErr w:type="gramStart"/>
      <w:r>
        <w:t>enabled at all times</w:t>
      </w:r>
      <w:proofErr w:type="gramEnd"/>
      <w:r>
        <w:t xml:space="preserve">.  Where the log statements are recorded depends on </w:t>
      </w:r>
      <w:proofErr w:type="spellStart"/>
      <w:r w:rsidRPr="00114E3E">
        <w:rPr>
          <w:rStyle w:val="ccterm"/>
        </w:rPr>
        <w:t>error_log</w:t>
      </w:r>
      <w:proofErr w:type="spellEnd"/>
      <w:r w:rsidRPr="00114E3E">
        <w:rPr>
          <w:rStyle w:val="ccterm"/>
        </w:rPr>
        <w:t xml:space="preserve"> </w:t>
      </w:r>
      <w:r>
        <w:t>directive.</w:t>
      </w:r>
    </w:p>
    <w:p w14:paraId="001FFF23" w14:textId="77777777" w:rsidR="00CB41CB" w:rsidRDefault="00CB41CB" w:rsidP="00CB41CB">
      <w:pPr>
        <w:pStyle w:val="Textbody"/>
      </w:pPr>
      <w:r>
        <w:t xml:space="preserve">If this is set to </w:t>
      </w:r>
      <w:r w:rsidRPr="00114E3E">
        <w:rPr>
          <w:rStyle w:val="ccterm"/>
        </w:rPr>
        <w:t>syslog</w:t>
      </w:r>
      <w:r>
        <w:t>, errors are sent to the system log.</w:t>
      </w:r>
    </w:p>
    <w:p w14:paraId="668B91BF" w14:textId="77777777" w:rsidR="00CB41CB" w:rsidRDefault="00CB41CB" w:rsidP="00CB41CB">
      <w:pPr>
        <w:pStyle w:val="Textbody"/>
      </w:pPr>
      <w:r>
        <w:t xml:space="preserve">Enabling </w:t>
      </w:r>
      <w:proofErr w:type="spellStart"/>
      <w:r w:rsidRPr="00114E3E">
        <w:rPr>
          <w:rStyle w:val="ccterm"/>
        </w:rPr>
        <w:t>track_errors</w:t>
      </w:r>
      <w:proofErr w:type="spellEnd"/>
      <w:r>
        <w:t xml:space="preserve"> </w:t>
      </w:r>
      <w:proofErr w:type="gramStart"/>
      <w:r>
        <w:t>causes</w:t>
      </w:r>
      <w:proofErr w:type="gramEnd"/>
      <w:r>
        <w:t xml:space="preserve"> the most recent error message to be stored in the </w:t>
      </w:r>
      <w:r>
        <w:rPr>
          <w:rStyle w:val="cccode"/>
        </w:rPr>
        <w:t>$</w:t>
      </w:r>
      <w:proofErr w:type="spellStart"/>
      <w:r>
        <w:rPr>
          <w:rStyle w:val="cccode"/>
        </w:rPr>
        <w:t>php_errormsg</w:t>
      </w:r>
      <w:proofErr w:type="spellEnd"/>
      <w:r>
        <w:t xml:space="preserve"> variable. 217</w:t>
      </w:r>
    </w:p>
    <w:p w14:paraId="1363276C" w14:textId="77777777" w:rsidR="00CB41CB" w:rsidRDefault="00CB41CB" w:rsidP="00CB41CB">
      <w:pPr>
        <w:pStyle w:val="Textbody"/>
      </w:pPr>
      <w:r>
        <w:t>PHP also allows you to send custom messages to the system syslog. 218</w:t>
      </w:r>
    </w:p>
    <w:p w14:paraId="5DEC180C" w14:textId="77777777" w:rsidR="00CB41CB" w:rsidRDefault="00CB41CB" w:rsidP="00CB41CB">
      <w:pPr>
        <w:pStyle w:val="Textbody"/>
      </w:pPr>
      <w:r>
        <w:t xml:space="preserve">You need to call the </w:t>
      </w:r>
      <w:proofErr w:type="spellStart"/>
      <w:r w:rsidRPr="00114E3E">
        <w:rPr>
          <w:rStyle w:val="ccterm"/>
        </w:rPr>
        <w:t>define_syslog_variables</w:t>
      </w:r>
      <w:proofErr w:type="spellEnd"/>
      <w:r>
        <w:t xml:space="preserve"> function before you can call any of the other logging functions.</w:t>
      </w:r>
    </w:p>
    <w:p w14:paraId="45637EF1" w14:textId="77777777" w:rsidR="00CB41CB" w:rsidRDefault="00CB41CB" w:rsidP="00CB41CB">
      <w:pPr>
        <w:pStyle w:val="Textbody"/>
      </w:pPr>
      <w:r>
        <w:t xml:space="preserve">The </w:t>
      </w:r>
      <w:proofErr w:type="spellStart"/>
      <w:r w:rsidRPr="00114E3E">
        <w:rPr>
          <w:rStyle w:val="ccterm"/>
        </w:rPr>
        <w:t>openlog</w:t>
      </w:r>
      <w:proofErr w:type="spellEnd"/>
      <w:r>
        <w:t xml:space="preserve"> function opens a connection to the platform's system logger:</w:t>
      </w:r>
    </w:p>
    <w:p w14:paraId="1509C3B0" w14:textId="77777777" w:rsidR="00CB41CB" w:rsidRDefault="00CB41CB" w:rsidP="00CB41CB">
      <w:pPr>
        <w:pStyle w:val="cpCode"/>
      </w:pPr>
      <w:r>
        <w:t>int openlog(string ident, int option, int facility)</w:t>
      </w:r>
    </w:p>
    <w:p w14:paraId="32A4EC23" w14:textId="77777777" w:rsidR="00CB41CB" w:rsidRDefault="00CB41CB" w:rsidP="00CB41CB">
      <w:pPr>
        <w:pStyle w:val="Textbody"/>
      </w:pPr>
      <w:r>
        <w:t xml:space="preserve">The system log is closed with </w:t>
      </w:r>
      <w:proofErr w:type="spellStart"/>
      <w:r w:rsidRPr="00114E3E">
        <w:rPr>
          <w:rStyle w:val="ccterm"/>
        </w:rPr>
        <w:t>closelog</w:t>
      </w:r>
      <w:proofErr w:type="spellEnd"/>
      <w:r>
        <w:t xml:space="preserve">. Use the </w:t>
      </w:r>
      <w:r w:rsidRPr="00114E3E">
        <w:rPr>
          <w:rStyle w:val="ccterm"/>
        </w:rPr>
        <w:t>syslog</w:t>
      </w:r>
      <w:r>
        <w:t xml:space="preserve"> function to send a message to the log.</w:t>
      </w:r>
    </w:p>
    <w:p w14:paraId="7C03D334" w14:textId="77777777" w:rsidR="00CB41CB" w:rsidRDefault="00CB41CB" w:rsidP="00CB41CB">
      <w:pPr>
        <w:pStyle w:val="cpCode"/>
      </w:pPr>
      <w:r>
        <w:t>int syslog(int priority, string message)</w:t>
      </w:r>
    </w:p>
    <w:p w14:paraId="39CA5F96" w14:textId="77777777" w:rsidR="00CB41CB" w:rsidRDefault="00CB41CB" w:rsidP="00CB41CB">
      <w:pPr>
        <w:pStyle w:val="Textbody"/>
      </w:pPr>
      <w:r>
        <w:lastRenderedPageBreak/>
        <w:t>219</w:t>
      </w:r>
    </w:p>
    <w:p w14:paraId="23C1D456" w14:textId="77777777" w:rsidR="00CB41CB" w:rsidRDefault="00CB41CB" w:rsidP="00CB41CB">
      <w:pPr>
        <w:pStyle w:val="Textbody"/>
      </w:pPr>
      <w:r>
        <w:t>The following will write a warning to the log (under windows, this will go to the application section of event viewer):</w:t>
      </w:r>
    </w:p>
    <w:p w14:paraId="5DFBAEB9" w14:textId="77777777" w:rsidR="00CB41CB" w:rsidRDefault="00CB41CB" w:rsidP="00CB41CB">
      <w:pPr>
        <w:pStyle w:val="cpCode"/>
      </w:pPr>
      <w:r>
        <w:t>&lt;?php</w:t>
      </w:r>
    </w:p>
    <w:p w14:paraId="1B6AD3FD" w14:textId="77777777" w:rsidR="00CB41CB" w:rsidRDefault="00CB41CB" w:rsidP="00CB41CB">
      <w:pPr>
        <w:pStyle w:val="cpCode"/>
      </w:pPr>
    </w:p>
    <w:p w14:paraId="6C535026" w14:textId="77777777" w:rsidR="00CB41CB" w:rsidRDefault="00CB41CB" w:rsidP="00CB41CB">
      <w:pPr>
        <w:pStyle w:val="cpCode"/>
      </w:pPr>
      <w:r>
        <w:t>define_syslog_variables();</w:t>
      </w:r>
    </w:p>
    <w:p w14:paraId="5336A755" w14:textId="77777777" w:rsidR="00CB41CB" w:rsidRDefault="00CB41CB" w:rsidP="00CB41CB">
      <w:pPr>
        <w:pStyle w:val="cpCode"/>
      </w:pPr>
      <w:r>
        <w:t>openlog("CHP8",LOG_PID,LOG_USER);</w:t>
      </w:r>
    </w:p>
    <w:p w14:paraId="72BE4683" w14:textId="77777777" w:rsidR="00CB41CB" w:rsidRDefault="00CB41CB" w:rsidP="00CB41CB">
      <w:pPr>
        <w:pStyle w:val="cpCode"/>
      </w:pPr>
      <w:r>
        <w:t>syslog(LOG_WARNING,"Chapter 8 example warning.");</w:t>
      </w:r>
    </w:p>
    <w:p w14:paraId="08A3F93E" w14:textId="77777777" w:rsidR="00CB41CB" w:rsidRDefault="00CB41CB" w:rsidP="00CB41CB">
      <w:pPr>
        <w:pStyle w:val="cpCode"/>
      </w:pPr>
      <w:r>
        <w:t>closelog();</w:t>
      </w:r>
    </w:p>
    <w:p w14:paraId="159D777F" w14:textId="77777777" w:rsidR="00CB41CB" w:rsidRDefault="00CB41CB" w:rsidP="00CB41CB">
      <w:pPr>
        <w:pStyle w:val="cpCode"/>
      </w:pPr>
    </w:p>
    <w:p w14:paraId="54FE10E9" w14:textId="77777777" w:rsidR="00CB41CB" w:rsidRDefault="00CB41CB" w:rsidP="00CB41CB">
      <w:pPr>
        <w:pStyle w:val="cpCode"/>
      </w:pPr>
    </w:p>
    <w:p w14:paraId="31DBA951" w14:textId="77777777" w:rsidR="00CB41CB" w:rsidRDefault="00CB41CB" w:rsidP="00CB41CB">
      <w:pPr>
        <w:pStyle w:val="cpCode"/>
      </w:pPr>
      <w:r>
        <w:t>?&gt;</w:t>
      </w:r>
    </w:p>
    <w:p w14:paraId="52FB46C4" w14:textId="77777777" w:rsidR="00CB41CB" w:rsidRDefault="00CB41CB" w:rsidP="00CB41CB">
      <w:pPr>
        <w:pStyle w:val="Textbody"/>
      </w:pPr>
    </w:p>
    <w:p w14:paraId="0CD6ABD7" w14:textId="77777777" w:rsidR="00CB41CB" w:rsidRDefault="00CB41CB" w:rsidP="00CB41CB">
      <w:pPr>
        <w:pStyle w:val="Textbody"/>
      </w:pPr>
      <w:r>
        <w:t>220</w:t>
      </w:r>
    </w:p>
    <w:p w14:paraId="228B1A65" w14:textId="77777777" w:rsidR="00CB41CB" w:rsidRDefault="00CB41CB" w:rsidP="00CB41CB">
      <w:pPr>
        <w:pStyle w:val="Textbody"/>
      </w:pPr>
      <w:r w:rsidRPr="00114E3E">
        <w:rPr>
          <w:rStyle w:val="ccterm"/>
        </w:rPr>
        <w:t>Exception handling</w:t>
      </w:r>
      <w:r>
        <w:t xml:space="preserve"> is new in PHP 5. 221</w:t>
      </w:r>
    </w:p>
    <w:p w14:paraId="4D804C83" w14:textId="77777777" w:rsidR="00CB41CB" w:rsidRDefault="00CB41CB" w:rsidP="00CB41CB">
      <w:pPr>
        <w:pStyle w:val="Textbody"/>
      </w:pPr>
      <w:r>
        <w:t>Exception handling syntax promotes the separation of error handlers from the general application logic, resulting in more organized, readable code.</w:t>
      </w:r>
    </w:p>
    <w:p w14:paraId="4E0423CB" w14:textId="77777777" w:rsidR="00CB41CB" w:rsidRDefault="00CB41CB" w:rsidP="00CB41CB">
      <w:pPr>
        <w:pStyle w:val="Textbody"/>
      </w:pPr>
      <w:r>
        <w:t xml:space="preserve">Almost all languages have borrowed from the C++ language's </w:t>
      </w:r>
      <w:r w:rsidRPr="00114E3E">
        <w:rPr>
          <w:rStyle w:val="ccterm"/>
        </w:rPr>
        <w:t>try/catch</w:t>
      </w:r>
      <w:r>
        <w:t xml:space="preserve"> syntax. 222</w:t>
      </w:r>
    </w:p>
    <w:p w14:paraId="0FDDF34C" w14:textId="77777777" w:rsidR="00CB41CB" w:rsidRDefault="00CB41CB" w:rsidP="00CB41CB">
      <w:pPr>
        <w:pStyle w:val="Textbody"/>
      </w:pPr>
      <w:r>
        <w:t xml:space="preserve">Currently PHP only offers a single handler called </w:t>
      </w:r>
      <w:r w:rsidRPr="00114E3E">
        <w:rPr>
          <w:rStyle w:val="ccterm"/>
        </w:rPr>
        <w:t>Exception</w:t>
      </w:r>
      <w:r>
        <w:t>, but you can extend this with your own custom exception classes.</w:t>
      </w:r>
    </w:p>
    <w:p w14:paraId="50CB6833" w14:textId="77777777" w:rsidR="00CB41CB" w:rsidRDefault="00CB41CB" w:rsidP="00CB41CB">
      <w:pPr>
        <w:pStyle w:val="Textbody"/>
      </w:pPr>
      <w:r>
        <w:t>You can code for multiple exceptions by coding multiple catch blocks.</w:t>
      </w:r>
    </w:p>
    <w:p w14:paraId="26695235" w14:textId="77777777" w:rsidR="00CB41CB" w:rsidRDefault="00CB41CB" w:rsidP="00CB41CB">
      <w:pPr>
        <w:pStyle w:val="cpCode"/>
      </w:pPr>
      <w:r>
        <w:t>throw new Exception();</w:t>
      </w:r>
    </w:p>
    <w:p w14:paraId="31838163" w14:textId="77777777" w:rsidR="00CB41CB" w:rsidRDefault="00CB41CB" w:rsidP="00CB41CB">
      <w:pPr>
        <w:pStyle w:val="Textbody"/>
      </w:pPr>
      <w:r>
        <w:t>223</w:t>
      </w:r>
    </w:p>
    <w:p w14:paraId="1D078D68" w14:textId="77777777" w:rsidR="00CB41CB" w:rsidRDefault="00CB41CB" w:rsidP="00CB41CB">
      <w:pPr>
        <w:pStyle w:val="Textbody"/>
      </w:pPr>
      <w:r>
        <w:t>The overloaded constructor for Exception takes two parameters – message and error code. 224</w:t>
      </w:r>
    </w:p>
    <w:p w14:paraId="45C88B79" w14:textId="77777777" w:rsidR="00CB41CB" w:rsidRDefault="00CB41CB" w:rsidP="00CB41CB">
      <w:pPr>
        <w:pStyle w:val="cpCode"/>
      </w:pPr>
      <w:r>
        <w:t>throw new Exception("Something bad just happened",4);</w:t>
      </w:r>
    </w:p>
    <w:p w14:paraId="399B7FBE" w14:textId="77777777" w:rsidR="00CB41CB" w:rsidRDefault="00CB41CB" w:rsidP="00CB41CB">
      <w:pPr>
        <w:pStyle w:val="cpCode"/>
      </w:pPr>
      <w:r>
        <w:t>throw new Exception("Something bad just happened");</w:t>
      </w:r>
    </w:p>
    <w:p w14:paraId="1D806D40" w14:textId="77777777" w:rsidR="00CB41CB" w:rsidRDefault="00CB41CB" w:rsidP="00CB41CB">
      <w:pPr>
        <w:pStyle w:val="cpCode"/>
      </w:pPr>
      <w:r>
        <w:t>throw new Exception("",4);</w:t>
      </w:r>
    </w:p>
    <w:p w14:paraId="62EBDFD4" w14:textId="77777777" w:rsidR="00CB41CB" w:rsidRDefault="00CB41CB" w:rsidP="00CB41CB">
      <w:pPr>
        <w:pStyle w:val="Textbody"/>
      </w:pPr>
      <w:r>
        <w:t>There are six methods available to the base Exception class:</w:t>
      </w:r>
    </w:p>
    <w:p w14:paraId="0DF6AEF8" w14:textId="77777777" w:rsidR="00CB41CB" w:rsidRDefault="00CB41CB" w:rsidP="00CB41CB">
      <w:pPr>
        <w:pStyle w:val="Textbody"/>
        <w:numPr>
          <w:ilvl w:val="0"/>
          <w:numId w:val="33"/>
        </w:numPr>
      </w:pPr>
      <w:proofErr w:type="spellStart"/>
      <w:proofErr w:type="gramStart"/>
      <w:r>
        <w:t>getMessage</w:t>
      </w:r>
      <w:proofErr w:type="spellEnd"/>
      <w:r>
        <w:t>(</w:t>
      </w:r>
      <w:proofErr w:type="gramEnd"/>
      <w:r>
        <w:t>)</w:t>
      </w:r>
    </w:p>
    <w:p w14:paraId="4BA32999" w14:textId="77777777" w:rsidR="00CB41CB" w:rsidRDefault="00CB41CB" w:rsidP="00CB41CB">
      <w:pPr>
        <w:pStyle w:val="Textbody"/>
        <w:numPr>
          <w:ilvl w:val="0"/>
          <w:numId w:val="33"/>
        </w:numPr>
      </w:pPr>
      <w:proofErr w:type="spellStart"/>
      <w:proofErr w:type="gramStart"/>
      <w:r>
        <w:t>getCode</w:t>
      </w:r>
      <w:proofErr w:type="spellEnd"/>
      <w:r>
        <w:t>(</w:t>
      </w:r>
      <w:proofErr w:type="gramEnd"/>
      <w:r>
        <w:t>)</w:t>
      </w:r>
    </w:p>
    <w:p w14:paraId="4D7FB3B0" w14:textId="77777777" w:rsidR="00CB41CB" w:rsidRDefault="00CB41CB" w:rsidP="00CB41CB">
      <w:pPr>
        <w:pStyle w:val="Textbody"/>
        <w:numPr>
          <w:ilvl w:val="0"/>
          <w:numId w:val="33"/>
        </w:numPr>
      </w:pPr>
      <w:proofErr w:type="spellStart"/>
      <w:proofErr w:type="gramStart"/>
      <w:r>
        <w:t>getLine</w:t>
      </w:r>
      <w:proofErr w:type="spellEnd"/>
      <w:r>
        <w:t>(</w:t>
      </w:r>
      <w:proofErr w:type="gramEnd"/>
      <w:r>
        <w:t>)</w:t>
      </w:r>
    </w:p>
    <w:p w14:paraId="371D505D" w14:textId="77777777" w:rsidR="00CB41CB" w:rsidRDefault="00CB41CB" w:rsidP="00CB41CB">
      <w:pPr>
        <w:pStyle w:val="Textbody"/>
        <w:numPr>
          <w:ilvl w:val="0"/>
          <w:numId w:val="33"/>
        </w:numPr>
      </w:pPr>
      <w:proofErr w:type="spellStart"/>
      <w:proofErr w:type="gramStart"/>
      <w:r>
        <w:t>getFile</w:t>
      </w:r>
      <w:proofErr w:type="spellEnd"/>
      <w:r>
        <w:t>(</w:t>
      </w:r>
      <w:proofErr w:type="gramEnd"/>
      <w:r>
        <w:t>)</w:t>
      </w:r>
    </w:p>
    <w:p w14:paraId="7AA0C910" w14:textId="77777777" w:rsidR="00CB41CB" w:rsidRDefault="00CB41CB" w:rsidP="00CB41CB">
      <w:pPr>
        <w:pStyle w:val="Textbody"/>
        <w:numPr>
          <w:ilvl w:val="0"/>
          <w:numId w:val="33"/>
        </w:numPr>
      </w:pPr>
      <w:proofErr w:type="spellStart"/>
      <w:proofErr w:type="gramStart"/>
      <w:r>
        <w:t>getTrace</w:t>
      </w:r>
      <w:proofErr w:type="spellEnd"/>
      <w:r>
        <w:t>(</w:t>
      </w:r>
      <w:proofErr w:type="gramEnd"/>
      <w:r>
        <w:t>)</w:t>
      </w:r>
    </w:p>
    <w:p w14:paraId="054E5D62" w14:textId="77777777" w:rsidR="00CB41CB" w:rsidRDefault="00CB41CB" w:rsidP="00CB41CB">
      <w:pPr>
        <w:pStyle w:val="Textbody"/>
      </w:pPr>
      <w:r>
        <w:t>These methods are declared as final so you can't override them.</w:t>
      </w:r>
    </w:p>
    <w:p w14:paraId="2A6121BD" w14:textId="77777777" w:rsidR="00CB41CB" w:rsidRDefault="00CB41CB" w:rsidP="00CB41CB">
      <w:pPr>
        <w:pStyle w:val="Textbody"/>
      </w:pPr>
      <w:r>
        <w:t>The following code extends the Exception class to have error messages based on language (a mapping file is used to map error codes to their language-specific string):</w:t>
      </w:r>
    </w:p>
    <w:p w14:paraId="6B581EC8" w14:textId="77777777" w:rsidR="00CB41CB" w:rsidRDefault="00CB41CB" w:rsidP="00CB41CB">
      <w:pPr>
        <w:pStyle w:val="cpCode"/>
      </w:pPr>
      <w:r>
        <w:t>&lt;?php</w:t>
      </w:r>
    </w:p>
    <w:p w14:paraId="2EA1D7AB" w14:textId="77777777" w:rsidR="00CB41CB" w:rsidRDefault="00CB41CB" w:rsidP="00CB41CB">
      <w:pPr>
        <w:pStyle w:val="cpCode"/>
      </w:pPr>
    </w:p>
    <w:p w14:paraId="11DB7C16" w14:textId="77777777" w:rsidR="00CB41CB" w:rsidRDefault="00CB41CB" w:rsidP="00CB41CB">
      <w:pPr>
        <w:pStyle w:val="cpCode"/>
      </w:pPr>
      <w:r>
        <w:t>class MyException extends Exception {</w:t>
      </w:r>
    </w:p>
    <w:p w14:paraId="2C341DFA" w14:textId="77777777" w:rsidR="00CB41CB" w:rsidRDefault="00CB41CB" w:rsidP="00CB41CB">
      <w:pPr>
        <w:pStyle w:val="cpCode"/>
      </w:pPr>
      <w:r>
        <w:t xml:space="preserve">    function __construct($language,$errorcode) {</w:t>
      </w:r>
    </w:p>
    <w:p w14:paraId="666ECC52" w14:textId="77777777" w:rsidR="00CB41CB" w:rsidRDefault="00CB41CB" w:rsidP="00CB41CB">
      <w:pPr>
        <w:pStyle w:val="cpCode"/>
      </w:pPr>
      <w:r>
        <w:t xml:space="preserve">        $this-&gt;language = $language;</w:t>
      </w:r>
    </w:p>
    <w:p w14:paraId="43A15116" w14:textId="77777777" w:rsidR="00CB41CB" w:rsidRDefault="00CB41CB" w:rsidP="00CB41CB">
      <w:pPr>
        <w:pStyle w:val="cpCode"/>
      </w:pPr>
      <w:r>
        <w:lastRenderedPageBreak/>
        <w:t xml:space="preserve">        $this-&gt;errorcode = $errorcode;</w:t>
      </w:r>
    </w:p>
    <w:p w14:paraId="1EB09708" w14:textId="77777777" w:rsidR="00CB41CB" w:rsidRDefault="00CB41CB" w:rsidP="00CB41CB">
      <w:pPr>
        <w:pStyle w:val="cpCode"/>
      </w:pPr>
      <w:r>
        <w:t xml:space="preserve">    }</w:t>
      </w:r>
    </w:p>
    <w:p w14:paraId="779EBFCE" w14:textId="77777777" w:rsidR="00CB41CB" w:rsidRDefault="00CB41CB" w:rsidP="00CB41CB">
      <w:pPr>
        <w:pStyle w:val="cpCode"/>
      </w:pPr>
    </w:p>
    <w:p w14:paraId="203140FE" w14:textId="77777777" w:rsidR="00CB41CB" w:rsidRDefault="00CB41CB" w:rsidP="00CB41CB">
      <w:pPr>
        <w:pStyle w:val="cpCode"/>
      </w:pPr>
      <w:r>
        <w:t xml:space="preserve">    function getMessageMap() {</w:t>
      </w:r>
    </w:p>
    <w:p w14:paraId="1C970D31" w14:textId="77777777" w:rsidR="00CB41CB" w:rsidRDefault="00CB41CB" w:rsidP="00CB41CB">
      <w:pPr>
        <w:pStyle w:val="cpCode"/>
      </w:pPr>
      <w:r>
        <w:t xml:space="preserve">        $errors = file("errors/".$this-&gt;language.".txt");</w:t>
      </w:r>
    </w:p>
    <w:p w14:paraId="69E1DE20" w14:textId="77777777" w:rsidR="00CB41CB" w:rsidRDefault="00CB41CB" w:rsidP="00CB41CB">
      <w:pPr>
        <w:pStyle w:val="cpCode"/>
      </w:pPr>
      <w:r>
        <w:t xml:space="preserve">        foreach($errors as $error) {</w:t>
      </w:r>
    </w:p>
    <w:p w14:paraId="19135CDA" w14:textId="77777777" w:rsidR="00CB41CB" w:rsidRDefault="00CB41CB" w:rsidP="00CB41CB">
      <w:pPr>
        <w:pStyle w:val="cpCode"/>
      </w:pPr>
      <w:r>
        <w:t xml:space="preserve">             list($key,$value) = explode(",",$error,2);</w:t>
      </w:r>
    </w:p>
    <w:p w14:paraId="16DDC7E7" w14:textId="77777777" w:rsidR="00CB41CB" w:rsidRDefault="00CB41CB" w:rsidP="00CB41CB">
      <w:pPr>
        <w:pStyle w:val="cpCode"/>
      </w:pPr>
      <w:r>
        <w:t xml:space="preserve">             $errorArray[$key] = $value;</w:t>
      </w:r>
    </w:p>
    <w:p w14:paraId="554A9EF1" w14:textId="77777777" w:rsidR="00CB41CB" w:rsidRDefault="00CB41CB" w:rsidP="00CB41CB">
      <w:pPr>
        <w:pStyle w:val="cpCode"/>
      </w:pPr>
      <w:r>
        <w:t xml:space="preserve">        }</w:t>
      </w:r>
    </w:p>
    <w:p w14:paraId="2AC05BF8" w14:textId="77777777" w:rsidR="00CB41CB" w:rsidRDefault="00CB41CB" w:rsidP="00CB41CB">
      <w:pPr>
        <w:pStyle w:val="cpCode"/>
      </w:pPr>
      <w:r>
        <w:t xml:space="preserve">        return $errorArray[$this-&gt;errorcode];</w:t>
      </w:r>
    </w:p>
    <w:p w14:paraId="3094F975" w14:textId="77777777" w:rsidR="00CB41CB" w:rsidRDefault="00CB41CB" w:rsidP="00CB41CB">
      <w:pPr>
        <w:pStyle w:val="cpCode"/>
      </w:pPr>
      <w:r>
        <w:t xml:space="preserve">    }  </w:t>
      </w:r>
    </w:p>
    <w:p w14:paraId="5E32D877" w14:textId="77777777" w:rsidR="00CB41CB" w:rsidRDefault="00CB41CB" w:rsidP="00CB41CB">
      <w:pPr>
        <w:pStyle w:val="cpCode"/>
      </w:pPr>
      <w:r>
        <w:t>} # end MyException</w:t>
      </w:r>
    </w:p>
    <w:p w14:paraId="5FA73AB3" w14:textId="77777777" w:rsidR="00CB41CB" w:rsidRDefault="00CB41CB" w:rsidP="00CB41CB">
      <w:pPr>
        <w:pStyle w:val="cpCode"/>
      </w:pPr>
    </w:p>
    <w:p w14:paraId="2D83CD54" w14:textId="77777777" w:rsidR="00CB41CB" w:rsidRDefault="00CB41CB" w:rsidP="00CB41CB">
      <w:pPr>
        <w:pStyle w:val="cpCode"/>
      </w:pPr>
      <w:r>
        <w:t>try {</w:t>
      </w:r>
    </w:p>
    <w:p w14:paraId="3468E35D" w14:textId="77777777" w:rsidR="00CB41CB" w:rsidRDefault="00CB41CB" w:rsidP="00CB41CB">
      <w:pPr>
        <w:pStyle w:val="cpCode"/>
      </w:pPr>
      <w:r>
        <w:t xml:space="preserve">    throw new MyException("english",4);</w:t>
      </w:r>
    </w:p>
    <w:p w14:paraId="36E72414" w14:textId="77777777" w:rsidR="00CB41CB" w:rsidRDefault="00CB41CB" w:rsidP="00CB41CB">
      <w:pPr>
        <w:pStyle w:val="cpCode"/>
      </w:pPr>
      <w:r>
        <w:t>}</w:t>
      </w:r>
    </w:p>
    <w:p w14:paraId="5C5FDD12" w14:textId="77777777" w:rsidR="00CB41CB" w:rsidRDefault="00CB41CB" w:rsidP="00CB41CB">
      <w:pPr>
        <w:pStyle w:val="cpCode"/>
      </w:pPr>
      <w:r>
        <w:t>catch (MyException $e) {</w:t>
      </w:r>
    </w:p>
    <w:p w14:paraId="64B0D227" w14:textId="77777777" w:rsidR="00CB41CB" w:rsidRDefault="00CB41CB" w:rsidP="00CB41CB">
      <w:pPr>
        <w:pStyle w:val="cpCode"/>
      </w:pPr>
      <w:r>
        <w:t xml:space="preserve">    echo $e-&gt;getMessageMap();</w:t>
      </w:r>
    </w:p>
    <w:p w14:paraId="6E7B2178" w14:textId="77777777" w:rsidR="00CB41CB" w:rsidRDefault="00CB41CB" w:rsidP="00CB41CB">
      <w:pPr>
        <w:pStyle w:val="cpCode"/>
      </w:pPr>
      <w:r>
        <w:t>}</w:t>
      </w:r>
    </w:p>
    <w:p w14:paraId="04BFE9BD" w14:textId="77777777" w:rsidR="00CB41CB" w:rsidRDefault="00CB41CB" w:rsidP="00CB41CB">
      <w:pPr>
        <w:pStyle w:val="cpCode"/>
      </w:pPr>
    </w:p>
    <w:p w14:paraId="5176B5ED" w14:textId="77777777" w:rsidR="00CB41CB" w:rsidRDefault="00CB41CB" w:rsidP="00CB41CB">
      <w:pPr>
        <w:pStyle w:val="cpCode"/>
      </w:pPr>
      <w:r>
        <w:t>?&gt;</w:t>
      </w:r>
    </w:p>
    <w:p w14:paraId="522E1CC3" w14:textId="77777777" w:rsidR="00CB41CB" w:rsidRDefault="00CB41CB" w:rsidP="00CB41CB">
      <w:pPr>
        <w:pStyle w:val="Textbody"/>
      </w:pPr>
    </w:p>
    <w:p w14:paraId="4E12529C" w14:textId="77777777" w:rsidR="00CB41CB" w:rsidRDefault="00CB41CB" w:rsidP="00CB41CB">
      <w:pPr>
        <w:pStyle w:val="Textbody"/>
      </w:pPr>
      <w:r>
        <w:t>226</w:t>
      </w:r>
    </w:p>
    <w:p w14:paraId="2FF8087C" w14:textId="77777777" w:rsidR="00CB41CB" w:rsidRDefault="00CB41CB" w:rsidP="00CB41CB">
      <w:pPr>
        <w:pStyle w:val="Textbody"/>
      </w:pPr>
      <w:r>
        <w:t>The following code illustrates catching multiple exceptions.  The user can submit an HTML form with an email address.  This accounts for no email address, improper email address, SQL injection, etc.</w:t>
      </w:r>
    </w:p>
    <w:p w14:paraId="596A4068" w14:textId="77777777" w:rsidR="00CB41CB" w:rsidRDefault="00CB41CB" w:rsidP="00CB41CB">
      <w:pPr>
        <w:pStyle w:val="cpCode"/>
      </w:pPr>
      <w:r>
        <w:t>&lt;?php</w:t>
      </w:r>
    </w:p>
    <w:p w14:paraId="5C35BAEF" w14:textId="77777777" w:rsidR="00CB41CB" w:rsidRDefault="00CB41CB" w:rsidP="00CB41CB">
      <w:pPr>
        <w:pStyle w:val="cpCode"/>
      </w:pPr>
      <w:r>
        <w:t>/* The InvalidEmailException class is responsible for notifying the site</w:t>
      </w:r>
    </w:p>
    <w:p w14:paraId="145144E9" w14:textId="77777777" w:rsidR="00CB41CB" w:rsidRDefault="00CB41CB" w:rsidP="00CB41CB">
      <w:pPr>
        <w:pStyle w:val="cpCode"/>
      </w:pPr>
      <w:r>
        <w:t xml:space="preserve">    administrator in the case that the e-mail is deemed invalid. */</w:t>
      </w:r>
    </w:p>
    <w:p w14:paraId="0CCD4935" w14:textId="77777777" w:rsidR="00CB41CB" w:rsidRDefault="00CB41CB" w:rsidP="00CB41CB">
      <w:pPr>
        <w:pStyle w:val="cpCode"/>
      </w:pPr>
      <w:r>
        <w:t>class InvalidEmailException extends Exception {</w:t>
      </w:r>
    </w:p>
    <w:p w14:paraId="3A7E3053" w14:textId="77777777" w:rsidR="00CB41CB" w:rsidRDefault="00CB41CB" w:rsidP="00CB41CB">
      <w:pPr>
        <w:pStyle w:val="cpCode"/>
      </w:pPr>
    </w:p>
    <w:p w14:paraId="1610B13A" w14:textId="77777777" w:rsidR="00CB41CB" w:rsidRDefault="00CB41CB" w:rsidP="00CB41CB">
      <w:pPr>
        <w:pStyle w:val="cpCode"/>
      </w:pPr>
      <w:r>
        <w:t xml:space="preserve">   function __construct($message, $email) {</w:t>
      </w:r>
    </w:p>
    <w:p w14:paraId="196BC614" w14:textId="77777777" w:rsidR="00CB41CB" w:rsidRDefault="00CB41CB" w:rsidP="00CB41CB">
      <w:pPr>
        <w:pStyle w:val="cpCode"/>
      </w:pPr>
      <w:r>
        <w:t xml:space="preserve">        $this-&gt;message = $message;</w:t>
      </w:r>
    </w:p>
    <w:p w14:paraId="569AB618" w14:textId="77777777" w:rsidR="00CB41CB" w:rsidRDefault="00CB41CB" w:rsidP="00CB41CB">
      <w:pPr>
        <w:pStyle w:val="cpCode"/>
      </w:pPr>
      <w:r>
        <w:t xml:space="preserve">        $this-&gt;notifyAdmin($email);</w:t>
      </w:r>
    </w:p>
    <w:p w14:paraId="0848A5D7" w14:textId="77777777" w:rsidR="00CB41CB" w:rsidRDefault="00CB41CB" w:rsidP="00CB41CB">
      <w:pPr>
        <w:pStyle w:val="cpCode"/>
      </w:pPr>
      <w:r>
        <w:t xml:space="preserve">   }</w:t>
      </w:r>
    </w:p>
    <w:p w14:paraId="660EEAE4" w14:textId="77777777" w:rsidR="00CB41CB" w:rsidRDefault="00CB41CB" w:rsidP="00CB41CB">
      <w:pPr>
        <w:pStyle w:val="cpCode"/>
      </w:pPr>
    </w:p>
    <w:p w14:paraId="65561919" w14:textId="77777777" w:rsidR="00CB41CB" w:rsidRDefault="00CB41CB" w:rsidP="00CB41CB">
      <w:pPr>
        <w:pStyle w:val="cpCode"/>
      </w:pPr>
      <w:r>
        <w:t xml:space="preserve">   private function notifyAdmin($email) {</w:t>
      </w:r>
    </w:p>
    <w:p w14:paraId="330DBFFB" w14:textId="77777777" w:rsidR="00CB41CB" w:rsidRDefault="00CB41CB" w:rsidP="00CB41CB">
      <w:pPr>
        <w:pStyle w:val="cpCode"/>
      </w:pPr>
      <w:r>
        <w:t xml:space="preserve">      mail("admin@example.org","INVALID EMAIL",$email,"From:web@example.com");</w:t>
      </w:r>
    </w:p>
    <w:p w14:paraId="318AC93D" w14:textId="77777777" w:rsidR="00CB41CB" w:rsidRDefault="00CB41CB" w:rsidP="00CB41CB">
      <w:pPr>
        <w:pStyle w:val="cpCode"/>
      </w:pPr>
      <w:r>
        <w:t xml:space="preserve">   }</w:t>
      </w:r>
    </w:p>
    <w:p w14:paraId="345706D2" w14:textId="77777777" w:rsidR="00CB41CB" w:rsidRDefault="00CB41CB" w:rsidP="00CB41CB">
      <w:pPr>
        <w:pStyle w:val="cpCode"/>
      </w:pPr>
    </w:p>
    <w:p w14:paraId="09AD8214" w14:textId="77777777" w:rsidR="00CB41CB" w:rsidRDefault="00CB41CB" w:rsidP="00CB41CB">
      <w:pPr>
        <w:pStyle w:val="cpCode"/>
      </w:pPr>
      <w:r>
        <w:t>}</w:t>
      </w:r>
    </w:p>
    <w:p w14:paraId="6064004C" w14:textId="77777777" w:rsidR="00CB41CB" w:rsidRDefault="00CB41CB" w:rsidP="00CB41CB">
      <w:pPr>
        <w:pStyle w:val="cpCode"/>
      </w:pPr>
    </w:p>
    <w:p w14:paraId="776C44F0" w14:textId="77777777" w:rsidR="00CB41CB" w:rsidRDefault="00CB41CB" w:rsidP="00CB41CB">
      <w:pPr>
        <w:pStyle w:val="cpCode"/>
      </w:pPr>
      <w:r>
        <w:t>/* The subscribe class is responsible for validating an e-mail address</w:t>
      </w:r>
    </w:p>
    <w:p w14:paraId="0F9DA985" w14:textId="77777777" w:rsidR="00CB41CB" w:rsidRDefault="00CB41CB" w:rsidP="00CB41CB">
      <w:pPr>
        <w:pStyle w:val="cpCode"/>
      </w:pPr>
      <w:r>
        <w:t xml:space="preserve">    and adding the user e-mail address to the database. */</w:t>
      </w:r>
    </w:p>
    <w:p w14:paraId="2E7D1062" w14:textId="77777777" w:rsidR="00CB41CB" w:rsidRDefault="00CB41CB" w:rsidP="00CB41CB">
      <w:pPr>
        <w:pStyle w:val="cpCode"/>
      </w:pPr>
      <w:r>
        <w:t>class subscribe {</w:t>
      </w:r>
    </w:p>
    <w:p w14:paraId="0EEA5ADE" w14:textId="77777777" w:rsidR="00CB41CB" w:rsidRDefault="00CB41CB" w:rsidP="00CB41CB">
      <w:pPr>
        <w:pStyle w:val="cpCode"/>
      </w:pPr>
    </w:p>
    <w:p w14:paraId="4FACB344" w14:textId="77777777" w:rsidR="00CB41CB" w:rsidRDefault="00CB41CB" w:rsidP="00CB41CB">
      <w:pPr>
        <w:pStyle w:val="cpCode"/>
      </w:pPr>
      <w:r>
        <w:t xml:space="preserve">   function validateEmail($email) {</w:t>
      </w:r>
    </w:p>
    <w:p w14:paraId="2F660F85" w14:textId="77777777" w:rsidR="00CB41CB" w:rsidRDefault="00CB41CB" w:rsidP="00CB41CB">
      <w:pPr>
        <w:pStyle w:val="cpCode"/>
      </w:pPr>
      <w:r>
        <w:t xml:space="preserve">      try {</w:t>
      </w:r>
    </w:p>
    <w:p w14:paraId="796E36A8" w14:textId="77777777" w:rsidR="00CB41CB" w:rsidRDefault="00CB41CB" w:rsidP="00CB41CB">
      <w:pPr>
        <w:pStyle w:val="cpCode"/>
      </w:pPr>
      <w:r>
        <w:t xml:space="preserve">         if ($email == "") {</w:t>
      </w:r>
    </w:p>
    <w:p w14:paraId="1433C6F7" w14:textId="77777777" w:rsidR="00CB41CB" w:rsidRDefault="00CB41CB" w:rsidP="00CB41CB">
      <w:pPr>
        <w:pStyle w:val="cpCode"/>
      </w:pPr>
      <w:r>
        <w:t xml:space="preserve">            throw new Exception("You must enter an e-mail address!");</w:t>
      </w:r>
    </w:p>
    <w:p w14:paraId="2164B5FE" w14:textId="77777777" w:rsidR="00CB41CB" w:rsidRDefault="00CB41CB" w:rsidP="00CB41CB">
      <w:pPr>
        <w:pStyle w:val="cpCode"/>
      </w:pPr>
      <w:r>
        <w:t xml:space="preserve">         } else {</w:t>
      </w:r>
    </w:p>
    <w:p w14:paraId="2FA696F5" w14:textId="77777777" w:rsidR="00CB41CB" w:rsidRDefault="00CB41CB" w:rsidP="00CB41CB">
      <w:pPr>
        <w:pStyle w:val="cpCode"/>
      </w:pPr>
      <w:r>
        <w:t xml:space="preserve">            list($user,$domain) = explode("@", $email);</w:t>
      </w:r>
    </w:p>
    <w:p w14:paraId="24FA0BFF" w14:textId="77777777" w:rsidR="00CB41CB" w:rsidRDefault="00CB41CB" w:rsidP="00CB41CB">
      <w:pPr>
        <w:pStyle w:val="cpCode"/>
      </w:pPr>
      <w:r>
        <w:t xml:space="preserve">            if (! checkdnsrr($domain, "MX"))</w:t>
      </w:r>
    </w:p>
    <w:p w14:paraId="27AB0B0F" w14:textId="77777777" w:rsidR="00CB41CB" w:rsidRDefault="00CB41CB" w:rsidP="00CB41CB">
      <w:pPr>
        <w:pStyle w:val="cpCode"/>
      </w:pPr>
      <w:r>
        <w:lastRenderedPageBreak/>
        <w:t xml:space="preserve">            {</w:t>
      </w:r>
    </w:p>
    <w:p w14:paraId="67D3F49F" w14:textId="77777777" w:rsidR="00CB41CB" w:rsidRDefault="00CB41CB" w:rsidP="00CB41CB">
      <w:pPr>
        <w:pStyle w:val="cpCode"/>
      </w:pPr>
      <w:r>
        <w:t xml:space="preserve">               throw new InvalidEmailException("Invalid e-mail address!", $email);</w:t>
      </w:r>
    </w:p>
    <w:p w14:paraId="495C5E1D" w14:textId="77777777" w:rsidR="00CB41CB" w:rsidRDefault="00CB41CB" w:rsidP="00CB41CB">
      <w:pPr>
        <w:pStyle w:val="cpCode"/>
      </w:pPr>
      <w:r>
        <w:t xml:space="preserve">            } else {</w:t>
      </w:r>
    </w:p>
    <w:p w14:paraId="77935D04" w14:textId="77777777" w:rsidR="00CB41CB" w:rsidRDefault="00CB41CB" w:rsidP="00CB41CB">
      <w:pPr>
        <w:pStyle w:val="cpCode"/>
      </w:pPr>
      <w:r>
        <w:t xml:space="preserve">               return 1;</w:t>
      </w:r>
    </w:p>
    <w:p w14:paraId="6B646487" w14:textId="77777777" w:rsidR="00CB41CB" w:rsidRDefault="00CB41CB" w:rsidP="00CB41CB">
      <w:pPr>
        <w:pStyle w:val="cpCode"/>
      </w:pPr>
      <w:r>
        <w:t xml:space="preserve">            }</w:t>
      </w:r>
    </w:p>
    <w:p w14:paraId="05717579" w14:textId="77777777" w:rsidR="00CB41CB" w:rsidRDefault="00CB41CB" w:rsidP="00CB41CB">
      <w:pPr>
        <w:pStyle w:val="cpCode"/>
      </w:pPr>
      <w:r>
        <w:t xml:space="preserve">        }</w:t>
      </w:r>
    </w:p>
    <w:p w14:paraId="6CB4621F" w14:textId="77777777" w:rsidR="00CB41CB" w:rsidRDefault="00CB41CB" w:rsidP="00CB41CB">
      <w:pPr>
        <w:pStyle w:val="cpCode"/>
      </w:pPr>
      <w:r>
        <w:t xml:space="preserve">     } catch (Exception $e) {</w:t>
      </w:r>
    </w:p>
    <w:p w14:paraId="5F251DD2" w14:textId="77777777" w:rsidR="00CB41CB" w:rsidRDefault="00CB41CB" w:rsidP="00CB41CB">
      <w:pPr>
        <w:pStyle w:val="cpCode"/>
      </w:pPr>
      <w:r>
        <w:t xml:space="preserve">        echo $e-&gt;getMessage();</w:t>
      </w:r>
    </w:p>
    <w:p w14:paraId="2DF5E41F" w14:textId="77777777" w:rsidR="00CB41CB" w:rsidRDefault="00CB41CB" w:rsidP="00CB41CB">
      <w:pPr>
        <w:pStyle w:val="cpCode"/>
      </w:pPr>
      <w:r>
        <w:t xml:space="preserve">     } catch (InvalidEmailException $e) {</w:t>
      </w:r>
    </w:p>
    <w:p w14:paraId="4D3D4324" w14:textId="77777777" w:rsidR="00CB41CB" w:rsidRDefault="00CB41CB" w:rsidP="00CB41CB">
      <w:pPr>
        <w:pStyle w:val="cpCode"/>
      </w:pPr>
      <w:r>
        <w:t xml:space="preserve">        echo $e-&gt;getMessage();</w:t>
      </w:r>
    </w:p>
    <w:p w14:paraId="424599AA" w14:textId="77777777" w:rsidR="00CB41CB" w:rsidRDefault="00CB41CB" w:rsidP="00CB41CB">
      <w:pPr>
        <w:pStyle w:val="cpCode"/>
      </w:pPr>
      <w:r>
        <w:t xml:space="preserve">     }</w:t>
      </w:r>
    </w:p>
    <w:p w14:paraId="0324E395" w14:textId="77777777" w:rsidR="00CB41CB" w:rsidRDefault="00CB41CB" w:rsidP="00CB41CB">
      <w:pPr>
        <w:pStyle w:val="cpCode"/>
      </w:pPr>
    </w:p>
    <w:p w14:paraId="393B6FEB" w14:textId="77777777" w:rsidR="00CB41CB" w:rsidRDefault="00CB41CB" w:rsidP="00CB41CB">
      <w:pPr>
        <w:pStyle w:val="cpCode"/>
      </w:pPr>
      <w:r>
        <w:t xml:space="preserve">   }</w:t>
      </w:r>
    </w:p>
    <w:p w14:paraId="38416B55" w14:textId="77777777" w:rsidR="00CB41CB" w:rsidRDefault="00CB41CB" w:rsidP="00CB41CB">
      <w:pPr>
        <w:pStyle w:val="cpCode"/>
      </w:pPr>
      <w:r>
        <w:t xml:space="preserve">   /* This method would presumably add the user's e-mail address to</w:t>
      </w:r>
    </w:p>
    <w:p w14:paraId="40BF6802" w14:textId="77777777" w:rsidR="00CB41CB" w:rsidRDefault="00CB41CB" w:rsidP="00CB41CB">
      <w:pPr>
        <w:pStyle w:val="cpCode"/>
      </w:pPr>
      <w:r>
        <w:t xml:space="preserve">       a database. */</w:t>
      </w:r>
    </w:p>
    <w:p w14:paraId="0A05DD30" w14:textId="77777777" w:rsidR="00CB41CB" w:rsidRDefault="00CB41CB" w:rsidP="00CB41CB">
      <w:pPr>
        <w:pStyle w:val="cpCode"/>
      </w:pPr>
      <w:r>
        <w:t xml:space="preserve">   function subscribeUser() {</w:t>
      </w:r>
    </w:p>
    <w:p w14:paraId="1E03205B" w14:textId="77777777" w:rsidR="00CB41CB" w:rsidRDefault="00CB41CB" w:rsidP="00CB41CB">
      <w:pPr>
        <w:pStyle w:val="cpCode"/>
      </w:pPr>
      <w:r>
        <w:t xml:space="preserve">      echo $this-&gt;email." added to the database!";</w:t>
      </w:r>
    </w:p>
    <w:p w14:paraId="78FCF316" w14:textId="77777777" w:rsidR="00CB41CB" w:rsidRDefault="00CB41CB" w:rsidP="00CB41CB">
      <w:pPr>
        <w:pStyle w:val="cpCode"/>
      </w:pPr>
      <w:r>
        <w:t xml:space="preserve">   }</w:t>
      </w:r>
    </w:p>
    <w:p w14:paraId="1B067D65" w14:textId="77777777" w:rsidR="00CB41CB" w:rsidRDefault="00CB41CB" w:rsidP="00CB41CB">
      <w:pPr>
        <w:pStyle w:val="cpCode"/>
      </w:pPr>
    </w:p>
    <w:p w14:paraId="63053C78" w14:textId="77777777" w:rsidR="00CB41CB" w:rsidRDefault="00CB41CB" w:rsidP="00CB41CB">
      <w:pPr>
        <w:pStyle w:val="cpCode"/>
      </w:pPr>
      <w:r>
        <w:t>} #end subscribe class</w:t>
      </w:r>
    </w:p>
    <w:p w14:paraId="5AEDAAF3" w14:textId="77777777" w:rsidR="00CB41CB" w:rsidRDefault="00CB41CB" w:rsidP="00CB41CB">
      <w:pPr>
        <w:pStyle w:val="cpCode"/>
      </w:pPr>
    </w:p>
    <w:p w14:paraId="6AC40092" w14:textId="77777777" w:rsidR="00CB41CB" w:rsidRDefault="00CB41CB" w:rsidP="00CB41CB">
      <w:pPr>
        <w:pStyle w:val="cpCode"/>
      </w:pPr>
      <w:r>
        <w:t>/* Assume that the e-mail address came from a subscription form. */</w:t>
      </w:r>
    </w:p>
    <w:p w14:paraId="7C56C823" w14:textId="77777777" w:rsidR="00CB41CB" w:rsidRDefault="00CB41CB" w:rsidP="00CB41CB">
      <w:pPr>
        <w:pStyle w:val="cpCode"/>
      </w:pPr>
    </w:p>
    <w:p w14:paraId="2848E485" w14:textId="77777777" w:rsidR="00CB41CB" w:rsidRDefault="00CB41CB" w:rsidP="00CB41CB">
      <w:pPr>
        <w:pStyle w:val="cpCode"/>
      </w:pPr>
      <w:r>
        <w:t>$_POST['email'] = "someuser@example.com";</w:t>
      </w:r>
    </w:p>
    <w:p w14:paraId="0F739B42" w14:textId="77777777" w:rsidR="00CB41CB" w:rsidRDefault="00CB41CB" w:rsidP="00CB41CB">
      <w:pPr>
        <w:pStyle w:val="cpCode"/>
      </w:pPr>
    </w:p>
    <w:p w14:paraId="6117FDC1" w14:textId="77777777" w:rsidR="00CB41CB" w:rsidRDefault="00CB41CB" w:rsidP="00CB41CB">
      <w:pPr>
        <w:pStyle w:val="cpCode"/>
      </w:pPr>
      <w:r>
        <w:t>/* Attempt to validate and add address to database. */</w:t>
      </w:r>
    </w:p>
    <w:p w14:paraId="706EB997" w14:textId="77777777" w:rsidR="00CB41CB" w:rsidRDefault="00CB41CB" w:rsidP="00CB41CB">
      <w:pPr>
        <w:pStyle w:val="cpCode"/>
      </w:pPr>
      <w:r>
        <w:t>if (isset($_POST['email'])) {</w:t>
      </w:r>
    </w:p>
    <w:p w14:paraId="62D2C5F2" w14:textId="77777777" w:rsidR="00CB41CB" w:rsidRDefault="00CB41CB" w:rsidP="00CB41CB">
      <w:pPr>
        <w:pStyle w:val="cpCode"/>
      </w:pPr>
      <w:r>
        <w:t xml:space="preserve">     $subscribe = new subscribe();</w:t>
      </w:r>
    </w:p>
    <w:p w14:paraId="4B00CAED" w14:textId="77777777" w:rsidR="00CB41CB" w:rsidRDefault="00CB41CB" w:rsidP="00CB41CB">
      <w:pPr>
        <w:pStyle w:val="cpCode"/>
      </w:pPr>
      <w:r>
        <w:t xml:space="preserve">     if($subscribe-&gt;validateEmail($_POST['email']))</w:t>
      </w:r>
    </w:p>
    <w:p w14:paraId="7875C328" w14:textId="77777777" w:rsidR="00CB41CB" w:rsidRDefault="00CB41CB" w:rsidP="00CB41CB">
      <w:pPr>
        <w:pStyle w:val="cpCode"/>
      </w:pPr>
      <w:r>
        <w:t xml:space="preserve">        $subscribe-&gt;subscribeUser($_POST['email']);</w:t>
      </w:r>
    </w:p>
    <w:p w14:paraId="58CCC64C" w14:textId="77777777" w:rsidR="00CB41CB" w:rsidRDefault="00CB41CB" w:rsidP="00CB41CB">
      <w:pPr>
        <w:pStyle w:val="cpCode"/>
      </w:pPr>
      <w:r>
        <w:t>}</w:t>
      </w:r>
    </w:p>
    <w:p w14:paraId="42E039AF" w14:textId="77777777" w:rsidR="00CB41CB" w:rsidRDefault="00CB41CB" w:rsidP="00CB41CB">
      <w:pPr>
        <w:pStyle w:val="cpCode"/>
      </w:pPr>
    </w:p>
    <w:p w14:paraId="2F11D3E1" w14:textId="77777777" w:rsidR="00CB41CB" w:rsidRDefault="00CB41CB" w:rsidP="00CB41CB">
      <w:pPr>
        <w:pStyle w:val="cpCode"/>
      </w:pPr>
      <w:r>
        <w:t>?&gt;</w:t>
      </w:r>
    </w:p>
    <w:p w14:paraId="59FA2864" w14:textId="77777777" w:rsidR="00CB41CB" w:rsidRDefault="00CB41CB" w:rsidP="00CB41CB">
      <w:pPr>
        <w:pStyle w:val="Textbody"/>
      </w:pPr>
      <w:r>
        <w:t>227</w:t>
      </w:r>
    </w:p>
    <w:p w14:paraId="6CEC735F" w14:textId="77777777" w:rsidR="00CB41CB" w:rsidRDefault="00CB41CB" w:rsidP="00CB41CB">
      <w:pPr>
        <w:pStyle w:val="Textbody"/>
      </w:pPr>
      <w:r>
        <w:t>Note that an exception from the base class can occur (it is checked for first) or an exception from our custom class. 228</w:t>
      </w:r>
    </w:p>
    <w:p w14:paraId="4612E4B2" w14:textId="77777777" w:rsidR="00CB41CB" w:rsidRDefault="00CB41CB" w:rsidP="00CB41CB">
      <w:pPr>
        <w:pStyle w:val="Heading2"/>
      </w:pPr>
      <w:bookmarkStart w:id="20" w:name="_Toc102904134"/>
      <w:bookmarkStart w:id="21" w:name="_Toc102904495"/>
      <w:r>
        <w:t>Strings and Regular Expressions</w:t>
      </w:r>
      <w:bookmarkEnd w:id="20"/>
      <w:bookmarkEnd w:id="21"/>
    </w:p>
    <w:p w14:paraId="5DDC4AC4" w14:textId="77777777" w:rsidR="00CB41CB" w:rsidRDefault="00CB41CB" w:rsidP="00CB41CB">
      <w:pPr>
        <w:pStyle w:val="Textbody"/>
      </w:pPr>
      <w:r>
        <w:t>PHP supports two regular expression implementations: POSIX and Perl. 231</w:t>
      </w:r>
    </w:p>
    <w:p w14:paraId="672D33B1" w14:textId="77777777" w:rsidR="00CB41CB" w:rsidRDefault="00CB41CB" w:rsidP="00CB41CB">
      <w:pPr>
        <w:pStyle w:val="Textbody"/>
      </w:pPr>
      <w:r>
        <w:t xml:space="preserve">The PEAR </w:t>
      </w:r>
      <w:proofErr w:type="spellStart"/>
      <w:r w:rsidRPr="00114E3E">
        <w:rPr>
          <w:rStyle w:val="ccterm"/>
        </w:rPr>
        <w:t>Validate_US</w:t>
      </w:r>
      <w:proofErr w:type="spellEnd"/>
      <w:r>
        <w:t xml:space="preserve"> package can be used for validating the syntax for phone numbers, SSNs, ZIP codes, and state abbreviations.</w:t>
      </w:r>
    </w:p>
    <w:p w14:paraId="4C24FC1F" w14:textId="77777777" w:rsidR="00CB41CB" w:rsidRDefault="00CB41CB" w:rsidP="00CB41CB">
      <w:pPr>
        <w:pStyle w:val="Textbody"/>
      </w:pPr>
      <w:r w:rsidRPr="00114E3E">
        <w:rPr>
          <w:rStyle w:val="ccterm"/>
        </w:rPr>
        <w:t>POSIX</w:t>
      </w:r>
      <w:r>
        <w:t xml:space="preserve"> stands for </w:t>
      </w:r>
      <w:r w:rsidRPr="00114E3E">
        <w:rPr>
          <w:rStyle w:val="ccterm"/>
        </w:rPr>
        <w:t>Portable Operating System Interface for Unix</w:t>
      </w:r>
      <w:r>
        <w:t>. 232</w:t>
      </w:r>
    </w:p>
    <w:p w14:paraId="41E8FD8A" w14:textId="77777777" w:rsidR="00CB41CB" w:rsidRDefault="00CB41CB" w:rsidP="00CB41CB">
      <w:pPr>
        <w:pStyle w:val="Textbody"/>
      </w:pPr>
      <w:r>
        <w:t>You can test for several expressions simultaneously with |. 233</w:t>
      </w:r>
    </w:p>
    <w:p w14:paraId="22536D87" w14:textId="77777777" w:rsidR="00CB41CB" w:rsidRDefault="00CB41CB" w:rsidP="00CB41CB">
      <w:pPr>
        <w:pStyle w:val="Textbody"/>
      </w:pPr>
      <w:r>
        <w:t>POSIX regular expressions has three methods for locating character sequences:</w:t>
      </w:r>
    </w:p>
    <w:p w14:paraId="759D9813" w14:textId="77777777" w:rsidR="00CB41CB" w:rsidRDefault="00CB41CB" w:rsidP="00CB41CB">
      <w:pPr>
        <w:pStyle w:val="Textbody"/>
        <w:numPr>
          <w:ilvl w:val="0"/>
          <w:numId w:val="34"/>
        </w:numPr>
      </w:pPr>
      <w:r>
        <w:t>brackets</w:t>
      </w:r>
    </w:p>
    <w:p w14:paraId="39E00E68" w14:textId="77777777" w:rsidR="00CB41CB" w:rsidRDefault="00CB41CB" w:rsidP="00CB41CB">
      <w:pPr>
        <w:pStyle w:val="Textbody"/>
        <w:numPr>
          <w:ilvl w:val="0"/>
          <w:numId w:val="34"/>
        </w:numPr>
      </w:pPr>
      <w:r>
        <w:t>quantifiers</w:t>
      </w:r>
    </w:p>
    <w:p w14:paraId="63958F36" w14:textId="77777777" w:rsidR="00CB41CB" w:rsidRDefault="00CB41CB" w:rsidP="00CB41CB">
      <w:pPr>
        <w:pStyle w:val="Textbody"/>
        <w:numPr>
          <w:ilvl w:val="0"/>
          <w:numId w:val="34"/>
        </w:numPr>
      </w:pPr>
      <w:r>
        <w:t>predefined character ranges</w:t>
      </w:r>
    </w:p>
    <w:p w14:paraId="7BA3E5E0" w14:textId="77777777" w:rsidR="00CB41CB" w:rsidRDefault="00CB41CB" w:rsidP="00CB41CB">
      <w:pPr>
        <w:pStyle w:val="Textbody"/>
      </w:pPr>
      <w:r>
        <w:lastRenderedPageBreak/>
        <w:t xml:space="preserve">The string </w:t>
      </w:r>
      <w:proofErr w:type="spellStart"/>
      <w:r>
        <w:rPr>
          <w:rStyle w:val="cccode"/>
        </w:rPr>
        <w:t>php</w:t>
      </w:r>
      <w:proofErr w:type="spellEnd"/>
      <w:r>
        <w:t xml:space="preserve"> will find </w:t>
      </w:r>
      <w:proofErr w:type="spellStart"/>
      <w:r>
        <w:t>php</w:t>
      </w:r>
      <w:proofErr w:type="spellEnd"/>
      <w:r>
        <w:t xml:space="preserve">.  The sequence </w:t>
      </w:r>
      <w:r>
        <w:rPr>
          <w:rStyle w:val="cccode"/>
        </w:rPr>
        <w:t>[</w:t>
      </w:r>
      <w:proofErr w:type="spellStart"/>
      <w:r>
        <w:rPr>
          <w:rStyle w:val="cccode"/>
        </w:rPr>
        <w:t>php</w:t>
      </w:r>
      <w:proofErr w:type="spellEnd"/>
      <w:r>
        <w:rPr>
          <w:rStyle w:val="cccode"/>
        </w:rPr>
        <w:t>]</w:t>
      </w:r>
      <w:r>
        <w:t xml:space="preserve"> will match anything containing p or h.</w:t>
      </w:r>
    </w:p>
    <w:p w14:paraId="59B6CBB8" w14:textId="77777777" w:rsidR="00CB41CB" w:rsidRDefault="00CB41CB" w:rsidP="00CB41CB">
      <w:pPr>
        <w:pStyle w:val="Textbody"/>
      </w:pPr>
      <w:r>
        <w:rPr>
          <w:rStyle w:val="cccode"/>
        </w:rPr>
        <w:t>[A-Za-z]</w:t>
      </w:r>
      <w:r>
        <w:t xml:space="preserve"> matches any alphabetical character.</w:t>
      </w:r>
    </w:p>
    <w:p w14:paraId="54B229BC" w14:textId="77777777" w:rsidR="00CB41CB" w:rsidRDefault="00CB41CB" w:rsidP="00CB41CB">
      <w:pPr>
        <w:pStyle w:val="Textbody"/>
      </w:pPr>
      <w:r w:rsidRPr="00114E3E">
        <w:rPr>
          <w:rStyle w:val="ccterm"/>
        </w:rPr>
        <w:t>Quantifiers</w:t>
      </w:r>
      <w:r>
        <w:t xml:space="preserve"> are used to match a quantity of characters or their position.</w:t>
      </w:r>
    </w:p>
    <w:p w14:paraId="51F7ED9C" w14:textId="77777777" w:rsidR="00CB41CB" w:rsidRDefault="00CB41CB" w:rsidP="00CB41CB">
      <w:pPr>
        <w:pStyle w:val="Textbody"/>
        <w:numPr>
          <w:ilvl w:val="0"/>
          <w:numId w:val="35"/>
        </w:numPr>
      </w:pPr>
      <w:r>
        <w:t>p</w:t>
      </w:r>
      <w:proofErr w:type="gramStart"/>
      <w:r>
        <w:t>+  matches</w:t>
      </w:r>
      <w:proofErr w:type="gramEnd"/>
      <w:r>
        <w:t xml:space="preserve"> any string containing at least 1 p</w:t>
      </w:r>
    </w:p>
    <w:p w14:paraId="2F634B1F" w14:textId="77777777" w:rsidR="00CB41CB" w:rsidRDefault="00CB41CB" w:rsidP="00CB41CB">
      <w:pPr>
        <w:pStyle w:val="Textbody"/>
        <w:numPr>
          <w:ilvl w:val="0"/>
          <w:numId w:val="35"/>
        </w:numPr>
      </w:pPr>
      <w:r>
        <w:t>p* matches anything with 0 or more p</w:t>
      </w:r>
    </w:p>
    <w:p w14:paraId="0F45A8C0" w14:textId="77777777" w:rsidR="00CB41CB" w:rsidRDefault="00CB41CB" w:rsidP="00CB41CB">
      <w:pPr>
        <w:pStyle w:val="Textbody"/>
        <w:numPr>
          <w:ilvl w:val="0"/>
          <w:numId w:val="35"/>
        </w:numPr>
      </w:pPr>
      <w:r>
        <w:t xml:space="preserve">p? matches 0 or 1 </w:t>
      </w:r>
      <w:proofErr w:type="gramStart"/>
      <w:r>
        <w:t>p</w:t>
      </w:r>
      <w:proofErr w:type="gramEnd"/>
    </w:p>
    <w:p w14:paraId="7E6781F9" w14:textId="77777777" w:rsidR="00CB41CB" w:rsidRDefault="00CB41CB" w:rsidP="00CB41CB">
      <w:pPr>
        <w:pStyle w:val="Textbody"/>
        <w:numPr>
          <w:ilvl w:val="0"/>
          <w:numId w:val="35"/>
        </w:numPr>
      </w:pPr>
      <w:proofErr w:type="gramStart"/>
      <w:r>
        <w:t>p{</w:t>
      </w:r>
      <w:proofErr w:type="gramEnd"/>
      <w:r>
        <w:t>2} matches any string with a sequence of 2 p</w:t>
      </w:r>
    </w:p>
    <w:p w14:paraId="63F21E72" w14:textId="77777777" w:rsidR="00CB41CB" w:rsidRDefault="00CB41CB" w:rsidP="00CB41CB">
      <w:pPr>
        <w:pStyle w:val="Textbody"/>
        <w:numPr>
          <w:ilvl w:val="0"/>
          <w:numId w:val="35"/>
        </w:numPr>
      </w:pPr>
      <w:proofErr w:type="gramStart"/>
      <w:r>
        <w:t>p{</w:t>
      </w:r>
      <w:proofErr w:type="gramEnd"/>
      <w:r>
        <w:t>2,3} matches anything with 2 or 3 p</w:t>
      </w:r>
    </w:p>
    <w:p w14:paraId="5A86F851" w14:textId="77777777" w:rsidR="00CB41CB" w:rsidRDefault="00CB41CB" w:rsidP="00CB41CB">
      <w:pPr>
        <w:pStyle w:val="Textbody"/>
        <w:numPr>
          <w:ilvl w:val="0"/>
          <w:numId w:val="35"/>
        </w:numPr>
      </w:pPr>
      <w:proofErr w:type="gramStart"/>
      <w:r>
        <w:t>p{</w:t>
      </w:r>
      <w:proofErr w:type="gramEnd"/>
      <w:r>
        <w:t>2,} matches at least 2 p</w:t>
      </w:r>
    </w:p>
    <w:p w14:paraId="06F133C4" w14:textId="77777777" w:rsidR="00CB41CB" w:rsidRDefault="00CB41CB" w:rsidP="00CB41CB">
      <w:pPr>
        <w:pStyle w:val="Textbody"/>
        <w:numPr>
          <w:ilvl w:val="0"/>
          <w:numId w:val="35"/>
        </w:numPr>
      </w:pPr>
      <w:r>
        <w:t>p$ any string with p at the end</w:t>
      </w:r>
    </w:p>
    <w:p w14:paraId="6E5B8EBD" w14:textId="77777777" w:rsidR="00CB41CB" w:rsidRDefault="00CB41CB" w:rsidP="00CB41CB">
      <w:pPr>
        <w:pStyle w:val="Textbody"/>
        <w:numPr>
          <w:ilvl w:val="0"/>
          <w:numId w:val="35"/>
        </w:numPr>
      </w:pPr>
      <w:r>
        <w:t>^p matches any string with p at the beginning</w:t>
      </w:r>
    </w:p>
    <w:p w14:paraId="497FCCC4" w14:textId="77777777" w:rsidR="00CB41CB" w:rsidRDefault="00CB41CB" w:rsidP="00CB41CB">
      <w:pPr>
        <w:pStyle w:val="Textbody"/>
        <w:numPr>
          <w:ilvl w:val="0"/>
          <w:numId w:val="35"/>
        </w:numPr>
      </w:pPr>
      <w:r>
        <w:t>[^p-</w:t>
      </w:r>
      <w:proofErr w:type="spellStart"/>
      <w:r>
        <w:t>zA</w:t>
      </w:r>
      <w:proofErr w:type="spellEnd"/>
      <w:r>
        <w:t xml:space="preserve">-Z] matches any string </w:t>
      </w:r>
      <w:r>
        <w:rPr>
          <w:i/>
          <w:iCs/>
        </w:rPr>
        <w:t>not</w:t>
      </w:r>
      <w:r>
        <w:t xml:space="preserve"> containing and of the </w:t>
      </w:r>
      <w:proofErr w:type="spellStart"/>
      <w:r>
        <w:t>chacacters</w:t>
      </w:r>
      <w:proofErr w:type="spellEnd"/>
      <w:r>
        <w:t>.</w:t>
      </w:r>
    </w:p>
    <w:p w14:paraId="46DF4874" w14:textId="77777777" w:rsidR="00CB41CB" w:rsidRDefault="00CB41CB" w:rsidP="00CB41CB">
      <w:pPr>
        <w:pStyle w:val="Textbody"/>
        <w:numPr>
          <w:ilvl w:val="0"/>
          <w:numId w:val="35"/>
        </w:numPr>
      </w:pPr>
      <w:proofErr w:type="spellStart"/>
      <w:r>
        <w:t>p.p</w:t>
      </w:r>
      <w:proofErr w:type="spellEnd"/>
      <w:r>
        <w:t xml:space="preserve"> matches a string with p followed by any character followed by </w:t>
      </w:r>
      <w:proofErr w:type="gramStart"/>
      <w:r>
        <w:t>p</w:t>
      </w:r>
      <w:proofErr w:type="gramEnd"/>
    </w:p>
    <w:p w14:paraId="7EEB6E64" w14:textId="77777777" w:rsidR="00CB41CB" w:rsidRDefault="00CB41CB" w:rsidP="00CB41CB">
      <w:pPr>
        <w:pStyle w:val="Textbody"/>
        <w:numPr>
          <w:ilvl w:val="0"/>
          <w:numId w:val="35"/>
        </w:numPr>
      </w:pPr>
      <w:r>
        <w:t>^.{</w:t>
      </w:r>
      <w:proofErr w:type="gramStart"/>
      <w:r>
        <w:t>2}$</w:t>
      </w:r>
      <w:proofErr w:type="gramEnd"/>
      <w:r>
        <w:t xml:space="preserve"> matches any string containing exactly two characters</w:t>
      </w:r>
    </w:p>
    <w:p w14:paraId="28F6F3E2" w14:textId="77777777" w:rsidR="00CB41CB" w:rsidRDefault="00CB41CB" w:rsidP="00CB41CB">
      <w:pPr>
        <w:pStyle w:val="Textbody"/>
        <w:numPr>
          <w:ilvl w:val="0"/>
          <w:numId w:val="35"/>
        </w:numPr>
      </w:pPr>
      <w:r>
        <w:t>&lt;b&gt;</w:t>
      </w:r>
      <w:proofErr w:type="gramStart"/>
      <w:r>
        <w:t>(.*</w:t>
      </w:r>
      <w:proofErr w:type="gramEnd"/>
      <w:r>
        <w:t>)&lt;/b&gt; matches any string enclosed in &lt;b&gt;&lt;/b&gt;</w:t>
      </w:r>
    </w:p>
    <w:p w14:paraId="24F6DAD4" w14:textId="77777777" w:rsidR="00CB41CB" w:rsidRDefault="00CB41CB" w:rsidP="00CB41CB">
      <w:pPr>
        <w:pStyle w:val="Textbody"/>
        <w:numPr>
          <w:ilvl w:val="0"/>
          <w:numId w:val="35"/>
        </w:numPr>
      </w:pPr>
      <w:r>
        <w:t>p&lt;hp)* matches any strong with a p followed by 0 or more instances of hp.</w:t>
      </w:r>
    </w:p>
    <w:p w14:paraId="2D35B38F" w14:textId="77777777" w:rsidR="00CB41CB" w:rsidRDefault="00CB41CB" w:rsidP="00CB41CB">
      <w:pPr>
        <w:pStyle w:val="Textbody"/>
      </w:pPr>
      <w:r>
        <w:t>Use the backslash as an escape character if you want to search for one of the special characters. 234</w:t>
      </w:r>
    </w:p>
    <w:p w14:paraId="003645CD" w14:textId="77777777" w:rsidR="00CB41CB" w:rsidRDefault="00CB41CB" w:rsidP="00CB41CB">
      <w:pPr>
        <w:pStyle w:val="Textbody"/>
      </w:pPr>
      <w:r>
        <w:t xml:space="preserve">Several predefined </w:t>
      </w:r>
      <w:r w:rsidRPr="00114E3E">
        <w:rPr>
          <w:rStyle w:val="ccterm"/>
        </w:rPr>
        <w:t>character ranges</w:t>
      </w:r>
      <w:r>
        <w:t xml:space="preserve">, also called </w:t>
      </w:r>
      <w:r w:rsidRPr="00114E3E">
        <w:rPr>
          <w:rStyle w:val="ccterm"/>
        </w:rPr>
        <w:t>character classes</w:t>
      </w:r>
      <w:r>
        <w:t>, are available:</w:t>
      </w:r>
    </w:p>
    <w:p w14:paraId="3D207C93" w14:textId="77777777" w:rsidR="00CB41CB" w:rsidRDefault="00CB41CB" w:rsidP="00CB41CB">
      <w:pPr>
        <w:pStyle w:val="Textbody"/>
        <w:numPr>
          <w:ilvl w:val="0"/>
          <w:numId w:val="36"/>
        </w:numPr>
      </w:pPr>
      <w:proofErr w:type="gramStart"/>
      <w:r>
        <w:t>[:alpha</w:t>
      </w:r>
      <w:proofErr w:type="gramEnd"/>
      <w:r>
        <w:t>:] lower or upper case letters</w:t>
      </w:r>
    </w:p>
    <w:p w14:paraId="2257E899" w14:textId="77777777" w:rsidR="00CB41CB" w:rsidRDefault="00CB41CB" w:rsidP="00CB41CB">
      <w:pPr>
        <w:pStyle w:val="Textbody"/>
        <w:numPr>
          <w:ilvl w:val="0"/>
          <w:numId w:val="36"/>
        </w:numPr>
      </w:pPr>
      <w:proofErr w:type="gramStart"/>
      <w:r>
        <w:t>[:</w:t>
      </w:r>
      <w:proofErr w:type="spellStart"/>
      <w:r>
        <w:t>alnum</w:t>
      </w:r>
      <w:proofErr w:type="spellEnd"/>
      <w:proofErr w:type="gramEnd"/>
      <w:r>
        <w:t>:] alpha numeric</w:t>
      </w:r>
    </w:p>
    <w:p w14:paraId="21830B9A" w14:textId="77777777" w:rsidR="00CB41CB" w:rsidRDefault="00CB41CB" w:rsidP="00CB41CB">
      <w:pPr>
        <w:pStyle w:val="Textbody"/>
        <w:numPr>
          <w:ilvl w:val="0"/>
          <w:numId w:val="36"/>
        </w:numPr>
      </w:pPr>
      <w:proofErr w:type="gramStart"/>
      <w:r>
        <w:t>[:</w:t>
      </w:r>
      <w:proofErr w:type="spellStart"/>
      <w:r>
        <w:t>cntrl</w:t>
      </w:r>
      <w:proofErr w:type="spellEnd"/>
      <w:proofErr w:type="gramEnd"/>
      <w:r>
        <w:t>:] control characters such as tab, escape, or backspace</w:t>
      </w:r>
    </w:p>
    <w:p w14:paraId="3B60DA81" w14:textId="77777777" w:rsidR="00CB41CB" w:rsidRDefault="00CB41CB" w:rsidP="00CB41CB">
      <w:pPr>
        <w:pStyle w:val="Textbody"/>
        <w:numPr>
          <w:ilvl w:val="0"/>
          <w:numId w:val="36"/>
        </w:numPr>
      </w:pPr>
      <w:proofErr w:type="gramStart"/>
      <w:r>
        <w:t>[:digit</w:t>
      </w:r>
      <w:proofErr w:type="gramEnd"/>
      <w:r>
        <w:t>:] 0-9</w:t>
      </w:r>
    </w:p>
    <w:p w14:paraId="0DAB4C40" w14:textId="77777777" w:rsidR="00CB41CB" w:rsidRDefault="00CB41CB" w:rsidP="00CB41CB">
      <w:pPr>
        <w:pStyle w:val="Textbody"/>
        <w:numPr>
          <w:ilvl w:val="0"/>
          <w:numId w:val="36"/>
        </w:numPr>
      </w:pPr>
      <w:proofErr w:type="gramStart"/>
      <w:r>
        <w:t>[:graph</w:t>
      </w:r>
      <w:proofErr w:type="gramEnd"/>
      <w:r>
        <w:t>:] Printable characters from ASCII 333-126</w:t>
      </w:r>
    </w:p>
    <w:p w14:paraId="7F98EE5D" w14:textId="77777777" w:rsidR="00CB41CB" w:rsidRDefault="00CB41CB" w:rsidP="00CB41CB">
      <w:pPr>
        <w:pStyle w:val="Textbody"/>
        <w:numPr>
          <w:ilvl w:val="0"/>
          <w:numId w:val="36"/>
        </w:numPr>
      </w:pPr>
      <w:proofErr w:type="gramStart"/>
      <w:r>
        <w:t>[:lower</w:t>
      </w:r>
      <w:proofErr w:type="gramEnd"/>
      <w:r>
        <w:t>:]</w:t>
      </w:r>
    </w:p>
    <w:p w14:paraId="28FD720D" w14:textId="77777777" w:rsidR="00CB41CB" w:rsidRDefault="00CB41CB" w:rsidP="00CB41CB">
      <w:pPr>
        <w:pStyle w:val="Textbody"/>
        <w:numPr>
          <w:ilvl w:val="0"/>
          <w:numId w:val="36"/>
        </w:numPr>
      </w:pPr>
      <w:proofErr w:type="gramStart"/>
      <w:r>
        <w:t>[:</w:t>
      </w:r>
      <w:proofErr w:type="spellStart"/>
      <w:r>
        <w:t>punct</w:t>
      </w:r>
      <w:proofErr w:type="spellEnd"/>
      <w:proofErr w:type="gramEnd"/>
      <w:r>
        <w:t>:] ~`@#$%^&amp;*()-_+={}[]:;'&lt;&gt;,./</w:t>
      </w:r>
    </w:p>
    <w:p w14:paraId="1E0D37C3" w14:textId="77777777" w:rsidR="00CB41CB" w:rsidRDefault="00CB41CB" w:rsidP="00CB41CB">
      <w:pPr>
        <w:pStyle w:val="Textbody"/>
        <w:numPr>
          <w:ilvl w:val="0"/>
          <w:numId w:val="36"/>
        </w:numPr>
      </w:pPr>
      <w:proofErr w:type="gramStart"/>
      <w:r>
        <w:t>[:upper</w:t>
      </w:r>
      <w:proofErr w:type="gramEnd"/>
      <w:r>
        <w:t>:]</w:t>
      </w:r>
    </w:p>
    <w:p w14:paraId="7C2101E9" w14:textId="77777777" w:rsidR="00CB41CB" w:rsidRDefault="00CB41CB" w:rsidP="00CB41CB">
      <w:pPr>
        <w:pStyle w:val="Textbody"/>
        <w:numPr>
          <w:ilvl w:val="0"/>
          <w:numId w:val="36"/>
        </w:numPr>
      </w:pPr>
      <w:proofErr w:type="gramStart"/>
      <w:r>
        <w:t>[:space</w:t>
      </w:r>
      <w:proofErr w:type="gramEnd"/>
      <w:r>
        <w:t>:] whitespace characters</w:t>
      </w:r>
    </w:p>
    <w:p w14:paraId="19535231" w14:textId="77777777" w:rsidR="00CB41CB" w:rsidRDefault="00CB41CB" w:rsidP="00CB41CB">
      <w:pPr>
        <w:pStyle w:val="Textbody"/>
        <w:numPr>
          <w:ilvl w:val="0"/>
          <w:numId w:val="36"/>
        </w:numPr>
      </w:pPr>
      <w:proofErr w:type="gramStart"/>
      <w:r>
        <w:t>[:</w:t>
      </w:r>
      <w:proofErr w:type="spellStart"/>
      <w:r>
        <w:t>xdigit</w:t>
      </w:r>
      <w:proofErr w:type="spellEnd"/>
      <w:proofErr w:type="gramEnd"/>
      <w:r>
        <w:t xml:space="preserve">:] </w:t>
      </w:r>
      <w:proofErr w:type="spellStart"/>
      <w:r>
        <w:t>hesxadecimal</w:t>
      </w:r>
      <w:proofErr w:type="spellEnd"/>
      <w:r>
        <w:t xml:space="preserve"> characters</w:t>
      </w:r>
    </w:p>
    <w:p w14:paraId="2C84CFBC" w14:textId="77777777" w:rsidR="00CB41CB" w:rsidRDefault="00CB41CB" w:rsidP="00CB41CB">
      <w:pPr>
        <w:pStyle w:val="Textbody"/>
      </w:pPr>
      <w:r>
        <w:t>235</w:t>
      </w:r>
    </w:p>
    <w:p w14:paraId="7E222008" w14:textId="77777777" w:rsidR="00CB41CB" w:rsidRDefault="00CB41CB" w:rsidP="00CB41CB">
      <w:pPr>
        <w:pStyle w:val="Textbody"/>
      </w:pPr>
    </w:p>
    <w:p w14:paraId="7E33D0B5" w14:textId="77777777" w:rsidR="00CB41CB" w:rsidRDefault="00CB41CB" w:rsidP="00CB41CB">
      <w:pPr>
        <w:pStyle w:val="Textbody"/>
      </w:pPr>
    </w:p>
    <w:p w14:paraId="24DAAF0F" w14:textId="77777777" w:rsidR="00CB41CB" w:rsidRDefault="00CB41CB" w:rsidP="00CB41CB">
      <w:pPr>
        <w:pStyle w:val="Textbody"/>
      </w:pPr>
      <w:r>
        <w:lastRenderedPageBreak/>
        <w:t>My example:</w:t>
      </w:r>
    </w:p>
    <w:p w14:paraId="747A9D4D" w14:textId="77777777" w:rsidR="00CB41CB" w:rsidRDefault="00CB41CB" w:rsidP="00CB41CB">
      <w:pPr>
        <w:pStyle w:val="Textbody"/>
      </w:pPr>
      <w:proofErr w:type="gramStart"/>
      <w:r>
        <w:rPr>
          <w:rStyle w:val="cccode"/>
        </w:rPr>
        <w:t>\(</w:t>
      </w:r>
      <w:proofErr w:type="gramEnd"/>
      <w:r>
        <w:rPr>
          <w:rStyle w:val="cccode"/>
        </w:rPr>
        <w:t>(.*)\)</w:t>
      </w:r>
      <w:r>
        <w:t xml:space="preserve"> finds everything enclosed in parentheses (including the parentheses).  Sometimes gets more than I want.</w:t>
      </w:r>
    </w:p>
    <w:p w14:paraId="1EF17E6C" w14:textId="77777777" w:rsidR="00CB41CB" w:rsidRDefault="00CB41CB" w:rsidP="00CB41CB">
      <w:pPr>
        <w:pStyle w:val="Textbody"/>
      </w:pPr>
      <w:r>
        <w:t>PHP offers the following POSIX extended regular expression functions:</w:t>
      </w:r>
    </w:p>
    <w:p w14:paraId="318BBAFE" w14:textId="77777777" w:rsidR="00CB41CB" w:rsidRDefault="00CB41CB" w:rsidP="00CB41CB">
      <w:pPr>
        <w:pStyle w:val="Textbody"/>
        <w:numPr>
          <w:ilvl w:val="0"/>
          <w:numId w:val="37"/>
        </w:numPr>
      </w:pPr>
      <w:proofErr w:type="spellStart"/>
      <w:r>
        <w:t>ereg</w:t>
      </w:r>
      <w:proofErr w:type="spellEnd"/>
    </w:p>
    <w:p w14:paraId="5891803B" w14:textId="77777777" w:rsidR="00CB41CB" w:rsidRDefault="00CB41CB" w:rsidP="00CB41CB">
      <w:pPr>
        <w:pStyle w:val="Textbody"/>
        <w:numPr>
          <w:ilvl w:val="0"/>
          <w:numId w:val="37"/>
        </w:numPr>
      </w:pPr>
      <w:proofErr w:type="spellStart"/>
      <w:r>
        <w:t>ereg_</w:t>
      </w:r>
      <w:proofErr w:type="gramStart"/>
      <w:r>
        <w:t>replace</w:t>
      </w:r>
      <w:proofErr w:type="spellEnd"/>
      <w:proofErr w:type="gramEnd"/>
    </w:p>
    <w:p w14:paraId="60F14F18" w14:textId="77777777" w:rsidR="00CB41CB" w:rsidRDefault="00CB41CB" w:rsidP="00CB41CB">
      <w:pPr>
        <w:pStyle w:val="Textbody"/>
        <w:numPr>
          <w:ilvl w:val="0"/>
          <w:numId w:val="37"/>
        </w:numPr>
      </w:pPr>
      <w:proofErr w:type="spellStart"/>
      <w:r>
        <w:t>eregi</w:t>
      </w:r>
      <w:proofErr w:type="spellEnd"/>
    </w:p>
    <w:p w14:paraId="247428A2" w14:textId="77777777" w:rsidR="00CB41CB" w:rsidRDefault="00CB41CB" w:rsidP="00CB41CB">
      <w:pPr>
        <w:pStyle w:val="Textbody"/>
        <w:numPr>
          <w:ilvl w:val="0"/>
          <w:numId w:val="37"/>
        </w:numPr>
      </w:pPr>
      <w:proofErr w:type="spellStart"/>
      <w:r>
        <w:t>eregi_</w:t>
      </w:r>
      <w:proofErr w:type="gramStart"/>
      <w:r>
        <w:t>replace</w:t>
      </w:r>
      <w:proofErr w:type="spellEnd"/>
      <w:proofErr w:type="gramEnd"/>
    </w:p>
    <w:p w14:paraId="17478B52" w14:textId="77777777" w:rsidR="00CB41CB" w:rsidRDefault="00CB41CB" w:rsidP="00CB41CB">
      <w:pPr>
        <w:pStyle w:val="Textbody"/>
        <w:numPr>
          <w:ilvl w:val="0"/>
          <w:numId w:val="37"/>
        </w:numPr>
      </w:pPr>
      <w:r>
        <w:t>split</w:t>
      </w:r>
    </w:p>
    <w:p w14:paraId="2EB892AB" w14:textId="77777777" w:rsidR="00CB41CB" w:rsidRDefault="00CB41CB" w:rsidP="00CB41CB">
      <w:pPr>
        <w:pStyle w:val="Textbody"/>
        <w:numPr>
          <w:ilvl w:val="0"/>
          <w:numId w:val="37"/>
        </w:numPr>
      </w:pPr>
      <w:proofErr w:type="spellStart"/>
      <w:r>
        <w:t>spliti</w:t>
      </w:r>
      <w:proofErr w:type="spellEnd"/>
    </w:p>
    <w:p w14:paraId="79DF87B4" w14:textId="77777777" w:rsidR="00CB41CB" w:rsidRDefault="00CB41CB" w:rsidP="00CB41CB">
      <w:pPr>
        <w:pStyle w:val="Textbody"/>
        <w:numPr>
          <w:ilvl w:val="0"/>
          <w:numId w:val="37"/>
        </w:numPr>
      </w:pPr>
      <w:proofErr w:type="spellStart"/>
      <w:r>
        <w:t>sql_regcase</w:t>
      </w:r>
      <w:proofErr w:type="spellEnd"/>
    </w:p>
    <w:p w14:paraId="0F65FF93" w14:textId="77777777" w:rsidR="00CB41CB" w:rsidRDefault="00CB41CB" w:rsidP="00CB41CB">
      <w:pPr>
        <w:pStyle w:val="Textbody"/>
      </w:pPr>
      <w:r>
        <w:t>235</w:t>
      </w:r>
    </w:p>
    <w:p w14:paraId="570A758E" w14:textId="77777777" w:rsidR="00CB41CB" w:rsidRDefault="00CB41CB" w:rsidP="00CB41CB">
      <w:pPr>
        <w:pStyle w:val="Textbody"/>
      </w:pPr>
      <w:r>
        <w:t xml:space="preserve">The </w:t>
      </w:r>
      <w:proofErr w:type="spellStart"/>
      <w:r w:rsidRPr="00114E3E">
        <w:rPr>
          <w:rStyle w:val="ccterm"/>
        </w:rPr>
        <w:t>ereg</w:t>
      </w:r>
      <w:proofErr w:type="spellEnd"/>
      <w:r>
        <w:t xml:space="preserve"> function performs a case sensitive regular expression search, retuning TRUE if the pattern was found.</w:t>
      </w:r>
    </w:p>
    <w:p w14:paraId="474CA98B" w14:textId="77777777" w:rsidR="00CB41CB" w:rsidRDefault="00CB41CB" w:rsidP="00CB41CB">
      <w:pPr>
        <w:pStyle w:val="cpCode"/>
      </w:pPr>
      <w:r>
        <w:t>boolean ereg(string pattern,string string [,array regs]{</w:t>
      </w:r>
    </w:p>
    <w:p w14:paraId="631114FB" w14:textId="77777777" w:rsidR="00CB41CB" w:rsidRDefault="00CB41CB" w:rsidP="00CB41CB">
      <w:pPr>
        <w:pStyle w:val="Textbody"/>
      </w:pPr>
      <w:r>
        <w:t>You could use the following to determine if a username is all lowercase:</w:t>
      </w:r>
    </w:p>
    <w:p w14:paraId="215ED912" w14:textId="77777777" w:rsidR="00CB41CB" w:rsidRDefault="00CB41CB" w:rsidP="00CB41CB">
      <w:pPr>
        <w:pStyle w:val="cpCode"/>
      </w:pPr>
      <w:r>
        <w:t>if (ereg("([^a-z])",$username))</w:t>
      </w:r>
    </w:p>
    <w:p w14:paraId="4EBA52FE" w14:textId="77777777" w:rsidR="00CB41CB" w:rsidRDefault="00CB41CB" w:rsidP="00CB41CB">
      <w:pPr>
        <w:pStyle w:val="Textbody"/>
      </w:pPr>
      <w:r>
        <w:t>The optional regs argument will contain an array of all matching parts in parentheses. 236</w:t>
      </w:r>
    </w:p>
    <w:p w14:paraId="5D0EB0BD" w14:textId="77777777" w:rsidR="00CB41CB" w:rsidRDefault="00CB41CB" w:rsidP="00CB41CB">
      <w:pPr>
        <w:pStyle w:val="Textbody"/>
      </w:pPr>
      <w:r>
        <w:t>The following pattern looks for an alphanumeric string from 8-10 characters:</w:t>
      </w:r>
    </w:p>
    <w:p w14:paraId="179F3408" w14:textId="77777777" w:rsidR="00CB41CB" w:rsidRDefault="00CB41CB" w:rsidP="00CB41CB">
      <w:pPr>
        <w:pStyle w:val="cpCode"/>
      </w:pPr>
      <w:r>
        <w:t>^[a-zA-Z0-9]{8,10}$</w:t>
      </w:r>
    </w:p>
    <w:p w14:paraId="519BC390" w14:textId="77777777" w:rsidR="00CB41CB" w:rsidRDefault="00CB41CB" w:rsidP="00CB41CB">
      <w:pPr>
        <w:pStyle w:val="Textbody"/>
      </w:pPr>
      <w:r>
        <w:t>237</w:t>
      </w:r>
    </w:p>
    <w:p w14:paraId="5FAA4F0A" w14:textId="77777777" w:rsidR="00CB41CB" w:rsidRDefault="00CB41CB" w:rsidP="00CB41CB">
      <w:pPr>
        <w:pStyle w:val="Textbody"/>
      </w:pPr>
      <w:r>
        <w:t>My example: find 5 letter words:</w:t>
      </w:r>
    </w:p>
    <w:p w14:paraId="23A729C5" w14:textId="77777777" w:rsidR="00CB41CB" w:rsidRDefault="00CB41CB" w:rsidP="00CB41CB">
      <w:pPr>
        <w:pStyle w:val="cpCode"/>
      </w:pPr>
      <w:r>
        <w:t>^[:alnum:]{5}$</w:t>
      </w:r>
    </w:p>
    <w:p w14:paraId="5EFA3D10" w14:textId="77777777" w:rsidR="00CB41CB" w:rsidRDefault="00CB41CB" w:rsidP="00CB41CB">
      <w:pPr>
        <w:pStyle w:val="Textbody"/>
      </w:pPr>
      <w:proofErr w:type="spellStart"/>
      <w:r w:rsidRPr="00114E3E">
        <w:rPr>
          <w:rStyle w:val="ccterm"/>
        </w:rPr>
        <w:t>ereg_replace</w:t>
      </w:r>
      <w:proofErr w:type="spellEnd"/>
      <w:r>
        <w:t xml:space="preserve"> replaces the matched strings with the string provided.</w:t>
      </w:r>
    </w:p>
    <w:p w14:paraId="41056821" w14:textId="77777777" w:rsidR="00CB41CB" w:rsidRDefault="00CB41CB" w:rsidP="00CB41CB">
      <w:pPr>
        <w:pStyle w:val="Textbody"/>
      </w:pPr>
      <w:r>
        <w:t xml:space="preserve">The </w:t>
      </w:r>
      <w:proofErr w:type="spellStart"/>
      <w:r>
        <w:t>php</w:t>
      </w:r>
      <w:proofErr w:type="spellEnd"/>
      <w:r>
        <w:t xml:space="preserve"> </w:t>
      </w:r>
      <w:proofErr w:type="spellStart"/>
      <w:r>
        <w:t>ereg</w:t>
      </w:r>
      <w:proofErr w:type="spellEnd"/>
      <w:r>
        <w:t xml:space="preserve"> functions allow you to back-reference substrings in parentheses using \0 \1 \2, etc. The \0 references the entire string. 238</w:t>
      </w:r>
    </w:p>
    <w:p w14:paraId="07788140" w14:textId="77777777" w:rsidR="00CB41CB" w:rsidRDefault="00CB41CB" w:rsidP="00677A1C">
      <w:pPr>
        <w:pStyle w:val="cpNote"/>
      </w:pPr>
      <w:r>
        <w:t>str_replace is much faster than ereg_replace when there aren't complex regex expressions invovled.</w:t>
      </w:r>
    </w:p>
    <w:p w14:paraId="35031DC3" w14:textId="77777777" w:rsidR="00CB41CB" w:rsidRDefault="00CB41CB" w:rsidP="00CB41CB">
      <w:pPr>
        <w:pStyle w:val="Textbody"/>
      </w:pPr>
      <w:r>
        <w:t xml:space="preserve">The </w:t>
      </w:r>
      <w:r w:rsidRPr="00114E3E">
        <w:rPr>
          <w:rStyle w:val="ccterm"/>
        </w:rPr>
        <w:t>split</w:t>
      </w:r>
      <w:r>
        <w:t xml:space="preserve"> function breaks a string into various elements based on the pattern string:</w:t>
      </w:r>
    </w:p>
    <w:p w14:paraId="53998D71" w14:textId="77777777" w:rsidR="00CB41CB" w:rsidRDefault="00CB41CB" w:rsidP="00CB41CB">
      <w:pPr>
        <w:pStyle w:val="cpCode"/>
      </w:pPr>
      <w:r>
        <w:t>array split(string pattern, string string [, int limit])</w:t>
      </w:r>
    </w:p>
    <w:p w14:paraId="44D40C74" w14:textId="77777777" w:rsidR="00CB41CB" w:rsidRDefault="00CB41CB" w:rsidP="00CB41CB">
      <w:pPr>
        <w:pStyle w:val="Textbody"/>
      </w:pPr>
      <w:r>
        <w:t>The following will break a string apart based on horizontal tabs and newline characters:</w:t>
      </w:r>
    </w:p>
    <w:p w14:paraId="15EEA745" w14:textId="77777777" w:rsidR="00CB41CB" w:rsidRDefault="00CB41CB" w:rsidP="00CB41CB">
      <w:pPr>
        <w:pStyle w:val="cpCode"/>
      </w:pPr>
      <w:r>
        <w:t>split("[\n\t]", $test));</w:t>
      </w:r>
    </w:p>
    <w:p w14:paraId="7F93AF78" w14:textId="77777777" w:rsidR="00CB41CB" w:rsidRDefault="00CB41CB" w:rsidP="00CB41CB">
      <w:pPr>
        <w:pStyle w:val="Textbody"/>
      </w:pPr>
      <w:r>
        <w:t xml:space="preserve">The </w:t>
      </w:r>
      <w:proofErr w:type="spellStart"/>
      <w:r>
        <w:t>sql_regcase</w:t>
      </w:r>
      <w:proofErr w:type="spellEnd"/>
      <w:r>
        <w:t xml:space="preserve"> function can be used to create case-insensitive regex patterns for implementations that don't support case insensitive searches (p would be converted to [Pp]. 239</w:t>
      </w:r>
    </w:p>
    <w:p w14:paraId="5FBF91A4" w14:textId="77777777" w:rsidR="00CB41CB" w:rsidRDefault="00CB41CB" w:rsidP="00CB41CB">
      <w:pPr>
        <w:pStyle w:val="Textbody"/>
      </w:pPr>
      <w:r w:rsidRPr="00114E3E">
        <w:rPr>
          <w:rStyle w:val="ccterm"/>
        </w:rPr>
        <w:t>Perl</w:t>
      </w:r>
      <w:r>
        <w:t xml:space="preserve"> has long been considered one of the most powerful parsing languages ever written.  PHP supports Perl regular expressions.</w:t>
      </w:r>
    </w:p>
    <w:p w14:paraId="534334F1" w14:textId="77777777" w:rsidR="00CB41CB" w:rsidRDefault="00CB41CB" w:rsidP="00CB41CB">
      <w:pPr>
        <w:pStyle w:val="Textbody"/>
      </w:pPr>
      <w:r>
        <w:lastRenderedPageBreak/>
        <w:t>Perl regex is a derivation of the POSIX implementation.</w:t>
      </w:r>
    </w:p>
    <w:p w14:paraId="5452DEC3" w14:textId="77777777" w:rsidR="00CB41CB" w:rsidRDefault="00CB41CB" w:rsidP="00CB41CB">
      <w:pPr>
        <w:pStyle w:val="Textbody"/>
      </w:pPr>
      <w:r>
        <w:t xml:space="preserve">Perl regular expressions </w:t>
      </w:r>
      <w:proofErr w:type="gramStart"/>
      <w:r>
        <w:t>use  forward</w:t>
      </w:r>
      <w:proofErr w:type="gramEnd"/>
      <w:r>
        <w:t xml:space="preserve"> slashes (/) to enclose the expression. 240</w:t>
      </w:r>
    </w:p>
    <w:p w14:paraId="0A38B72F" w14:textId="77777777" w:rsidR="00CB41CB" w:rsidRDefault="00CB41CB" w:rsidP="00CB41CB">
      <w:pPr>
        <w:pStyle w:val="Textbody"/>
      </w:pPr>
      <w:r>
        <w:t>The following matches f followed by 2-4 occurrences of o:</w:t>
      </w:r>
    </w:p>
    <w:p w14:paraId="3CD83F78" w14:textId="77777777" w:rsidR="00CB41CB" w:rsidRDefault="00CB41CB" w:rsidP="00CB41CB">
      <w:pPr>
        <w:pStyle w:val="cpCode"/>
      </w:pPr>
      <w:r>
        <w:t>/fo{2,4}/</w:t>
      </w:r>
    </w:p>
    <w:p w14:paraId="4F07BDAD" w14:textId="77777777" w:rsidR="00CB41CB" w:rsidRDefault="00CB41CB" w:rsidP="00CB41CB">
      <w:pPr>
        <w:pStyle w:val="Textbody"/>
      </w:pPr>
      <w:r>
        <w:t xml:space="preserve">You can use </w:t>
      </w:r>
      <w:r w:rsidRPr="00114E3E">
        <w:rPr>
          <w:rStyle w:val="ccterm"/>
        </w:rPr>
        <w:t>modifiers</w:t>
      </w:r>
      <w:r>
        <w:t xml:space="preserve"> to tweak the </w:t>
      </w:r>
      <w:proofErr w:type="spellStart"/>
      <w:r>
        <w:t>pcre</w:t>
      </w:r>
      <w:proofErr w:type="spellEnd"/>
      <w:r>
        <w:t xml:space="preserve"> – telling it to perform a case-insensitive search, ignore comments embedded in the expression, etc.</w:t>
      </w:r>
    </w:p>
    <w:p w14:paraId="770482F1" w14:textId="77777777" w:rsidR="00CB41CB" w:rsidRDefault="00CB41CB" w:rsidP="00CB41CB">
      <w:pPr>
        <w:pStyle w:val="Textbody"/>
      </w:pPr>
      <w:r>
        <w:t>Here are some common modifiers:</w:t>
      </w:r>
    </w:p>
    <w:p w14:paraId="03204360" w14:textId="77777777" w:rsidR="00CB41CB" w:rsidRDefault="00CB41CB" w:rsidP="00CB41CB">
      <w:pPr>
        <w:pStyle w:val="Textbody"/>
        <w:numPr>
          <w:ilvl w:val="0"/>
          <w:numId w:val="38"/>
        </w:numPr>
      </w:pPr>
      <w:proofErr w:type="spellStart"/>
      <w:r>
        <w:t>i</w:t>
      </w:r>
      <w:proofErr w:type="spellEnd"/>
      <w:r>
        <w:t xml:space="preserve"> (case-insensitive)</w:t>
      </w:r>
    </w:p>
    <w:p w14:paraId="07C57C0A" w14:textId="77777777" w:rsidR="00CB41CB" w:rsidRDefault="00CB41CB" w:rsidP="00CB41CB">
      <w:pPr>
        <w:pStyle w:val="Textbody"/>
        <w:numPr>
          <w:ilvl w:val="0"/>
          <w:numId w:val="38"/>
        </w:numPr>
      </w:pPr>
      <w:r>
        <w:t xml:space="preserve">g (global. Find all </w:t>
      </w:r>
      <w:proofErr w:type="spellStart"/>
      <w:r>
        <w:t>occurances</w:t>
      </w:r>
      <w:proofErr w:type="spellEnd"/>
      <w:r>
        <w:t>)</w:t>
      </w:r>
    </w:p>
    <w:p w14:paraId="3E344E06" w14:textId="77777777" w:rsidR="00CB41CB" w:rsidRDefault="00CB41CB" w:rsidP="00CB41CB">
      <w:pPr>
        <w:pStyle w:val="Textbody"/>
        <w:numPr>
          <w:ilvl w:val="0"/>
          <w:numId w:val="38"/>
        </w:numPr>
      </w:pPr>
      <w:r>
        <w:t>m (treat string as multiple lines, allowing ^ and $ to match start and end of any line)</w:t>
      </w:r>
    </w:p>
    <w:p w14:paraId="77A20419" w14:textId="77777777" w:rsidR="00CB41CB" w:rsidRDefault="00CB41CB" w:rsidP="00CB41CB">
      <w:pPr>
        <w:pStyle w:val="Textbody"/>
        <w:numPr>
          <w:ilvl w:val="0"/>
          <w:numId w:val="38"/>
        </w:numPr>
      </w:pPr>
      <w:r>
        <w:t>s (treat string as single line)</w:t>
      </w:r>
    </w:p>
    <w:p w14:paraId="1D843263" w14:textId="77777777" w:rsidR="00CB41CB" w:rsidRDefault="00CB41CB" w:rsidP="00CB41CB">
      <w:pPr>
        <w:pStyle w:val="Textbody"/>
        <w:numPr>
          <w:ilvl w:val="0"/>
          <w:numId w:val="38"/>
        </w:numPr>
      </w:pPr>
      <w:r>
        <w:t>x (ignore white space and comments within the regex)</w:t>
      </w:r>
    </w:p>
    <w:p w14:paraId="738DCAD1" w14:textId="77777777" w:rsidR="00CB41CB" w:rsidRDefault="00CB41CB" w:rsidP="00CB41CB">
      <w:pPr>
        <w:pStyle w:val="Textbody"/>
        <w:numPr>
          <w:ilvl w:val="0"/>
          <w:numId w:val="38"/>
        </w:numPr>
      </w:pPr>
      <w:r>
        <w:t>U (stop at first match)</w:t>
      </w:r>
    </w:p>
    <w:p w14:paraId="21AA9F60" w14:textId="77777777" w:rsidR="00CB41CB" w:rsidRDefault="00CB41CB" w:rsidP="00CB41CB">
      <w:pPr>
        <w:pStyle w:val="Textbody"/>
      </w:pPr>
      <w:r>
        <w:t>These modifiers are placed after the trailing forward slash.241</w:t>
      </w:r>
    </w:p>
    <w:p w14:paraId="29B0EBA3" w14:textId="77777777" w:rsidR="00CB41CB" w:rsidRDefault="00CB41CB" w:rsidP="00CB41CB">
      <w:pPr>
        <w:pStyle w:val="Textbody"/>
      </w:pPr>
      <w:r>
        <w:t xml:space="preserve">A </w:t>
      </w:r>
      <w:r w:rsidRPr="00114E3E">
        <w:rPr>
          <w:rStyle w:val="ccterm"/>
        </w:rPr>
        <w:t>metacharacter</w:t>
      </w:r>
      <w:r>
        <w:t xml:space="preserve"> is an alphabetical character preceded by a backslash that symbolizes a special meaning.  Here are a few useful ones:</w:t>
      </w:r>
    </w:p>
    <w:p w14:paraId="034C83D1" w14:textId="77777777" w:rsidR="00CB41CB" w:rsidRDefault="00CB41CB" w:rsidP="00CB41CB">
      <w:pPr>
        <w:pStyle w:val="Textbody"/>
        <w:numPr>
          <w:ilvl w:val="0"/>
          <w:numId w:val="39"/>
        </w:numPr>
      </w:pPr>
      <w:r>
        <w:t>\A (match only at beginning)</w:t>
      </w:r>
    </w:p>
    <w:p w14:paraId="296993DD" w14:textId="77777777" w:rsidR="00CB41CB" w:rsidRDefault="00CB41CB" w:rsidP="00CB41CB">
      <w:pPr>
        <w:pStyle w:val="Textbody"/>
        <w:numPr>
          <w:ilvl w:val="0"/>
          <w:numId w:val="39"/>
        </w:numPr>
      </w:pPr>
      <w:r>
        <w:t>\b (match a word boundary)</w:t>
      </w:r>
    </w:p>
    <w:p w14:paraId="525A3BD6" w14:textId="77777777" w:rsidR="00CB41CB" w:rsidRDefault="00CB41CB" w:rsidP="00CB41CB">
      <w:pPr>
        <w:pStyle w:val="Textbody"/>
        <w:numPr>
          <w:ilvl w:val="0"/>
          <w:numId w:val="39"/>
        </w:numPr>
      </w:pPr>
      <w:r>
        <w:t>\</w:t>
      </w:r>
      <w:proofErr w:type="gramStart"/>
      <w:r>
        <w:t>B  (</w:t>
      </w:r>
      <w:proofErr w:type="gramEnd"/>
      <w:r>
        <w:t>match anything but a word boundary)</w:t>
      </w:r>
    </w:p>
    <w:p w14:paraId="6AB65436" w14:textId="77777777" w:rsidR="00CB41CB" w:rsidRDefault="00CB41CB" w:rsidP="00CB41CB">
      <w:pPr>
        <w:pStyle w:val="Textbody"/>
        <w:numPr>
          <w:ilvl w:val="0"/>
          <w:numId w:val="39"/>
        </w:numPr>
      </w:pPr>
      <w:r>
        <w:t>\d (digit character)</w:t>
      </w:r>
    </w:p>
    <w:p w14:paraId="6FC982CA" w14:textId="77777777" w:rsidR="00CB41CB" w:rsidRDefault="00CB41CB" w:rsidP="00CB41CB">
      <w:pPr>
        <w:pStyle w:val="Textbody"/>
        <w:numPr>
          <w:ilvl w:val="0"/>
          <w:numId w:val="39"/>
        </w:numPr>
      </w:pPr>
      <w:r>
        <w:t>\D (non-digit character)</w:t>
      </w:r>
    </w:p>
    <w:p w14:paraId="20AB8428" w14:textId="77777777" w:rsidR="00CB41CB" w:rsidRDefault="00CB41CB" w:rsidP="00CB41CB">
      <w:pPr>
        <w:pStyle w:val="Textbody"/>
        <w:numPr>
          <w:ilvl w:val="0"/>
          <w:numId w:val="39"/>
        </w:numPr>
      </w:pPr>
      <w:r>
        <w:t>\s (whitespace character)</w:t>
      </w:r>
    </w:p>
    <w:p w14:paraId="6EF9C746" w14:textId="77777777" w:rsidR="00CB41CB" w:rsidRDefault="00CB41CB" w:rsidP="00CB41CB">
      <w:pPr>
        <w:pStyle w:val="Textbody"/>
        <w:numPr>
          <w:ilvl w:val="0"/>
          <w:numId w:val="39"/>
        </w:numPr>
      </w:pPr>
      <w:r>
        <w:t>\S (non-whitespace character)</w:t>
      </w:r>
    </w:p>
    <w:p w14:paraId="7F5EB2F9" w14:textId="77777777" w:rsidR="00CB41CB" w:rsidRDefault="00CB41CB" w:rsidP="00CB41CB">
      <w:pPr>
        <w:pStyle w:val="Textbody"/>
        <w:numPr>
          <w:ilvl w:val="0"/>
          <w:numId w:val="39"/>
        </w:numPr>
      </w:pPr>
      <w:r>
        <w:t>[] (encloses a character class)</w:t>
      </w:r>
    </w:p>
    <w:p w14:paraId="6F05060C" w14:textId="77777777" w:rsidR="00CB41CB" w:rsidRDefault="00CB41CB" w:rsidP="00CB41CB">
      <w:pPr>
        <w:pStyle w:val="Textbody"/>
        <w:numPr>
          <w:ilvl w:val="0"/>
          <w:numId w:val="39"/>
        </w:numPr>
      </w:pPr>
      <w:r>
        <w:t>$ (matches the end of the line)</w:t>
      </w:r>
    </w:p>
    <w:p w14:paraId="2EC5E37C" w14:textId="77777777" w:rsidR="00CB41CB" w:rsidRDefault="00CB41CB" w:rsidP="00CB41CB">
      <w:pPr>
        <w:pStyle w:val="Textbody"/>
        <w:numPr>
          <w:ilvl w:val="0"/>
          <w:numId w:val="39"/>
        </w:numPr>
      </w:pPr>
      <w:r>
        <w:t>^ (matches the beginning of the line)</w:t>
      </w:r>
    </w:p>
    <w:p w14:paraId="78B4DFE3" w14:textId="77777777" w:rsidR="00CB41CB" w:rsidRDefault="00CB41CB" w:rsidP="00CB41CB">
      <w:pPr>
        <w:pStyle w:val="Textbody"/>
        <w:numPr>
          <w:ilvl w:val="0"/>
          <w:numId w:val="39"/>
        </w:numPr>
      </w:pPr>
      <w:r>
        <w:t>. (any character except for the newline)</w:t>
      </w:r>
    </w:p>
    <w:p w14:paraId="4DFE117B" w14:textId="77777777" w:rsidR="00CB41CB" w:rsidRDefault="00CB41CB" w:rsidP="00CB41CB">
      <w:pPr>
        <w:pStyle w:val="Textbody"/>
        <w:numPr>
          <w:ilvl w:val="0"/>
          <w:numId w:val="39"/>
        </w:numPr>
      </w:pPr>
      <w:r>
        <w:t>\ (quotes the next metacharacter)</w:t>
      </w:r>
    </w:p>
    <w:p w14:paraId="26F18C01" w14:textId="77777777" w:rsidR="00CB41CB" w:rsidRDefault="00CB41CB" w:rsidP="00CB41CB">
      <w:pPr>
        <w:pStyle w:val="Textbody"/>
        <w:numPr>
          <w:ilvl w:val="0"/>
          <w:numId w:val="39"/>
        </w:numPr>
      </w:pPr>
      <w:r>
        <w:t>\w (any string with solely alphanumeric or underscore. Same as [a-zA-Z0-9_])</w:t>
      </w:r>
    </w:p>
    <w:p w14:paraId="1B94C08E" w14:textId="77777777" w:rsidR="00CB41CB" w:rsidRDefault="00CB41CB" w:rsidP="00CB41CB">
      <w:pPr>
        <w:pStyle w:val="Textbody"/>
        <w:numPr>
          <w:ilvl w:val="0"/>
          <w:numId w:val="39"/>
        </w:numPr>
      </w:pPr>
      <w:r>
        <w:t>\W (string omitting alphanumeric and underscore)</w:t>
      </w:r>
    </w:p>
    <w:p w14:paraId="34ABD849" w14:textId="77777777" w:rsidR="00CB41CB" w:rsidRDefault="00CB41CB" w:rsidP="00CB41CB">
      <w:pPr>
        <w:pStyle w:val="Textbody"/>
      </w:pPr>
      <w:r>
        <w:t xml:space="preserve">The following will patch </w:t>
      </w:r>
      <w:proofErr w:type="spellStart"/>
      <w:r>
        <w:t>pisa</w:t>
      </w:r>
      <w:proofErr w:type="spellEnd"/>
      <w:r>
        <w:t xml:space="preserve"> and </w:t>
      </w:r>
      <w:proofErr w:type="spellStart"/>
      <w:r>
        <w:t>lisa</w:t>
      </w:r>
      <w:proofErr w:type="spellEnd"/>
      <w:r>
        <w:t xml:space="preserve"> but not sand:</w:t>
      </w:r>
    </w:p>
    <w:p w14:paraId="3F95340C" w14:textId="77777777" w:rsidR="00CB41CB" w:rsidRDefault="00CB41CB" w:rsidP="00CB41CB">
      <w:pPr>
        <w:pStyle w:val="cpCode"/>
      </w:pPr>
      <w:r>
        <w:t>/sa\b/</w:t>
      </w:r>
    </w:p>
    <w:p w14:paraId="59FA8DCB" w14:textId="77777777" w:rsidR="00CB41CB" w:rsidRDefault="00CB41CB" w:rsidP="00CB41CB">
      <w:pPr>
        <w:pStyle w:val="Textbody"/>
      </w:pPr>
      <w:r>
        <w:t>242</w:t>
      </w:r>
    </w:p>
    <w:p w14:paraId="7C1E91FD" w14:textId="77777777" w:rsidR="00CB41CB" w:rsidRDefault="00CB41CB" w:rsidP="00CB41CB">
      <w:pPr>
        <w:pStyle w:val="Textbody"/>
      </w:pPr>
      <w:r>
        <w:t xml:space="preserve">The following will return the first case-insensitive occurrence of the word </w:t>
      </w:r>
      <w:proofErr w:type="spellStart"/>
      <w:r>
        <w:t>linux</w:t>
      </w:r>
      <w:proofErr w:type="spellEnd"/>
      <w:r>
        <w:t>:</w:t>
      </w:r>
    </w:p>
    <w:p w14:paraId="3BD390AB" w14:textId="77777777" w:rsidR="00CB41CB" w:rsidRDefault="00CB41CB" w:rsidP="00CB41CB">
      <w:pPr>
        <w:pStyle w:val="cpCode"/>
      </w:pPr>
      <w:r>
        <w:lastRenderedPageBreak/>
        <w:t>/\blinux\b/i</w:t>
      </w:r>
    </w:p>
    <w:p w14:paraId="3E61D068" w14:textId="77777777" w:rsidR="00CB41CB" w:rsidRDefault="00CB41CB" w:rsidP="00CB41CB">
      <w:pPr>
        <w:pStyle w:val="Textbody"/>
      </w:pPr>
      <w:r>
        <w:t>Finally, this one returns all instances of a string matching a dollar sign followed by one or more digits:</w:t>
      </w:r>
    </w:p>
    <w:p w14:paraId="4984E8EB" w14:textId="77777777" w:rsidR="00CB41CB" w:rsidRDefault="00CB41CB" w:rsidP="00CB41CB">
      <w:pPr>
        <w:pStyle w:val="cpCode"/>
      </w:pPr>
      <w:r>
        <w:t>/\$\d+/g</w:t>
      </w:r>
    </w:p>
    <w:p w14:paraId="0AE84F9F" w14:textId="77777777" w:rsidR="00CB41CB" w:rsidRDefault="00CB41CB" w:rsidP="00CB41CB">
      <w:pPr>
        <w:pStyle w:val="Textbody"/>
      </w:pPr>
      <w:r>
        <w:t>The following are the PHP PCRE functions:</w:t>
      </w:r>
    </w:p>
    <w:p w14:paraId="0D434ED9" w14:textId="77777777" w:rsidR="00CB41CB" w:rsidRDefault="00CB41CB" w:rsidP="00CB41CB">
      <w:pPr>
        <w:pStyle w:val="Textbody"/>
        <w:numPr>
          <w:ilvl w:val="0"/>
          <w:numId w:val="40"/>
        </w:numPr>
      </w:pPr>
      <w:proofErr w:type="spellStart"/>
      <w:r>
        <w:t>preg_grep</w:t>
      </w:r>
      <w:proofErr w:type="spellEnd"/>
    </w:p>
    <w:p w14:paraId="6A348444" w14:textId="77777777" w:rsidR="00CB41CB" w:rsidRDefault="00CB41CB" w:rsidP="00CB41CB">
      <w:pPr>
        <w:pStyle w:val="Textbody"/>
        <w:numPr>
          <w:ilvl w:val="0"/>
          <w:numId w:val="40"/>
        </w:numPr>
      </w:pPr>
      <w:proofErr w:type="spellStart"/>
      <w:r>
        <w:t>preg_match</w:t>
      </w:r>
      <w:proofErr w:type="spellEnd"/>
    </w:p>
    <w:p w14:paraId="7BC30FB3" w14:textId="77777777" w:rsidR="00CB41CB" w:rsidRDefault="00CB41CB" w:rsidP="00CB41CB">
      <w:pPr>
        <w:pStyle w:val="Textbody"/>
        <w:numPr>
          <w:ilvl w:val="0"/>
          <w:numId w:val="40"/>
        </w:numPr>
      </w:pPr>
      <w:proofErr w:type="spellStart"/>
      <w:r>
        <w:t>preg_match_all</w:t>
      </w:r>
      <w:proofErr w:type="spellEnd"/>
    </w:p>
    <w:p w14:paraId="053E2E8E" w14:textId="77777777" w:rsidR="00CB41CB" w:rsidRDefault="00CB41CB" w:rsidP="00CB41CB">
      <w:pPr>
        <w:pStyle w:val="Textbody"/>
        <w:numPr>
          <w:ilvl w:val="0"/>
          <w:numId w:val="40"/>
        </w:numPr>
      </w:pPr>
      <w:proofErr w:type="spellStart"/>
      <w:r>
        <w:t>preg_quote</w:t>
      </w:r>
      <w:proofErr w:type="spellEnd"/>
    </w:p>
    <w:p w14:paraId="3D8CC00C" w14:textId="77777777" w:rsidR="00CB41CB" w:rsidRDefault="00CB41CB" w:rsidP="00CB41CB">
      <w:pPr>
        <w:pStyle w:val="Textbody"/>
        <w:numPr>
          <w:ilvl w:val="0"/>
          <w:numId w:val="40"/>
        </w:numPr>
      </w:pPr>
      <w:proofErr w:type="spellStart"/>
      <w:r>
        <w:t>preg_</w:t>
      </w:r>
      <w:proofErr w:type="gramStart"/>
      <w:r>
        <w:t>replace</w:t>
      </w:r>
      <w:proofErr w:type="spellEnd"/>
      <w:proofErr w:type="gramEnd"/>
    </w:p>
    <w:p w14:paraId="5BB06A9E" w14:textId="77777777" w:rsidR="00CB41CB" w:rsidRDefault="00CB41CB" w:rsidP="00CB41CB">
      <w:pPr>
        <w:pStyle w:val="Textbody"/>
        <w:numPr>
          <w:ilvl w:val="0"/>
          <w:numId w:val="40"/>
        </w:numPr>
      </w:pPr>
      <w:proofErr w:type="spellStart"/>
      <w:r>
        <w:t>preg_replace_</w:t>
      </w:r>
      <w:proofErr w:type="gramStart"/>
      <w:r>
        <w:t>callback</w:t>
      </w:r>
      <w:proofErr w:type="spellEnd"/>
      <w:proofErr w:type="gramEnd"/>
    </w:p>
    <w:p w14:paraId="19F71C92" w14:textId="77777777" w:rsidR="00CB41CB" w:rsidRDefault="00CB41CB" w:rsidP="00CB41CB">
      <w:pPr>
        <w:pStyle w:val="Textbody"/>
        <w:numPr>
          <w:ilvl w:val="0"/>
          <w:numId w:val="40"/>
        </w:numPr>
      </w:pPr>
      <w:proofErr w:type="spellStart"/>
      <w:r>
        <w:t>preg_split</w:t>
      </w:r>
      <w:proofErr w:type="spellEnd"/>
    </w:p>
    <w:p w14:paraId="380FD977" w14:textId="77777777" w:rsidR="00CB41CB" w:rsidRDefault="00CB41CB" w:rsidP="00CB41CB">
      <w:pPr>
        <w:pStyle w:val="Textbody"/>
      </w:pPr>
      <w:r>
        <w:t xml:space="preserve">The prototype for </w:t>
      </w:r>
      <w:proofErr w:type="spellStart"/>
      <w:r>
        <w:t>preg_grep</w:t>
      </w:r>
      <w:proofErr w:type="spellEnd"/>
      <w:r>
        <w:t xml:space="preserve"> is:</w:t>
      </w:r>
    </w:p>
    <w:p w14:paraId="53168E8F" w14:textId="77777777" w:rsidR="00CB41CB" w:rsidRDefault="00CB41CB" w:rsidP="00CB41CB">
      <w:pPr>
        <w:pStyle w:val="cpCode"/>
      </w:pPr>
      <w:r>
        <w:t>array preg_grep(string pattern, array input [,flags])</w:t>
      </w:r>
    </w:p>
    <w:p w14:paraId="2367E61B" w14:textId="77777777" w:rsidR="00CB41CB" w:rsidRDefault="00CB41CB" w:rsidP="00CB41CB">
      <w:pPr>
        <w:pStyle w:val="Textbody"/>
      </w:pPr>
      <w:r>
        <w:t>The following example looks for items beginning with p:</w:t>
      </w:r>
    </w:p>
    <w:p w14:paraId="63F371B3" w14:textId="77777777" w:rsidR="00CB41CB" w:rsidRDefault="00CB41CB" w:rsidP="00CB41CB">
      <w:pPr>
        <w:pStyle w:val="cpCode"/>
      </w:pPr>
      <w:r>
        <w:t>&lt;?php</w:t>
      </w:r>
    </w:p>
    <w:p w14:paraId="0D5DBC58" w14:textId="77777777" w:rsidR="00CB41CB" w:rsidRDefault="00CB41CB" w:rsidP="00CB41CB">
      <w:pPr>
        <w:pStyle w:val="cpCode"/>
      </w:pPr>
    </w:p>
    <w:p w14:paraId="600F270D" w14:textId="77777777" w:rsidR="00CB41CB" w:rsidRDefault="00CB41CB" w:rsidP="00CB41CB">
      <w:pPr>
        <w:pStyle w:val="cpCode"/>
      </w:pPr>
      <w:r>
        <w:tab/>
        <w:t>$foods = array("pasta","steak","fish","potatoes");</w:t>
      </w:r>
    </w:p>
    <w:p w14:paraId="405A0892" w14:textId="77777777" w:rsidR="00CB41CB" w:rsidRDefault="00CB41CB" w:rsidP="00CB41CB">
      <w:pPr>
        <w:pStyle w:val="cpCode"/>
      </w:pPr>
      <w:r>
        <w:tab/>
        <w:t>$food= preg_grep("/^p/",$foods);</w:t>
      </w:r>
    </w:p>
    <w:p w14:paraId="5907A3A0" w14:textId="77777777" w:rsidR="00CB41CB" w:rsidRDefault="00CB41CB" w:rsidP="00CB41CB">
      <w:pPr>
        <w:pStyle w:val="cpCode"/>
      </w:pPr>
      <w:r>
        <w:tab/>
        <w:t>print_r($food);</w:t>
      </w:r>
    </w:p>
    <w:p w14:paraId="151D221F" w14:textId="77777777" w:rsidR="00CB41CB" w:rsidRDefault="00CB41CB" w:rsidP="00CB41CB">
      <w:pPr>
        <w:pStyle w:val="cpCode"/>
      </w:pPr>
    </w:p>
    <w:p w14:paraId="19B2AF71" w14:textId="77777777" w:rsidR="00CB41CB" w:rsidRDefault="00CB41CB" w:rsidP="00CB41CB">
      <w:pPr>
        <w:pStyle w:val="cpCode"/>
      </w:pPr>
      <w:r>
        <w:t>?&gt;</w:t>
      </w:r>
    </w:p>
    <w:p w14:paraId="77015405" w14:textId="77777777" w:rsidR="00CB41CB" w:rsidRDefault="00CB41CB" w:rsidP="00CB41CB">
      <w:pPr>
        <w:pStyle w:val="cpCode"/>
      </w:pPr>
    </w:p>
    <w:p w14:paraId="09013915" w14:textId="77777777" w:rsidR="00CB41CB" w:rsidRDefault="00CB41CB" w:rsidP="00CB41CB">
      <w:pPr>
        <w:pStyle w:val="cpCode"/>
      </w:pPr>
      <w:r>
        <w:t>returns:</w:t>
      </w:r>
    </w:p>
    <w:p w14:paraId="0EF79873" w14:textId="77777777" w:rsidR="00CB41CB" w:rsidRDefault="00CB41CB" w:rsidP="00CB41CB">
      <w:pPr>
        <w:pStyle w:val="cpCode"/>
      </w:pPr>
    </w:p>
    <w:p w14:paraId="4BA021A2" w14:textId="77777777" w:rsidR="00CB41CB" w:rsidRDefault="00CB41CB" w:rsidP="00CB41CB">
      <w:pPr>
        <w:pStyle w:val="cpCode"/>
      </w:pPr>
      <w:r>
        <w:t>Array ( [0] =&gt; pasta [3] =&gt; potatoes )</w:t>
      </w:r>
    </w:p>
    <w:p w14:paraId="593723FC" w14:textId="77777777" w:rsidR="00CB41CB" w:rsidRDefault="00CB41CB" w:rsidP="00CB41CB">
      <w:pPr>
        <w:pStyle w:val="Textbody"/>
      </w:pPr>
    </w:p>
    <w:p w14:paraId="336C561C" w14:textId="77777777" w:rsidR="00CB41CB" w:rsidRDefault="00CB41CB" w:rsidP="00CB41CB">
      <w:pPr>
        <w:pStyle w:val="Textbody"/>
      </w:pPr>
      <w:r>
        <w:t xml:space="preserve">If you want to remove instances of the array that are blank, filter it through </w:t>
      </w:r>
      <w:proofErr w:type="spellStart"/>
      <w:r>
        <w:rPr>
          <w:rStyle w:val="cccode"/>
        </w:rPr>
        <w:t>array_</w:t>
      </w:r>
      <w:proofErr w:type="gramStart"/>
      <w:r>
        <w:rPr>
          <w:rStyle w:val="cccode"/>
        </w:rPr>
        <w:t>values</w:t>
      </w:r>
      <w:proofErr w:type="spellEnd"/>
      <w:r>
        <w:rPr>
          <w:rStyle w:val="cccode"/>
        </w:rPr>
        <w:t>(</w:t>
      </w:r>
      <w:proofErr w:type="gramEnd"/>
      <w:r>
        <w:rPr>
          <w:rStyle w:val="cccode"/>
        </w:rPr>
        <w:t>)</w:t>
      </w:r>
      <w:r>
        <w:t>. 243</w:t>
      </w:r>
    </w:p>
    <w:p w14:paraId="5E3048A9" w14:textId="77777777" w:rsidR="00CB41CB" w:rsidRDefault="00CB41CB" w:rsidP="00677A1C">
      <w:pPr>
        <w:pStyle w:val="cpNote"/>
      </w:pPr>
      <w:r>
        <w:t xml:space="preserve">The flags parameter, introduced in 4.3, accepts one value: PREG_GREP_INVERT.  This would caluse the array to be filled with items that </w:t>
      </w:r>
      <w:r>
        <w:rPr>
          <w:i/>
          <w:iCs/>
        </w:rPr>
        <w:t>don't</w:t>
      </w:r>
      <w:r>
        <w:t xml:space="preserve"> match.</w:t>
      </w:r>
    </w:p>
    <w:p w14:paraId="7D606916" w14:textId="77777777" w:rsidR="00CB41CB" w:rsidRDefault="00CB41CB" w:rsidP="00CB41CB">
      <w:pPr>
        <w:pStyle w:val="Textbody"/>
      </w:pPr>
      <w:r>
        <w:t xml:space="preserve"> The </w:t>
      </w:r>
      <w:proofErr w:type="spellStart"/>
      <w:r w:rsidRPr="00114E3E">
        <w:rPr>
          <w:rStyle w:val="ccterm"/>
        </w:rPr>
        <w:t>preg_match</w:t>
      </w:r>
      <w:proofErr w:type="spellEnd"/>
      <w:r>
        <w:t xml:space="preserve"> function searches a string for a specific pattern and returns TRUE if a match is found.  The prototype is:</w:t>
      </w:r>
    </w:p>
    <w:p w14:paraId="76AC6E32" w14:textId="77777777" w:rsidR="00CB41CB" w:rsidRDefault="00CB41CB" w:rsidP="00CB41CB">
      <w:pPr>
        <w:pStyle w:val="cpCode"/>
      </w:pPr>
      <w:r>
        <w:t>int preg_match(string pattern, string string [, array matches]</w:t>
      </w:r>
    </w:p>
    <w:p w14:paraId="500C6215" w14:textId="77777777" w:rsidR="00CB41CB" w:rsidRDefault="00CB41CB" w:rsidP="00CB41CB">
      <w:pPr>
        <w:pStyle w:val="cpCode"/>
      </w:pPr>
      <w:r>
        <w:tab/>
      </w:r>
      <w:r>
        <w:tab/>
        <w:t>[, int flags [, int offset]]])</w:t>
      </w:r>
    </w:p>
    <w:p w14:paraId="061BAB74" w14:textId="77777777" w:rsidR="00CB41CB" w:rsidRDefault="00CB41CB" w:rsidP="00CB41CB">
      <w:pPr>
        <w:pStyle w:val="Textbody"/>
      </w:pPr>
      <w:r>
        <w:t>Example:</w:t>
      </w:r>
    </w:p>
    <w:p w14:paraId="6E8D433A" w14:textId="77777777" w:rsidR="00CB41CB" w:rsidRDefault="00CB41CB" w:rsidP="00CB41CB">
      <w:pPr>
        <w:pStyle w:val="cpCode"/>
      </w:pPr>
      <w:r>
        <w:t>&lt;?php</w:t>
      </w:r>
    </w:p>
    <w:p w14:paraId="3C58E9DA" w14:textId="77777777" w:rsidR="00CB41CB" w:rsidRDefault="00CB41CB" w:rsidP="00CB41CB">
      <w:pPr>
        <w:pStyle w:val="cpCode"/>
      </w:pPr>
      <w:r>
        <w:tab/>
        <w:t>$line= "vim is the greatest word processor ever created!";</w:t>
      </w:r>
    </w:p>
    <w:p w14:paraId="3A102BAF" w14:textId="77777777" w:rsidR="00CB41CB" w:rsidRDefault="00CB41CB" w:rsidP="00CB41CB">
      <w:pPr>
        <w:pStyle w:val="cpCode"/>
      </w:pPr>
      <w:r>
        <w:tab/>
        <w:t>if (preg_match("/|bVim\b/i",$line, $match)) print "Match found!";</w:t>
      </w:r>
    </w:p>
    <w:p w14:paraId="1968AA19" w14:textId="77777777" w:rsidR="00CB41CB" w:rsidRDefault="00CB41CB" w:rsidP="00CB41CB">
      <w:pPr>
        <w:pStyle w:val="cpCode"/>
      </w:pPr>
      <w:r>
        <w:t>?&gt;</w:t>
      </w:r>
    </w:p>
    <w:p w14:paraId="5F524C89" w14:textId="77777777" w:rsidR="00CB41CB" w:rsidRDefault="00CB41CB" w:rsidP="00CB41CB">
      <w:pPr>
        <w:pStyle w:val="Textbody"/>
      </w:pPr>
      <w:r>
        <w:t xml:space="preserve">The </w:t>
      </w:r>
      <w:proofErr w:type="spellStart"/>
      <w:r w:rsidRPr="00114E3E">
        <w:rPr>
          <w:rStyle w:val="ccterm"/>
        </w:rPr>
        <w:t>preg_match_all</w:t>
      </w:r>
      <w:proofErr w:type="spellEnd"/>
      <w:r>
        <w:t xml:space="preserve"> function matches all </w:t>
      </w:r>
      <w:proofErr w:type="spellStart"/>
      <w:r>
        <w:t>occurances</w:t>
      </w:r>
      <w:proofErr w:type="spellEnd"/>
      <w:r>
        <w:t xml:space="preserve"> of a pattern in a string:</w:t>
      </w:r>
    </w:p>
    <w:p w14:paraId="734EFA3C" w14:textId="77777777" w:rsidR="00CB41CB" w:rsidRDefault="00CB41CB" w:rsidP="00CB41CB">
      <w:pPr>
        <w:pStyle w:val="cpCode"/>
      </w:pPr>
      <w:r>
        <w:lastRenderedPageBreak/>
        <w:t>int preg_match_all(string pattern, string string, array pattern_array</w:t>
      </w:r>
    </w:p>
    <w:p w14:paraId="37E2C12A" w14:textId="77777777" w:rsidR="00CB41CB" w:rsidRDefault="00CB41CB" w:rsidP="00CB41CB">
      <w:pPr>
        <w:pStyle w:val="cpCode"/>
      </w:pPr>
      <w:r>
        <w:tab/>
      </w:r>
      <w:r>
        <w:tab/>
        <w:t>[, int order])</w:t>
      </w:r>
    </w:p>
    <w:p w14:paraId="11193B5B" w14:textId="77777777" w:rsidR="00CB41CB" w:rsidRDefault="00CB41CB" w:rsidP="00CB41CB">
      <w:pPr>
        <w:pStyle w:val="Textbody"/>
      </w:pPr>
      <w:r>
        <w:t>The default order is that $</w:t>
      </w:r>
      <w:proofErr w:type="spellStart"/>
      <w:r>
        <w:t>pattern_</w:t>
      </w:r>
      <w:proofErr w:type="gramStart"/>
      <w:r>
        <w:t>array</w:t>
      </w:r>
      <w:proofErr w:type="spellEnd"/>
      <w:r>
        <w:t>[</w:t>
      </w:r>
      <w:proofErr w:type="gramEnd"/>
      <w:r>
        <w:t>0] will contain an array of all complete pattern matches, $</w:t>
      </w:r>
      <w:proofErr w:type="spellStart"/>
      <w:r>
        <w:t>pattern_array</w:t>
      </w:r>
      <w:proofErr w:type="spellEnd"/>
      <w:r>
        <w:t xml:space="preserve">[1] is an array of all matches to the first parenthesized </w:t>
      </w:r>
      <w:proofErr w:type="spellStart"/>
      <w:r>
        <w:t>regexp</w:t>
      </w:r>
      <w:proofErr w:type="spellEnd"/>
      <w:r>
        <w:t>, and so on. 244</w:t>
      </w:r>
    </w:p>
    <w:p w14:paraId="1006D665" w14:textId="77777777" w:rsidR="00CB41CB" w:rsidRDefault="00CB41CB" w:rsidP="00CB41CB">
      <w:pPr>
        <w:pStyle w:val="Textbody"/>
      </w:pPr>
      <w:r>
        <w:t>The following finds all strings enclosed in bold HTML tags:</w:t>
      </w:r>
    </w:p>
    <w:p w14:paraId="715BAD57" w14:textId="77777777" w:rsidR="00CB41CB" w:rsidRDefault="00CB41CB" w:rsidP="00CB41CB">
      <w:pPr>
        <w:pStyle w:val="cpCode"/>
      </w:pPr>
      <w:r>
        <w:t>&lt;?php</w:t>
      </w:r>
    </w:p>
    <w:p w14:paraId="6515DBD6" w14:textId="77777777" w:rsidR="00CB41CB" w:rsidRDefault="00CB41CB" w:rsidP="00CB41CB">
      <w:pPr>
        <w:pStyle w:val="cpCode"/>
      </w:pPr>
      <w:r>
        <w:t xml:space="preserve">   $userinfo = "Name: &lt;b&gt;Zeev Suraski&lt;/b&gt; &lt;br&gt; Title: &lt;b&gt;PHP Guru&lt;/b&gt;";</w:t>
      </w:r>
    </w:p>
    <w:p w14:paraId="129F9D0D" w14:textId="77777777" w:rsidR="00CB41CB" w:rsidRDefault="00CB41CB" w:rsidP="00CB41CB">
      <w:pPr>
        <w:pStyle w:val="cpCode"/>
      </w:pPr>
      <w:r>
        <w:t xml:space="preserve">   preg_match_all ("/&lt;b&gt;(.*)&lt;\/b&gt;/U", $userinfo, $pat_array);</w:t>
      </w:r>
    </w:p>
    <w:p w14:paraId="1058BC50" w14:textId="77777777" w:rsidR="00CB41CB" w:rsidRDefault="00CB41CB" w:rsidP="00CB41CB">
      <w:pPr>
        <w:pStyle w:val="cpCode"/>
      </w:pPr>
      <w:r>
        <w:t xml:space="preserve">   print $pat_array[0][0]." &lt;br&gt; ".$pat_array[0][1]."\n";</w:t>
      </w:r>
    </w:p>
    <w:p w14:paraId="373D1291" w14:textId="77777777" w:rsidR="00CB41CB" w:rsidRDefault="00CB41CB" w:rsidP="00CB41CB">
      <w:pPr>
        <w:pStyle w:val="cpCode"/>
      </w:pPr>
      <w:r>
        <w:t>?&gt;</w:t>
      </w:r>
    </w:p>
    <w:p w14:paraId="3CFE25C9" w14:textId="77777777" w:rsidR="00CB41CB" w:rsidRDefault="00CB41CB" w:rsidP="00CB41CB">
      <w:pPr>
        <w:pStyle w:val="cpCode"/>
      </w:pPr>
    </w:p>
    <w:p w14:paraId="7CFC5314" w14:textId="77777777" w:rsidR="00CB41CB" w:rsidRDefault="00CB41CB" w:rsidP="00CB41CB">
      <w:pPr>
        <w:pStyle w:val="cpCode"/>
      </w:pPr>
      <w:r>
        <w:t>returns:</w:t>
      </w:r>
    </w:p>
    <w:p w14:paraId="770C15E8" w14:textId="77777777" w:rsidR="00CB41CB" w:rsidRDefault="00CB41CB" w:rsidP="00CB41CB">
      <w:pPr>
        <w:pStyle w:val="cpCode"/>
      </w:pPr>
    </w:p>
    <w:p w14:paraId="25B15800" w14:textId="77777777" w:rsidR="00CB41CB" w:rsidRDefault="00CB41CB" w:rsidP="00CB41CB">
      <w:pPr>
        <w:pStyle w:val="cpCode"/>
      </w:pPr>
      <w:r>
        <w:t>Zeev Suraski</w:t>
      </w:r>
    </w:p>
    <w:p w14:paraId="1F89AF13" w14:textId="77777777" w:rsidR="00CB41CB" w:rsidRDefault="00CB41CB" w:rsidP="00CB41CB">
      <w:pPr>
        <w:pStyle w:val="cpCode"/>
      </w:pPr>
      <w:r>
        <w:t>PHP Guru</w:t>
      </w:r>
    </w:p>
    <w:p w14:paraId="000E32CA" w14:textId="77777777" w:rsidR="00CB41CB" w:rsidRDefault="00CB41CB" w:rsidP="00CB41CB">
      <w:pPr>
        <w:pStyle w:val="cpCode"/>
      </w:pPr>
    </w:p>
    <w:p w14:paraId="3BBF1C6A" w14:textId="77777777" w:rsidR="00CB41CB" w:rsidRDefault="00CB41CB" w:rsidP="00CB41CB">
      <w:pPr>
        <w:pStyle w:val="Textbody"/>
      </w:pPr>
      <w:r>
        <w:t>244</w:t>
      </w:r>
    </w:p>
    <w:p w14:paraId="2DB1EEB8" w14:textId="77777777" w:rsidR="00CB41CB" w:rsidRDefault="00CB41CB" w:rsidP="00CB41CB">
      <w:pPr>
        <w:pStyle w:val="Textbody"/>
      </w:pPr>
      <w:r>
        <w:t xml:space="preserve">The </w:t>
      </w:r>
      <w:proofErr w:type="spellStart"/>
      <w:r w:rsidRPr="00114E3E">
        <w:rPr>
          <w:rStyle w:val="ccterm"/>
        </w:rPr>
        <w:t>preg_quote</w:t>
      </w:r>
      <w:proofErr w:type="spellEnd"/>
      <w:r>
        <w:t xml:space="preserve"> function inserts a backslash in front of every character that </w:t>
      </w:r>
      <w:proofErr w:type="gramStart"/>
      <w:r>
        <w:t>is considered to be</w:t>
      </w:r>
      <w:proofErr w:type="gramEnd"/>
      <w:r>
        <w:t xml:space="preserve"> a special character.</w:t>
      </w:r>
    </w:p>
    <w:p w14:paraId="1E1FD2A7" w14:textId="77777777" w:rsidR="00CB41CB" w:rsidRDefault="00CB41CB" w:rsidP="00CB41CB">
      <w:pPr>
        <w:pStyle w:val="Textbody"/>
      </w:pPr>
      <w:r>
        <w:t xml:space="preserve">The </w:t>
      </w:r>
      <w:proofErr w:type="spellStart"/>
      <w:r>
        <w:t>preg_replace</w:t>
      </w:r>
      <w:proofErr w:type="spellEnd"/>
      <w:r>
        <w:t xml:space="preserve"> function replaces all occurrences of pattern with replacement:</w:t>
      </w:r>
    </w:p>
    <w:p w14:paraId="45E100EC" w14:textId="77777777" w:rsidR="00CB41CB" w:rsidRDefault="00CB41CB" w:rsidP="00CB41CB">
      <w:pPr>
        <w:pStyle w:val="cpCode"/>
      </w:pPr>
      <w:r>
        <w:t>mixed preg_replace(mixed pattern, mixed replacement, mixed str [, int limit])</w:t>
      </w:r>
    </w:p>
    <w:p w14:paraId="63ED36AC" w14:textId="77777777" w:rsidR="00CB41CB" w:rsidRDefault="00CB41CB" w:rsidP="00CB41CB">
      <w:pPr>
        <w:pStyle w:val="Textbody"/>
      </w:pPr>
      <w:r>
        <w:t>245</w:t>
      </w:r>
    </w:p>
    <w:p w14:paraId="1E5755A1" w14:textId="77777777" w:rsidR="00CB41CB" w:rsidRDefault="00CB41CB" w:rsidP="00CB41CB">
      <w:pPr>
        <w:pStyle w:val="Textbody"/>
      </w:pPr>
      <w:r>
        <w:t>The pattern and replacement patterns can be arrays.</w:t>
      </w:r>
    </w:p>
    <w:p w14:paraId="177CBF9B" w14:textId="77777777" w:rsidR="00CB41CB" w:rsidRDefault="00CB41CB" w:rsidP="00CB41CB">
      <w:pPr>
        <w:pStyle w:val="Textbody"/>
      </w:pPr>
      <w:r>
        <w:t xml:space="preserve">The </w:t>
      </w:r>
      <w:proofErr w:type="spellStart"/>
      <w:r w:rsidRPr="00114E3E">
        <w:rPr>
          <w:rStyle w:val="ccterm"/>
        </w:rPr>
        <w:t>preg_split</w:t>
      </w:r>
      <w:proofErr w:type="spellEnd"/>
      <w:r>
        <w:t xml:space="preserve"> function operates exactly like split except that the pattern can be defined in terms of a regular expression. 247</w:t>
      </w:r>
    </w:p>
    <w:p w14:paraId="27CF670A" w14:textId="77777777" w:rsidR="00CB41CB" w:rsidRDefault="00CB41CB" w:rsidP="00CB41CB">
      <w:pPr>
        <w:pStyle w:val="cpCode"/>
      </w:pPr>
      <w:r>
        <w:t>&lt;?php</w:t>
      </w:r>
    </w:p>
    <w:p w14:paraId="5AB0BA48" w14:textId="77777777" w:rsidR="00CB41CB" w:rsidRDefault="00CB41CB" w:rsidP="00CB41CB">
      <w:pPr>
        <w:pStyle w:val="cpCode"/>
      </w:pPr>
      <w:r>
        <w:t xml:space="preserve">   $delimitedText = "+Jason+++Gilmore+++++++++++Columbus+++OH";</w:t>
      </w:r>
    </w:p>
    <w:p w14:paraId="48E73938" w14:textId="77777777" w:rsidR="00CB41CB" w:rsidRDefault="00CB41CB" w:rsidP="00CB41CB">
      <w:pPr>
        <w:pStyle w:val="cpCode"/>
      </w:pPr>
      <w:r>
        <w:t xml:space="preserve">   $fields = preg_split("/\+{1,}/", $delimitedText);</w:t>
      </w:r>
    </w:p>
    <w:p w14:paraId="698AE3BF" w14:textId="77777777" w:rsidR="00CB41CB" w:rsidRDefault="00CB41CB" w:rsidP="00CB41CB">
      <w:pPr>
        <w:pStyle w:val="cpCode"/>
      </w:pPr>
      <w:r>
        <w:t xml:space="preserve">    foreach($fields as $field) echo $field."&lt;br /&gt;";</w:t>
      </w:r>
    </w:p>
    <w:p w14:paraId="104FFE64" w14:textId="77777777" w:rsidR="00CB41CB" w:rsidRDefault="00CB41CB" w:rsidP="00CB41CB">
      <w:pPr>
        <w:pStyle w:val="cpCode"/>
      </w:pPr>
      <w:r>
        <w:t>?&gt;</w:t>
      </w:r>
    </w:p>
    <w:p w14:paraId="67DEFA4C" w14:textId="77777777" w:rsidR="00CB41CB" w:rsidRDefault="00CB41CB" w:rsidP="00CB41CB">
      <w:pPr>
        <w:pStyle w:val="cpCode"/>
      </w:pPr>
    </w:p>
    <w:p w14:paraId="703529BF" w14:textId="77777777" w:rsidR="00CB41CB" w:rsidRDefault="00CB41CB" w:rsidP="00CB41CB">
      <w:pPr>
        <w:pStyle w:val="cpCode"/>
      </w:pPr>
      <w:r>
        <w:t>returns:</w:t>
      </w:r>
    </w:p>
    <w:p w14:paraId="428F730E" w14:textId="77777777" w:rsidR="00CB41CB" w:rsidRDefault="00CB41CB" w:rsidP="00CB41CB">
      <w:pPr>
        <w:pStyle w:val="cpCode"/>
      </w:pPr>
    </w:p>
    <w:p w14:paraId="143DC4DE" w14:textId="77777777" w:rsidR="00CB41CB" w:rsidRDefault="00CB41CB" w:rsidP="00CB41CB">
      <w:pPr>
        <w:pStyle w:val="cpCode"/>
      </w:pPr>
    </w:p>
    <w:p w14:paraId="20B637E4" w14:textId="77777777" w:rsidR="00CB41CB" w:rsidRDefault="00CB41CB" w:rsidP="00CB41CB">
      <w:pPr>
        <w:pStyle w:val="cpCode"/>
      </w:pPr>
      <w:r>
        <w:t>Jason</w:t>
      </w:r>
    </w:p>
    <w:p w14:paraId="098AE4FF" w14:textId="77777777" w:rsidR="00CB41CB" w:rsidRDefault="00CB41CB" w:rsidP="00CB41CB">
      <w:pPr>
        <w:pStyle w:val="cpCode"/>
      </w:pPr>
      <w:r>
        <w:t>Gilmore</w:t>
      </w:r>
    </w:p>
    <w:p w14:paraId="307FC2D6" w14:textId="77777777" w:rsidR="00CB41CB" w:rsidRDefault="00CB41CB" w:rsidP="00CB41CB">
      <w:pPr>
        <w:pStyle w:val="cpCode"/>
      </w:pPr>
      <w:r>
        <w:t>Columbus</w:t>
      </w:r>
    </w:p>
    <w:p w14:paraId="30624810" w14:textId="77777777" w:rsidR="00CB41CB" w:rsidRDefault="00CB41CB" w:rsidP="00CB41CB">
      <w:pPr>
        <w:pStyle w:val="cpCode"/>
      </w:pPr>
      <w:r>
        <w:t>OH</w:t>
      </w:r>
    </w:p>
    <w:p w14:paraId="457349C1" w14:textId="77777777" w:rsidR="00CB41CB" w:rsidRDefault="00CB41CB" w:rsidP="00CB41CB">
      <w:pPr>
        <w:pStyle w:val="Textbody"/>
      </w:pPr>
      <w:r>
        <w:t>248</w:t>
      </w:r>
    </w:p>
    <w:p w14:paraId="72E156F0" w14:textId="77777777" w:rsidR="00CB41CB" w:rsidRDefault="00CB41CB" w:rsidP="00CB41CB">
      <w:pPr>
        <w:pStyle w:val="Textbody"/>
      </w:pPr>
      <w:r>
        <w:t xml:space="preserve">In addition to the regular expression based string </w:t>
      </w:r>
      <w:proofErr w:type="gramStart"/>
      <w:r>
        <w:t>functions,  PHP</w:t>
      </w:r>
      <w:proofErr w:type="gramEnd"/>
      <w:r>
        <w:t xml:space="preserve"> offers more than 100 functions capable of manipulating every aspect of a string.</w:t>
      </w:r>
    </w:p>
    <w:p w14:paraId="49D12F9F" w14:textId="77777777" w:rsidR="00CB41CB" w:rsidRDefault="00CB41CB" w:rsidP="00CB41CB">
      <w:pPr>
        <w:pStyle w:val="Textbody"/>
      </w:pPr>
      <w:r>
        <w:t xml:space="preserve">The </w:t>
      </w:r>
      <w:proofErr w:type="spellStart"/>
      <w:r w:rsidRPr="00114E3E">
        <w:rPr>
          <w:rStyle w:val="ccterm"/>
        </w:rPr>
        <w:t>strlen</w:t>
      </w:r>
      <w:proofErr w:type="spellEnd"/>
      <w:r>
        <w:t xml:space="preserve"> function counts the number of characters in a string. 249</w:t>
      </w:r>
    </w:p>
    <w:p w14:paraId="791CB91B" w14:textId="77777777" w:rsidR="00CB41CB" w:rsidRDefault="00CB41CB" w:rsidP="00CB41CB">
      <w:pPr>
        <w:pStyle w:val="Textbody"/>
      </w:pPr>
      <w:r>
        <w:t>PHP has four functions for string comparison:</w:t>
      </w:r>
    </w:p>
    <w:p w14:paraId="5DF6328C" w14:textId="77777777" w:rsidR="00CB41CB" w:rsidRDefault="00CB41CB" w:rsidP="00CB41CB">
      <w:pPr>
        <w:pStyle w:val="Textbody"/>
        <w:numPr>
          <w:ilvl w:val="0"/>
          <w:numId w:val="41"/>
        </w:numPr>
      </w:pPr>
      <w:proofErr w:type="spellStart"/>
      <w:r>
        <w:t>strcmp</w:t>
      </w:r>
      <w:proofErr w:type="spellEnd"/>
    </w:p>
    <w:p w14:paraId="48FE1ADF" w14:textId="77777777" w:rsidR="00CB41CB" w:rsidRDefault="00CB41CB" w:rsidP="00CB41CB">
      <w:pPr>
        <w:pStyle w:val="Textbody"/>
        <w:numPr>
          <w:ilvl w:val="0"/>
          <w:numId w:val="41"/>
        </w:numPr>
      </w:pPr>
      <w:proofErr w:type="spellStart"/>
      <w:r>
        <w:t>strcasecmp</w:t>
      </w:r>
      <w:proofErr w:type="spellEnd"/>
    </w:p>
    <w:p w14:paraId="5759BA12" w14:textId="77777777" w:rsidR="00CB41CB" w:rsidRDefault="00CB41CB" w:rsidP="00CB41CB">
      <w:pPr>
        <w:pStyle w:val="Textbody"/>
        <w:numPr>
          <w:ilvl w:val="0"/>
          <w:numId w:val="41"/>
        </w:numPr>
      </w:pPr>
      <w:proofErr w:type="spellStart"/>
      <w:r>
        <w:lastRenderedPageBreak/>
        <w:t>strspn</w:t>
      </w:r>
      <w:proofErr w:type="spellEnd"/>
    </w:p>
    <w:p w14:paraId="2844354F" w14:textId="77777777" w:rsidR="00CB41CB" w:rsidRDefault="00CB41CB" w:rsidP="00CB41CB">
      <w:pPr>
        <w:pStyle w:val="Textbody"/>
        <w:numPr>
          <w:ilvl w:val="0"/>
          <w:numId w:val="41"/>
        </w:numPr>
      </w:pPr>
      <w:proofErr w:type="spellStart"/>
      <w:r>
        <w:t>strcspn</w:t>
      </w:r>
      <w:proofErr w:type="spellEnd"/>
    </w:p>
    <w:p w14:paraId="5BBDD956" w14:textId="77777777" w:rsidR="00CB41CB" w:rsidRDefault="00CB41CB" w:rsidP="00CB41CB">
      <w:pPr>
        <w:pStyle w:val="Textbody"/>
      </w:pPr>
      <w:r>
        <w:t xml:space="preserve">The </w:t>
      </w:r>
      <w:proofErr w:type="spellStart"/>
      <w:r>
        <w:t>strcmp</w:t>
      </w:r>
      <w:proofErr w:type="spellEnd"/>
      <w:r>
        <w:t xml:space="preserve"> function returns one of three values:</w:t>
      </w:r>
    </w:p>
    <w:p w14:paraId="1D479694" w14:textId="77777777" w:rsidR="00CB41CB" w:rsidRDefault="00CB41CB" w:rsidP="00CB41CB">
      <w:pPr>
        <w:pStyle w:val="Textbody"/>
        <w:numPr>
          <w:ilvl w:val="0"/>
          <w:numId w:val="42"/>
        </w:numPr>
      </w:pPr>
      <w:r>
        <w:t xml:space="preserve">0 if the strings are </w:t>
      </w:r>
      <w:proofErr w:type="gramStart"/>
      <w:r>
        <w:t>equal</w:t>
      </w:r>
      <w:proofErr w:type="gramEnd"/>
    </w:p>
    <w:p w14:paraId="5E68798A" w14:textId="77777777" w:rsidR="00CB41CB" w:rsidRDefault="00CB41CB" w:rsidP="00CB41CB">
      <w:pPr>
        <w:pStyle w:val="Textbody"/>
        <w:numPr>
          <w:ilvl w:val="0"/>
          <w:numId w:val="42"/>
        </w:numPr>
      </w:pPr>
      <w:r>
        <w:t xml:space="preserve">-1 if string 1 is less than string </w:t>
      </w:r>
      <w:proofErr w:type="gramStart"/>
      <w:r>
        <w:t>2</w:t>
      </w:r>
      <w:proofErr w:type="gramEnd"/>
    </w:p>
    <w:p w14:paraId="690B91CD" w14:textId="77777777" w:rsidR="00CB41CB" w:rsidRDefault="00CB41CB" w:rsidP="00CB41CB">
      <w:pPr>
        <w:pStyle w:val="Textbody"/>
        <w:numPr>
          <w:ilvl w:val="0"/>
          <w:numId w:val="42"/>
        </w:numPr>
      </w:pPr>
      <w:r>
        <w:t xml:space="preserve">1 is string 1 is greater than string </w:t>
      </w:r>
      <w:proofErr w:type="gramStart"/>
      <w:r>
        <w:t>2</w:t>
      </w:r>
      <w:proofErr w:type="gramEnd"/>
    </w:p>
    <w:p w14:paraId="7BE54A2C" w14:textId="77777777" w:rsidR="00CB41CB" w:rsidRDefault="00CB41CB" w:rsidP="00CB41CB">
      <w:pPr>
        <w:pStyle w:val="Textbody"/>
      </w:pPr>
      <w:r>
        <w:t>250</w:t>
      </w:r>
    </w:p>
    <w:p w14:paraId="265B7EFC" w14:textId="77777777" w:rsidR="00CB41CB" w:rsidRDefault="00CB41CB" w:rsidP="00CB41CB">
      <w:pPr>
        <w:pStyle w:val="Textbody"/>
      </w:pPr>
      <w:r>
        <w:t xml:space="preserve">The </w:t>
      </w:r>
      <w:proofErr w:type="spellStart"/>
      <w:r w:rsidRPr="00114E3E">
        <w:rPr>
          <w:rStyle w:val="ccterm"/>
        </w:rPr>
        <w:t>strspn</w:t>
      </w:r>
      <w:proofErr w:type="spellEnd"/>
      <w:r>
        <w:t xml:space="preserve"> function returns the length of the first segment in a string </w:t>
      </w:r>
      <w:proofErr w:type="spellStart"/>
      <w:r>
        <w:t>constianing</w:t>
      </w:r>
      <w:proofErr w:type="spellEnd"/>
      <w:r>
        <w:t xml:space="preserve"> characters also found in another string. The following code uses this to ensure that a password does not consist entirely of numbers:</w:t>
      </w:r>
    </w:p>
    <w:p w14:paraId="1F234CE9" w14:textId="77777777" w:rsidR="00CB41CB" w:rsidRDefault="00CB41CB" w:rsidP="00CB41CB">
      <w:pPr>
        <w:pStyle w:val="cpCode"/>
      </w:pPr>
      <w:r>
        <w:t>&lt;?php</w:t>
      </w:r>
    </w:p>
    <w:p w14:paraId="284A4570" w14:textId="77777777" w:rsidR="00CB41CB" w:rsidRDefault="00CB41CB" w:rsidP="00CB41CB">
      <w:pPr>
        <w:pStyle w:val="cpCode"/>
      </w:pPr>
      <w:r>
        <w:t xml:space="preserve">   $password = "3312345";</w:t>
      </w:r>
    </w:p>
    <w:p w14:paraId="44569568" w14:textId="77777777" w:rsidR="00CB41CB" w:rsidRDefault="00CB41CB" w:rsidP="00CB41CB">
      <w:pPr>
        <w:pStyle w:val="cpCode"/>
      </w:pPr>
      <w:r>
        <w:t xml:space="preserve">   if (strspn($password, "1234567890") == strlen($password))</w:t>
      </w:r>
    </w:p>
    <w:p w14:paraId="48AE87B4" w14:textId="77777777" w:rsidR="00CB41CB" w:rsidRDefault="00CB41CB" w:rsidP="00CB41CB">
      <w:pPr>
        <w:pStyle w:val="cpCode"/>
      </w:pPr>
      <w:r>
        <w:t xml:space="preserve">      echo "The password cannot consist solely of numbers!";</w:t>
      </w:r>
    </w:p>
    <w:p w14:paraId="6A98E4D2" w14:textId="77777777" w:rsidR="00CB41CB" w:rsidRDefault="00CB41CB" w:rsidP="00CB41CB">
      <w:pPr>
        <w:pStyle w:val="cpCode"/>
      </w:pPr>
      <w:r>
        <w:t>?&gt;</w:t>
      </w:r>
    </w:p>
    <w:p w14:paraId="068F43BB" w14:textId="77777777" w:rsidR="00CB41CB" w:rsidRDefault="00CB41CB" w:rsidP="00CB41CB">
      <w:pPr>
        <w:pStyle w:val="Textbody"/>
      </w:pPr>
      <w:r>
        <w:t>251</w:t>
      </w:r>
    </w:p>
    <w:p w14:paraId="4125FE94" w14:textId="77777777" w:rsidR="00CB41CB" w:rsidRDefault="00CB41CB" w:rsidP="00CB41CB">
      <w:pPr>
        <w:pStyle w:val="Textbody"/>
      </w:pPr>
      <w:r>
        <w:t xml:space="preserve">The </w:t>
      </w:r>
      <w:proofErr w:type="spellStart"/>
      <w:r w:rsidRPr="00114E3E">
        <w:rPr>
          <w:rStyle w:val="ccterm"/>
        </w:rPr>
        <w:t>strcspn</w:t>
      </w:r>
      <w:proofErr w:type="spellEnd"/>
      <w:r>
        <w:t xml:space="preserve"> function returns the length of the first segment that does not contain characters in the second string.</w:t>
      </w:r>
    </w:p>
    <w:p w14:paraId="69A43C98" w14:textId="77777777" w:rsidR="00CB41CB" w:rsidRDefault="00CB41CB" w:rsidP="00CB41CB">
      <w:pPr>
        <w:pStyle w:val="Textbody"/>
      </w:pPr>
      <w:r>
        <w:t>There are four functions available for case conversion:</w:t>
      </w:r>
    </w:p>
    <w:p w14:paraId="5CB58256" w14:textId="77777777" w:rsidR="00CB41CB" w:rsidRDefault="00CB41CB" w:rsidP="00CB41CB">
      <w:pPr>
        <w:pStyle w:val="Textbody"/>
        <w:numPr>
          <w:ilvl w:val="0"/>
          <w:numId w:val="43"/>
        </w:numPr>
      </w:pPr>
      <w:proofErr w:type="spellStart"/>
      <w:r>
        <w:t>strtolower</w:t>
      </w:r>
      <w:proofErr w:type="spellEnd"/>
    </w:p>
    <w:p w14:paraId="3A560565" w14:textId="77777777" w:rsidR="00CB41CB" w:rsidRDefault="00CB41CB" w:rsidP="00CB41CB">
      <w:pPr>
        <w:pStyle w:val="Textbody"/>
        <w:numPr>
          <w:ilvl w:val="0"/>
          <w:numId w:val="43"/>
        </w:numPr>
      </w:pPr>
      <w:proofErr w:type="spellStart"/>
      <w:r>
        <w:t>strtoupper</w:t>
      </w:r>
      <w:proofErr w:type="spellEnd"/>
    </w:p>
    <w:p w14:paraId="1119B99A" w14:textId="77777777" w:rsidR="00CB41CB" w:rsidRDefault="00CB41CB" w:rsidP="00CB41CB">
      <w:pPr>
        <w:pStyle w:val="Textbody"/>
        <w:numPr>
          <w:ilvl w:val="0"/>
          <w:numId w:val="43"/>
        </w:numPr>
      </w:pPr>
      <w:proofErr w:type="spellStart"/>
      <w:r>
        <w:t>ucfirst</w:t>
      </w:r>
      <w:proofErr w:type="spellEnd"/>
    </w:p>
    <w:p w14:paraId="22F20E7B" w14:textId="77777777" w:rsidR="00CB41CB" w:rsidRDefault="00CB41CB" w:rsidP="00CB41CB">
      <w:pPr>
        <w:pStyle w:val="Textbody"/>
        <w:numPr>
          <w:ilvl w:val="0"/>
          <w:numId w:val="43"/>
        </w:numPr>
      </w:pPr>
      <w:proofErr w:type="spellStart"/>
      <w:r>
        <w:t>ucwords</w:t>
      </w:r>
      <w:proofErr w:type="spellEnd"/>
    </w:p>
    <w:p w14:paraId="3B224DBD" w14:textId="77777777" w:rsidR="00CB41CB" w:rsidRDefault="00CB41CB" w:rsidP="00CB41CB">
      <w:pPr>
        <w:pStyle w:val="Textbody"/>
      </w:pPr>
      <w:r>
        <w:t>252</w:t>
      </w:r>
    </w:p>
    <w:p w14:paraId="2E0D2952" w14:textId="77777777" w:rsidR="00CB41CB" w:rsidRDefault="00CB41CB" w:rsidP="00CB41CB">
      <w:pPr>
        <w:pStyle w:val="Textbody"/>
      </w:pPr>
      <w:r>
        <w:t>There are several functions for converting strings to and from HTML. 254</w:t>
      </w:r>
    </w:p>
    <w:p w14:paraId="49F70A93" w14:textId="77777777" w:rsidR="00CB41CB" w:rsidRDefault="00CB41CB" w:rsidP="00CB41CB">
      <w:pPr>
        <w:pStyle w:val="Textbody"/>
      </w:pPr>
      <w:r>
        <w:t xml:space="preserve">The </w:t>
      </w:r>
      <w:r w:rsidRPr="00114E3E">
        <w:rPr>
          <w:rStyle w:val="ccterm"/>
        </w:rPr>
        <w:t>nl2br</w:t>
      </w:r>
      <w:r>
        <w:t xml:space="preserve"> function converts all newline characters to &lt;</w:t>
      </w:r>
      <w:proofErr w:type="spellStart"/>
      <w:r>
        <w:t>br</w:t>
      </w:r>
      <w:proofErr w:type="spellEnd"/>
      <w:r>
        <w:t xml:space="preserve"> /&gt;.</w:t>
      </w:r>
    </w:p>
    <w:p w14:paraId="255D96CD" w14:textId="77777777" w:rsidR="00CB41CB" w:rsidRDefault="00CB41CB" w:rsidP="00CB41CB">
      <w:pPr>
        <w:pStyle w:val="Textbody"/>
      </w:pPr>
      <w:r>
        <w:t xml:space="preserve">The </w:t>
      </w:r>
      <w:proofErr w:type="spellStart"/>
      <w:r w:rsidRPr="00114E3E">
        <w:rPr>
          <w:rStyle w:val="ccterm"/>
        </w:rPr>
        <w:t>htmlentities</w:t>
      </w:r>
      <w:proofErr w:type="spellEnd"/>
      <w:r>
        <w:t xml:space="preserve"> function will convert entities like the copyright character to &amp;</w:t>
      </w:r>
      <w:proofErr w:type="gramStart"/>
      <w:r>
        <w:t>copy .</w:t>
      </w:r>
      <w:proofErr w:type="gramEnd"/>
      <w:r>
        <w:t xml:space="preserve"> 255</w:t>
      </w:r>
    </w:p>
    <w:p w14:paraId="126EF172" w14:textId="77777777" w:rsidR="00CB41CB" w:rsidRDefault="00CB41CB" w:rsidP="00CB41CB">
      <w:pPr>
        <w:pStyle w:val="Textbody"/>
      </w:pPr>
      <w:r>
        <w:t xml:space="preserve">The </w:t>
      </w:r>
      <w:proofErr w:type="spellStart"/>
      <w:r w:rsidRPr="00114E3E">
        <w:rPr>
          <w:rStyle w:val="ccterm"/>
        </w:rPr>
        <w:t>htmlspecialchars</w:t>
      </w:r>
      <w:proofErr w:type="spellEnd"/>
      <w:r>
        <w:t xml:space="preserve"> function will turn &amp; into &amp;</w:t>
      </w:r>
      <w:proofErr w:type="gramStart"/>
      <w:r>
        <w:t>amp;,</w:t>
      </w:r>
      <w:proofErr w:type="gramEnd"/>
      <w:r>
        <w:t>&lt; inti &amp;</w:t>
      </w:r>
      <w:proofErr w:type="spellStart"/>
      <w:r>
        <w:t>lt</w:t>
      </w:r>
      <w:proofErr w:type="spellEnd"/>
      <w:r>
        <w:t>;, " inti &amp;</w:t>
      </w:r>
      <w:proofErr w:type="spellStart"/>
      <w:r>
        <w:t>quot</w:t>
      </w:r>
      <w:proofErr w:type="spellEnd"/>
      <w:r>
        <w:t>; and ' inti &amp;#039;, etc. 257</w:t>
      </w:r>
    </w:p>
    <w:p w14:paraId="45315404" w14:textId="77777777" w:rsidR="00CB41CB" w:rsidRDefault="00CB41CB" w:rsidP="00CB41CB">
      <w:pPr>
        <w:pStyle w:val="Textbody"/>
      </w:pPr>
      <w:r>
        <w:t xml:space="preserve">My note: </w:t>
      </w:r>
      <w:proofErr w:type="spellStart"/>
      <w:r w:rsidRPr="00114E3E">
        <w:rPr>
          <w:rStyle w:val="ccterm"/>
        </w:rPr>
        <w:t>htmlspecialchars_decode</w:t>
      </w:r>
      <w:proofErr w:type="spellEnd"/>
      <w:r>
        <w:t xml:space="preserve"> will convert special character back.</w:t>
      </w:r>
    </w:p>
    <w:p w14:paraId="107100BD" w14:textId="77777777" w:rsidR="00CB41CB" w:rsidRDefault="00CB41CB" w:rsidP="00CB41CB">
      <w:pPr>
        <w:pStyle w:val="Textbody"/>
      </w:pPr>
      <w:r>
        <w:t xml:space="preserve">This is especially useful for converting potentially harmful HTML text </w:t>
      </w:r>
      <w:proofErr w:type="gramStart"/>
      <w:r>
        <w:t>entered into</w:t>
      </w:r>
      <w:proofErr w:type="gramEnd"/>
      <w:r>
        <w:t xml:space="preserve"> message boards, etc.</w:t>
      </w:r>
    </w:p>
    <w:p w14:paraId="5A35F99F" w14:textId="77777777" w:rsidR="00CB41CB" w:rsidRDefault="00CB41CB" w:rsidP="00CB41CB">
      <w:pPr>
        <w:pStyle w:val="Textbody"/>
      </w:pPr>
      <w:r>
        <w:t xml:space="preserve">The </w:t>
      </w:r>
      <w:proofErr w:type="spellStart"/>
      <w:r w:rsidRPr="00114E3E">
        <w:rPr>
          <w:rStyle w:val="ccterm"/>
        </w:rPr>
        <w:t>strip_tags</w:t>
      </w:r>
      <w:proofErr w:type="spellEnd"/>
      <w:r>
        <w:t xml:space="preserve"> function just removes all tags.</w:t>
      </w:r>
    </w:p>
    <w:p w14:paraId="63B633FB" w14:textId="77777777" w:rsidR="00CB41CB" w:rsidRDefault="00CB41CB" w:rsidP="00677A1C">
      <w:pPr>
        <w:pStyle w:val="cpNote"/>
      </w:pPr>
      <w:r>
        <w:t>If you are going to use htmlspecial chars and nl2br together, use nl2br last or else the &lt;br /&gt; will be converted to something visible.</w:t>
      </w:r>
    </w:p>
    <w:p w14:paraId="5FF5219D" w14:textId="77777777" w:rsidR="00CB41CB" w:rsidRDefault="00CB41CB" w:rsidP="00CB41CB">
      <w:pPr>
        <w:pStyle w:val="Textbody"/>
      </w:pPr>
      <w:r>
        <w:t>258</w:t>
      </w:r>
    </w:p>
    <w:p w14:paraId="5A17606C" w14:textId="77777777" w:rsidR="00CB41CB" w:rsidRDefault="00CB41CB" w:rsidP="00CB41CB">
      <w:pPr>
        <w:pStyle w:val="Textbody"/>
      </w:pPr>
      <w:r>
        <w:lastRenderedPageBreak/>
        <w:t xml:space="preserve">The </w:t>
      </w:r>
      <w:proofErr w:type="spellStart"/>
      <w:r w:rsidRPr="00114E3E">
        <w:rPr>
          <w:rStyle w:val="ccterm"/>
        </w:rPr>
        <w:t>get_html_translation_table</w:t>
      </w:r>
      <w:proofErr w:type="spellEnd"/>
      <w:r>
        <w:t xml:space="preserve"> function returns the specified translation table (example: HTML_ENTITIES). You can use this returned array with the </w:t>
      </w:r>
      <w:proofErr w:type="spellStart"/>
      <w:r w:rsidRPr="00114E3E">
        <w:rPr>
          <w:rStyle w:val="ccterm"/>
        </w:rPr>
        <w:t>strtr</w:t>
      </w:r>
      <w:proofErr w:type="spellEnd"/>
      <w:r>
        <w:t xml:space="preserve"> function to build you own custom translation table (to convert &lt;b&gt; to &lt;strong&gt;).</w:t>
      </w:r>
    </w:p>
    <w:p w14:paraId="4DDAE7A6" w14:textId="77777777" w:rsidR="00CB41CB" w:rsidRDefault="00CB41CB" w:rsidP="00CB41CB">
      <w:pPr>
        <w:pStyle w:val="cpCode"/>
      </w:pPr>
      <w:r>
        <w:t>String strtr(string str, array replacements)</w:t>
      </w:r>
    </w:p>
    <w:p w14:paraId="61F5B208" w14:textId="77777777" w:rsidR="00CB41CB" w:rsidRDefault="00CB41CB" w:rsidP="00CB41CB">
      <w:pPr>
        <w:pStyle w:val="Textbody"/>
      </w:pPr>
      <w:r>
        <w:t>259</w:t>
      </w:r>
    </w:p>
    <w:p w14:paraId="29BBB7DF" w14:textId="77777777" w:rsidR="00CB41CB" w:rsidRDefault="00CB41CB" w:rsidP="00CB41CB">
      <w:pPr>
        <w:pStyle w:val="cpCode"/>
      </w:pPr>
      <w:r>
        <w:t>&lt;?php</w:t>
      </w:r>
    </w:p>
    <w:p w14:paraId="2189AD1F" w14:textId="77777777" w:rsidR="00CB41CB" w:rsidRDefault="00CB41CB" w:rsidP="00CB41CB">
      <w:pPr>
        <w:pStyle w:val="cpCode"/>
      </w:pPr>
      <w:r>
        <w:t xml:space="preserve">   $table = array("&lt;b&gt;" =&gt; "&lt;strong&gt;", "&lt;/b&gt;" =&gt; "&lt;/strong&gt;");</w:t>
      </w:r>
    </w:p>
    <w:p w14:paraId="39C34033" w14:textId="77777777" w:rsidR="00CB41CB" w:rsidRDefault="00CB41CB" w:rsidP="00CB41CB">
      <w:pPr>
        <w:pStyle w:val="cpCode"/>
      </w:pPr>
      <w:r>
        <w:t xml:space="preserve">   $html = "&lt;b&gt;Today In PHP-Powered News&lt;/b&gt;";</w:t>
      </w:r>
    </w:p>
    <w:p w14:paraId="1282B860" w14:textId="77777777" w:rsidR="00CB41CB" w:rsidRDefault="00CB41CB" w:rsidP="00CB41CB">
      <w:pPr>
        <w:pStyle w:val="cpCode"/>
      </w:pPr>
      <w:r>
        <w:t xml:space="preserve">   echo strtr($html, $table);</w:t>
      </w:r>
    </w:p>
    <w:p w14:paraId="3BE7F82B" w14:textId="77777777" w:rsidR="00CB41CB" w:rsidRDefault="00CB41CB" w:rsidP="00CB41CB">
      <w:pPr>
        <w:pStyle w:val="cpCode"/>
      </w:pPr>
      <w:r>
        <w:t>?&gt;</w:t>
      </w:r>
    </w:p>
    <w:p w14:paraId="4D28536D" w14:textId="77777777" w:rsidR="00CB41CB" w:rsidRDefault="00CB41CB" w:rsidP="00CB41CB">
      <w:pPr>
        <w:pStyle w:val="Textbody"/>
      </w:pPr>
      <w:r>
        <w:t xml:space="preserve">The </w:t>
      </w:r>
      <w:proofErr w:type="spellStart"/>
      <w:r w:rsidRPr="00114E3E">
        <w:rPr>
          <w:rStyle w:val="ccterm"/>
        </w:rPr>
        <w:t>strip_tags</w:t>
      </w:r>
      <w:proofErr w:type="spellEnd"/>
      <w:r>
        <w:t xml:space="preserve"> function will remove all HTML tags from a string:</w:t>
      </w:r>
    </w:p>
    <w:p w14:paraId="1F155338" w14:textId="77777777" w:rsidR="00CB41CB" w:rsidRDefault="00CB41CB" w:rsidP="00CB41CB">
      <w:pPr>
        <w:pStyle w:val="cpCode"/>
      </w:pPr>
      <w:r>
        <w:t>string strip_tags(string str [, string allowable_tags])</w:t>
      </w:r>
    </w:p>
    <w:p w14:paraId="10263DEC" w14:textId="77777777" w:rsidR="00CB41CB" w:rsidRDefault="00CB41CB" w:rsidP="00CB41CB">
      <w:pPr>
        <w:pStyle w:val="Textbody"/>
      </w:pPr>
      <w:r>
        <w:t xml:space="preserve">The </w:t>
      </w:r>
      <w:proofErr w:type="spellStart"/>
      <w:r w:rsidRPr="00114E3E">
        <w:rPr>
          <w:rStyle w:val="ccterm"/>
        </w:rPr>
        <w:t>fgetss</w:t>
      </w:r>
      <w:proofErr w:type="spellEnd"/>
      <w:r>
        <w:t xml:space="preserve"> function performs a similar feature with a file.</w:t>
      </w:r>
    </w:p>
    <w:p w14:paraId="26225184" w14:textId="77777777" w:rsidR="00CB41CB" w:rsidRDefault="00CB41CB" w:rsidP="00CB41CB">
      <w:pPr>
        <w:pStyle w:val="Textbody"/>
      </w:pPr>
      <w:r>
        <w:t>Regular expressions can be slow.  There are numerous functions that can be used instead of regex when the conversion isn't that complicated. 260</w:t>
      </w:r>
    </w:p>
    <w:p w14:paraId="0D9DF312" w14:textId="77777777" w:rsidR="00CB41CB" w:rsidRDefault="00CB41CB" w:rsidP="00CB41CB">
      <w:pPr>
        <w:pStyle w:val="Textbody"/>
      </w:pPr>
      <w:r>
        <w:t xml:space="preserve">The </w:t>
      </w:r>
      <w:proofErr w:type="spellStart"/>
      <w:r w:rsidRPr="00114E3E">
        <w:rPr>
          <w:rStyle w:val="ccterm"/>
        </w:rPr>
        <w:t>strtok</w:t>
      </w:r>
      <w:proofErr w:type="spellEnd"/>
      <w:r>
        <w:t xml:space="preserve"> function tokenizes a string.  It must be called repeatedly until the tokenization is complete, but the string argument only needs to be specified once.</w:t>
      </w:r>
    </w:p>
    <w:p w14:paraId="7F82C344" w14:textId="77777777" w:rsidR="00CB41CB" w:rsidRDefault="00CB41CB" w:rsidP="00CB41CB">
      <w:pPr>
        <w:pStyle w:val="cpCode"/>
      </w:pPr>
      <w:r>
        <w:t>String strtok(string str, string tokens)</w:t>
      </w:r>
    </w:p>
    <w:p w14:paraId="5689FDB7" w14:textId="77777777" w:rsidR="00CB41CB" w:rsidRDefault="00CB41CB" w:rsidP="00CB41CB">
      <w:pPr>
        <w:pStyle w:val="cpCode"/>
      </w:pPr>
      <w:r>
        <w:t>&lt;?php</w:t>
      </w:r>
    </w:p>
    <w:p w14:paraId="06D7329F" w14:textId="77777777" w:rsidR="00CB41CB" w:rsidRDefault="00CB41CB" w:rsidP="00CB41CB">
      <w:pPr>
        <w:pStyle w:val="cpCode"/>
      </w:pPr>
      <w:r>
        <w:t xml:space="preserve">   $info = "J. Gilmore:jason@example.com|Columbus, Ohio";</w:t>
      </w:r>
    </w:p>
    <w:p w14:paraId="08BDA8C6" w14:textId="77777777" w:rsidR="00CB41CB" w:rsidRDefault="00CB41CB" w:rsidP="00CB41CB">
      <w:pPr>
        <w:pStyle w:val="cpCode"/>
      </w:pPr>
    </w:p>
    <w:p w14:paraId="6F007171" w14:textId="77777777" w:rsidR="00CB41CB" w:rsidRDefault="00CB41CB" w:rsidP="00CB41CB">
      <w:pPr>
        <w:pStyle w:val="cpCode"/>
      </w:pPr>
      <w:r>
        <w:t xml:space="preserve">   // delimiters include colon (:), vertical bar (|), and comma (,)</w:t>
      </w:r>
    </w:p>
    <w:p w14:paraId="7F0D011F" w14:textId="77777777" w:rsidR="00CB41CB" w:rsidRDefault="00CB41CB" w:rsidP="00CB41CB">
      <w:pPr>
        <w:pStyle w:val="cpCode"/>
      </w:pPr>
      <w:r>
        <w:t xml:space="preserve">   $tokens = ":|,";</w:t>
      </w:r>
    </w:p>
    <w:p w14:paraId="30F0F2E1" w14:textId="77777777" w:rsidR="00CB41CB" w:rsidRDefault="00CB41CB" w:rsidP="00CB41CB">
      <w:pPr>
        <w:pStyle w:val="cpCode"/>
      </w:pPr>
      <w:r>
        <w:t xml:space="preserve">   $tokenized = strtok($info, $tokens);</w:t>
      </w:r>
    </w:p>
    <w:p w14:paraId="26A27BE1" w14:textId="77777777" w:rsidR="00CB41CB" w:rsidRDefault="00CB41CB" w:rsidP="00CB41CB">
      <w:pPr>
        <w:pStyle w:val="cpCode"/>
      </w:pPr>
      <w:r>
        <w:t xml:space="preserve">   // print out each element in the $tokenized array</w:t>
      </w:r>
    </w:p>
    <w:p w14:paraId="42772DEC" w14:textId="77777777" w:rsidR="00CB41CB" w:rsidRDefault="00CB41CB" w:rsidP="00CB41CB">
      <w:pPr>
        <w:pStyle w:val="cpCode"/>
      </w:pPr>
      <w:r>
        <w:t xml:space="preserve">   while ($tokenized) {</w:t>
      </w:r>
    </w:p>
    <w:p w14:paraId="71297FA3" w14:textId="77777777" w:rsidR="00CB41CB" w:rsidRDefault="00CB41CB" w:rsidP="00CB41CB">
      <w:pPr>
        <w:pStyle w:val="cpCode"/>
      </w:pPr>
      <w:r>
        <w:t xml:space="preserve">      echo "Element = $tokenized&lt;br&gt;";</w:t>
      </w:r>
    </w:p>
    <w:p w14:paraId="6012864D" w14:textId="77777777" w:rsidR="00CB41CB" w:rsidRDefault="00CB41CB" w:rsidP="00CB41CB">
      <w:pPr>
        <w:pStyle w:val="cpCode"/>
      </w:pPr>
      <w:r>
        <w:t xml:space="preserve">      // Don't include the first argument in subsequent calls.</w:t>
      </w:r>
    </w:p>
    <w:p w14:paraId="41B71C01" w14:textId="77777777" w:rsidR="00CB41CB" w:rsidRDefault="00CB41CB" w:rsidP="00CB41CB">
      <w:pPr>
        <w:pStyle w:val="cpCode"/>
      </w:pPr>
      <w:r>
        <w:t xml:space="preserve">      $tokenized = strtok($tokens);</w:t>
      </w:r>
    </w:p>
    <w:p w14:paraId="28BA18A6" w14:textId="77777777" w:rsidR="00CB41CB" w:rsidRDefault="00CB41CB" w:rsidP="00CB41CB">
      <w:pPr>
        <w:pStyle w:val="cpCode"/>
      </w:pPr>
      <w:r>
        <w:t xml:space="preserve">   }</w:t>
      </w:r>
    </w:p>
    <w:p w14:paraId="06505A52" w14:textId="77777777" w:rsidR="00CB41CB" w:rsidRDefault="00CB41CB" w:rsidP="00CB41CB">
      <w:pPr>
        <w:pStyle w:val="cpCode"/>
      </w:pPr>
      <w:r>
        <w:t>?&gt;</w:t>
      </w:r>
    </w:p>
    <w:p w14:paraId="53A5B03D" w14:textId="77777777" w:rsidR="00CB41CB" w:rsidRDefault="00CB41CB" w:rsidP="00CB41CB">
      <w:pPr>
        <w:pStyle w:val="cpCode"/>
      </w:pPr>
    </w:p>
    <w:p w14:paraId="1666F3B2" w14:textId="77777777" w:rsidR="00CB41CB" w:rsidRDefault="00CB41CB" w:rsidP="00CB41CB">
      <w:pPr>
        <w:pStyle w:val="cpCode"/>
      </w:pPr>
      <w:r>
        <w:t>produces:</w:t>
      </w:r>
    </w:p>
    <w:p w14:paraId="069FBDD9" w14:textId="77777777" w:rsidR="00CB41CB" w:rsidRDefault="00CB41CB" w:rsidP="00CB41CB">
      <w:pPr>
        <w:pStyle w:val="cpCode"/>
      </w:pPr>
    </w:p>
    <w:p w14:paraId="3942DA91" w14:textId="77777777" w:rsidR="00CB41CB" w:rsidRDefault="00CB41CB" w:rsidP="00CB41CB">
      <w:pPr>
        <w:pStyle w:val="cpCode"/>
      </w:pPr>
      <w:r>
        <w:t>Element = J. Gilmore</w:t>
      </w:r>
    </w:p>
    <w:p w14:paraId="54C7B102" w14:textId="77777777" w:rsidR="00CB41CB" w:rsidRDefault="00CB41CB" w:rsidP="00CB41CB">
      <w:pPr>
        <w:pStyle w:val="cpCode"/>
      </w:pPr>
      <w:r>
        <w:t>Element = jason@example.com</w:t>
      </w:r>
    </w:p>
    <w:p w14:paraId="0BDE8CBF" w14:textId="77777777" w:rsidR="00CB41CB" w:rsidRDefault="00CB41CB" w:rsidP="00CB41CB">
      <w:pPr>
        <w:pStyle w:val="cpCode"/>
      </w:pPr>
      <w:r>
        <w:t>Element = Columbus</w:t>
      </w:r>
    </w:p>
    <w:p w14:paraId="73CA27E4" w14:textId="77777777" w:rsidR="00CB41CB" w:rsidRDefault="00CB41CB" w:rsidP="00CB41CB">
      <w:pPr>
        <w:pStyle w:val="cpCode"/>
      </w:pPr>
      <w:r>
        <w:t>Element = Ohio</w:t>
      </w:r>
    </w:p>
    <w:p w14:paraId="2D6951FC" w14:textId="77777777" w:rsidR="00CB41CB" w:rsidRDefault="00CB41CB" w:rsidP="00CB41CB">
      <w:pPr>
        <w:pStyle w:val="Textbody"/>
      </w:pPr>
      <w:r>
        <w:t>261</w:t>
      </w:r>
    </w:p>
    <w:p w14:paraId="3C7B09A3" w14:textId="77777777" w:rsidR="00CB41CB" w:rsidRDefault="00CB41CB" w:rsidP="00CB41CB">
      <w:pPr>
        <w:pStyle w:val="Textbody"/>
      </w:pPr>
      <w:r>
        <w:t xml:space="preserve">The </w:t>
      </w:r>
      <w:r w:rsidRPr="00114E3E">
        <w:rPr>
          <w:rStyle w:val="ccterm"/>
        </w:rPr>
        <w:t>explode</w:t>
      </w:r>
      <w:r>
        <w:t xml:space="preserve"> function defines a string into an array of substrings:</w:t>
      </w:r>
    </w:p>
    <w:p w14:paraId="572D8AEE" w14:textId="77777777" w:rsidR="00CB41CB" w:rsidRDefault="00CB41CB" w:rsidP="00CB41CB">
      <w:pPr>
        <w:pStyle w:val="cpCode"/>
      </w:pPr>
      <w:r>
        <w:t>array explode(string separator, string str [, int limit])</w:t>
      </w:r>
    </w:p>
    <w:p w14:paraId="0937A8B4" w14:textId="77777777" w:rsidR="00CB41CB" w:rsidRDefault="00CB41CB" w:rsidP="00CB41CB">
      <w:pPr>
        <w:pStyle w:val="Textbody"/>
      </w:pPr>
      <w:r>
        <w:t>The following example uses explode to count the number of words in a block of text:</w:t>
      </w:r>
    </w:p>
    <w:p w14:paraId="374FA582" w14:textId="77777777" w:rsidR="00CB41CB" w:rsidRDefault="00CB41CB" w:rsidP="00CB41CB">
      <w:pPr>
        <w:pStyle w:val="cpCode"/>
      </w:pPr>
      <w:r>
        <w:t>&lt;?php</w:t>
      </w:r>
    </w:p>
    <w:p w14:paraId="058D34D6" w14:textId="77777777" w:rsidR="00CB41CB" w:rsidRDefault="00CB41CB" w:rsidP="00CB41CB">
      <w:pPr>
        <w:pStyle w:val="cpCode"/>
      </w:pPr>
      <w:r>
        <w:t>$summary = &lt;&lt;&lt; summary</w:t>
      </w:r>
    </w:p>
    <w:p w14:paraId="1530A998" w14:textId="77777777" w:rsidR="00CB41CB" w:rsidRDefault="00CB41CB" w:rsidP="00CB41CB">
      <w:pPr>
        <w:pStyle w:val="cpCode"/>
      </w:pPr>
      <w:r>
        <w:t>In the latest installment of the ongoing Developer.com PHP series,</w:t>
      </w:r>
    </w:p>
    <w:p w14:paraId="06E6FA5F" w14:textId="77777777" w:rsidR="00CB41CB" w:rsidRDefault="00CB41CB" w:rsidP="00CB41CB">
      <w:pPr>
        <w:pStyle w:val="cpCode"/>
      </w:pPr>
      <w:r>
        <w:t>I discuss the many improvements and additions to</w:t>
      </w:r>
    </w:p>
    <w:p w14:paraId="661FD34B" w14:textId="77777777" w:rsidR="00CB41CB" w:rsidRDefault="00CB41CB" w:rsidP="00CB41CB">
      <w:pPr>
        <w:pStyle w:val="cpCode"/>
      </w:pPr>
      <w:r>
        <w:t>&lt;a href="http://www.php.net"&gt;PHP 5's&lt;/a&gt; object-oriented architecture.</w:t>
      </w:r>
    </w:p>
    <w:p w14:paraId="6DF9DAB5" w14:textId="77777777" w:rsidR="00CB41CB" w:rsidRDefault="00CB41CB" w:rsidP="00CB41CB">
      <w:pPr>
        <w:pStyle w:val="cpCode"/>
      </w:pPr>
      <w:r>
        <w:t>summary;</w:t>
      </w:r>
    </w:p>
    <w:p w14:paraId="25483243" w14:textId="77777777" w:rsidR="00CB41CB" w:rsidRDefault="00CB41CB" w:rsidP="00CB41CB">
      <w:pPr>
        <w:pStyle w:val="cpCode"/>
      </w:pPr>
      <w:r>
        <w:lastRenderedPageBreak/>
        <w:t>$words = sizeof(explode(' ',strip_tags($summary)));</w:t>
      </w:r>
    </w:p>
    <w:p w14:paraId="5DBD0C61" w14:textId="77777777" w:rsidR="00CB41CB" w:rsidRDefault="00CB41CB" w:rsidP="00CB41CB">
      <w:pPr>
        <w:pStyle w:val="cpCode"/>
      </w:pPr>
      <w:r>
        <w:t>echo "Total words in summary: $words";</w:t>
      </w:r>
    </w:p>
    <w:p w14:paraId="3890CF7D" w14:textId="77777777" w:rsidR="00CB41CB" w:rsidRDefault="00CB41CB" w:rsidP="00CB41CB">
      <w:pPr>
        <w:pStyle w:val="cpCode"/>
      </w:pPr>
      <w:r>
        <w:t>?&gt;</w:t>
      </w:r>
    </w:p>
    <w:p w14:paraId="2674B79E" w14:textId="77777777" w:rsidR="00CB41CB" w:rsidRDefault="00CB41CB" w:rsidP="00CB41CB">
      <w:pPr>
        <w:pStyle w:val="Textbody"/>
      </w:pPr>
    </w:p>
    <w:p w14:paraId="66B4EDA1" w14:textId="77777777" w:rsidR="00CB41CB" w:rsidRDefault="00CB41CB" w:rsidP="00CB41CB">
      <w:pPr>
        <w:pStyle w:val="Textbody"/>
      </w:pPr>
      <w:r>
        <w:t>262</w:t>
      </w:r>
    </w:p>
    <w:p w14:paraId="460D3366" w14:textId="77777777" w:rsidR="00CB41CB" w:rsidRDefault="00CB41CB" w:rsidP="00CB41CB">
      <w:pPr>
        <w:pStyle w:val="Textbody"/>
      </w:pPr>
      <w:r>
        <w:t xml:space="preserve">You can form a delimited string from an array with the </w:t>
      </w:r>
      <w:r w:rsidRPr="00114E3E">
        <w:rPr>
          <w:rStyle w:val="ccterm"/>
        </w:rPr>
        <w:t>implode</w:t>
      </w:r>
      <w:r>
        <w:t xml:space="preserve"> function:</w:t>
      </w:r>
    </w:p>
    <w:p w14:paraId="037997D7" w14:textId="77777777" w:rsidR="00CB41CB" w:rsidRDefault="00CB41CB" w:rsidP="00CB41CB">
      <w:pPr>
        <w:pStyle w:val="cpCode"/>
      </w:pPr>
      <w:r>
        <w:t>string implode(string delimiter, array pieces)</w:t>
      </w:r>
    </w:p>
    <w:p w14:paraId="6AC2C707" w14:textId="77777777" w:rsidR="00CB41CB" w:rsidRDefault="00CB41CB" w:rsidP="00CB41CB">
      <w:pPr>
        <w:pStyle w:val="Textbody"/>
      </w:pPr>
      <w:r>
        <w:t xml:space="preserve">The </w:t>
      </w:r>
      <w:proofErr w:type="spellStart"/>
      <w:r w:rsidRPr="00114E3E">
        <w:rPr>
          <w:rStyle w:val="ccterm"/>
        </w:rPr>
        <w:t>strpos</w:t>
      </w:r>
      <w:proofErr w:type="spellEnd"/>
      <w:r>
        <w:t xml:space="preserve"> function finds the first position of the first </w:t>
      </w:r>
      <w:proofErr w:type="spellStart"/>
      <w:r>
        <w:t>occurance</w:t>
      </w:r>
      <w:proofErr w:type="spellEnd"/>
      <w:r>
        <w:t xml:space="preserve"> of one string within another:</w:t>
      </w:r>
    </w:p>
    <w:p w14:paraId="4D5A5306" w14:textId="77777777" w:rsidR="00CB41CB" w:rsidRDefault="00CB41CB" w:rsidP="00CB41CB">
      <w:pPr>
        <w:pStyle w:val="cpCode"/>
      </w:pPr>
      <w:r>
        <w:t>int strpos(string str, string substr [, int offset])</w:t>
      </w:r>
    </w:p>
    <w:p w14:paraId="1D2FF435" w14:textId="77777777" w:rsidR="00CB41CB" w:rsidRDefault="00CB41CB" w:rsidP="00CB41CB">
      <w:pPr>
        <w:pStyle w:val="Textbody"/>
      </w:pPr>
      <w:r>
        <w:t>The following finds the timestamp for the first occurrence of index.html:</w:t>
      </w:r>
    </w:p>
    <w:p w14:paraId="53B865BA" w14:textId="77777777" w:rsidR="00CB41CB" w:rsidRDefault="00CB41CB" w:rsidP="00CB41CB">
      <w:pPr>
        <w:pStyle w:val="cpCode"/>
      </w:pPr>
      <w:r>
        <w:t>&lt;?php</w:t>
      </w:r>
    </w:p>
    <w:p w14:paraId="64236D8E" w14:textId="77777777" w:rsidR="00CB41CB" w:rsidRDefault="00CB41CB" w:rsidP="00CB41CB">
      <w:pPr>
        <w:pStyle w:val="cpCode"/>
      </w:pPr>
      <w:r>
        <w:t xml:space="preserve">   $substr = "index.html";</w:t>
      </w:r>
    </w:p>
    <w:p w14:paraId="3E2ECA63" w14:textId="77777777" w:rsidR="00CB41CB" w:rsidRDefault="00CB41CB" w:rsidP="00CB41CB">
      <w:pPr>
        <w:pStyle w:val="cpCode"/>
      </w:pPr>
      <w:r>
        <w:t>$log = &lt;&lt;&lt; logfile</w:t>
      </w:r>
    </w:p>
    <w:p w14:paraId="2416FDBA" w14:textId="77777777" w:rsidR="00CB41CB" w:rsidRDefault="00CB41CB" w:rsidP="00CB41CB">
      <w:pPr>
        <w:pStyle w:val="cpCode"/>
      </w:pPr>
      <w:r>
        <w:t>192.168.1.11:/www/htdocs/index.html:[2006/02/10:20:36:50]</w:t>
      </w:r>
    </w:p>
    <w:p w14:paraId="2110802B" w14:textId="77777777" w:rsidR="00CB41CB" w:rsidRDefault="00CB41CB" w:rsidP="00CB41CB">
      <w:pPr>
        <w:pStyle w:val="cpCode"/>
      </w:pPr>
      <w:r>
        <w:t>192.168.1.13:/www/htdocs/about.html:[2006/02/11:04:15:23]</w:t>
      </w:r>
    </w:p>
    <w:p w14:paraId="1111C2EC" w14:textId="77777777" w:rsidR="00CB41CB" w:rsidRDefault="00CB41CB" w:rsidP="00CB41CB">
      <w:pPr>
        <w:pStyle w:val="cpCode"/>
      </w:pPr>
      <w:r>
        <w:t>192.168.1.15:/www/htdocs/index.html:[2006/02/15:17:25]</w:t>
      </w:r>
    </w:p>
    <w:p w14:paraId="716F8E48" w14:textId="77777777" w:rsidR="00CB41CB" w:rsidRDefault="00CB41CB" w:rsidP="00CB41CB">
      <w:pPr>
        <w:pStyle w:val="cpCode"/>
      </w:pPr>
      <w:r>
        <w:t>logfile;</w:t>
      </w:r>
    </w:p>
    <w:p w14:paraId="5FB242FC" w14:textId="77777777" w:rsidR="00CB41CB" w:rsidRDefault="00CB41CB" w:rsidP="00CB41CB">
      <w:pPr>
        <w:pStyle w:val="cpCode"/>
      </w:pPr>
    </w:p>
    <w:p w14:paraId="54C0ADDD" w14:textId="77777777" w:rsidR="00CB41CB" w:rsidRDefault="00CB41CB" w:rsidP="00CB41CB">
      <w:pPr>
        <w:pStyle w:val="cpCode"/>
      </w:pPr>
      <w:r>
        <w:t xml:space="preserve">   // what is first occurrence of the time $substr in log?</w:t>
      </w:r>
    </w:p>
    <w:p w14:paraId="7EDADBD6" w14:textId="77777777" w:rsidR="00CB41CB" w:rsidRDefault="00CB41CB" w:rsidP="00CB41CB">
      <w:pPr>
        <w:pStyle w:val="cpCode"/>
      </w:pPr>
      <w:r>
        <w:t xml:space="preserve">   $pos = strpos($log, $substr);</w:t>
      </w:r>
    </w:p>
    <w:p w14:paraId="2D3097CE" w14:textId="77777777" w:rsidR="00CB41CB" w:rsidRDefault="00CB41CB" w:rsidP="00CB41CB">
      <w:pPr>
        <w:pStyle w:val="cpCode"/>
      </w:pPr>
    </w:p>
    <w:p w14:paraId="3C3C8570" w14:textId="77777777" w:rsidR="00CB41CB" w:rsidRDefault="00CB41CB" w:rsidP="00CB41CB">
      <w:pPr>
        <w:pStyle w:val="cpCode"/>
      </w:pPr>
      <w:r>
        <w:t xml:space="preserve">   // Find the numerical position of the end of the line</w:t>
      </w:r>
    </w:p>
    <w:p w14:paraId="78D7FE17" w14:textId="77777777" w:rsidR="00CB41CB" w:rsidRDefault="00CB41CB" w:rsidP="00CB41CB">
      <w:pPr>
        <w:pStyle w:val="cpCode"/>
      </w:pPr>
      <w:r>
        <w:t xml:space="preserve">   $pos2 = strpos($log,"\n",$pos);</w:t>
      </w:r>
    </w:p>
    <w:p w14:paraId="113BA17C" w14:textId="77777777" w:rsidR="00CB41CB" w:rsidRDefault="00CB41CB" w:rsidP="00CB41CB">
      <w:pPr>
        <w:pStyle w:val="cpCode"/>
      </w:pPr>
    </w:p>
    <w:p w14:paraId="37AEBF87" w14:textId="77777777" w:rsidR="00CB41CB" w:rsidRDefault="00CB41CB" w:rsidP="00CB41CB">
      <w:pPr>
        <w:pStyle w:val="cpCode"/>
      </w:pPr>
      <w:r>
        <w:t xml:space="preserve">   // Calculate the beginning of the timestamp</w:t>
      </w:r>
    </w:p>
    <w:p w14:paraId="45F681B3" w14:textId="77777777" w:rsidR="00CB41CB" w:rsidRDefault="00CB41CB" w:rsidP="00CB41CB">
      <w:pPr>
        <w:pStyle w:val="cpCode"/>
      </w:pPr>
      <w:r>
        <w:t xml:space="preserve">   $pos = $pos + strlen($substr) + 1;</w:t>
      </w:r>
    </w:p>
    <w:p w14:paraId="1CDA79D6" w14:textId="77777777" w:rsidR="00CB41CB" w:rsidRDefault="00CB41CB" w:rsidP="00CB41CB">
      <w:pPr>
        <w:pStyle w:val="cpCode"/>
      </w:pPr>
    </w:p>
    <w:p w14:paraId="0480B700" w14:textId="77777777" w:rsidR="00CB41CB" w:rsidRDefault="00CB41CB" w:rsidP="00CB41CB">
      <w:pPr>
        <w:pStyle w:val="cpCode"/>
      </w:pPr>
      <w:r>
        <w:t xml:space="preserve">   // Retrieve the timestamp</w:t>
      </w:r>
    </w:p>
    <w:p w14:paraId="58F92D93" w14:textId="77777777" w:rsidR="00CB41CB" w:rsidRDefault="00CB41CB" w:rsidP="00CB41CB">
      <w:pPr>
        <w:pStyle w:val="cpCode"/>
      </w:pPr>
      <w:r>
        <w:t xml:space="preserve">   $timestamp = substr($log,$pos,$pos2-$pos);</w:t>
      </w:r>
    </w:p>
    <w:p w14:paraId="6A56518B" w14:textId="77777777" w:rsidR="00CB41CB" w:rsidRDefault="00CB41CB" w:rsidP="00CB41CB">
      <w:pPr>
        <w:pStyle w:val="cpCode"/>
      </w:pPr>
    </w:p>
    <w:p w14:paraId="0C8325FA" w14:textId="77777777" w:rsidR="00CB41CB" w:rsidRDefault="00CB41CB" w:rsidP="00CB41CB">
      <w:pPr>
        <w:pStyle w:val="cpCode"/>
      </w:pPr>
      <w:r>
        <w:t xml:space="preserve">   echo "The file $substr was first accessed on: $timestamp";</w:t>
      </w:r>
    </w:p>
    <w:p w14:paraId="1E54B18D" w14:textId="77777777" w:rsidR="00CB41CB" w:rsidRDefault="00CB41CB" w:rsidP="00CB41CB">
      <w:pPr>
        <w:pStyle w:val="cpCode"/>
      </w:pPr>
      <w:r>
        <w:t>?&gt;</w:t>
      </w:r>
    </w:p>
    <w:p w14:paraId="322C3DDF" w14:textId="77777777" w:rsidR="00CB41CB" w:rsidRDefault="00CB41CB" w:rsidP="00CB41CB">
      <w:pPr>
        <w:pStyle w:val="Textbody"/>
      </w:pPr>
      <w:r>
        <w:t>263</w:t>
      </w:r>
    </w:p>
    <w:p w14:paraId="664E7112" w14:textId="77777777" w:rsidR="00CB41CB" w:rsidRDefault="00CB41CB" w:rsidP="00CB41CB">
      <w:pPr>
        <w:pStyle w:val="Textbody"/>
      </w:pPr>
      <w:r>
        <w:t xml:space="preserve">The </w:t>
      </w:r>
      <w:proofErr w:type="spellStart"/>
      <w:r w:rsidRPr="00114E3E">
        <w:rPr>
          <w:rStyle w:val="ccterm"/>
        </w:rPr>
        <w:t>strrpos</w:t>
      </w:r>
      <w:proofErr w:type="spellEnd"/>
      <w:r>
        <w:t xml:space="preserve"> function finds the last </w:t>
      </w:r>
      <w:proofErr w:type="spellStart"/>
      <w:r>
        <w:t>occurance</w:t>
      </w:r>
      <w:proofErr w:type="spellEnd"/>
      <w:r>
        <w:t xml:space="preserve"> of a string.264</w:t>
      </w:r>
    </w:p>
    <w:p w14:paraId="6A54B04E" w14:textId="77777777" w:rsidR="00CB41CB" w:rsidRDefault="00CB41CB" w:rsidP="00CB41CB">
      <w:pPr>
        <w:pStyle w:val="Textbody"/>
      </w:pPr>
      <w:r>
        <w:t xml:space="preserve">The following function uses </w:t>
      </w:r>
      <w:proofErr w:type="spellStart"/>
      <w:r>
        <w:t>strrpos</w:t>
      </w:r>
      <w:proofErr w:type="spellEnd"/>
      <w:r>
        <w:t xml:space="preserve"> to truncate a lengthy article into a summary on the last word boundary at the desired length:</w:t>
      </w:r>
    </w:p>
    <w:p w14:paraId="4DFC8856" w14:textId="77777777" w:rsidR="00CB41CB" w:rsidRDefault="00CB41CB" w:rsidP="00CB41CB">
      <w:pPr>
        <w:pStyle w:val="cpCode"/>
      </w:pPr>
      <w:r>
        <w:t>&lt;?php</w:t>
      </w:r>
    </w:p>
    <w:p w14:paraId="6C072993" w14:textId="77777777" w:rsidR="00CB41CB" w:rsidRDefault="00CB41CB" w:rsidP="00CB41CB">
      <w:pPr>
        <w:pStyle w:val="cpCode"/>
      </w:pPr>
      <w:r>
        <w:t xml:space="preserve">   // Limit $summary to how many characters?</w:t>
      </w:r>
    </w:p>
    <w:p w14:paraId="69D2E08A" w14:textId="77777777" w:rsidR="00CB41CB" w:rsidRDefault="00CB41CB" w:rsidP="00CB41CB">
      <w:pPr>
        <w:pStyle w:val="cpCode"/>
      </w:pPr>
      <w:r>
        <w:t xml:space="preserve">   $limit = 100;</w:t>
      </w:r>
    </w:p>
    <w:p w14:paraId="59FCFCF3" w14:textId="77777777" w:rsidR="00CB41CB" w:rsidRDefault="00CB41CB" w:rsidP="00CB41CB">
      <w:pPr>
        <w:pStyle w:val="cpCode"/>
      </w:pPr>
    </w:p>
    <w:p w14:paraId="5980E8EB" w14:textId="77777777" w:rsidR="00CB41CB" w:rsidRDefault="00CB41CB" w:rsidP="00CB41CB">
      <w:pPr>
        <w:pStyle w:val="cpCode"/>
      </w:pPr>
      <w:r>
        <w:t>$summary = &lt;&lt;&lt; summary</w:t>
      </w:r>
    </w:p>
    <w:p w14:paraId="417455C3" w14:textId="77777777" w:rsidR="00CB41CB" w:rsidRDefault="00CB41CB" w:rsidP="00CB41CB">
      <w:pPr>
        <w:pStyle w:val="cpCode"/>
      </w:pPr>
      <w:r>
        <w:t>In the latest installment of the ongoing Developer.com PHP series,</w:t>
      </w:r>
    </w:p>
    <w:p w14:paraId="270B043D" w14:textId="77777777" w:rsidR="00CB41CB" w:rsidRDefault="00CB41CB" w:rsidP="00CB41CB">
      <w:pPr>
        <w:pStyle w:val="cpCode"/>
      </w:pPr>
      <w:r>
        <w:t>I discuss the many improvements and additions to</w:t>
      </w:r>
    </w:p>
    <w:p w14:paraId="6CAE6F4D" w14:textId="77777777" w:rsidR="00CB41CB" w:rsidRDefault="00CB41CB" w:rsidP="00CB41CB">
      <w:pPr>
        <w:pStyle w:val="cpCode"/>
      </w:pPr>
      <w:r>
        <w:t>&lt;a href="http://www.php.net"&gt;PHP 5's&lt;/a&gt; object-oriented</w:t>
      </w:r>
    </w:p>
    <w:p w14:paraId="7AF0C053" w14:textId="77777777" w:rsidR="00CB41CB" w:rsidRDefault="00CB41CB" w:rsidP="00CB41CB">
      <w:pPr>
        <w:pStyle w:val="cpCode"/>
      </w:pPr>
      <w:r>
        <w:t>architecture.</w:t>
      </w:r>
    </w:p>
    <w:p w14:paraId="010F2AF7" w14:textId="77777777" w:rsidR="00CB41CB" w:rsidRDefault="00CB41CB" w:rsidP="00CB41CB">
      <w:pPr>
        <w:pStyle w:val="cpCode"/>
      </w:pPr>
      <w:r>
        <w:t>summary;</w:t>
      </w:r>
    </w:p>
    <w:p w14:paraId="3DEFEE1E" w14:textId="77777777" w:rsidR="00CB41CB" w:rsidRDefault="00CB41CB" w:rsidP="00CB41CB">
      <w:pPr>
        <w:pStyle w:val="cpCode"/>
      </w:pPr>
    </w:p>
    <w:p w14:paraId="388ECB11" w14:textId="77777777" w:rsidR="00CB41CB" w:rsidRDefault="00CB41CB" w:rsidP="00CB41CB">
      <w:pPr>
        <w:pStyle w:val="cpCode"/>
      </w:pPr>
      <w:r>
        <w:t xml:space="preserve">   if (strlen($summary) &gt; $limit)</w:t>
      </w:r>
    </w:p>
    <w:p w14:paraId="59112C22" w14:textId="77777777" w:rsidR="00CB41CB" w:rsidRDefault="00CB41CB" w:rsidP="00CB41CB">
      <w:pPr>
        <w:pStyle w:val="cpCode"/>
      </w:pPr>
      <w:r>
        <w:t xml:space="preserve">      $summary = substr($summary, 0, strrpos(substr($summary, 0, $limit),</w:t>
      </w:r>
    </w:p>
    <w:p w14:paraId="02D6EFD8" w14:textId="77777777" w:rsidR="00CB41CB" w:rsidRDefault="00CB41CB" w:rsidP="00CB41CB">
      <w:pPr>
        <w:pStyle w:val="cpCode"/>
      </w:pPr>
      <w:r>
        <w:t xml:space="preserve">                        ' ')) . '...';</w:t>
      </w:r>
    </w:p>
    <w:p w14:paraId="0ABBDCA2" w14:textId="77777777" w:rsidR="00CB41CB" w:rsidRDefault="00CB41CB" w:rsidP="00CB41CB">
      <w:pPr>
        <w:pStyle w:val="cpCode"/>
      </w:pPr>
      <w:r>
        <w:lastRenderedPageBreak/>
        <w:t xml:space="preserve">   echo $summary;</w:t>
      </w:r>
    </w:p>
    <w:p w14:paraId="640BD7F1" w14:textId="77777777" w:rsidR="00CB41CB" w:rsidRDefault="00CB41CB" w:rsidP="00CB41CB">
      <w:pPr>
        <w:pStyle w:val="cpCode"/>
      </w:pPr>
      <w:r>
        <w:t>?&gt;</w:t>
      </w:r>
    </w:p>
    <w:p w14:paraId="35682603" w14:textId="77777777" w:rsidR="00CB41CB" w:rsidRDefault="00CB41CB" w:rsidP="00CB41CB">
      <w:pPr>
        <w:pStyle w:val="Textbody"/>
      </w:pPr>
      <w:r>
        <w:t xml:space="preserve">The </w:t>
      </w:r>
      <w:proofErr w:type="spellStart"/>
      <w:r w:rsidRPr="00114E3E">
        <w:rPr>
          <w:rStyle w:val="ccterm"/>
        </w:rPr>
        <w:t>str_replac</w:t>
      </w:r>
      <w:r>
        <w:t>e</w:t>
      </w:r>
      <w:proofErr w:type="spellEnd"/>
      <w:r>
        <w:t xml:space="preserve"> function replaces all occurrences of one string with another. 265</w:t>
      </w:r>
    </w:p>
    <w:p w14:paraId="77871A1A" w14:textId="77777777" w:rsidR="00CB41CB" w:rsidRDefault="00CB41CB" w:rsidP="00CB41CB">
      <w:pPr>
        <w:pStyle w:val="Textbody"/>
      </w:pPr>
      <w:r>
        <w:t>If no match is found, the original string is returned, otherwise the modified string is returned.</w:t>
      </w:r>
    </w:p>
    <w:p w14:paraId="15014F8F" w14:textId="77777777" w:rsidR="00CB41CB" w:rsidRDefault="00CB41CB" w:rsidP="00CB41CB">
      <w:pPr>
        <w:pStyle w:val="Textbody"/>
      </w:pPr>
      <w:r>
        <w:t xml:space="preserve">The </w:t>
      </w:r>
      <w:proofErr w:type="spellStart"/>
      <w:r w:rsidRPr="00114E3E">
        <w:rPr>
          <w:rStyle w:val="ccterm"/>
        </w:rPr>
        <w:t>strstr</w:t>
      </w:r>
      <w:proofErr w:type="spellEnd"/>
      <w:r>
        <w:t xml:space="preserve"> function returns the remainder of a string beginning with the first occurrence of a predefined string.</w:t>
      </w:r>
    </w:p>
    <w:p w14:paraId="6E55DB04" w14:textId="77777777" w:rsidR="00CB41CB" w:rsidRDefault="00CB41CB" w:rsidP="00CB41CB">
      <w:pPr>
        <w:pStyle w:val="Textbody"/>
      </w:pPr>
      <w:r>
        <w:t>The following example returns the domain name from an email address:</w:t>
      </w:r>
    </w:p>
    <w:p w14:paraId="6EC01FE3" w14:textId="77777777" w:rsidR="00CB41CB" w:rsidRDefault="00CB41CB" w:rsidP="00CB41CB">
      <w:pPr>
        <w:pStyle w:val="cpCode"/>
      </w:pPr>
      <w:r>
        <w:t>&lt;?php</w:t>
      </w:r>
    </w:p>
    <w:p w14:paraId="5B9435FC" w14:textId="77777777" w:rsidR="00CB41CB" w:rsidRDefault="00CB41CB" w:rsidP="00CB41CB">
      <w:pPr>
        <w:pStyle w:val="cpCode"/>
      </w:pPr>
      <w:r>
        <w:t xml:space="preserve">   $url = "sales@example.com";</w:t>
      </w:r>
    </w:p>
    <w:p w14:paraId="5FE7DB63" w14:textId="77777777" w:rsidR="00CB41CB" w:rsidRDefault="00CB41CB" w:rsidP="00CB41CB">
      <w:pPr>
        <w:pStyle w:val="cpCode"/>
      </w:pPr>
      <w:r>
        <w:t xml:space="preserve">   echo ltrim(strstr($url, "@"),"@");</w:t>
      </w:r>
    </w:p>
    <w:p w14:paraId="5CD852CF" w14:textId="77777777" w:rsidR="00CB41CB" w:rsidRDefault="00CB41CB" w:rsidP="00CB41CB">
      <w:pPr>
        <w:pStyle w:val="cpCode"/>
      </w:pPr>
      <w:r>
        <w:t>?&gt;</w:t>
      </w:r>
    </w:p>
    <w:p w14:paraId="71EDB3FA" w14:textId="77777777" w:rsidR="00CB41CB" w:rsidRDefault="00CB41CB" w:rsidP="00CB41CB">
      <w:pPr>
        <w:pStyle w:val="Textbody"/>
      </w:pPr>
      <w:r>
        <w:t>266</w:t>
      </w:r>
    </w:p>
    <w:p w14:paraId="471E636C" w14:textId="77777777" w:rsidR="00CB41CB" w:rsidRDefault="00CB41CB" w:rsidP="00CB41CB">
      <w:pPr>
        <w:pStyle w:val="Textbody"/>
      </w:pPr>
      <w:r>
        <w:t xml:space="preserve">The </w:t>
      </w:r>
      <w:proofErr w:type="spellStart"/>
      <w:r w:rsidRPr="00114E3E">
        <w:rPr>
          <w:rStyle w:val="ccterm"/>
        </w:rPr>
        <w:t>substr</w:t>
      </w:r>
      <w:proofErr w:type="spellEnd"/>
      <w:r>
        <w:t xml:space="preserve"> function returns a portion of a string:</w:t>
      </w:r>
    </w:p>
    <w:p w14:paraId="73D90BC2" w14:textId="77777777" w:rsidR="00CB41CB" w:rsidRDefault="00CB41CB" w:rsidP="00CB41CB">
      <w:pPr>
        <w:pStyle w:val="cpCode"/>
      </w:pPr>
      <w:r>
        <w:t>string substr(string str, int start [, int length])</w:t>
      </w:r>
    </w:p>
    <w:p w14:paraId="68A51666" w14:textId="77777777" w:rsidR="00CB41CB" w:rsidRDefault="00CB41CB" w:rsidP="00CB41CB">
      <w:pPr>
        <w:pStyle w:val="Textbody"/>
      </w:pPr>
      <w:r>
        <w:t>If start is negative, the function will begin from the end of the string.  If length is negative, the returned string will end length characters from the end of the string.</w:t>
      </w:r>
    </w:p>
    <w:p w14:paraId="205929E3" w14:textId="77777777" w:rsidR="00CB41CB" w:rsidRDefault="00CB41CB" w:rsidP="00CB41CB">
      <w:pPr>
        <w:pStyle w:val="Textbody"/>
      </w:pPr>
      <w:r>
        <w:t xml:space="preserve">The </w:t>
      </w:r>
      <w:proofErr w:type="spellStart"/>
      <w:r w:rsidRPr="00114E3E">
        <w:rPr>
          <w:rStyle w:val="ccterm"/>
        </w:rPr>
        <w:t>substr_count</w:t>
      </w:r>
      <w:proofErr w:type="spellEnd"/>
      <w:r>
        <w:t xml:space="preserve"> function returns the number of times one string occurs within another. 267</w:t>
      </w:r>
    </w:p>
    <w:p w14:paraId="17A8B359" w14:textId="77777777" w:rsidR="00CB41CB" w:rsidRDefault="00CB41CB" w:rsidP="00CB41CB">
      <w:pPr>
        <w:pStyle w:val="Textbody"/>
      </w:pPr>
      <w:r>
        <w:t>The following example counts the number of times certain buzzwords occur:</w:t>
      </w:r>
    </w:p>
    <w:p w14:paraId="3DF5148E" w14:textId="77777777" w:rsidR="00CB41CB" w:rsidRDefault="00CB41CB" w:rsidP="00CB41CB">
      <w:pPr>
        <w:pStyle w:val="cpCode"/>
      </w:pPr>
      <w:r>
        <w:t>&lt;?php</w:t>
      </w:r>
    </w:p>
    <w:p w14:paraId="7E226067" w14:textId="77777777" w:rsidR="00CB41CB" w:rsidRDefault="00CB41CB" w:rsidP="00CB41CB">
      <w:pPr>
        <w:pStyle w:val="cpCode"/>
      </w:pPr>
      <w:r>
        <w:t xml:space="preserve">   $buzzwords = array("mindshare", "synergy", "space");</w:t>
      </w:r>
    </w:p>
    <w:p w14:paraId="07D940F0" w14:textId="77777777" w:rsidR="00CB41CB" w:rsidRDefault="00CB41CB" w:rsidP="00CB41CB">
      <w:pPr>
        <w:pStyle w:val="cpCode"/>
      </w:pPr>
      <w:r>
        <w:t>$talk = &lt;&lt;&lt; talk</w:t>
      </w:r>
    </w:p>
    <w:p w14:paraId="349CF1DB" w14:textId="77777777" w:rsidR="00CB41CB" w:rsidRDefault="00CB41CB" w:rsidP="00CB41CB">
      <w:pPr>
        <w:pStyle w:val="cpCode"/>
      </w:pPr>
      <w:r>
        <w:t>I'm certain that we could dominate mindshare in this space with our new product,</w:t>
      </w:r>
    </w:p>
    <w:p w14:paraId="03F74105" w14:textId="77777777" w:rsidR="00CB41CB" w:rsidRDefault="00CB41CB" w:rsidP="00CB41CB">
      <w:pPr>
        <w:pStyle w:val="cpCode"/>
      </w:pPr>
      <w:r>
        <w:t>establishing a true synergy between the marketing and product development teams.</w:t>
      </w:r>
    </w:p>
    <w:p w14:paraId="3F8603DB" w14:textId="77777777" w:rsidR="00CB41CB" w:rsidRDefault="00CB41CB" w:rsidP="00CB41CB">
      <w:pPr>
        <w:pStyle w:val="cpCode"/>
      </w:pPr>
      <w:r>
        <w:t>We'll own this space in three months.</w:t>
      </w:r>
    </w:p>
    <w:p w14:paraId="134EB464" w14:textId="77777777" w:rsidR="00CB41CB" w:rsidRDefault="00CB41CB" w:rsidP="00CB41CB">
      <w:pPr>
        <w:pStyle w:val="cpCode"/>
      </w:pPr>
      <w:r>
        <w:t>talk;</w:t>
      </w:r>
    </w:p>
    <w:p w14:paraId="4D6B0CE9" w14:textId="77777777" w:rsidR="00CB41CB" w:rsidRDefault="00CB41CB" w:rsidP="00CB41CB">
      <w:pPr>
        <w:pStyle w:val="cpCode"/>
      </w:pPr>
      <w:r>
        <w:t xml:space="preserve">   foreach($buzzwords as $bw) {</w:t>
      </w:r>
    </w:p>
    <w:p w14:paraId="1EDB2368" w14:textId="77777777" w:rsidR="00CB41CB" w:rsidRDefault="00CB41CB" w:rsidP="00CB41CB">
      <w:pPr>
        <w:pStyle w:val="cpCode"/>
      </w:pPr>
      <w:r>
        <w:t xml:space="preserve">      echo "The word $bw appears ".substr_count($talk,$bw)." time(s).&lt;br /&gt;";</w:t>
      </w:r>
    </w:p>
    <w:p w14:paraId="57EA21AD" w14:textId="77777777" w:rsidR="00CB41CB" w:rsidRDefault="00CB41CB" w:rsidP="00CB41CB">
      <w:pPr>
        <w:pStyle w:val="cpCode"/>
      </w:pPr>
      <w:r>
        <w:t xml:space="preserve">   }</w:t>
      </w:r>
    </w:p>
    <w:p w14:paraId="4C1ABBF8" w14:textId="77777777" w:rsidR="00CB41CB" w:rsidRDefault="00CB41CB" w:rsidP="00CB41CB">
      <w:pPr>
        <w:pStyle w:val="cpCode"/>
      </w:pPr>
      <w:r>
        <w:t>?&gt;</w:t>
      </w:r>
    </w:p>
    <w:p w14:paraId="38A9F5EE" w14:textId="77777777" w:rsidR="00CB41CB" w:rsidRDefault="00CB41CB" w:rsidP="00CB41CB">
      <w:pPr>
        <w:pStyle w:val="Textbody"/>
      </w:pPr>
      <w:r>
        <w:t>268</w:t>
      </w:r>
    </w:p>
    <w:p w14:paraId="6B4C8752" w14:textId="77777777" w:rsidR="00CB41CB" w:rsidRDefault="00CB41CB" w:rsidP="00CB41CB">
      <w:pPr>
        <w:pStyle w:val="Textbody"/>
      </w:pPr>
      <w:r>
        <w:t xml:space="preserve">The </w:t>
      </w:r>
      <w:proofErr w:type="spellStart"/>
      <w:r w:rsidRPr="00114E3E">
        <w:rPr>
          <w:rStyle w:val="ccterm"/>
        </w:rPr>
        <w:t>substr_replace</w:t>
      </w:r>
      <w:proofErr w:type="spellEnd"/>
      <w:r>
        <w:t xml:space="preserve"> function replaces </w:t>
      </w:r>
      <w:proofErr w:type="spellStart"/>
      <w:r>
        <w:t>occurances</w:t>
      </w:r>
      <w:proofErr w:type="spellEnd"/>
      <w:r>
        <w:t xml:space="preserve"> of one string with another:</w:t>
      </w:r>
    </w:p>
    <w:p w14:paraId="71F04926" w14:textId="77777777" w:rsidR="00CB41CB" w:rsidRDefault="00CB41CB" w:rsidP="00CB41CB">
      <w:pPr>
        <w:pStyle w:val="cpCode"/>
      </w:pPr>
      <w:r>
        <w:t>string substr_replace(string str, string replacement, int start [,int length])</w:t>
      </w:r>
    </w:p>
    <w:p w14:paraId="2A333A75" w14:textId="77777777" w:rsidR="00CB41CB" w:rsidRDefault="00CB41CB" w:rsidP="00CB41CB">
      <w:pPr>
        <w:pStyle w:val="Textbody"/>
      </w:pPr>
      <w:r>
        <w:t>The following example shows only the last four numbers of a credit card number:</w:t>
      </w:r>
    </w:p>
    <w:p w14:paraId="0A565387" w14:textId="77777777" w:rsidR="00CB41CB" w:rsidRDefault="00CB41CB" w:rsidP="00CB41CB">
      <w:pPr>
        <w:pStyle w:val="cpCode"/>
      </w:pPr>
      <w:r>
        <w:t>&lt;?php</w:t>
      </w:r>
    </w:p>
    <w:p w14:paraId="2CCF1E49" w14:textId="77777777" w:rsidR="00CB41CB" w:rsidRDefault="00CB41CB" w:rsidP="00CB41CB">
      <w:pPr>
        <w:pStyle w:val="cpCode"/>
      </w:pPr>
      <w:r>
        <w:t xml:space="preserve">   $ccnumber = "1234567899991111";</w:t>
      </w:r>
    </w:p>
    <w:p w14:paraId="20C9B1DC" w14:textId="77777777" w:rsidR="00CB41CB" w:rsidRDefault="00CB41CB" w:rsidP="00CB41CB">
      <w:pPr>
        <w:pStyle w:val="cpCode"/>
      </w:pPr>
      <w:r>
        <w:t xml:space="preserve">   echo substr_replace($ccnumber,"************",0,12);</w:t>
      </w:r>
    </w:p>
    <w:p w14:paraId="74B90881" w14:textId="77777777" w:rsidR="00CB41CB" w:rsidRDefault="00CB41CB" w:rsidP="00CB41CB">
      <w:pPr>
        <w:pStyle w:val="cpCode"/>
      </w:pPr>
      <w:r>
        <w:t>?&gt;</w:t>
      </w:r>
    </w:p>
    <w:p w14:paraId="798836EB" w14:textId="77777777" w:rsidR="00CB41CB" w:rsidRDefault="00CB41CB" w:rsidP="00CB41CB">
      <w:pPr>
        <w:pStyle w:val="Textbody"/>
      </w:pPr>
      <w:r>
        <w:t>269</w:t>
      </w:r>
    </w:p>
    <w:p w14:paraId="79AFD186" w14:textId="77777777" w:rsidR="00CB41CB" w:rsidRDefault="00CB41CB" w:rsidP="00CB41CB">
      <w:pPr>
        <w:pStyle w:val="Textbody"/>
      </w:pPr>
      <w:r>
        <w:t xml:space="preserve">The </w:t>
      </w:r>
      <w:proofErr w:type="spellStart"/>
      <w:r w:rsidRPr="00114E3E">
        <w:rPr>
          <w:rStyle w:val="ccterm"/>
        </w:rPr>
        <w:t>ltrim</w:t>
      </w:r>
      <w:proofErr w:type="spellEnd"/>
      <w:r>
        <w:t xml:space="preserve"> function trims characters from the beginning of a string (including horizontal tab \t, \</w:t>
      </w:r>
      <w:proofErr w:type="spellStart"/>
      <w:proofErr w:type="gramStart"/>
      <w:r>
        <w:t>n,or</w:t>
      </w:r>
      <w:proofErr w:type="spellEnd"/>
      <w:proofErr w:type="gramEnd"/>
      <w:r>
        <w:t xml:space="preserve"> vertical tab \x0b and NULL \0):</w:t>
      </w:r>
    </w:p>
    <w:p w14:paraId="69060121" w14:textId="77777777" w:rsidR="00CB41CB" w:rsidRDefault="00CB41CB" w:rsidP="00CB41CB">
      <w:pPr>
        <w:pStyle w:val="cpCode"/>
      </w:pPr>
      <w:r>
        <w:t>string ltrim(string str, [,string charlist])</w:t>
      </w:r>
    </w:p>
    <w:p w14:paraId="26664E25" w14:textId="77777777" w:rsidR="00CB41CB" w:rsidRDefault="00CB41CB" w:rsidP="00CB41CB">
      <w:pPr>
        <w:pStyle w:val="Textbody"/>
      </w:pPr>
      <w:proofErr w:type="spellStart"/>
      <w:r w:rsidRPr="00114E3E">
        <w:rPr>
          <w:rStyle w:val="ccterm"/>
        </w:rPr>
        <w:lastRenderedPageBreak/>
        <w:t>rtrim</w:t>
      </w:r>
      <w:proofErr w:type="spellEnd"/>
      <w:r>
        <w:t xml:space="preserve"> trims from the right and </w:t>
      </w:r>
      <w:r w:rsidRPr="00114E3E">
        <w:rPr>
          <w:rStyle w:val="ccterm"/>
        </w:rPr>
        <w:t>trim</w:t>
      </w:r>
      <w:r>
        <w:t xml:space="preserve"> trims from both ends. 270</w:t>
      </w:r>
    </w:p>
    <w:p w14:paraId="3DD09E49" w14:textId="77777777" w:rsidR="00CB41CB" w:rsidRDefault="00CB41CB" w:rsidP="00CB41CB">
      <w:pPr>
        <w:pStyle w:val="Textbody"/>
      </w:pPr>
      <w:r>
        <w:t xml:space="preserve">The </w:t>
      </w:r>
      <w:proofErr w:type="spellStart"/>
      <w:r w:rsidRPr="00114E3E">
        <w:rPr>
          <w:rStyle w:val="ccterm"/>
        </w:rPr>
        <w:t>str_pad</w:t>
      </w:r>
      <w:proofErr w:type="spellEnd"/>
      <w:r>
        <w:t xml:space="preserve"> function is used to pad a string.</w:t>
      </w:r>
    </w:p>
    <w:p w14:paraId="07551CE2" w14:textId="77777777" w:rsidR="00CB41CB" w:rsidRDefault="00CB41CB" w:rsidP="00CB41CB">
      <w:pPr>
        <w:pStyle w:val="Textbody"/>
      </w:pPr>
      <w:r>
        <w:t>The following will pad a string with designated characters at both ends:</w:t>
      </w:r>
    </w:p>
    <w:p w14:paraId="6741ACB7" w14:textId="77777777" w:rsidR="00CB41CB" w:rsidRDefault="00CB41CB" w:rsidP="00CB41CB">
      <w:pPr>
        <w:pStyle w:val="cpCode"/>
      </w:pPr>
      <w:r>
        <w:t>$header="Log Report";</w:t>
      </w:r>
    </w:p>
    <w:p w14:paraId="5D8BE589" w14:textId="77777777" w:rsidR="00CB41CB" w:rsidRDefault="00CB41CB" w:rsidP="00CB41CB">
      <w:pPr>
        <w:pStyle w:val="cpCode"/>
      </w:pPr>
      <w:r>
        <w:t>echo str_pad($header,20,"=+",STR_PAD_BOTH);</w:t>
      </w:r>
    </w:p>
    <w:p w14:paraId="5AF198AD" w14:textId="77777777" w:rsidR="00CB41CB" w:rsidRDefault="00CB41CB" w:rsidP="00CB41CB">
      <w:pPr>
        <w:pStyle w:val="Textbody"/>
      </w:pPr>
      <w:r>
        <w:t xml:space="preserve">The </w:t>
      </w:r>
      <w:proofErr w:type="spellStart"/>
      <w:r w:rsidRPr="00114E3E">
        <w:rPr>
          <w:rStyle w:val="ccterm"/>
        </w:rPr>
        <w:t>count_chars</w:t>
      </w:r>
      <w:proofErr w:type="spellEnd"/>
      <w:r>
        <w:t xml:space="preserve"> function provides information on the number of characters in a string:</w:t>
      </w:r>
    </w:p>
    <w:p w14:paraId="017B11DF" w14:textId="77777777" w:rsidR="00CB41CB" w:rsidRDefault="00CB41CB" w:rsidP="00CB41CB">
      <w:pPr>
        <w:pStyle w:val="cpCode"/>
      </w:pPr>
      <w:r>
        <w:t>mixed count_chars(string str [,mode])</w:t>
      </w:r>
    </w:p>
    <w:p w14:paraId="69695680" w14:textId="77777777" w:rsidR="00CB41CB" w:rsidRDefault="00CB41CB" w:rsidP="00CB41CB">
      <w:pPr>
        <w:pStyle w:val="Textbody"/>
      </w:pPr>
      <w:r>
        <w:t>271</w:t>
      </w:r>
    </w:p>
    <w:p w14:paraId="09285913" w14:textId="77777777" w:rsidR="00CB41CB" w:rsidRDefault="00CB41CB" w:rsidP="00CB41CB">
      <w:pPr>
        <w:pStyle w:val="cpCode"/>
      </w:pPr>
      <w:r>
        <w:t>&lt;?php</w:t>
      </w:r>
    </w:p>
    <w:p w14:paraId="6BEDF468" w14:textId="77777777" w:rsidR="00CB41CB" w:rsidRDefault="00CB41CB" w:rsidP="00CB41CB">
      <w:pPr>
        <w:pStyle w:val="cpCode"/>
      </w:pPr>
      <w:r>
        <w:t xml:space="preserve">   $sentence = "The rain in Spain falls mainly on the plain";</w:t>
      </w:r>
    </w:p>
    <w:p w14:paraId="22C63710" w14:textId="77777777" w:rsidR="00CB41CB" w:rsidRDefault="00CB41CB" w:rsidP="00CB41CB">
      <w:pPr>
        <w:pStyle w:val="cpCode"/>
      </w:pPr>
      <w:r>
        <w:t xml:space="preserve">   // Retrieve located characters and their corresponding frequency.</w:t>
      </w:r>
    </w:p>
    <w:p w14:paraId="293B2F44" w14:textId="77777777" w:rsidR="00CB41CB" w:rsidRDefault="00CB41CB" w:rsidP="00CB41CB">
      <w:pPr>
        <w:pStyle w:val="cpCode"/>
      </w:pPr>
      <w:r>
        <w:t xml:space="preserve">   $chart = count_chars($sentence, 1);</w:t>
      </w:r>
    </w:p>
    <w:p w14:paraId="5E90FDFF" w14:textId="77777777" w:rsidR="00CB41CB" w:rsidRDefault="00CB41CB" w:rsidP="00CB41CB">
      <w:pPr>
        <w:pStyle w:val="cpCode"/>
      </w:pPr>
    </w:p>
    <w:p w14:paraId="7B6D059C" w14:textId="77777777" w:rsidR="00CB41CB" w:rsidRDefault="00CB41CB" w:rsidP="00CB41CB">
      <w:pPr>
        <w:pStyle w:val="cpCode"/>
      </w:pPr>
      <w:r>
        <w:t xml:space="preserve">   foreach($chart as $letter=&gt;$frequency)</w:t>
      </w:r>
    </w:p>
    <w:p w14:paraId="207D3A0B" w14:textId="77777777" w:rsidR="00CB41CB" w:rsidRDefault="00CB41CB" w:rsidP="00CB41CB">
      <w:pPr>
        <w:pStyle w:val="cpCode"/>
      </w:pPr>
      <w:r>
        <w:t xml:space="preserve">      echo "Character ".chr($letter)." appears $frequency times&lt;br /&gt;";</w:t>
      </w:r>
    </w:p>
    <w:p w14:paraId="7F2881F2" w14:textId="77777777" w:rsidR="00CB41CB" w:rsidRDefault="00CB41CB" w:rsidP="00CB41CB">
      <w:pPr>
        <w:pStyle w:val="cpCode"/>
      </w:pPr>
      <w:r>
        <w:t>?&gt;</w:t>
      </w:r>
    </w:p>
    <w:p w14:paraId="500E2BD5" w14:textId="77777777" w:rsidR="00CB41CB" w:rsidRDefault="00CB41CB" w:rsidP="00CB41CB">
      <w:pPr>
        <w:pStyle w:val="Textbody"/>
      </w:pPr>
      <w:r>
        <w:t xml:space="preserve">The </w:t>
      </w:r>
      <w:proofErr w:type="spellStart"/>
      <w:r w:rsidRPr="00114E3E">
        <w:rPr>
          <w:rStyle w:val="ccterm"/>
        </w:rPr>
        <w:t>str_word_count</w:t>
      </w:r>
      <w:proofErr w:type="spellEnd"/>
      <w:r>
        <w:t xml:space="preserve"> function returns information about the number of words:</w:t>
      </w:r>
    </w:p>
    <w:p w14:paraId="4AB45B3A" w14:textId="77777777" w:rsidR="00CB41CB" w:rsidRDefault="00CB41CB" w:rsidP="00CB41CB">
      <w:pPr>
        <w:pStyle w:val="cpCode"/>
      </w:pPr>
      <w:r>
        <w:t>mixed str_word_count(string str [, int format])</w:t>
      </w:r>
    </w:p>
    <w:p w14:paraId="041C998A" w14:textId="77777777" w:rsidR="00CB41CB" w:rsidRDefault="00CB41CB" w:rsidP="00CB41CB">
      <w:pPr>
        <w:pStyle w:val="Textbody"/>
      </w:pPr>
      <w:r>
        <w:t>272</w:t>
      </w:r>
    </w:p>
    <w:p w14:paraId="583AF1F6" w14:textId="77777777" w:rsidR="00CB41CB" w:rsidRDefault="00CB41CB" w:rsidP="00CB41CB">
      <w:pPr>
        <w:pStyle w:val="Textbody"/>
      </w:pPr>
      <w:r>
        <w:t xml:space="preserve">If format is not specified, the word count is </w:t>
      </w:r>
      <w:proofErr w:type="spellStart"/>
      <w:r>
        <w:t>retrurned</w:t>
      </w:r>
      <w:proofErr w:type="spellEnd"/>
      <w:r>
        <w:t xml:space="preserve">.  If format is 1, an array of all words found in the string is returned. If format is 2, an array is returned where key is the numerical </w:t>
      </w:r>
      <w:proofErr w:type="spellStart"/>
      <w:r>
        <w:t>postion</w:t>
      </w:r>
      <w:proofErr w:type="spellEnd"/>
      <w:r>
        <w:t xml:space="preserve"> of the word and value is the word itself.</w:t>
      </w:r>
    </w:p>
    <w:p w14:paraId="6861585C" w14:textId="77777777" w:rsidR="00CB41CB" w:rsidRDefault="00CB41CB" w:rsidP="00CB41CB">
      <w:pPr>
        <w:pStyle w:val="Textbody"/>
      </w:pPr>
      <w:r>
        <w:t xml:space="preserve">You can use this function in conjunction with </w:t>
      </w:r>
      <w:proofErr w:type="spellStart"/>
      <w:r w:rsidRPr="00114E3E">
        <w:rPr>
          <w:rStyle w:val="ccterm"/>
        </w:rPr>
        <w:t>array_count_values</w:t>
      </w:r>
      <w:proofErr w:type="spellEnd"/>
      <w:r>
        <w:t xml:space="preserve"> to determine the frequency of each word within a </w:t>
      </w:r>
      <w:proofErr w:type="gramStart"/>
      <w:r>
        <w:t>string:\</w:t>
      </w:r>
      <w:proofErr w:type="gramEnd"/>
    </w:p>
    <w:p w14:paraId="7987B422" w14:textId="77777777" w:rsidR="00CB41CB" w:rsidRDefault="00CB41CB" w:rsidP="00CB41CB">
      <w:pPr>
        <w:pStyle w:val="cpCode"/>
      </w:pPr>
      <w:r>
        <w:t>&lt;?php</w:t>
      </w:r>
    </w:p>
    <w:p w14:paraId="66168013" w14:textId="77777777" w:rsidR="00CB41CB" w:rsidRDefault="00CB41CB" w:rsidP="00CB41CB">
      <w:pPr>
        <w:pStyle w:val="cpCode"/>
      </w:pPr>
      <w:r>
        <w:t>$summary = &lt;&lt;&lt; summary</w:t>
      </w:r>
    </w:p>
    <w:p w14:paraId="083C3F55" w14:textId="77777777" w:rsidR="00CB41CB" w:rsidRDefault="00CB41CB" w:rsidP="00CB41CB">
      <w:pPr>
        <w:pStyle w:val="cpCode"/>
      </w:pPr>
      <w:r>
        <w:t>In the latest installment of the ongoing Developer.com PHP series,</w:t>
      </w:r>
    </w:p>
    <w:p w14:paraId="0A565EF9" w14:textId="77777777" w:rsidR="00CB41CB" w:rsidRDefault="00CB41CB" w:rsidP="00CB41CB">
      <w:pPr>
        <w:pStyle w:val="cpCode"/>
      </w:pPr>
      <w:r>
        <w:t>I discuss the many improvements and additions to PHP 5's</w:t>
      </w:r>
    </w:p>
    <w:p w14:paraId="2E8627B0" w14:textId="77777777" w:rsidR="00CB41CB" w:rsidRDefault="00CB41CB" w:rsidP="00CB41CB">
      <w:pPr>
        <w:pStyle w:val="cpCode"/>
      </w:pPr>
      <w:r>
        <w:t>object-oriented architecture.</w:t>
      </w:r>
    </w:p>
    <w:p w14:paraId="6BAD4B60" w14:textId="77777777" w:rsidR="00CB41CB" w:rsidRDefault="00CB41CB" w:rsidP="00CB41CB">
      <w:pPr>
        <w:pStyle w:val="cpCode"/>
      </w:pPr>
      <w:r>
        <w:t>summary;</w:t>
      </w:r>
    </w:p>
    <w:p w14:paraId="723183CE" w14:textId="77777777" w:rsidR="00CB41CB" w:rsidRDefault="00CB41CB" w:rsidP="00CB41CB">
      <w:pPr>
        <w:pStyle w:val="cpCode"/>
      </w:pPr>
      <w:r>
        <w:t xml:space="preserve">   $words = str_word_count($summary,2);</w:t>
      </w:r>
    </w:p>
    <w:p w14:paraId="709A5F42" w14:textId="77777777" w:rsidR="00CB41CB" w:rsidRDefault="00CB41CB" w:rsidP="00CB41CB">
      <w:pPr>
        <w:pStyle w:val="cpCode"/>
      </w:pPr>
      <w:r>
        <w:t xml:space="preserve">   $frequency = array_count_values($words);</w:t>
      </w:r>
    </w:p>
    <w:p w14:paraId="6D4556B1" w14:textId="77777777" w:rsidR="00CB41CB" w:rsidRDefault="00CB41CB" w:rsidP="00CB41CB">
      <w:pPr>
        <w:pStyle w:val="cpCode"/>
      </w:pPr>
      <w:r>
        <w:t xml:space="preserve">   print_r($frequency);</w:t>
      </w:r>
    </w:p>
    <w:p w14:paraId="181BBDEA" w14:textId="77777777" w:rsidR="00CB41CB" w:rsidRDefault="00CB41CB" w:rsidP="00CB41CB">
      <w:pPr>
        <w:pStyle w:val="cpCode"/>
      </w:pPr>
      <w:r>
        <w:t>?&gt;</w:t>
      </w:r>
    </w:p>
    <w:p w14:paraId="7B5165FD" w14:textId="77777777" w:rsidR="00CB41CB" w:rsidRDefault="00CB41CB" w:rsidP="00CB41CB">
      <w:pPr>
        <w:pStyle w:val="Textbody"/>
      </w:pPr>
      <w:r>
        <w:t>273</w:t>
      </w:r>
    </w:p>
    <w:p w14:paraId="7CC28CA6" w14:textId="77777777" w:rsidR="00CB41CB" w:rsidRDefault="00CB41CB" w:rsidP="00CB41CB">
      <w:pPr>
        <w:pStyle w:val="Textbody"/>
      </w:pPr>
      <w:r>
        <w:t xml:space="preserve">There is a PEAR package called </w:t>
      </w:r>
      <w:proofErr w:type="spellStart"/>
      <w:r w:rsidRPr="00114E3E">
        <w:rPr>
          <w:rStyle w:val="ccterm"/>
        </w:rPr>
        <w:t>Validate_US</w:t>
      </w:r>
      <w:proofErr w:type="spellEnd"/>
      <w:r>
        <w:t xml:space="preserve"> that handles </w:t>
      </w:r>
      <w:proofErr w:type="spellStart"/>
      <w:r>
        <w:t>vaidation</w:t>
      </w:r>
      <w:proofErr w:type="spellEnd"/>
      <w:r>
        <w:t xml:space="preserve"> of many US formats like state abbreviations, zip codes, SSNs, etc. 274</w:t>
      </w:r>
    </w:p>
    <w:p w14:paraId="4E9AB251" w14:textId="77777777" w:rsidR="00CB41CB" w:rsidRDefault="00CB41CB" w:rsidP="00CB41CB">
      <w:pPr>
        <w:pStyle w:val="Textbody"/>
      </w:pPr>
      <w:r>
        <w:t xml:space="preserve">At the time of writing, this was a beta </w:t>
      </w:r>
      <w:proofErr w:type="gramStart"/>
      <w:r>
        <w:t>release</w:t>
      </w:r>
      <w:proofErr w:type="gramEnd"/>
      <w:r>
        <w:t xml:space="preserve"> so you needed to pass the -f parameter to the PEAR install command. 275</w:t>
      </w:r>
    </w:p>
    <w:p w14:paraId="1FB7AA90" w14:textId="77777777" w:rsidR="00CB41CB" w:rsidRDefault="00CB41CB" w:rsidP="00CB41CB">
      <w:pPr>
        <w:pStyle w:val="cpCode"/>
      </w:pPr>
      <w:r>
        <w:t>&lt;?php</w:t>
      </w:r>
    </w:p>
    <w:p w14:paraId="641727AF" w14:textId="77777777" w:rsidR="00CB41CB" w:rsidRDefault="00CB41CB" w:rsidP="00CB41CB">
      <w:pPr>
        <w:pStyle w:val="cpCode"/>
      </w:pPr>
      <w:r>
        <w:t xml:space="preserve">   include "Validate/US.php";</w:t>
      </w:r>
    </w:p>
    <w:p w14:paraId="675A4874" w14:textId="77777777" w:rsidR="00CB41CB" w:rsidRDefault="00CB41CB" w:rsidP="00CB41CB">
      <w:pPr>
        <w:pStyle w:val="cpCode"/>
      </w:pPr>
      <w:r>
        <w:t xml:space="preserve">   $validate = new Validate_US();</w:t>
      </w:r>
    </w:p>
    <w:p w14:paraId="0D9A68DA" w14:textId="77777777" w:rsidR="00CB41CB" w:rsidRDefault="00CB41CB" w:rsidP="00CB41CB">
      <w:pPr>
        <w:pStyle w:val="cpCode"/>
      </w:pPr>
      <w:r>
        <w:t xml:space="preserve">   echo $validate-&gt;phoneNumber("614-999-9999");</w:t>
      </w:r>
    </w:p>
    <w:p w14:paraId="77B53D72" w14:textId="77777777" w:rsidR="00CB41CB" w:rsidRDefault="00CB41CB" w:rsidP="00CB41CB">
      <w:pPr>
        <w:pStyle w:val="cpCode"/>
      </w:pPr>
      <w:r>
        <w:t>?&gt;</w:t>
      </w:r>
    </w:p>
    <w:p w14:paraId="7F033ED6" w14:textId="77777777" w:rsidR="00CB41CB" w:rsidRDefault="00CB41CB" w:rsidP="00CB41CB">
      <w:pPr>
        <w:pStyle w:val="Heading2"/>
      </w:pPr>
      <w:bookmarkStart w:id="22" w:name="_Toc102904135"/>
      <w:bookmarkStart w:id="23" w:name="_Toc102904496"/>
      <w:r>
        <w:lastRenderedPageBreak/>
        <w:t>Working with the File and Operating System</w:t>
      </w:r>
      <w:bookmarkEnd w:id="22"/>
      <w:bookmarkEnd w:id="23"/>
    </w:p>
    <w:p w14:paraId="3A8EA4D5" w14:textId="77777777" w:rsidR="00CB41CB" w:rsidRDefault="00CB41CB" w:rsidP="00677A1C">
      <w:pPr>
        <w:pStyle w:val="cpNote"/>
      </w:pPr>
      <w:r>
        <w:t>PHP is particularly adept at working with the underlying file system, so much so that it is gaining popularity as a command-line interpretor (a capability introducted in 4.2.0).  This is beyond the scope of this book.</w:t>
      </w:r>
    </w:p>
    <w:p w14:paraId="0D565A6C" w14:textId="77777777" w:rsidR="00CB41CB" w:rsidRDefault="00CB41CB" w:rsidP="00CB41CB">
      <w:pPr>
        <w:pStyle w:val="Textbody"/>
      </w:pPr>
      <w:r>
        <w:t>278</w:t>
      </w:r>
    </w:p>
    <w:p w14:paraId="44D788F2" w14:textId="77777777" w:rsidR="00CB41CB" w:rsidRDefault="00CB41CB" w:rsidP="00CB41CB">
      <w:pPr>
        <w:pStyle w:val="Textbody"/>
      </w:pPr>
      <w:r>
        <w:t xml:space="preserve">The </w:t>
      </w:r>
      <w:proofErr w:type="spellStart"/>
      <w:r w:rsidRPr="00114E3E">
        <w:rPr>
          <w:rStyle w:val="ccterm"/>
        </w:rPr>
        <w:t>basename</w:t>
      </w:r>
      <w:proofErr w:type="spellEnd"/>
      <w:r>
        <w:t xml:space="preserve"> function returns the filename component of a path.</w:t>
      </w:r>
    </w:p>
    <w:p w14:paraId="1BAD9019" w14:textId="77777777" w:rsidR="00CB41CB" w:rsidRDefault="00CB41CB" w:rsidP="00CB41CB">
      <w:pPr>
        <w:pStyle w:val="Textbody"/>
      </w:pPr>
      <w:r>
        <w:t>If the optional suffix parameter is included, the suffix will be excluded if it matches (i.e., ".txt").</w:t>
      </w:r>
    </w:p>
    <w:p w14:paraId="6C7DBCF0" w14:textId="77777777" w:rsidR="00CB41CB" w:rsidRDefault="00CB41CB" w:rsidP="00CB41CB">
      <w:pPr>
        <w:pStyle w:val="Textbody"/>
      </w:pPr>
      <w:r>
        <w:t xml:space="preserve">The </w:t>
      </w:r>
      <w:proofErr w:type="spellStart"/>
      <w:r w:rsidRPr="00114E3E">
        <w:rPr>
          <w:rStyle w:val="ccterm"/>
        </w:rPr>
        <w:t>dirname</w:t>
      </w:r>
      <w:proofErr w:type="spellEnd"/>
      <w:r>
        <w:t xml:space="preserve"> function returns the directory portion of a path. 279</w:t>
      </w:r>
    </w:p>
    <w:p w14:paraId="2EC62352" w14:textId="77777777" w:rsidR="00CB41CB" w:rsidRDefault="00CB41CB" w:rsidP="00CB41CB">
      <w:pPr>
        <w:pStyle w:val="Textbody"/>
      </w:pPr>
      <w:r>
        <w:t xml:space="preserve">The </w:t>
      </w:r>
      <w:proofErr w:type="spellStart"/>
      <w:r w:rsidRPr="00114E3E">
        <w:rPr>
          <w:rStyle w:val="ccterm"/>
        </w:rPr>
        <w:t>pathinfo</w:t>
      </w:r>
      <w:proofErr w:type="spellEnd"/>
      <w:r>
        <w:t xml:space="preserve"> function returns an associative array consisting of the path, base name, and extension.</w:t>
      </w:r>
    </w:p>
    <w:p w14:paraId="0245DC6E" w14:textId="77777777" w:rsidR="00CB41CB" w:rsidRDefault="00CB41CB" w:rsidP="00CB41CB">
      <w:pPr>
        <w:pStyle w:val="cpCode"/>
      </w:pPr>
      <w:r>
        <w:t>&lt;?php</w:t>
      </w:r>
    </w:p>
    <w:p w14:paraId="4D26210E" w14:textId="77777777" w:rsidR="00CB41CB" w:rsidRDefault="00CB41CB" w:rsidP="00CB41CB">
      <w:pPr>
        <w:pStyle w:val="cpCode"/>
      </w:pPr>
      <w:r>
        <w:t xml:space="preserve">   $pathinfo = pathinfo("/home/www/htdocs/book/chapter10/index.html");</w:t>
      </w:r>
    </w:p>
    <w:p w14:paraId="4ACEFFA9" w14:textId="77777777" w:rsidR="00CB41CB" w:rsidRDefault="00CB41CB" w:rsidP="00CB41CB">
      <w:pPr>
        <w:pStyle w:val="cpCode"/>
      </w:pPr>
      <w:r>
        <w:t xml:space="preserve">   echo "Dir name: $pathinfo[dirname]&lt;br /&gt;\n";</w:t>
      </w:r>
    </w:p>
    <w:p w14:paraId="0232E49E" w14:textId="77777777" w:rsidR="00CB41CB" w:rsidRDefault="00CB41CB" w:rsidP="00CB41CB">
      <w:pPr>
        <w:pStyle w:val="cpCode"/>
      </w:pPr>
      <w:r>
        <w:t xml:space="preserve">   echo "Base name: $pathinfo[basename] &lt;br /&gt;\n";</w:t>
      </w:r>
    </w:p>
    <w:p w14:paraId="75793C4A" w14:textId="77777777" w:rsidR="00CB41CB" w:rsidRDefault="00CB41CB" w:rsidP="00CB41CB">
      <w:pPr>
        <w:pStyle w:val="cpCode"/>
      </w:pPr>
      <w:r>
        <w:t xml:space="preserve">   echo "Extension: $pathinfo[extension] &lt;br /&gt;\n";</w:t>
      </w:r>
    </w:p>
    <w:p w14:paraId="470ADA3F" w14:textId="77777777" w:rsidR="00CB41CB" w:rsidRDefault="00CB41CB" w:rsidP="00CB41CB">
      <w:pPr>
        <w:pStyle w:val="cpCode"/>
      </w:pPr>
      <w:r>
        <w:t>?&gt;</w:t>
      </w:r>
    </w:p>
    <w:p w14:paraId="06637AEE" w14:textId="77777777" w:rsidR="00CB41CB" w:rsidRDefault="00CB41CB" w:rsidP="00CB41CB">
      <w:pPr>
        <w:pStyle w:val="Textbody"/>
      </w:pPr>
      <w:r>
        <w:t>280</w:t>
      </w:r>
    </w:p>
    <w:p w14:paraId="316FC059" w14:textId="77777777" w:rsidR="00CB41CB" w:rsidRDefault="00CB41CB" w:rsidP="00CB41CB">
      <w:pPr>
        <w:pStyle w:val="Textbody"/>
      </w:pPr>
      <w:r>
        <w:t xml:space="preserve">The </w:t>
      </w:r>
      <w:proofErr w:type="spellStart"/>
      <w:r w:rsidRPr="00114E3E">
        <w:rPr>
          <w:rStyle w:val="ccterm"/>
        </w:rPr>
        <w:t>realpath</w:t>
      </w:r>
      <w:proofErr w:type="spellEnd"/>
      <w:r>
        <w:t xml:space="preserve"> function returns the absolute path with all relative and symbolic references converted.</w:t>
      </w:r>
    </w:p>
    <w:p w14:paraId="2732DF8A" w14:textId="77777777" w:rsidR="00CB41CB" w:rsidRDefault="00CB41CB" w:rsidP="00CB41CB">
      <w:pPr>
        <w:pStyle w:val="Textbody"/>
      </w:pPr>
      <w:r>
        <w:t xml:space="preserve">The </w:t>
      </w:r>
      <w:proofErr w:type="spellStart"/>
      <w:r w:rsidRPr="00114E3E">
        <w:rPr>
          <w:rStyle w:val="ccterm"/>
        </w:rPr>
        <w:t>filesize</w:t>
      </w:r>
      <w:proofErr w:type="spellEnd"/>
      <w:r>
        <w:t xml:space="preserve"> function returns the size of a file:</w:t>
      </w:r>
    </w:p>
    <w:p w14:paraId="65B6765D" w14:textId="77777777" w:rsidR="00CB41CB" w:rsidRDefault="00CB41CB" w:rsidP="00CB41CB">
      <w:pPr>
        <w:pStyle w:val="cpCode"/>
      </w:pPr>
      <w:r>
        <w:t>&lt;?php</w:t>
      </w:r>
    </w:p>
    <w:p w14:paraId="23E7C7B2" w14:textId="77777777" w:rsidR="00CB41CB" w:rsidRDefault="00CB41CB" w:rsidP="00CB41CB">
      <w:pPr>
        <w:pStyle w:val="cpCode"/>
      </w:pPr>
      <w:r>
        <w:t xml:space="preserve">   $file = "/www/htdocs/book/chapter1.pdf";</w:t>
      </w:r>
    </w:p>
    <w:p w14:paraId="0DE4BF73" w14:textId="77777777" w:rsidR="00CB41CB" w:rsidRDefault="00CB41CB" w:rsidP="00CB41CB">
      <w:pPr>
        <w:pStyle w:val="cpCode"/>
      </w:pPr>
      <w:r>
        <w:t xml:space="preserve">   $bytes = filesize("$file"); // Returns 91815</w:t>
      </w:r>
    </w:p>
    <w:p w14:paraId="1B9152B5" w14:textId="77777777" w:rsidR="00CB41CB" w:rsidRDefault="00CB41CB" w:rsidP="00CB41CB">
      <w:pPr>
        <w:pStyle w:val="cpCode"/>
      </w:pPr>
      <w:r>
        <w:t xml:space="preserve">   echo "File ".basename($file)." is $bytes bytes, or</w:t>
      </w:r>
    </w:p>
    <w:p w14:paraId="311E9883" w14:textId="77777777" w:rsidR="00CB41CB" w:rsidRDefault="00CB41CB" w:rsidP="00CB41CB">
      <w:pPr>
        <w:pStyle w:val="cpCode"/>
      </w:pPr>
      <w:r>
        <w:t xml:space="preserve">        ".round($bytes / 1024, 2)." kilobytes.";</w:t>
      </w:r>
    </w:p>
    <w:p w14:paraId="7DCD9A40" w14:textId="77777777" w:rsidR="00CB41CB" w:rsidRDefault="00CB41CB" w:rsidP="00CB41CB">
      <w:pPr>
        <w:pStyle w:val="cpCode"/>
      </w:pPr>
      <w:r>
        <w:t>?&gt;</w:t>
      </w:r>
    </w:p>
    <w:p w14:paraId="53A38016" w14:textId="77777777" w:rsidR="00CB41CB" w:rsidRDefault="00CB41CB" w:rsidP="00CB41CB">
      <w:pPr>
        <w:pStyle w:val="Textbody"/>
      </w:pPr>
      <w:r>
        <w:t>281</w:t>
      </w:r>
    </w:p>
    <w:p w14:paraId="4275A921" w14:textId="77777777" w:rsidR="00CB41CB" w:rsidRDefault="00CB41CB" w:rsidP="00CB41CB">
      <w:pPr>
        <w:pStyle w:val="Textbody"/>
      </w:pPr>
      <w:r>
        <w:t xml:space="preserve">The </w:t>
      </w:r>
      <w:proofErr w:type="spellStart"/>
      <w:r w:rsidRPr="00114E3E">
        <w:rPr>
          <w:rStyle w:val="ccterm"/>
        </w:rPr>
        <w:t>disk_free_space</w:t>
      </w:r>
      <w:proofErr w:type="spellEnd"/>
      <w:r>
        <w:t xml:space="preserve"> function returns the amount of free disk space:</w:t>
      </w:r>
    </w:p>
    <w:p w14:paraId="36E6285C" w14:textId="77777777" w:rsidR="00CB41CB" w:rsidRDefault="00CB41CB" w:rsidP="00CB41CB">
      <w:pPr>
        <w:pStyle w:val="cpCode"/>
      </w:pPr>
      <w:r>
        <w:t>&lt;?php</w:t>
      </w:r>
    </w:p>
    <w:p w14:paraId="36A7354D" w14:textId="77777777" w:rsidR="00CB41CB" w:rsidRDefault="00CB41CB" w:rsidP="00CB41CB">
      <w:pPr>
        <w:pStyle w:val="cpCode"/>
      </w:pPr>
      <w:r>
        <w:t xml:space="preserve">     $drive = "/usr";</w:t>
      </w:r>
    </w:p>
    <w:p w14:paraId="47B4A9AF" w14:textId="77777777" w:rsidR="00CB41CB" w:rsidRDefault="00CB41CB" w:rsidP="00CB41CB">
      <w:pPr>
        <w:pStyle w:val="cpCode"/>
      </w:pPr>
      <w:r>
        <w:t xml:space="preserve">     echo round((disk_free_space($drive) / 1048576), 2);</w:t>
      </w:r>
    </w:p>
    <w:p w14:paraId="78DE68D3" w14:textId="77777777" w:rsidR="00CB41CB" w:rsidRDefault="00CB41CB" w:rsidP="00CB41CB">
      <w:pPr>
        <w:pStyle w:val="cpCode"/>
      </w:pPr>
      <w:r>
        <w:t>?&gt;</w:t>
      </w:r>
    </w:p>
    <w:p w14:paraId="07686715" w14:textId="77777777" w:rsidR="00CB41CB" w:rsidRDefault="00CB41CB" w:rsidP="00CB41CB">
      <w:pPr>
        <w:pStyle w:val="Textbody"/>
      </w:pPr>
      <w:r>
        <w:t>I used "." as the drive to get the free space of the current drive.</w:t>
      </w:r>
    </w:p>
    <w:p w14:paraId="4B4750FE" w14:textId="77777777" w:rsidR="00CB41CB" w:rsidRDefault="00CB41CB" w:rsidP="00CB41CB">
      <w:pPr>
        <w:pStyle w:val="Textbody"/>
      </w:pPr>
      <w:r>
        <w:t xml:space="preserve">The </w:t>
      </w:r>
      <w:proofErr w:type="spellStart"/>
      <w:r w:rsidRPr="00114E3E">
        <w:rPr>
          <w:rStyle w:val="ccterm"/>
        </w:rPr>
        <w:t>disk_total_space</w:t>
      </w:r>
      <w:proofErr w:type="spellEnd"/>
      <w:r>
        <w:t xml:space="preserve"> function returns the size of the disk. 282</w:t>
      </w:r>
    </w:p>
    <w:p w14:paraId="09FAFB3D" w14:textId="77777777" w:rsidR="00CB41CB" w:rsidRDefault="00CB41CB" w:rsidP="00CB41CB">
      <w:pPr>
        <w:pStyle w:val="cpCode"/>
      </w:pPr>
      <w:r>
        <w:t>&lt;?php</w:t>
      </w:r>
    </w:p>
    <w:p w14:paraId="7C851A44" w14:textId="77777777" w:rsidR="00CB41CB" w:rsidRDefault="00CB41CB" w:rsidP="00CB41CB">
      <w:pPr>
        <w:pStyle w:val="cpCode"/>
      </w:pPr>
      <w:r>
        <w:t xml:space="preserve">   $systempartitions = array("/", "/home","/usr", "/www");</w:t>
      </w:r>
    </w:p>
    <w:p w14:paraId="194D8B02" w14:textId="77777777" w:rsidR="00CB41CB" w:rsidRDefault="00CB41CB" w:rsidP="00CB41CB">
      <w:pPr>
        <w:pStyle w:val="cpCode"/>
      </w:pPr>
      <w:r>
        <w:t xml:space="preserve">   foreach ($systempartitions as $partition) {</w:t>
      </w:r>
    </w:p>
    <w:p w14:paraId="4EDA7935" w14:textId="77777777" w:rsidR="00CB41CB" w:rsidRDefault="00CB41CB" w:rsidP="00CB41CB">
      <w:pPr>
        <w:pStyle w:val="cpCode"/>
      </w:pPr>
      <w:r>
        <w:t xml:space="preserve">      $totalSpace = disk_total_space($partition) / 1048576;</w:t>
      </w:r>
    </w:p>
    <w:p w14:paraId="2E68C9E9" w14:textId="77777777" w:rsidR="00CB41CB" w:rsidRDefault="00CB41CB" w:rsidP="00CB41CB">
      <w:pPr>
        <w:pStyle w:val="cpCode"/>
      </w:pPr>
      <w:r>
        <w:t xml:space="preserve">      $usedSpace = $totalSpace - disk_free_space($partition) / 1048576;</w:t>
      </w:r>
    </w:p>
    <w:p w14:paraId="0516B974" w14:textId="77777777" w:rsidR="00CB41CB" w:rsidRDefault="00CB41CB" w:rsidP="00CB41CB">
      <w:pPr>
        <w:pStyle w:val="cpCode"/>
      </w:pPr>
      <w:r>
        <w:t xml:space="preserve">      echo "Partition: $partition (Allocated: $totalSpace MB.</w:t>
      </w:r>
    </w:p>
    <w:p w14:paraId="53D54765" w14:textId="77777777" w:rsidR="00CB41CB" w:rsidRDefault="00CB41CB" w:rsidP="00CB41CB">
      <w:pPr>
        <w:pStyle w:val="cpCode"/>
      </w:pPr>
      <w:r>
        <w:t xml:space="preserve">            Used: $usedSpace MB.)";</w:t>
      </w:r>
    </w:p>
    <w:p w14:paraId="3820C6A2" w14:textId="77777777" w:rsidR="00CB41CB" w:rsidRDefault="00CB41CB" w:rsidP="00CB41CB">
      <w:pPr>
        <w:pStyle w:val="cpCode"/>
      </w:pPr>
      <w:r>
        <w:t xml:space="preserve">   }</w:t>
      </w:r>
    </w:p>
    <w:p w14:paraId="5C70FFA1" w14:textId="77777777" w:rsidR="00CB41CB" w:rsidRDefault="00CB41CB" w:rsidP="00CB41CB">
      <w:pPr>
        <w:pStyle w:val="cpCode"/>
      </w:pPr>
      <w:r>
        <w:t>?&gt;</w:t>
      </w:r>
    </w:p>
    <w:p w14:paraId="760BA7F7" w14:textId="77777777" w:rsidR="00CB41CB" w:rsidRDefault="00CB41CB" w:rsidP="00CB41CB">
      <w:pPr>
        <w:pStyle w:val="Textbody"/>
      </w:pPr>
    </w:p>
    <w:p w14:paraId="38379ED3" w14:textId="77777777" w:rsidR="00CB41CB" w:rsidRDefault="00CB41CB" w:rsidP="00CB41CB">
      <w:pPr>
        <w:pStyle w:val="Textbody"/>
      </w:pPr>
      <w:r>
        <w:lastRenderedPageBreak/>
        <w:t xml:space="preserve">The following recursive function was created to get the size </w:t>
      </w:r>
      <w:proofErr w:type="gramStart"/>
      <w:r>
        <w:t>of  a</w:t>
      </w:r>
      <w:proofErr w:type="gramEnd"/>
      <w:r>
        <w:t xml:space="preserve"> directory:</w:t>
      </w:r>
    </w:p>
    <w:p w14:paraId="48D4D44D" w14:textId="77777777" w:rsidR="00CB41CB" w:rsidRDefault="00CB41CB" w:rsidP="00CB41CB">
      <w:pPr>
        <w:pStyle w:val="cpCode"/>
      </w:pPr>
      <w:r>
        <w:t>&lt;?php</w:t>
      </w:r>
    </w:p>
    <w:p w14:paraId="27E16B09" w14:textId="77777777" w:rsidR="00CB41CB" w:rsidRDefault="00CB41CB" w:rsidP="00CB41CB">
      <w:pPr>
        <w:pStyle w:val="cpCode"/>
      </w:pPr>
      <w:r>
        <w:t xml:space="preserve">   function directory_size($directory) {</w:t>
      </w:r>
    </w:p>
    <w:p w14:paraId="0DD402AD" w14:textId="77777777" w:rsidR="00CB41CB" w:rsidRDefault="00CB41CB" w:rsidP="00CB41CB">
      <w:pPr>
        <w:pStyle w:val="cpCode"/>
      </w:pPr>
      <w:r>
        <w:t xml:space="preserve">      $directorySize=0;</w:t>
      </w:r>
    </w:p>
    <w:p w14:paraId="1977687D" w14:textId="77777777" w:rsidR="00CB41CB" w:rsidRDefault="00CB41CB" w:rsidP="00CB41CB">
      <w:pPr>
        <w:pStyle w:val="cpCode"/>
      </w:pPr>
    </w:p>
    <w:p w14:paraId="14F03B62" w14:textId="77777777" w:rsidR="00CB41CB" w:rsidRDefault="00CB41CB" w:rsidP="00CB41CB">
      <w:pPr>
        <w:pStyle w:val="cpCode"/>
      </w:pPr>
      <w:r>
        <w:t xml:space="preserve">      /* Open the directory and read its contents. */</w:t>
      </w:r>
    </w:p>
    <w:p w14:paraId="5F22EC60" w14:textId="77777777" w:rsidR="00CB41CB" w:rsidRDefault="00CB41CB" w:rsidP="00CB41CB">
      <w:pPr>
        <w:pStyle w:val="cpCode"/>
      </w:pPr>
      <w:r>
        <w:t xml:space="preserve">      if ($dh = @opendir($directory)) {</w:t>
      </w:r>
    </w:p>
    <w:p w14:paraId="59D30D8B" w14:textId="77777777" w:rsidR="00CB41CB" w:rsidRDefault="00CB41CB" w:rsidP="00CB41CB">
      <w:pPr>
        <w:pStyle w:val="cpCode"/>
      </w:pPr>
    </w:p>
    <w:p w14:paraId="10BB7234" w14:textId="77777777" w:rsidR="00CB41CB" w:rsidRDefault="00CB41CB" w:rsidP="00CB41CB">
      <w:pPr>
        <w:pStyle w:val="cpCode"/>
      </w:pPr>
      <w:r>
        <w:t xml:space="preserve">         /* Iterate through each directory entry. */</w:t>
      </w:r>
    </w:p>
    <w:p w14:paraId="0218ED2A" w14:textId="77777777" w:rsidR="00CB41CB" w:rsidRDefault="00CB41CB" w:rsidP="00CB41CB">
      <w:pPr>
        <w:pStyle w:val="cpCode"/>
      </w:pPr>
      <w:r>
        <w:t xml:space="preserve">         while (($filename = readdir ($dh))) {</w:t>
      </w:r>
    </w:p>
    <w:p w14:paraId="114F278C" w14:textId="77777777" w:rsidR="00CB41CB" w:rsidRDefault="00CB41CB" w:rsidP="00CB41CB">
      <w:pPr>
        <w:pStyle w:val="cpCode"/>
      </w:pPr>
    </w:p>
    <w:p w14:paraId="24ACDDAF" w14:textId="77777777" w:rsidR="00CB41CB" w:rsidRDefault="00CB41CB" w:rsidP="00CB41CB">
      <w:pPr>
        <w:pStyle w:val="cpCode"/>
      </w:pPr>
      <w:r>
        <w:t xml:space="preserve">            /* Filter out some of the unwanted directory entries. */</w:t>
      </w:r>
    </w:p>
    <w:p w14:paraId="16C1596B" w14:textId="77777777" w:rsidR="00CB41CB" w:rsidRDefault="00CB41CB" w:rsidP="00CB41CB">
      <w:pPr>
        <w:pStyle w:val="cpCode"/>
      </w:pPr>
      <w:r>
        <w:t xml:space="preserve">            if ($filename != "." &amp;&amp; $filename != "..")</w:t>
      </w:r>
    </w:p>
    <w:p w14:paraId="1290255B" w14:textId="77777777" w:rsidR="00CB41CB" w:rsidRDefault="00CB41CB" w:rsidP="00CB41CB">
      <w:pPr>
        <w:pStyle w:val="cpCode"/>
      </w:pPr>
      <w:r>
        <w:t xml:space="preserve">            {</w:t>
      </w:r>
    </w:p>
    <w:p w14:paraId="3EF5D279" w14:textId="77777777" w:rsidR="00CB41CB" w:rsidRDefault="00CB41CB" w:rsidP="00CB41CB">
      <w:pPr>
        <w:pStyle w:val="cpCode"/>
      </w:pPr>
    </w:p>
    <w:p w14:paraId="7798518F" w14:textId="77777777" w:rsidR="00CB41CB" w:rsidRDefault="00CB41CB" w:rsidP="00CB41CB">
      <w:pPr>
        <w:pStyle w:val="cpCode"/>
      </w:pPr>
      <w:r>
        <w:t xml:space="preserve">               // File, so determine size and add to total.</w:t>
      </w:r>
    </w:p>
    <w:p w14:paraId="297DC07B" w14:textId="77777777" w:rsidR="00CB41CB" w:rsidRDefault="00CB41CB" w:rsidP="00CB41CB">
      <w:pPr>
        <w:pStyle w:val="cpCode"/>
      </w:pPr>
      <w:r>
        <w:t xml:space="preserve">               if (is_file($directory."/".$filename))</w:t>
      </w:r>
    </w:p>
    <w:p w14:paraId="584DE6F4" w14:textId="77777777" w:rsidR="00CB41CB" w:rsidRDefault="00CB41CB" w:rsidP="00CB41CB">
      <w:pPr>
        <w:pStyle w:val="cpCode"/>
      </w:pPr>
      <w:r>
        <w:t xml:space="preserve">                  $directorySize += filesize($directory."/".$filename);</w:t>
      </w:r>
    </w:p>
    <w:p w14:paraId="3FA2084A" w14:textId="77777777" w:rsidR="00CB41CB" w:rsidRDefault="00CB41CB" w:rsidP="00CB41CB">
      <w:pPr>
        <w:pStyle w:val="cpCode"/>
      </w:pPr>
    </w:p>
    <w:p w14:paraId="4624DD11" w14:textId="77777777" w:rsidR="00CB41CB" w:rsidRDefault="00CB41CB" w:rsidP="00CB41CB">
      <w:pPr>
        <w:pStyle w:val="cpCode"/>
      </w:pPr>
      <w:r>
        <w:t xml:space="preserve">                  // New directory, so initiate recursion. */</w:t>
      </w:r>
    </w:p>
    <w:p w14:paraId="0F41BB62" w14:textId="77777777" w:rsidR="00CB41CB" w:rsidRDefault="00CB41CB" w:rsidP="00CB41CB">
      <w:pPr>
        <w:pStyle w:val="cpCode"/>
      </w:pPr>
      <w:r>
        <w:t xml:space="preserve">                  if (is_dir($directory."/".$filename))</w:t>
      </w:r>
    </w:p>
    <w:p w14:paraId="67BE48C9" w14:textId="77777777" w:rsidR="00CB41CB" w:rsidRDefault="00CB41CB" w:rsidP="00CB41CB">
      <w:pPr>
        <w:pStyle w:val="cpCode"/>
      </w:pPr>
      <w:r>
        <w:t xml:space="preserve">                     $directorySize += directory_size($directory."/".$filename);</w:t>
      </w:r>
    </w:p>
    <w:p w14:paraId="09FB2AFA" w14:textId="77777777" w:rsidR="00CB41CB" w:rsidRDefault="00CB41CB" w:rsidP="00CB41CB">
      <w:pPr>
        <w:pStyle w:val="cpCode"/>
      </w:pPr>
      <w:r>
        <w:t xml:space="preserve">            }</w:t>
      </w:r>
    </w:p>
    <w:p w14:paraId="03AC7824" w14:textId="77777777" w:rsidR="00CB41CB" w:rsidRDefault="00CB41CB" w:rsidP="00CB41CB">
      <w:pPr>
        <w:pStyle w:val="cpCode"/>
      </w:pPr>
      <w:r>
        <w:t xml:space="preserve">        } #endWHILE</w:t>
      </w:r>
    </w:p>
    <w:p w14:paraId="0A899CDA" w14:textId="77777777" w:rsidR="00CB41CB" w:rsidRDefault="00CB41CB" w:rsidP="00CB41CB">
      <w:pPr>
        <w:pStyle w:val="cpCode"/>
      </w:pPr>
      <w:r>
        <w:t xml:space="preserve">     } #endIF</w:t>
      </w:r>
    </w:p>
    <w:p w14:paraId="5C530B45" w14:textId="77777777" w:rsidR="00CB41CB" w:rsidRDefault="00CB41CB" w:rsidP="00CB41CB">
      <w:pPr>
        <w:pStyle w:val="cpCode"/>
      </w:pPr>
    </w:p>
    <w:p w14:paraId="78E4391E" w14:textId="77777777" w:rsidR="00CB41CB" w:rsidRDefault="00CB41CB" w:rsidP="00CB41CB">
      <w:pPr>
        <w:pStyle w:val="cpCode"/>
      </w:pPr>
      <w:r>
        <w:t xml:space="preserve">     @closedir($dh);</w:t>
      </w:r>
    </w:p>
    <w:p w14:paraId="6670390B" w14:textId="77777777" w:rsidR="00CB41CB" w:rsidRDefault="00CB41CB" w:rsidP="00CB41CB">
      <w:pPr>
        <w:pStyle w:val="cpCode"/>
      </w:pPr>
      <w:r>
        <w:t xml:space="preserve">     return $directorySize;</w:t>
      </w:r>
    </w:p>
    <w:p w14:paraId="7A4952A7" w14:textId="77777777" w:rsidR="00CB41CB" w:rsidRDefault="00CB41CB" w:rsidP="00CB41CB">
      <w:pPr>
        <w:pStyle w:val="cpCode"/>
      </w:pPr>
    </w:p>
    <w:p w14:paraId="69F4D3F1" w14:textId="77777777" w:rsidR="00CB41CB" w:rsidRDefault="00CB41CB" w:rsidP="00CB41CB">
      <w:pPr>
        <w:pStyle w:val="cpCode"/>
      </w:pPr>
      <w:r>
        <w:t xml:space="preserve">   } #end directory_size()</w:t>
      </w:r>
    </w:p>
    <w:p w14:paraId="7073A761" w14:textId="77777777" w:rsidR="00CB41CB" w:rsidRDefault="00CB41CB" w:rsidP="00CB41CB">
      <w:pPr>
        <w:pStyle w:val="cpCode"/>
      </w:pPr>
    </w:p>
    <w:p w14:paraId="1FE9247C" w14:textId="77777777" w:rsidR="00CB41CB" w:rsidRDefault="00CB41CB" w:rsidP="00CB41CB">
      <w:pPr>
        <w:pStyle w:val="cpCode"/>
      </w:pPr>
      <w:r>
        <w:t xml:space="preserve">   $directory = "/usr/local/apache2/htdocs/book/chapter10/";</w:t>
      </w:r>
    </w:p>
    <w:p w14:paraId="4E29606B" w14:textId="77777777" w:rsidR="00CB41CB" w:rsidRDefault="00CB41CB" w:rsidP="00CB41CB">
      <w:pPr>
        <w:pStyle w:val="cpCode"/>
      </w:pPr>
      <w:r>
        <w:t xml:space="preserve">   $totalSize = round((directory_size($directory) / 1024), 2);</w:t>
      </w:r>
    </w:p>
    <w:p w14:paraId="2464CBA1" w14:textId="77777777" w:rsidR="00CB41CB" w:rsidRDefault="00CB41CB" w:rsidP="00CB41CB">
      <w:pPr>
        <w:pStyle w:val="cpCode"/>
      </w:pPr>
      <w:r>
        <w:t xml:space="preserve">   echo "Directory $directory: ".$totalSize. "kb.";</w:t>
      </w:r>
    </w:p>
    <w:p w14:paraId="49E4A266" w14:textId="77777777" w:rsidR="00CB41CB" w:rsidRDefault="00CB41CB" w:rsidP="00CB41CB">
      <w:pPr>
        <w:pStyle w:val="cpCode"/>
      </w:pPr>
    </w:p>
    <w:p w14:paraId="633704C2" w14:textId="77777777" w:rsidR="00CB41CB" w:rsidRDefault="00CB41CB" w:rsidP="00CB41CB">
      <w:pPr>
        <w:pStyle w:val="cpCode"/>
      </w:pPr>
      <w:r>
        <w:t>?&gt;</w:t>
      </w:r>
    </w:p>
    <w:p w14:paraId="50BE8149" w14:textId="77777777" w:rsidR="00CB41CB" w:rsidRDefault="00CB41CB" w:rsidP="00CB41CB">
      <w:pPr>
        <w:pStyle w:val="Textbody"/>
      </w:pPr>
      <w:r>
        <w:t xml:space="preserve">The </w:t>
      </w:r>
      <w:proofErr w:type="spellStart"/>
      <w:r w:rsidRPr="00114E3E">
        <w:rPr>
          <w:rStyle w:val="ccterm"/>
        </w:rPr>
        <w:t>fileatime</w:t>
      </w:r>
      <w:proofErr w:type="spellEnd"/>
      <w:r>
        <w:t xml:space="preserve"> function returns the last time a file was accessed in UNIX timestamp format. 284</w:t>
      </w:r>
    </w:p>
    <w:p w14:paraId="37729C32" w14:textId="77777777" w:rsidR="00CB41CB" w:rsidRDefault="00CB41CB" w:rsidP="00CB41CB">
      <w:pPr>
        <w:pStyle w:val="Textbody"/>
      </w:pPr>
      <w:r>
        <w:t xml:space="preserve">The </w:t>
      </w:r>
      <w:proofErr w:type="spellStart"/>
      <w:r w:rsidRPr="00114E3E">
        <w:rPr>
          <w:rStyle w:val="ccterm"/>
        </w:rPr>
        <w:t>filectime</w:t>
      </w:r>
      <w:proofErr w:type="spellEnd"/>
      <w:r>
        <w:t xml:space="preserve"> function returns the file's last modification date. 285</w:t>
      </w:r>
    </w:p>
    <w:p w14:paraId="42DEF95D" w14:textId="77777777" w:rsidR="00CB41CB" w:rsidRDefault="00CB41CB" w:rsidP="00CB41CB">
      <w:pPr>
        <w:pStyle w:val="cpCode"/>
      </w:pPr>
      <w:r>
        <w:t>&lt;?php</w:t>
      </w:r>
    </w:p>
    <w:p w14:paraId="7F113E65" w14:textId="77777777" w:rsidR="00CB41CB" w:rsidRDefault="00CB41CB" w:rsidP="00CB41CB">
      <w:pPr>
        <w:pStyle w:val="cpCode"/>
      </w:pPr>
      <w:r>
        <w:t xml:space="preserve">   $file = "/usr/local/apache2/htdocs/book/chapter10/stat.php";</w:t>
      </w:r>
    </w:p>
    <w:p w14:paraId="5393B22F" w14:textId="77777777" w:rsidR="00CB41CB" w:rsidRDefault="00CB41CB" w:rsidP="00CB41CB">
      <w:pPr>
        <w:pStyle w:val="cpCode"/>
      </w:pPr>
      <w:r>
        <w:t xml:space="preserve">   echo "File inode last changed: ".date("m-d-y  g:i:sa", fileatime($file));</w:t>
      </w:r>
    </w:p>
    <w:p w14:paraId="64279AE6" w14:textId="77777777" w:rsidR="00CB41CB" w:rsidRDefault="00CB41CB" w:rsidP="00CB41CB">
      <w:pPr>
        <w:pStyle w:val="cpCode"/>
      </w:pPr>
      <w:r>
        <w:t>?&gt;</w:t>
      </w:r>
    </w:p>
    <w:p w14:paraId="5E6E63FC" w14:textId="77777777" w:rsidR="00CB41CB" w:rsidRDefault="00CB41CB" w:rsidP="00677A1C">
      <w:pPr>
        <w:pStyle w:val="cpNote"/>
      </w:pPr>
      <w:r>
        <w:t>Last changed time differs from last modified time.  The former includes changes to permissions, etc.. The latter only refers to changes in the file's content.</w:t>
      </w:r>
    </w:p>
    <w:p w14:paraId="4BFEB31B" w14:textId="77777777" w:rsidR="00CB41CB" w:rsidRDefault="00CB41CB" w:rsidP="00CB41CB">
      <w:pPr>
        <w:pStyle w:val="Textbody"/>
      </w:pPr>
      <w:r>
        <w:t xml:space="preserve">The </w:t>
      </w:r>
      <w:proofErr w:type="spellStart"/>
      <w:r w:rsidRPr="00114E3E">
        <w:rPr>
          <w:rStyle w:val="ccterm"/>
        </w:rPr>
        <w:t>filemtime</w:t>
      </w:r>
      <w:proofErr w:type="spellEnd"/>
      <w:r>
        <w:t xml:space="preserve"> function returns the last time a file was modified. 286</w:t>
      </w:r>
    </w:p>
    <w:p w14:paraId="0529F69E" w14:textId="77777777" w:rsidR="00CB41CB" w:rsidRDefault="00CB41CB" w:rsidP="00CB41CB">
      <w:pPr>
        <w:pStyle w:val="Textbody"/>
      </w:pPr>
      <w:r>
        <w:t xml:space="preserve">The term </w:t>
      </w:r>
      <w:r w:rsidRPr="00114E3E">
        <w:rPr>
          <w:rStyle w:val="ccterm"/>
        </w:rPr>
        <w:t>resource</w:t>
      </w:r>
      <w:r>
        <w:t xml:space="preserve"> is commonly used to refer to any entity from which an input or output stream can be initiated.  Most of the "file" handling functions in this section are </w:t>
      </w:r>
      <w:proofErr w:type="gramStart"/>
      <w:r>
        <w:t xml:space="preserve">actually </w:t>
      </w:r>
      <w:r w:rsidRPr="00114E3E">
        <w:rPr>
          <w:rStyle w:val="ccterm"/>
        </w:rPr>
        <w:t>resource</w:t>
      </w:r>
      <w:proofErr w:type="gramEnd"/>
      <w:r w:rsidRPr="00114E3E">
        <w:rPr>
          <w:rStyle w:val="ccterm"/>
        </w:rPr>
        <w:t xml:space="preserve"> handling</w:t>
      </w:r>
      <w:r>
        <w:t xml:space="preserve"> function because they can work with network sockets as well as files.</w:t>
      </w:r>
    </w:p>
    <w:p w14:paraId="35E6BCC7" w14:textId="77777777" w:rsidR="00CB41CB" w:rsidRDefault="00CB41CB" w:rsidP="00CB41CB">
      <w:pPr>
        <w:pStyle w:val="Textbody"/>
      </w:pPr>
      <w:r>
        <w:t>The newline character is \n on Linux and \r\n on Windows. 287</w:t>
      </w:r>
    </w:p>
    <w:p w14:paraId="6FE4ECAA" w14:textId="77777777" w:rsidR="00CB41CB" w:rsidRDefault="00CB41CB" w:rsidP="00CB41CB">
      <w:pPr>
        <w:pStyle w:val="Textbody"/>
      </w:pPr>
      <w:r>
        <w:lastRenderedPageBreak/>
        <w:t xml:space="preserve">The </w:t>
      </w:r>
      <w:proofErr w:type="spellStart"/>
      <w:r w:rsidRPr="00114E3E">
        <w:rPr>
          <w:rStyle w:val="ccterm"/>
        </w:rPr>
        <w:t>feof</w:t>
      </w:r>
      <w:proofErr w:type="spellEnd"/>
      <w:r>
        <w:t xml:space="preserve"> function determines if the end of a resource has been reached.</w:t>
      </w:r>
    </w:p>
    <w:p w14:paraId="3C5835D0" w14:textId="77777777" w:rsidR="00CB41CB" w:rsidRDefault="00CB41CB" w:rsidP="00CB41CB">
      <w:pPr>
        <w:pStyle w:val="cpCode"/>
      </w:pPr>
      <w:r>
        <w:t>&lt;?php</w:t>
      </w:r>
    </w:p>
    <w:p w14:paraId="1F153060" w14:textId="77777777" w:rsidR="00CB41CB" w:rsidRDefault="00CB41CB" w:rsidP="00CB41CB">
      <w:pPr>
        <w:pStyle w:val="cpCode"/>
      </w:pPr>
      <w:r>
        <w:t xml:space="preserve">   $fh = fopen("/home/www/data/users.txt", "rt");</w:t>
      </w:r>
    </w:p>
    <w:p w14:paraId="0AED951D" w14:textId="77777777" w:rsidR="00CB41CB" w:rsidRDefault="00CB41CB" w:rsidP="00CB41CB">
      <w:pPr>
        <w:pStyle w:val="cpCode"/>
      </w:pPr>
      <w:r>
        <w:t xml:space="preserve">   while (!feof($fh)) echo fgets($fh);</w:t>
      </w:r>
    </w:p>
    <w:p w14:paraId="577E42E4" w14:textId="77777777" w:rsidR="00CB41CB" w:rsidRDefault="00CB41CB" w:rsidP="00CB41CB">
      <w:pPr>
        <w:pStyle w:val="cpCode"/>
      </w:pPr>
      <w:r>
        <w:t xml:space="preserve">   fclose($fh);</w:t>
      </w:r>
    </w:p>
    <w:p w14:paraId="21D8F800" w14:textId="77777777" w:rsidR="00CB41CB" w:rsidRDefault="00CB41CB" w:rsidP="00CB41CB">
      <w:pPr>
        <w:pStyle w:val="cpCode"/>
      </w:pPr>
      <w:r>
        <w:t>?&gt;</w:t>
      </w:r>
    </w:p>
    <w:p w14:paraId="1BAEE34E" w14:textId="77777777" w:rsidR="00CB41CB" w:rsidRDefault="00CB41CB" w:rsidP="00CB41CB">
      <w:pPr>
        <w:pStyle w:val="Textbody"/>
      </w:pPr>
      <w:proofErr w:type="gramStart"/>
      <w:r>
        <w:t>Typically</w:t>
      </w:r>
      <w:proofErr w:type="gramEnd"/>
      <w:r>
        <w:t xml:space="preserve"> you will create a </w:t>
      </w:r>
      <w:r w:rsidRPr="00114E3E">
        <w:rPr>
          <w:rStyle w:val="ccterm"/>
        </w:rPr>
        <w:t>handle</w:t>
      </w:r>
      <w:r>
        <w:t xml:space="preserve"> when you open a resource.</w:t>
      </w:r>
    </w:p>
    <w:p w14:paraId="1F52EFDE" w14:textId="77777777" w:rsidR="00CB41CB" w:rsidRDefault="00CB41CB" w:rsidP="00CB41CB">
      <w:pPr>
        <w:pStyle w:val="Textbody"/>
      </w:pPr>
      <w:r>
        <w:t xml:space="preserve">The </w:t>
      </w:r>
      <w:proofErr w:type="spellStart"/>
      <w:r w:rsidRPr="00114E3E">
        <w:rPr>
          <w:rStyle w:val="ccterm"/>
        </w:rPr>
        <w:t>fopen</w:t>
      </w:r>
      <w:proofErr w:type="spellEnd"/>
      <w:r>
        <w:t xml:space="preserve"> function binds a file to a handle:</w:t>
      </w:r>
    </w:p>
    <w:p w14:paraId="4BC8EAE5" w14:textId="77777777" w:rsidR="00CB41CB" w:rsidRDefault="00CB41CB" w:rsidP="00CB41CB">
      <w:pPr>
        <w:pStyle w:val="cpCode"/>
      </w:pPr>
      <w:r>
        <w:t>resource fopen(string resource, string mode [, int use_include_path [, resource zcontext]])</w:t>
      </w:r>
    </w:p>
    <w:p w14:paraId="75E82576" w14:textId="77777777" w:rsidR="00CB41CB" w:rsidRDefault="00CB41CB" w:rsidP="00CB41CB">
      <w:pPr>
        <w:pStyle w:val="Textbody"/>
      </w:pPr>
      <w:r>
        <w:t>288</w:t>
      </w:r>
    </w:p>
    <w:p w14:paraId="65F20AA3" w14:textId="77777777" w:rsidR="00CB41CB" w:rsidRDefault="00CB41CB" w:rsidP="00CB41CB">
      <w:pPr>
        <w:pStyle w:val="Textbody"/>
      </w:pPr>
      <w:r>
        <w:t>The following modes are available:</w:t>
      </w:r>
    </w:p>
    <w:tbl>
      <w:tblPr>
        <w:tblW w:w="9975" w:type="dxa"/>
        <w:tblLayout w:type="fixed"/>
        <w:tblCellMar>
          <w:left w:w="10" w:type="dxa"/>
          <w:right w:w="10" w:type="dxa"/>
        </w:tblCellMar>
        <w:tblLook w:val="0000" w:firstRow="0" w:lastRow="0" w:firstColumn="0" w:lastColumn="0" w:noHBand="0" w:noVBand="0"/>
      </w:tblPr>
      <w:tblGrid>
        <w:gridCol w:w="1650"/>
        <w:gridCol w:w="8325"/>
      </w:tblGrid>
      <w:tr w:rsidR="00CB41CB" w14:paraId="02D0BBDB" w14:textId="77777777" w:rsidTr="0056171C">
        <w:tc>
          <w:tcPr>
            <w:tcW w:w="1650" w:type="dxa"/>
            <w:tcBorders>
              <w:top w:val="single" w:sz="2" w:space="0" w:color="000000"/>
              <w:left w:val="single" w:sz="2" w:space="0" w:color="000000"/>
              <w:bottom w:val="single" w:sz="2" w:space="0" w:color="000000"/>
            </w:tcBorders>
            <w:tcMar>
              <w:top w:w="55" w:type="dxa"/>
              <w:left w:w="55" w:type="dxa"/>
              <w:bottom w:w="55" w:type="dxa"/>
              <w:right w:w="55" w:type="dxa"/>
            </w:tcMar>
          </w:tcPr>
          <w:p w14:paraId="118F0947" w14:textId="77777777" w:rsidR="00CB41CB" w:rsidRDefault="00CB41CB" w:rsidP="0056171C">
            <w:pPr>
              <w:pStyle w:val="TableHeading"/>
            </w:pPr>
            <w:r>
              <w:t>Mode</w:t>
            </w:r>
          </w:p>
        </w:tc>
        <w:tc>
          <w:tcPr>
            <w:tcW w:w="83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639826" w14:textId="77777777" w:rsidR="00CB41CB" w:rsidRDefault="00CB41CB" w:rsidP="0056171C">
            <w:pPr>
              <w:pStyle w:val="TableHeading"/>
            </w:pPr>
            <w:r>
              <w:t>Description</w:t>
            </w:r>
          </w:p>
        </w:tc>
      </w:tr>
      <w:tr w:rsidR="00CB41CB" w14:paraId="231877BD"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1CC37011" w14:textId="77777777" w:rsidR="00CB41CB" w:rsidRDefault="00CB41CB" w:rsidP="0056171C">
            <w:pPr>
              <w:pStyle w:val="TableContents"/>
            </w:pPr>
            <w:r>
              <w:t>r</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AEF5CD" w14:textId="77777777" w:rsidR="00CB41CB" w:rsidRDefault="00CB41CB" w:rsidP="0056171C">
            <w:pPr>
              <w:pStyle w:val="TableContents"/>
            </w:pPr>
            <w:r>
              <w:t>Read only. Pointer placed at beginning of file.</w:t>
            </w:r>
          </w:p>
        </w:tc>
      </w:tr>
      <w:tr w:rsidR="00CB41CB" w14:paraId="25FB519F"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7CB66553" w14:textId="77777777" w:rsidR="00CB41CB" w:rsidRDefault="00CB41CB" w:rsidP="0056171C">
            <w:pPr>
              <w:pStyle w:val="TableContents"/>
            </w:pPr>
            <w:r>
              <w:t>r+</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5A0EEB" w14:textId="77777777" w:rsidR="00CB41CB" w:rsidRDefault="00CB41CB" w:rsidP="0056171C">
            <w:pPr>
              <w:pStyle w:val="TableContents"/>
            </w:pPr>
            <w:r>
              <w:t>Read and write. File point placed at beginning of file.</w:t>
            </w:r>
          </w:p>
        </w:tc>
      </w:tr>
      <w:tr w:rsidR="00CB41CB" w14:paraId="5D38EC4F"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35770B2B" w14:textId="77777777" w:rsidR="00CB41CB" w:rsidRDefault="00CB41CB" w:rsidP="0056171C">
            <w:pPr>
              <w:pStyle w:val="TableContents"/>
            </w:pPr>
            <w:r>
              <w:t>w</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F43242" w14:textId="77777777" w:rsidR="00CB41CB" w:rsidRDefault="00CB41CB" w:rsidP="0056171C">
            <w:pPr>
              <w:pStyle w:val="TableContents"/>
            </w:pPr>
            <w:r>
              <w:t>Write only. Before writing, delete file and place pointer at beginning. Create the file if it doesn't exist.</w:t>
            </w:r>
          </w:p>
        </w:tc>
      </w:tr>
      <w:tr w:rsidR="00CB41CB" w14:paraId="408AD6EC"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6BCE86D6" w14:textId="77777777" w:rsidR="00CB41CB" w:rsidRDefault="00CB41CB" w:rsidP="0056171C">
            <w:pPr>
              <w:pStyle w:val="TableContents"/>
            </w:pPr>
            <w:r>
              <w:t>w+</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17AE69" w14:textId="77777777" w:rsidR="00CB41CB" w:rsidRDefault="00CB41CB" w:rsidP="0056171C">
            <w:pPr>
              <w:pStyle w:val="TableContents"/>
            </w:pPr>
            <w:r>
              <w:t>Read and write. Delete file contents and put pointer at the beginning. Create the file if it doesn't exist.</w:t>
            </w:r>
          </w:p>
        </w:tc>
      </w:tr>
      <w:tr w:rsidR="00CB41CB" w14:paraId="48C03F04"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2964016A" w14:textId="77777777" w:rsidR="00CB41CB" w:rsidRDefault="00CB41CB" w:rsidP="0056171C">
            <w:pPr>
              <w:pStyle w:val="TableContents"/>
            </w:pPr>
            <w:r>
              <w:t>a</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9705A3" w14:textId="77777777" w:rsidR="00CB41CB" w:rsidRDefault="00CB41CB" w:rsidP="0056171C">
            <w:pPr>
              <w:pStyle w:val="TableContents"/>
            </w:pPr>
            <w:r>
              <w:t>Write only, opening the file for append. File pointer placed at end. Create file if it doesn't exist.</w:t>
            </w:r>
          </w:p>
        </w:tc>
      </w:tr>
      <w:tr w:rsidR="00CB41CB" w14:paraId="718BF733"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123E5F96" w14:textId="77777777" w:rsidR="00CB41CB" w:rsidRDefault="00CB41CB" w:rsidP="0056171C">
            <w:pPr>
              <w:pStyle w:val="TableContents"/>
            </w:pPr>
            <w:r>
              <w:t>a+</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E5BCE1" w14:textId="77777777" w:rsidR="00CB41CB" w:rsidRDefault="00CB41CB" w:rsidP="0056171C">
            <w:pPr>
              <w:pStyle w:val="TableContents"/>
            </w:pPr>
            <w:r>
              <w:t>Read and write. File pointer is placed at the end of the file.</w:t>
            </w:r>
          </w:p>
        </w:tc>
      </w:tr>
      <w:tr w:rsidR="00CB41CB" w14:paraId="3A3C9E99"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21975C49" w14:textId="77777777" w:rsidR="00CB41CB" w:rsidRDefault="00CB41CB" w:rsidP="0056171C">
            <w:pPr>
              <w:pStyle w:val="TableContents"/>
            </w:pPr>
            <w:r>
              <w:t>b</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BC20A1" w14:textId="77777777" w:rsidR="00CB41CB" w:rsidRDefault="00CB41CB" w:rsidP="0056171C">
            <w:pPr>
              <w:pStyle w:val="TableContents"/>
            </w:pPr>
            <w:r>
              <w:t>Open the file in binary mode</w:t>
            </w:r>
          </w:p>
        </w:tc>
      </w:tr>
      <w:tr w:rsidR="00CB41CB" w14:paraId="3127BACD" w14:textId="77777777" w:rsidTr="0056171C">
        <w:tc>
          <w:tcPr>
            <w:tcW w:w="1650" w:type="dxa"/>
            <w:tcBorders>
              <w:left w:val="single" w:sz="2" w:space="0" w:color="000000"/>
              <w:bottom w:val="single" w:sz="2" w:space="0" w:color="000000"/>
            </w:tcBorders>
            <w:tcMar>
              <w:top w:w="55" w:type="dxa"/>
              <w:left w:w="55" w:type="dxa"/>
              <w:bottom w:w="55" w:type="dxa"/>
              <w:right w:w="55" w:type="dxa"/>
            </w:tcMar>
          </w:tcPr>
          <w:p w14:paraId="429D32D1" w14:textId="77777777" w:rsidR="00CB41CB" w:rsidRDefault="00CB41CB" w:rsidP="0056171C">
            <w:pPr>
              <w:pStyle w:val="TableContents"/>
            </w:pPr>
            <w:r>
              <w:t>t</w:t>
            </w:r>
          </w:p>
        </w:tc>
        <w:tc>
          <w:tcPr>
            <w:tcW w:w="83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B35099" w14:textId="77777777" w:rsidR="00CB41CB" w:rsidRDefault="00CB41CB" w:rsidP="0056171C">
            <w:pPr>
              <w:pStyle w:val="TableContents"/>
            </w:pPr>
            <w:r>
              <w:t>Open the file in text mode</w:t>
            </w:r>
          </w:p>
        </w:tc>
      </w:tr>
    </w:tbl>
    <w:p w14:paraId="5C360D4F" w14:textId="77777777" w:rsidR="00CB41CB" w:rsidRDefault="00CB41CB" w:rsidP="00CB41CB">
      <w:pPr>
        <w:pStyle w:val="Table"/>
      </w:pPr>
      <w:r>
        <w:t xml:space="preserve">Table 1: </w:t>
      </w:r>
      <w:proofErr w:type="spellStart"/>
      <w:r>
        <w:t>fopen</w:t>
      </w:r>
      <w:proofErr w:type="spellEnd"/>
      <w:r>
        <w:t xml:space="preserve"> Modes</w:t>
      </w:r>
    </w:p>
    <w:p w14:paraId="20A96A71" w14:textId="77777777" w:rsidR="00CB41CB" w:rsidRDefault="00CB41CB" w:rsidP="00CB41CB">
      <w:pPr>
        <w:pStyle w:val="Textbody"/>
      </w:pPr>
    </w:p>
    <w:p w14:paraId="1E652341" w14:textId="77777777" w:rsidR="00CB41CB" w:rsidRDefault="00CB41CB" w:rsidP="00CB41CB">
      <w:pPr>
        <w:pStyle w:val="Textbody"/>
      </w:pPr>
      <w:r>
        <w:t>288</w:t>
      </w:r>
    </w:p>
    <w:p w14:paraId="290642EA" w14:textId="77777777" w:rsidR="00CB41CB" w:rsidRDefault="00CB41CB" w:rsidP="00CB41CB">
      <w:pPr>
        <w:pStyle w:val="Textbody"/>
      </w:pPr>
      <w:r>
        <w:t>In my own example, I open a web site and return the HTML code line by line:</w:t>
      </w:r>
    </w:p>
    <w:p w14:paraId="7041DDBA" w14:textId="77777777" w:rsidR="00CB41CB" w:rsidRDefault="00CB41CB" w:rsidP="00CB41CB">
      <w:pPr>
        <w:pStyle w:val="cpCode"/>
      </w:pPr>
      <w:r>
        <w:t>&lt;?php</w:t>
      </w:r>
    </w:p>
    <w:p w14:paraId="29E416CB" w14:textId="77777777" w:rsidR="00CB41CB" w:rsidRDefault="00CB41CB" w:rsidP="00CB41CB">
      <w:pPr>
        <w:pStyle w:val="cpCode"/>
      </w:pPr>
      <w:r>
        <w:t>$fh=fopen("http://localhost:8080/", "r");</w:t>
      </w:r>
    </w:p>
    <w:p w14:paraId="2E4B24B7" w14:textId="77777777" w:rsidR="00CB41CB" w:rsidRDefault="00CB41CB" w:rsidP="00CB41CB">
      <w:pPr>
        <w:pStyle w:val="cpCode"/>
      </w:pPr>
      <w:r>
        <w:lastRenderedPageBreak/>
        <w:t>while (!feof($fh)){</w:t>
      </w:r>
    </w:p>
    <w:p w14:paraId="13CC5873" w14:textId="77777777" w:rsidR="00CB41CB" w:rsidRDefault="00CB41CB" w:rsidP="00CB41CB">
      <w:pPr>
        <w:pStyle w:val="cpCode"/>
      </w:pPr>
      <w:r>
        <w:tab/>
        <w:t>$t=fgets($fh);</w:t>
      </w:r>
    </w:p>
    <w:p w14:paraId="2169F0B2" w14:textId="77777777" w:rsidR="00CB41CB" w:rsidRDefault="00CB41CB" w:rsidP="00CB41CB">
      <w:pPr>
        <w:pStyle w:val="cpCode"/>
      </w:pPr>
      <w:r>
        <w:tab/>
        <w:t>print nl2br(htmlspecialchars($t));</w:t>
      </w:r>
    </w:p>
    <w:p w14:paraId="7843A9FD" w14:textId="77777777" w:rsidR="00CB41CB" w:rsidRDefault="00CB41CB" w:rsidP="00CB41CB">
      <w:pPr>
        <w:pStyle w:val="cpCode"/>
      </w:pPr>
      <w:r>
        <w:t>}</w:t>
      </w:r>
    </w:p>
    <w:p w14:paraId="56DD3A22" w14:textId="77777777" w:rsidR="00CB41CB" w:rsidRDefault="00CB41CB" w:rsidP="00CB41CB">
      <w:pPr>
        <w:pStyle w:val="cpCode"/>
      </w:pPr>
      <w:r>
        <w:t>?&gt;</w:t>
      </w:r>
    </w:p>
    <w:p w14:paraId="000C017F" w14:textId="77777777" w:rsidR="00CB41CB" w:rsidRDefault="00CB41CB" w:rsidP="00CB41CB">
      <w:pPr>
        <w:pStyle w:val="Textbody"/>
      </w:pPr>
      <w:r>
        <w:t xml:space="preserve">It is good programming practice to use </w:t>
      </w:r>
      <w:proofErr w:type="spellStart"/>
      <w:r w:rsidRPr="00114E3E">
        <w:rPr>
          <w:rStyle w:val="ccterm"/>
        </w:rPr>
        <w:t>fclose</w:t>
      </w:r>
      <w:proofErr w:type="spellEnd"/>
      <w:r>
        <w:t xml:space="preserve"> to close any resource you have opened once you are done with it. 289</w:t>
      </w:r>
    </w:p>
    <w:p w14:paraId="67A22220" w14:textId="77777777" w:rsidR="00CB41CB" w:rsidRDefault="00CB41CB" w:rsidP="00CB41CB">
      <w:pPr>
        <w:pStyle w:val="Textbody"/>
      </w:pPr>
      <w:r>
        <w:t xml:space="preserve">The </w:t>
      </w:r>
      <w:r w:rsidRPr="00114E3E">
        <w:rPr>
          <w:rStyle w:val="ccterm"/>
        </w:rPr>
        <w:t>file</w:t>
      </w:r>
      <w:r>
        <w:t xml:space="preserve"> function will read each line of a file into an array using newline as the delimiter (the newline is retained in each array element):</w:t>
      </w:r>
    </w:p>
    <w:p w14:paraId="52042049" w14:textId="77777777" w:rsidR="00CB41CB" w:rsidRDefault="00CB41CB" w:rsidP="00CB41CB">
      <w:pPr>
        <w:pStyle w:val="cpCode"/>
      </w:pPr>
      <w:r>
        <w:t>&lt;?php</w:t>
      </w:r>
    </w:p>
    <w:p w14:paraId="03575EE6" w14:textId="77777777" w:rsidR="00CB41CB" w:rsidRDefault="00CB41CB" w:rsidP="00CB41CB">
      <w:pPr>
        <w:pStyle w:val="cpCode"/>
      </w:pPr>
      <w:r>
        <w:t xml:space="preserve">   $users = file("users.txt");</w:t>
      </w:r>
    </w:p>
    <w:p w14:paraId="49E050E1" w14:textId="77777777" w:rsidR="00CB41CB" w:rsidRDefault="00CB41CB" w:rsidP="00CB41CB">
      <w:pPr>
        <w:pStyle w:val="cpCode"/>
      </w:pPr>
    </w:p>
    <w:p w14:paraId="3D8BB1D6" w14:textId="77777777" w:rsidR="00CB41CB" w:rsidRDefault="00CB41CB" w:rsidP="00CB41CB">
      <w:pPr>
        <w:pStyle w:val="cpCode"/>
      </w:pPr>
      <w:r>
        <w:t xml:space="preserve">   foreach ($users as $user) {</w:t>
      </w:r>
    </w:p>
    <w:p w14:paraId="33324060" w14:textId="77777777" w:rsidR="00CB41CB" w:rsidRDefault="00CB41CB" w:rsidP="00CB41CB">
      <w:pPr>
        <w:pStyle w:val="cpCode"/>
      </w:pPr>
      <w:r>
        <w:t xml:space="preserve">      list($name, $email) = explode(" ", $user);</w:t>
      </w:r>
    </w:p>
    <w:p w14:paraId="29DC705A" w14:textId="77777777" w:rsidR="00CB41CB" w:rsidRDefault="00CB41CB" w:rsidP="00CB41CB">
      <w:pPr>
        <w:pStyle w:val="cpCode"/>
      </w:pPr>
    </w:p>
    <w:p w14:paraId="08CEFF7F" w14:textId="77777777" w:rsidR="00CB41CB" w:rsidRDefault="00CB41CB" w:rsidP="00CB41CB">
      <w:pPr>
        <w:pStyle w:val="cpCode"/>
      </w:pPr>
      <w:r>
        <w:t xml:space="preserve">      // Remove newline from $email</w:t>
      </w:r>
    </w:p>
    <w:p w14:paraId="082C539A" w14:textId="77777777" w:rsidR="00CB41CB" w:rsidRDefault="00CB41CB" w:rsidP="00CB41CB">
      <w:pPr>
        <w:pStyle w:val="cpCode"/>
      </w:pPr>
      <w:r>
        <w:t xml:space="preserve">      $email = trim($email);</w:t>
      </w:r>
    </w:p>
    <w:p w14:paraId="278FF1B8" w14:textId="77777777" w:rsidR="00CB41CB" w:rsidRDefault="00CB41CB" w:rsidP="00CB41CB">
      <w:pPr>
        <w:pStyle w:val="cpCode"/>
      </w:pPr>
      <w:r>
        <w:t xml:space="preserve">      echo "&lt;a href=\"mailto:$email\"&gt;$name&lt;/a&gt; &lt;br /&gt;\n";</w:t>
      </w:r>
    </w:p>
    <w:p w14:paraId="5838F137" w14:textId="77777777" w:rsidR="00CB41CB" w:rsidRDefault="00CB41CB" w:rsidP="00CB41CB">
      <w:pPr>
        <w:pStyle w:val="cpCode"/>
      </w:pPr>
      <w:r>
        <w:t xml:space="preserve">   }</w:t>
      </w:r>
    </w:p>
    <w:p w14:paraId="1B8AAEDD" w14:textId="77777777" w:rsidR="00CB41CB" w:rsidRDefault="00CB41CB" w:rsidP="00CB41CB">
      <w:pPr>
        <w:pStyle w:val="cpCode"/>
      </w:pPr>
      <w:r>
        <w:t>?&gt;</w:t>
      </w:r>
    </w:p>
    <w:p w14:paraId="32630CA2" w14:textId="77777777" w:rsidR="00CB41CB" w:rsidRDefault="00CB41CB" w:rsidP="00CB41CB">
      <w:pPr>
        <w:pStyle w:val="Textbody"/>
      </w:pPr>
      <w:r>
        <w:t>290</w:t>
      </w:r>
    </w:p>
    <w:p w14:paraId="1CE86D1C" w14:textId="77777777" w:rsidR="00CB41CB" w:rsidRDefault="00CB41CB" w:rsidP="00CB41CB">
      <w:pPr>
        <w:pStyle w:val="Textbody"/>
      </w:pPr>
      <w:r>
        <w:t>Although simple in nature, the importance of this function can't be overstated.</w:t>
      </w:r>
    </w:p>
    <w:p w14:paraId="1BAE7EE0" w14:textId="77777777" w:rsidR="00CB41CB" w:rsidRDefault="00CB41CB" w:rsidP="00677A1C">
      <w:pPr>
        <w:pStyle w:val="cpNote"/>
      </w:pPr>
      <w:r>
        <w:t>Note that file returns an array rather than a resouce handle.</w:t>
      </w:r>
    </w:p>
    <w:p w14:paraId="10461797" w14:textId="77777777" w:rsidR="00CB41CB" w:rsidRDefault="00CB41CB" w:rsidP="00CB41CB">
      <w:pPr>
        <w:pStyle w:val="Textbody"/>
      </w:pPr>
      <w:r>
        <w:t xml:space="preserve">The </w:t>
      </w:r>
      <w:proofErr w:type="spellStart"/>
      <w:r w:rsidRPr="00114E3E">
        <w:rPr>
          <w:rStyle w:val="ccterm"/>
        </w:rPr>
        <w:t>file_get_contents</w:t>
      </w:r>
      <w:proofErr w:type="spellEnd"/>
      <w:r>
        <w:t xml:space="preserve"> function reads the contents of a file into a string. 291</w:t>
      </w:r>
    </w:p>
    <w:p w14:paraId="6C03C8E1" w14:textId="77777777" w:rsidR="00CB41CB" w:rsidRDefault="00CB41CB" w:rsidP="00CB41CB">
      <w:pPr>
        <w:pStyle w:val="Textbody"/>
      </w:pPr>
      <w:r>
        <w:t>The following code uses this function to achieve the same results as the code above:</w:t>
      </w:r>
    </w:p>
    <w:p w14:paraId="683E5573" w14:textId="77777777" w:rsidR="00CB41CB" w:rsidRDefault="00CB41CB" w:rsidP="00CB41CB">
      <w:pPr>
        <w:pStyle w:val="cpCode"/>
      </w:pPr>
      <w:r>
        <w:t>&lt;?php</w:t>
      </w:r>
    </w:p>
    <w:p w14:paraId="3A610467" w14:textId="77777777" w:rsidR="00CB41CB" w:rsidRDefault="00CB41CB" w:rsidP="00CB41CB">
      <w:pPr>
        <w:pStyle w:val="cpCode"/>
      </w:pPr>
      <w:r>
        <w:t xml:space="preserve">   $userfile= file_get_contents("users.txt");</w:t>
      </w:r>
    </w:p>
    <w:p w14:paraId="36F2C546" w14:textId="77777777" w:rsidR="00CB41CB" w:rsidRDefault="00CB41CB" w:rsidP="00CB41CB">
      <w:pPr>
        <w:pStyle w:val="cpCode"/>
      </w:pPr>
      <w:r>
        <w:t xml:space="preserve">   // Place each line of $userfile into array</w:t>
      </w:r>
    </w:p>
    <w:p w14:paraId="1A86F0D0" w14:textId="77777777" w:rsidR="00CB41CB" w:rsidRDefault="00CB41CB" w:rsidP="00CB41CB">
      <w:pPr>
        <w:pStyle w:val="cpCode"/>
      </w:pPr>
      <w:r>
        <w:t xml:space="preserve">   $users = explode("\n",$userfile);</w:t>
      </w:r>
    </w:p>
    <w:p w14:paraId="45D121FF" w14:textId="77777777" w:rsidR="00CB41CB" w:rsidRDefault="00CB41CB" w:rsidP="00CB41CB">
      <w:pPr>
        <w:pStyle w:val="cpCode"/>
      </w:pPr>
      <w:r>
        <w:t xml:space="preserve">   foreach ($users as $user) {</w:t>
      </w:r>
    </w:p>
    <w:p w14:paraId="03120397" w14:textId="77777777" w:rsidR="00CB41CB" w:rsidRDefault="00CB41CB" w:rsidP="00CB41CB">
      <w:pPr>
        <w:pStyle w:val="cpCode"/>
      </w:pPr>
      <w:r>
        <w:t xml:space="preserve">      list($name, $email) = explode(" ", $user);</w:t>
      </w:r>
    </w:p>
    <w:p w14:paraId="65206410" w14:textId="77777777" w:rsidR="00CB41CB" w:rsidRDefault="00CB41CB" w:rsidP="00CB41CB">
      <w:pPr>
        <w:pStyle w:val="cpCode"/>
      </w:pPr>
      <w:r>
        <w:t xml:space="preserve">      echo "&lt;a href=\"mailto:$email\"&gt;$name/a&gt; &lt;br /&gt;";</w:t>
      </w:r>
    </w:p>
    <w:p w14:paraId="26AB9A19" w14:textId="77777777" w:rsidR="00CB41CB" w:rsidRDefault="00CB41CB" w:rsidP="00CB41CB">
      <w:pPr>
        <w:pStyle w:val="cpCode"/>
      </w:pPr>
      <w:r>
        <w:t xml:space="preserve">   }</w:t>
      </w:r>
    </w:p>
    <w:p w14:paraId="20438B39" w14:textId="77777777" w:rsidR="00CB41CB" w:rsidRDefault="00CB41CB" w:rsidP="00CB41CB">
      <w:pPr>
        <w:pStyle w:val="cpCode"/>
      </w:pPr>
      <w:r>
        <w:t>?&gt;</w:t>
      </w:r>
    </w:p>
    <w:p w14:paraId="5A40D0E3" w14:textId="77777777" w:rsidR="00CB41CB" w:rsidRDefault="00CB41CB" w:rsidP="00CB41CB">
      <w:pPr>
        <w:pStyle w:val="Textbody"/>
      </w:pPr>
      <w:r>
        <w:t>292</w:t>
      </w:r>
    </w:p>
    <w:p w14:paraId="039A83BD" w14:textId="77777777" w:rsidR="00CB41CB" w:rsidRDefault="00CB41CB" w:rsidP="00CB41CB">
      <w:pPr>
        <w:pStyle w:val="Textbody"/>
      </w:pPr>
      <w:r>
        <w:t xml:space="preserve">The </w:t>
      </w:r>
      <w:proofErr w:type="spellStart"/>
      <w:r w:rsidRPr="00114E3E">
        <w:rPr>
          <w:rStyle w:val="ccterm"/>
        </w:rPr>
        <w:t>fgetcsv</w:t>
      </w:r>
      <w:proofErr w:type="spellEnd"/>
      <w:r>
        <w:t xml:space="preserve"> function parses each line of a CVS file to an array:</w:t>
      </w:r>
    </w:p>
    <w:p w14:paraId="59BC9305" w14:textId="77777777" w:rsidR="00CB41CB" w:rsidRDefault="00CB41CB" w:rsidP="00CB41CB">
      <w:pPr>
        <w:pStyle w:val="cpCode"/>
      </w:pPr>
      <w:r>
        <w:t>array fgetcsv(resource handle [,int length [, string delimiter [, string enclosure]]])</w:t>
      </w:r>
    </w:p>
    <w:p w14:paraId="32610AD9" w14:textId="77777777" w:rsidR="00CB41CB" w:rsidRDefault="00CB41CB" w:rsidP="00CB41CB">
      <w:pPr>
        <w:pStyle w:val="Textbody"/>
      </w:pPr>
      <w:r>
        <w:t>Following is an example:</w:t>
      </w:r>
    </w:p>
    <w:p w14:paraId="4FE9ED1D" w14:textId="77777777" w:rsidR="00CB41CB" w:rsidRDefault="00CB41CB" w:rsidP="00CB41CB">
      <w:pPr>
        <w:pStyle w:val="cpCode"/>
      </w:pPr>
      <w:r>
        <w:t>&lt;?php</w:t>
      </w:r>
    </w:p>
    <w:p w14:paraId="5C3A59E9" w14:textId="77777777" w:rsidR="00CB41CB" w:rsidRDefault="00CB41CB" w:rsidP="00CB41CB">
      <w:pPr>
        <w:pStyle w:val="cpCode"/>
      </w:pPr>
      <w:r>
        <w:t xml:space="preserve">   $fh = fopen("/home/www/data/subscribers.csv", "r");</w:t>
      </w:r>
    </w:p>
    <w:p w14:paraId="45981A75" w14:textId="77777777" w:rsidR="00CB41CB" w:rsidRDefault="00CB41CB" w:rsidP="00CB41CB">
      <w:pPr>
        <w:pStyle w:val="cpCode"/>
      </w:pPr>
      <w:r>
        <w:t xml:space="preserve">   while (list($name, $email, $phone) = fgetcsv($fh, 1024, ",")) {</w:t>
      </w:r>
    </w:p>
    <w:p w14:paraId="773BDA09" w14:textId="77777777" w:rsidR="00CB41CB" w:rsidRDefault="00CB41CB" w:rsidP="00CB41CB">
      <w:pPr>
        <w:pStyle w:val="cpCode"/>
      </w:pPr>
      <w:r>
        <w:t xml:space="preserve">      echo "&lt;p&gt;$name ($email) Tel. $phone&lt;/p&gt;";</w:t>
      </w:r>
    </w:p>
    <w:p w14:paraId="4E287BD0" w14:textId="77777777" w:rsidR="00CB41CB" w:rsidRDefault="00CB41CB" w:rsidP="00CB41CB">
      <w:pPr>
        <w:pStyle w:val="cpCode"/>
      </w:pPr>
      <w:r>
        <w:t xml:space="preserve">   }</w:t>
      </w:r>
    </w:p>
    <w:p w14:paraId="0222ADD0" w14:textId="77777777" w:rsidR="00CB41CB" w:rsidRDefault="00CB41CB" w:rsidP="00CB41CB">
      <w:pPr>
        <w:pStyle w:val="cpCode"/>
      </w:pPr>
      <w:r>
        <w:t>?&gt;</w:t>
      </w:r>
    </w:p>
    <w:p w14:paraId="0772B079" w14:textId="77777777" w:rsidR="00CB41CB" w:rsidRDefault="00CB41CB" w:rsidP="00CB41CB">
      <w:pPr>
        <w:pStyle w:val="Textbody"/>
      </w:pPr>
      <w:r>
        <w:t>293</w:t>
      </w:r>
    </w:p>
    <w:p w14:paraId="55E8D65E" w14:textId="77777777" w:rsidR="00CB41CB" w:rsidRDefault="00CB41CB" w:rsidP="00CB41CB">
      <w:pPr>
        <w:pStyle w:val="Textbody"/>
      </w:pPr>
      <w:r>
        <w:t xml:space="preserve">The </w:t>
      </w:r>
      <w:proofErr w:type="spellStart"/>
      <w:r w:rsidRPr="00114E3E">
        <w:rPr>
          <w:rStyle w:val="ccterm"/>
        </w:rPr>
        <w:t>fgets</w:t>
      </w:r>
      <w:proofErr w:type="spellEnd"/>
      <w:r>
        <w:t xml:space="preserve"> function reads everything up to a newline, EOF, or the specified length into a string. </w:t>
      </w:r>
      <w:r>
        <w:lastRenderedPageBreak/>
        <w:t>293</w:t>
      </w:r>
    </w:p>
    <w:p w14:paraId="6074BEC3" w14:textId="77777777" w:rsidR="00CB41CB" w:rsidRDefault="00CB41CB" w:rsidP="00CB41CB">
      <w:pPr>
        <w:pStyle w:val="Textbody"/>
      </w:pPr>
      <w:r>
        <w:t>If length is not specified, 1,024 characters is assumed as the maximum length. 294</w:t>
      </w:r>
    </w:p>
    <w:p w14:paraId="79C71B99" w14:textId="77777777" w:rsidR="00CB41CB" w:rsidRDefault="00CB41CB" w:rsidP="00CB41CB">
      <w:pPr>
        <w:pStyle w:val="Textbody"/>
      </w:pPr>
      <w:r>
        <w:t xml:space="preserve">The </w:t>
      </w:r>
      <w:proofErr w:type="spellStart"/>
      <w:r w:rsidRPr="00114E3E">
        <w:rPr>
          <w:rStyle w:val="ccterm"/>
        </w:rPr>
        <w:t>fgetss</w:t>
      </w:r>
      <w:proofErr w:type="spellEnd"/>
      <w:r>
        <w:t xml:space="preserve"> function is similar except that it also strips out any HTML or PHP tags it encounters.</w:t>
      </w:r>
    </w:p>
    <w:p w14:paraId="667AB7D6" w14:textId="77777777" w:rsidR="00CB41CB" w:rsidRDefault="00CB41CB" w:rsidP="00CB41CB">
      <w:pPr>
        <w:pStyle w:val="cpCode"/>
      </w:pPr>
      <w:r>
        <w:t>&lt;?php</w:t>
      </w:r>
    </w:p>
    <w:p w14:paraId="0CEB854E" w14:textId="77777777" w:rsidR="00CB41CB" w:rsidRDefault="00CB41CB" w:rsidP="00CB41CB">
      <w:pPr>
        <w:pStyle w:val="cpCode"/>
      </w:pPr>
      <w:r>
        <w:t xml:space="preserve">   /* Build list of acceptable tags */</w:t>
      </w:r>
    </w:p>
    <w:p w14:paraId="4265BEC7" w14:textId="77777777" w:rsidR="00CB41CB" w:rsidRDefault="00CB41CB" w:rsidP="00CB41CB">
      <w:pPr>
        <w:pStyle w:val="cpCode"/>
      </w:pPr>
      <w:r>
        <w:t xml:space="preserve">   $tags = "&lt;h2&gt;&lt;h3&gt;&lt;p&gt;&lt;b&gt;&lt;a&gt;&lt;img&gt;";</w:t>
      </w:r>
    </w:p>
    <w:p w14:paraId="5454B008" w14:textId="77777777" w:rsidR="00CB41CB" w:rsidRDefault="00CB41CB" w:rsidP="00CB41CB">
      <w:pPr>
        <w:pStyle w:val="cpCode"/>
      </w:pPr>
    </w:p>
    <w:p w14:paraId="4FF217A5" w14:textId="77777777" w:rsidR="00CB41CB" w:rsidRDefault="00CB41CB" w:rsidP="00CB41CB">
      <w:pPr>
        <w:pStyle w:val="cpCode"/>
      </w:pPr>
      <w:r>
        <w:t xml:space="preserve">   /* Open the article, and read its contents. */</w:t>
      </w:r>
    </w:p>
    <w:p w14:paraId="1581EEA2" w14:textId="77777777" w:rsidR="00CB41CB" w:rsidRDefault="00CB41CB" w:rsidP="00CB41CB">
      <w:pPr>
        <w:pStyle w:val="cpCode"/>
      </w:pPr>
      <w:r>
        <w:t xml:space="preserve">   $fh = fopen("article.html", "rt");</w:t>
      </w:r>
    </w:p>
    <w:p w14:paraId="34AC8096" w14:textId="77777777" w:rsidR="00CB41CB" w:rsidRDefault="00CB41CB" w:rsidP="00CB41CB">
      <w:pPr>
        <w:pStyle w:val="cpCode"/>
      </w:pPr>
    </w:p>
    <w:p w14:paraId="58CDDC1F" w14:textId="77777777" w:rsidR="00CB41CB" w:rsidRDefault="00CB41CB" w:rsidP="00CB41CB">
      <w:pPr>
        <w:pStyle w:val="cpCode"/>
      </w:pPr>
      <w:r>
        <w:t xml:space="preserve">   while (!feof($fh)) {</w:t>
      </w:r>
    </w:p>
    <w:p w14:paraId="6C828519" w14:textId="77777777" w:rsidR="00CB41CB" w:rsidRDefault="00CB41CB" w:rsidP="00CB41CB">
      <w:pPr>
        <w:pStyle w:val="cpCode"/>
      </w:pPr>
      <w:r>
        <w:t xml:space="preserve">      $article .= fgetss($fh, 1024, $tags);</w:t>
      </w:r>
    </w:p>
    <w:p w14:paraId="6639093D" w14:textId="77777777" w:rsidR="00CB41CB" w:rsidRDefault="00CB41CB" w:rsidP="00CB41CB">
      <w:pPr>
        <w:pStyle w:val="cpCode"/>
      </w:pPr>
      <w:r>
        <w:t xml:space="preserve">   }</w:t>
      </w:r>
    </w:p>
    <w:p w14:paraId="35245E6D" w14:textId="77777777" w:rsidR="00CB41CB" w:rsidRDefault="00CB41CB" w:rsidP="00CB41CB">
      <w:pPr>
        <w:pStyle w:val="cpCode"/>
      </w:pPr>
      <w:r>
        <w:t xml:space="preserve">   fclose($fh);</w:t>
      </w:r>
    </w:p>
    <w:p w14:paraId="4F473957" w14:textId="77777777" w:rsidR="00CB41CB" w:rsidRDefault="00CB41CB" w:rsidP="00CB41CB">
      <w:pPr>
        <w:pStyle w:val="cpCode"/>
      </w:pPr>
    </w:p>
    <w:p w14:paraId="7A6F8BDA" w14:textId="77777777" w:rsidR="00CB41CB" w:rsidRDefault="00CB41CB" w:rsidP="00CB41CB">
      <w:pPr>
        <w:pStyle w:val="cpCode"/>
      </w:pPr>
      <w:r>
        <w:t xml:space="preserve">   /* Open the file up in write mode</w:t>
      </w:r>
    </w:p>
    <w:p w14:paraId="245534D1" w14:textId="77777777" w:rsidR="00CB41CB" w:rsidRDefault="00CB41CB" w:rsidP="00CB41CB">
      <w:pPr>
        <w:pStyle w:val="cpCode"/>
      </w:pPr>
      <w:r>
        <w:t xml:space="preserve">      and write $article contents. */</w:t>
      </w:r>
    </w:p>
    <w:p w14:paraId="73D7EAE6" w14:textId="77777777" w:rsidR="00CB41CB" w:rsidRDefault="00CB41CB" w:rsidP="00CB41CB">
      <w:pPr>
        <w:pStyle w:val="cpCode"/>
      </w:pPr>
      <w:r>
        <w:t xml:space="preserve">   $fh = fopen("article.html", "wt");</w:t>
      </w:r>
    </w:p>
    <w:p w14:paraId="3D5B6381" w14:textId="77777777" w:rsidR="00CB41CB" w:rsidRDefault="00CB41CB" w:rsidP="00CB41CB">
      <w:pPr>
        <w:pStyle w:val="cpCode"/>
      </w:pPr>
      <w:r>
        <w:t xml:space="preserve">   fwrite($fh, $article);</w:t>
      </w:r>
    </w:p>
    <w:p w14:paraId="76051FB4" w14:textId="77777777" w:rsidR="00CB41CB" w:rsidRDefault="00CB41CB" w:rsidP="00CB41CB">
      <w:pPr>
        <w:pStyle w:val="cpCode"/>
      </w:pPr>
      <w:r>
        <w:t xml:space="preserve">   fclose($fh);</w:t>
      </w:r>
    </w:p>
    <w:p w14:paraId="3D9E4669" w14:textId="77777777" w:rsidR="00CB41CB" w:rsidRDefault="00CB41CB" w:rsidP="00CB41CB">
      <w:pPr>
        <w:pStyle w:val="cpCode"/>
      </w:pPr>
      <w:r>
        <w:t>?&gt;</w:t>
      </w:r>
    </w:p>
    <w:p w14:paraId="7BFFF418" w14:textId="77777777" w:rsidR="00CB41CB" w:rsidRDefault="00CB41CB" w:rsidP="00CB41CB">
      <w:pPr>
        <w:pStyle w:val="Textbody"/>
      </w:pPr>
      <w:r>
        <w:t xml:space="preserve">The </w:t>
      </w:r>
      <w:proofErr w:type="spellStart"/>
      <w:r w:rsidRPr="00114E3E">
        <w:rPr>
          <w:rStyle w:val="ccterm"/>
        </w:rPr>
        <w:t>fgetc</w:t>
      </w:r>
      <w:proofErr w:type="spellEnd"/>
      <w:r>
        <w:t xml:space="preserve"> function reads one character at a time from the specified resource. 295</w:t>
      </w:r>
    </w:p>
    <w:p w14:paraId="254447A3" w14:textId="77777777" w:rsidR="00CB41CB" w:rsidRDefault="00CB41CB" w:rsidP="00CB41CB">
      <w:pPr>
        <w:pStyle w:val="Textbody"/>
      </w:pPr>
      <w:r>
        <w:t xml:space="preserve">You can use the </w:t>
      </w:r>
      <w:proofErr w:type="spellStart"/>
      <w:r w:rsidRPr="00114E3E">
        <w:rPr>
          <w:rStyle w:val="ccterm"/>
        </w:rPr>
        <w:t>fread</w:t>
      </w:r>
      <w:proofErr w:type="spellEnd"/>
      <w:r>
        <w:t xml:space="preserve"> function to read in characters up to the specified length or EOF.  Newlines are not considered.  You can use this in conjunction with </w:t>
      </w:r>
      <w:proofErr w:type="spellStart"/>
      <w:r w:rsidRPr="00114E3E">
        <w:rPr>
          <w:rStyle w:val="ccterm"/>
        </w:rPr>
        <w:t>filesize</w:t>
      </w:r>
      <w:proofErr w:type="spellEnd"/>
      <w:r>
        <w:t xml:space="preserve"> to determine to the number of bytes to read.</w:t>
      </w:r>
    </w:p>
    <w:p w14:paraId="477D0910" w14:textId="77777777" w:rsidR="00CB41CB" w:rsidRDefault="00CB41CB" w:rsidP="00CB41CB">
      <w:pPr>
        <w:pStyle w:val="Textbody"/>
      </w:pPr>
      <w:r>
        <w:t xml:space="preserve">The </w:t>
      </w:r>
      <w:proofErr w:type="spellStart"/>
      <w:r w:rsidRPr="00114E3E">
        <w:rPr>
          <w:rStyle w:val="ccterm"/>
        </w:rPr>
        <w:t>readfile</w:t>
      </w:r>
      <w:proofErr w:type="spellEnd"/>
      <w:r>
        <w:t xml:space="preserve"> function reads an entire file and outputs it to the output buffer. It returns the number of bytes read.</w:t>
      </w:r>
    </w:p>
    <w:p w14:paraId="22D18447" w14:textId="77777777" w:rsidR="00CB41CB" w:rsidRDefault="00CB41CB" w:rsidP="00CB41CB">
      <w:pPr>
        <w:pStyle w:val="Textbody"/>
      </w:pPr>
      <w:r>
        <w:t xml:space="preserve">The </w:t>
      </w:r>
      <w:proofErr w:type="spellStart"/>
      <w:r w:rsidRPr="00114E3E">
        <w:rPr>
          <w:rStyle w:val="ccterm"/>
        </w:rPr>
        <w:t>fscanf</w:t>
      </w:r>
      <w:proofErr w:type="spellEnd"/>
      <w:r>
        <w:t xml:space="preserve"> function offers a means for parsing a resource according to a predefined format. 297</w:t>
      </w:r>
    </w:p>
    <w:p w14:paraId="5ACC6CFC" w14:textId="77777777" w:rsidR="00CB41CB" w:rsidRDefault="00CB41CB" w:rsidP="00CB41CB">
      <w:pPr>
        <w:pStyle w:val="cpCode"/>
      </w:pPr>
      <w:r>
        <w:t>mixed fscanf(resource handle, string format [, string var1])</w:t>
      </w:r>
    </w:p>
    <w:p w14:paraId="6F7DED8A" w14:textId="77777777" w:rsidR="00CB41CB" w:rsidRDefault="00CB41CB" w:rsidP="00CB41CB">
      <w:pPr>
        <w:pStyle w:val="Textbody"/>
      </w:pPr>
      <w:r>
        <w:t>Here is an example:</w:t>
      </w:r>
    </w:p>
    <w:p w14:paraId="4D0EB9D9" w14:textId="77777777" w:rsidR="00CB41CB" w:rsidRDefault="00CB41CB" w:rsidP="00CB41CB">
      <w:pPr>
        <w:pStyle w:val="cpCode"/>
      </w:pPr>
      <w:r>
        <w:t>123-45-6789</w:t>
      </w:r>
    </w:p>
    <w:p w14:paraId="48FC9744" w14:textId="77777777" w:rsidR="00CB41CB" w:rsidRDefault="00CB41CB" w:rsidP="00CB41CB">
      <w:pPr>
        <w:pStyle w:val="cpCode"/>
      </w:pPr>
      <w:r>
        <w:t>234-56-7890</w:t>
      </w:r>
    </w:p>
    <w:p w14:paraId="1D43F8F3" w14:textId="77777777" w:rsidR="00CB41CB" w:rsidRDefault="00CB41CB" w:rsidP="00CB41CB">
      <w:pPr>
        <w:pStyle w:val="cpCode"/>
      </w:pPr>
      <w:r>
        <w:t>345-67-8901</w:t>
      </w:r>
    </w:p>
    <w:p w14:paraId="53B255AC" w14:textId="77777777" w:rsidR="00CB41CB" w:rsidRDefault="00CB41CB" w:rsidP="00CB41CB">
      <w:pPr>
        <w:pStyle w:val="cpCode"/>
      </w:pPr>
    </w:p>
    <w:p w14:paraId="7B8D87B0" w14:textId="77777777" w:rsidR="00CB41CB" w:rsidRDefault="00CB41CB" w:rsidP="00CB41CB">
      <w:pPr>
        <w:pStyle w:val="cpCode"/>
      </w:pPr>
      <w:r>
        <w:t>?php</w:t>
      </w:r>
    </w:p>
    <w:p w14:paraId="7F9B73D4" w14:textId="77777777" w:rsidR="00CB41CB" w:rsidRDefault="00CB41CB" w:rsidP="00CB41CB">
      <w:pPr>
        <w:pStyle w:val="cpCode"/>
      </w:pPr>
      <w:r>
        <w:t xml:space="preserve">   $fh = fopen("socsecurity.txt", "r");</w:t>
      </w:r>
    </w:p>
    <w:p w14:paraId="09B786D4" w14:textId="77777777" w:rsidR="00CB41CB" w:rsidRDefault="00CB41CB" w:rsidP="00CB41CB">
      <w:pPr>
        <w:pStyle w:val="cpCode"/>
      </w:pPr>
    </w:p>
    <w:p w14:paraId="60BC1B66" w14:textId="77777777" w:rsidR="00CB41CB" w:rsidRDefault="00CB41CB" w:rsidP="00CB41CB">
      <w:pPr>
        <w:pStyle w:val="cpCode"/>
      </w:pPr>
      <w:r>
        <w:t xml:space="preserve">   /* Parse each SSN in accordance with</w:t>
      </w:r>
    </w:p>
    <w:p w14:paraId="2B741496" w14:textId="77777777" w:rsidR="00CB41CB" w:rsidRDefault="00CB41CB" w:rsidP="00CB41CB">
      <w:pPr>
        <w:pStyle w:val="cpCode"/>
      </w:pPr>
      <w:r>
        <w:t xml:space="preserve">      integer-integer-integer format. */</w:t>
      </w:r>
    </w:p>
    <w:p w14:paraId="1F4693FD" w14:textId="77777777" w:rsidR="00CB41CB" w:rsidRDefault="00CB41CB" w:rsidP="00CB41CB">
      <w:pPr>
        <w:pStyle w:val="cpCode"/>
      </w:pPr>
    </w:p>
    <w:p w14:paraId="71A80E0D" w14:textId="77777777" w:rsidR="00CB41CB" w:rsidRDefault="00CB41CB" w:rsidP="00CB41CB">
      <w:pPr>
        <w:pStyle w:val="cpCode"/>
      </w:pPr>
      <w:r>
        <w:t xml:space="preserve">   while ($user = fscanf($fh, "%d-%d-%d")) {</w:t>
      </w:r>
    </w:p>
    <w:p w14:paraId="572FEAF4" w14:textId="77777777" w:rsidR="00CB41CB" w:rsidRDefault="00CB41CB" w:rsidP="00CB41CB">
      <w:pPr>
        <w:pStyle w:val="cpCode"/>
      </w:pPr>
      <w:r>
        <w:t xml:space="preserve">      list ($part1,$part2,$part3) = $user;</w:t>
      </w:r>
    </w:p>
    <w:p w14:paraId="64557193" w14:textId="77777777" w:rsidR="00CB41CB" w:rsidRDefault="00CB41CB" w:rsidP="00CB41CB">
      <w:pPr>
        <w:pStyle w:val="cpCode"/>
      </w:pPr>
      <w:r>
        <w:t xml:space="preserve">      ...</w:t>
      </w:r>
    </w:p>
    <w:p w14:paraId="3CF2F390" w14:textId="77777777" w:rsidR="00CB41CB" w:rsidRDefault="00CB41CB" w:rsidP="00CB41CB">
      <w:pPr>
        <w:pStyle w:val="cpCode"/>
      </w:pPr>
      <w:r>
        <w:t xml:space="preserve">   }</w:t>
      </w:r>
    </w:p>
    <w:p w14:paraId="4F76A903" w14:textId="77777777" w:rsidR="00CB41CB" w:rsidRDefault="00CB41CB" w:rsidP="00CB41CB">
      <w:pPr>
        <w:pStyle w:val="cpCode"/>
      </w:pPr>
    </w:p>
    <w:p w14:paraId="163EBFCB" w14:textId="77777777" w:rsidR="00CB41CB" w:rsidRDefault="00CB41CB" w:rsidP="00CB41CB">
      <w:pPr>
        <w:pStyle w:val="cpCode"/>
      </w:pPr>
      <w:r>
        <w:t xml:space="preserve">   fclose($fh);</w:t>
      </w:r>
    </w:p>
    <w:p w14:paraId="00509136" w14:textId="77777777" w:rsidR="00CB41CB" w:rsidRDefault="00CB41CB" w:rsidP="00CB41CB">
      <w:pPr>
        <w:pStyle w:val="cpCode"/>
      </w:pPr>
      <w:r>
        <w:t>?&gt;</w:t>
      </w:r>
    </w:p>
    <w:p w14:paraId="2DDF7C84" w14:textId="77777777" w:rsidR="00CB41CB" w:rsidRDefault="00CB41CB" w:rsidP="00CB41CB">
      <w:pPr>
        <w:pStyle w:val="Textbody"/>
      </w:pPr>
      <w:r>
        <w:t xml:space="preserve">The </w:t>
      </w:r>
      <w:proofErr w:type="spellStart"/>
      <w:r w:rsidRPr="00114E3E">
        <w:rPr>
          <w:rStyle w:val="ccterm"/>
        </w:rPr>
        <w:t>fwrite</w:t>
      </w:r>
      <w:proofErr w:type="spellEnd"/>
      <w:r>
        <w:t xml:space="preserve"> function outputs the contents of a string to the specified resource.</w:t>
      </w:r>
    </w:p>
    <w:p w14:paraId="71B89AC2" w14:textId="77777777" w:rsidR="00CB41CB" w:rsidRDefault="00CB41CB" w:rsidP="00CB41CB">
      <w:pPr>
        <w:pStyle w:val="Textbody"/>
      </w:pPr>
      <w:r>
        <w:lastRenderedPageBreak/>
        <w:t xml:space="preserve">The </w:t>
      </w:r>
      <w:proofErr w:type="spellStart"/>
      <w:r w:rsidRPr="00114E3E">
        <w:rPr>
          <w:rStyle w:val="ccterm"/>
        </w:rPr>
        <w:t>fseek</w:t>
      </w:r>
      <w:proofErr w:type="spellEnd"/>
      <w:r>
        <w:t xml:space="preserve"> function will move the file pointer to the desired position. 298</w:t>
      </w:r>
    </w:p>
    <w:p w14:paraId="521605A7" w14:textId="77777777" w:rsidR="00CB41CB" w:rsidRDefault="00CB41CB" w:rsidP="00CB41CB">
      <w:pPr>
        <w:pStyle w:val="cpCode"/>
      </w:pPr>
      <w:r>
        <w:t>int fseek(resource handle, int offset [, int whence])</w:t>
      </w:r>
    </w:p>
    <w:p w14:paraId="31E3B734" w14:textId="77777777" w:rsidR="00CB41CB" w:rsidRDefault="00CB41CB" w:rsidP="00CB41CB">
      <w:pPr>
        <w:pStyle w:val="Textbody"/>
      </w:pPr>
      <w:r>
        <w:t>The arguments for whence are:</w:t>
      </w:r>
    </w:p>
    <w:p w14:paraId="07F81013" w14:textId="77777777" w:rsidR="00CB41CB" w:rsidRDefault="00CB41CB" w:rsidP="00CB41CB">
      <w:pPr>
        <w:pStyle w:val="Textbody"/>
        <w:numPr>
          <w:ilvl w:val="0"/>
          <w:numId w:val="44"/>
        </w:numPr>
      </w:pPr>
      <w:r>
        <w:t>SEEK_CUR</w:t>
      </w:r>
    </w:p>
    <w:p w14:paraId="528D55A2" w14:textId="77777777" w:rsidR="00CB41CB" w:rsidRDefault="00CB41CB" w:rsidP="00CB41CB">
      <w:pPr>
        <w:pStyle w:val="Textbody"/>
        <w:numPr>
          <w:ilvl w:val="0"/>
          <w:numId w:val="44"/>
        </w:numPr>
      </w:pPr>
      <w:r>
        <w:t>SEEK_END</w:t>
      </w:r>
    </w:p>
    <w:p w14:paraId="131B128D" w14:textId="77777777" w:rsidR="00CB41CB" w:rsidRDefault="00CB41CB" w:rsidP="00CB41CB">
      <w:pPr>
        <w:pStyle w:val="Textbody"/>
        <w:numPr>
          <w:ilvl w:val="0"/>
          <w:numId w:val="44"/>
        </w:numPr>
      </w:pPr>
      <w:r>
        <w:t>SEEK_SET</w:t>
      </w:r>
    </w:p>
    <w:p w14:paraId="10A377E1" w14:textId="77777777" w:rsidR="00CB41CB" w:rsidRDefault="00CB41CB" w:rsidP="00CB41CB">
      <w:pPr>
        <w:pStyle w:val="Textbody"/>
      </w:pPr>
      <w:r>
        <w:t>299</w:t>
      </w:r>
    </w:p>
    <w:p w14:paraId="6A3A9F3E" w14:textId="77777777" w:rsidR="00CB41CB" w:rsidRDefault="00CB41CB" w:rsidP="00CB41CB">
      <w:pPr>
        <w:pStyle w:val="Textbody"/>
      </w:pPr>
      <w:r>
        <w:t xml:space="preserve">The </w:t>
      </w:r>
      <w:proofErr w:type="spellStart"/>
      <w:r w:rsidRPr="00114E3E">
        <w:rPr>
          <w:rStyle w:val="ccterm"/>
        </w:rPr>
        <w:t>ftell</w:t>
      </w:r>
      <w:proofErr w:type="spellEnd"/>
      <w:r>
        <w:t xml:space="preserve"> function retrieves the current file pointer's offset.</w:t>
      </w:r>
    </w:p>
    <w:p w14:paraId="65FC09AD" w14:textId="77777777" w:rsidR="00CB41CB" w:rsidRDefault="00CB41CB" w:rsidP="00CB41CB">
      <w:pPr>
        <w:pStyle w:val="Textbody"/>
      </w:pPr>
      <w:r>
        <w:t xml:space="preserve">The </w:t>
      </w:r>
      <w:r w:rsidRPr="00114E3E">
        <w:rPr>
          <w:rStyle w:val="ccterm"/>
        </w:rPr>
        <w:t>rewind</w:t>
      </w:r>
      <w:r>
        <w:t xml:space="preserve"> function puts the file pointer back to the beginning of the file.</w:t>
      </w:r>
    </w:p>
    <w:p w14:paraId="110C313B" w14:textId="77777777" w:rsidR="00CB41CB" w:rsidRDefault="00CB41CB" w:rsidP="00CB41CB">
      <w:pPr>
        <w:pStyle w:val="Textbody"/>
      </w:pPr>
      <w:r>
        <w:t xml:space="preserve">The </w:t>
      </w:r>
      <w:proofErr w:type="spellStart"/>
      <w:r w:rsidRPr="00114E3E">
        <w:rPr>
          <w:rStyle w:val="ccterm"/>
        </w:rPr>
        <w:t>opendir</w:t>
      </w:r>
      <w:proofErr w:type="spellEnd"/>
      <w:r>
        <w:t xml:space="preserve"> function opens a directory stream specified by a path:</w:t>
      </w:r>
    </w:p>
    <w:p w14:paraId="1BC94FD2" w14:textId="77777777" w:rsidR="00CB41CB" w:rsidRDefault="00CB41CB" w:rsidP="00CB41CB">
      <w:pPr>
        <w:pStyle w:val="cpCode"/>
      </w:pPr>
      <w:r>
        <w:t>resource opendir(string path)</w:t>
      </w:r>
    </w:p>
    <w:p w14:paraId="1507E549" w14:textId="77777777" w:rsidR="00CB41CB" w:rsidRDefault="00CB41CB" w:rsidP="00CB41CB">
      <w:pPr>
        <w:pStyle w:val="Textbody"/>
      </w:pPr>
      <w:r>
        <w:t xml:space="preserve">The </w:t>
      </w:r>
      <w:proofErr w:type="spellStart"/>
      <w:r w:rsidRPr="00114E3E">
        <w:rPr>
          <w:rStyle w:val="ccterm"/>
        </w:rPr>
        <w:t>closedir</w:t>
      </w:r>
      <w:proofErr w:type="spellEnd"/>
      <w:r>
        <w:t xml:space="preserve"> function will close the directory stream.</w:t>
      </w:r>
    </w:p>
    <w:p w14:paraId="6AF3EB9F" w14:textId="77777777" w:rsidR="00CB41CB" w:rsidRDefault="00CB41CB" w:rsidP="00CB41CB">
      <w:pPr>
        <w:pStyle w:val="Textbody"/>
      </w:pPr>
      <w:r>
        <w:t xml:space="preserve">The </w:t>
      </w:r>
      <w:proofErr w:type="spellStart"/>
      <w:r w:rsidRPr="00114E3E">
        <w:rPr>
          <w:rStyle w:val="ccterm"/>
        </w:rPr>
        <w:t>readdir</w:t>
      </w:r>
      <w:proofErr w:type="spellEnd"/>
      <w:r>
        <w:t xml:space="preserve"> function reads each element in a directory:</w:t>
      </w:r>
    </w:p>
    <w:p w14:paraId="2AA32541" w14:textId="77777777" w:rsidR="00CB41CB" w:rsidRDefault="00CB41CB" w:rsidP="00CB41CB">
      <w:pPr>
        <w:pStyle w:val="cpCode"/>
      </w:pPr>
      <w:r>
        <w:t>string readdir(in directory_handle)</w:t>
      </w:r>
    </w:p>
    <w:p w14:paraId="4FD8F711" w14:textId="77777777" w:rsidR="00CB41CB" w:rsidRDefault="00CB41CB" w:rsidP="00CB41CB">
      <w:pPr>
        <w:pStyle w:val="Textbody"/>
      </w:pPr>
      <w:r>
        <w:t>300</w:t>
      </w:r>
    </w:p>
    <w:p w14:paraId="518B39D1" w14:textId="77777777" w:rsidR="00CB41CB" w:rsidRDefault="00CB41CB" w:rsidP="00CB41CB">
      <w:pPr>
        <w:pStyle w:val="cpCode"/>
      </w:pPr>
      <w:r>
        <w:t>&lt;?php</w:t>
      </w:r>
    </w:p>
    <w:p w14:paraId="6535DD51" w14:textId="77777777" w:rsidR="00CB41CB" w:rsidRDefault="00CB41CB" w:rsidP="00CB41CB">
      <w:pPr>
        <w:pStyle w:val="cpCode"/>
      </w:pPr>
      <w:r>
        <w:t xml:space="preserve">   $dh = opendir('/usr/local/apache2/htdocs/');</w:t>
      </w:r>
    </w:p>
    <w:p w14:paraId="5E7856D3" w14:textId="77777777" w:rsidR="00CB41CB" w:rsidRDefault="00CB41CB" w:rsidP="00CB41CB">
      <w:pPr>
        <w:pStyle w:val="cpCode"/>
      </w:pPr>
      <w:r>
        <w:t xml:space="preserve">   while ($file = readdir($dh))</w:t>
      </w:r>
    </w:p>
    <w:p w14:paraId="49A7B3CB" w14:textId="77777777" w:rsidR="00CB41CB" w:rsidRDefault="00CB41CB" w:rsidP="00CB41CB">
      <w:pPr>
        <w:pStyle w:val="cpCode"/>
      </w:pPr>
      <w:r>
        <w:t xml:space="preserve">      echo "$file &lt;br&gt;";</w:t>
      </w:r>
    </w:p>
    <w:p w14:paraId="41A9561A" w14:textId="77777777" w:rsidR="00CB41CB" w:rsidRDefault="00CB41CB" w:rsidP="00CB41CB">
      <w:pPr>
        <w:pStyle w:val="cpCode"/>
      </w:pPr>
      <w:r>
        <w:t xml:space="preserve">   closedir($dh);</w:t>
      </w:r>
    </w:p>
    <w:p w14:paraId="1858F7BE" w14:textId="77777777" w:rsidR="00CB41CB" w:rsidRDefault="00CB41CB" w:rsidP="00CB41CB">
      <w:pPr>
        <w:pStyle w:val="cpCode"/>
      </w:pPr>
      <w:r>
        <w:t>?&gt;</w:t>
      </w:r>
    </w:p>
    <w:p w14:paraId="2824F4C3" w14:textId="77777777" w:rsidR="00CB41CB" w:rsidRDefault="00CB41CB" w:rsidP="00CB41CB">
      <w:pPr>
        <w:pStyle w:val="Textbody"/>
      </w:pPr>
      <w:r>
        <w:t xml:space="preserve">The </w:t>
      </w:r>
      <w:proofErr w:type="spellStart"/>
      <w:r w:rsidRPr="00114E3E">
        <w:rPr>
          <w:rStyle w:val="ccterm"/>
        </w:rPr>
        <w:t>scandir</w:t>
      </w:r>
      <w:proofErr w:type="spellEnd"/>
      <w:r>
        <w:t xml:space="preserve"> function, introduced in PHP 5, reads the directory contents into an array:</w:t>
      </w:r>
    </w:p>
    <w:p w14:paraId="2CCEB448" w14:textId="77777777" w:rsidR="00CB41CB" w:rsidRDefault="00CB41CB" w:rsidP="00CB41CB">
      <w:pPr>
        <w:pStyle w:val="cpCode"/>
      </w:pPr>
      <w:r>
        <w:t>array scandir(string directory, [,int sorting_order [,resource context]])</w:t>
      </w:r>
    </w:p>
    <w:p w14:paraId="10E70706" w14:textId="77777777" w:rsidR="00CB41CB" w:rsidRDefault="00CB41CB" w:rsidP="00CB41CB">
      <w:pPr>
        <w:pStyle w:val="Textbody"/>
      </w:pPr>
      <w:r>
        <w:t>Example:</w:t>
      </w:r>
    </w:p>
    <w:p w14:paraId="0A0534FE" w14:textId="77777777" w:rsidR="00CB41CB" w:rsidRDefault="00CB41CB" w:rsidP="00CB41CB">
      <w:pPr>
        <w:pStyle w:val="cpCode"/>
      </w:pPr>
      <w:r>
        <w:t>&lt;?php</w:t>
      </w:r>
    </w:p>
    <w:p w14:paraId="04CEB684" w14:textId="77777777" w:rsidR="00CB41CB" w:rsidRDefault="00CB41CB" w:rsidP="00CB41CB">
      <w:pPr>
        <w:pStyle w:val="cpCode"/>
      </w:pPr>
      <w:r>
        <w:t xml:space="preserve">   print_r(scandir("/usr/local/apache2/htdocs"));</w:t>
      </w:r>
    </w:p>
    <w:p w14:paraId="093C88F3" w14:textId="77777777" w:rsidR="00CB41CB" w:rsidRDefault="00CB41CB" w:rsidP="00CB41CB">
      <w:pPr>
        <w:pStyle w:val="cpCode"/>
      </w:pPr>
      <w:r>
        <w:t>?&gt;</w:t>
      </w:r>
    </w:p>
    <w:p w14:paraId="725E7F15" w14:textId="77777777" w:rsidR="00CB41CB" w:rsidRDefault="00CB41CB" w:rsidP="00CB41CB">
      <w:pPr>
        <w:pStyle w:val="Textbody"/>
      </w:pPr>
      <w:r>
        <w:t xml:space="preserve">The </w:t>
      </w:r>
      <w:proofErr w:type="spellStart"/>
      <w:r w:rsidRPr="00114E3E">
        <w:rPr>
          <w:rStyle w:val="ccterm"/>
        </w:rPr>
        <w:t>rmdir</w:t>
      </w:r>
      <w:proofErr w:type="spellEnd"/>
      <w:r>
        <w:t xml:space="preserve"> function will remove a directory (but only if it is empty). 301</w:t>
      </w:r>
    </w:p>
    <w:p w14:paraId="2E3E3A4C" w14:textId="77777777" w:rsidR="00CB41CB" w:rsidRDefault="00CB41CB" w:rsidP="00CB41CB">
      <w:pPr>
        <w:pStyle w:val="Textbody"/>
      </w:pPr>
      <w:r>
        <w:t xml:space="preserve">The </w:t>
      </w:r>
      <w:r w:rsidRPr="00114E3E">
        <w:rPr>
          <w:rStyle w:val="ccterm"/>
        </w:rPr>
        <w:t>rename</w:t>
      </w:r>
      <w:r>
        <w:t xml:space="preserve"> function will rename a file or directory. 302</w:t>
      </w:r>
    </w:p>
    <w:p w14:paraId="244F3E38" w14:textId="77777777" w:rsidR="00CB41CB" w:rsidRDefault="00CB41CB" w:rsidP="00CB41CB">
      <w:pPr>
        <w:pStyle w:val="Textbody"/>
      </w:pPr>
      <w:r>
        <w:t xml:space="preserve">The </w:t>
      </w:r>
      <w:r w:rsidRPr="00114E3E">
        <w:rPr>
          <w:rStyle w:val="ccterm"/>
        </w:rPr>
        <w:t>touch</w:t>
      </w:r>
      <w:r>
        <w:t xml:space="preserve"> function will set the last-modified and last-accessed time of a file (you can specify a time or use current by default).  If the file does not exist it will be created.</w:t>
      </w:r>
    </w:p>
    <w:p w14:paraId="0F129E33" w14:textId="77777777" w:rsidR="00CB41CB" w:rsidRDefault="00CB41CB" w:rsidP="00CB41CB">
      <w:pPr>
        <w:pStyle w:val="cpcaution"/>
      </w:pPr>
      <w:r>
        <w:t>Be sure to sanitize user input, especially before passing it along to a system level function like system or exec.</w:t>
      </w:r>
    </w:p>
    <w:p w14:paraId="584BB250" w14:textId="77777777" w:rsidR="00CB41CB" w:rsidRDefault="00CB41CB" w:rsidP="00CB41CB">
      <w:pPr>
        <w:pStyle w:val="Textbody"/>
      </w:pPr>
      <w:r>
        <w:t>303</w:t>
      </w:r>
    </w:p>
    <w:p w14:paraId="6B049235" w14:textId="77777777" w:rsidR="00CB41CB" w:rsidRDefault="00CB41CB" w:rsidP="00CB41CB">
      <w:pPr>
        <w:pStyle w:val="Textbody"/>
      </w:pPr>
      <w:r>
        <w:t>The HTMLDOC program (</w:t>
      </w:r>
      <w:hyperlink r:id="rId14" w:history="1">
        <w:r>
          <w:t>http://www.htmldoc.org/</w:t>
        </w:r>
      </w:hyperlink>
      <w:r>
        <w:t xml:space="preserve">) converts html documents into indexed </w:t>
      </w:r>
      <w:r>
        <w:lastRenderedPageBreak/>
        <w:t>html, postscript, or PDF files. This was used as an example of where you want to sanitize input before passing it along to a shelled to program.</w:t>
      </w:r>
    </w:p>
    <w:p w14:paraId="2969F1B8" w14:textId="77777777" w:rsidR="00CB41CB" w:rsidRDefault="00CB41CB" w:rsidP="00CB41CB">
      <w:pPr>
        <w:pStyle w:val="Textbody"/>
      </w:pPr>
      <w:r>
        <w:t xml:space="preserve">The </w:t>
      </w:r>
      <w:proofErr w:type="spellStart"/>
      <w:r w:rsidRPr="00114E3E">
        <w:rPr>
          <w:rStyle w:val="ccterm"/>
        </w:rPr>
        <w:t>escapeshellarg</w:t>
      </w:r>
      <w:proofErr w:type="spellEnd"/>
      <w:r>
        <w:t xml:space="preserve"> and </w:t>
      </w:r>
      <w:proofErr w:type="spellStart"/>
      <w:r w:rsidRPr="00114E3E">
        <w:rPr>
          <w:rStyle w:val="ccterm"/>
        </w:rPr>
        <w:t>escapeshellcmd</w:t>
      </w:r>
      <w:proofErr w:type="spellEnd"/>
      <w:r>
        <w:t xml:space="preserve"> functions are used to sanitize user input before passing them along to shell programs. 304</w:t>
      </w:r>
    </w:p>
    <w:p w14:paraId="606ADA10" w14:textId="77777777" w:rsidR="00CB41CB" w:rsidRDefault="00CB41CB" w:rsidP="00CB41CB">
      <w:pPr>
        <w:pStyle w:val="Textbody"/>
      </w:pPr>
      <w:r>
        <w:t xml:space="preserve">The former makes all input appear as a single argument, the latter escapes shell </w:t>
      </w:r>
      <w:proofErr w:type="spellStart"/>
      <w:r>
        <w:t>matacharacters</w:t>
      </w:r>
      <w:proofErr w:type="spellEnd"/>
      <w:r>
        <w:t>.</w:t>
      </w:r>
    </w:p>
    <w:p w14:paraId="7E3C76D1" w14:textId="77777777" w:rsidR="00CB41CB" w:rsidRDefault="00CB41CB" w:rsidP="00CB41CB">
      <w:pPr>
        <w:pStyle w:val="Textbody"/>
      </w:pPr>
      <w:r>
        <w:t xml:space="preserve">The </w:t>
      </w:r>
      <w:r w:rsidRPr="00114E3E">
        <w:rPr>
          <w:rStyle w:val="ccterm"/>
        </w:rPr>
        <w:t>exec</w:t>
      </w:r>
      <w:r>
        <w:t xml:space="preserve"> function is best-suited for executing an operating system-level application </w:t>
      </w:r>
      <w:proofErr w:type="spellStart"/>
      <w:r>
        <w:t>indeded</w:t>
      </w:r>
      <w:proofErr w:type="spellEnd"/>
      <w:r>
        <w:t xml:space="preserve"> to continue in the server background:</w:t>
      </w:r>
    </w:p>
    <w:p w14:paraId="70A73C6A" w14:textId="77777777" w:rsidR="00CB41CB" w:rsidRDefault="00CB41CB" w:rsidP="00CB41CB">
      <w:pPr>
        <w:pStyle w:val="cpCode"/>
      </w:pPr>
      <w:r>
        <w:t>string exec(string command [, array output [, int return_var]])</w:t>
      </w:r>
    </w:p>
    <w:p w14:paraId="5AC59E86" w14:textId="77777777" w:rsidR="00CB41CB" w:rsidRDefault="00CB41CB" w:rsidP="00CB41CB">
      <w:pPr>
        <w:pStyle w:val="Textbody"/>
      </w:pPr>
      <w:r>
        <w:t>305</w:t>
      </w:r>
    </w:p>
    <w:p w14:paraId="6A5F69CC" w14:textId="77777777" w:rsidR="00CB41CB" w:rsidRDefault="00CB41CB" w:rsidP="00CB41CB">
      <w:pPr>
        <w:pStyle w:val="Textbody"/>
      </w:pPr>
      <w:r>
        <w:t xml:space="preserve">If the optional output parameter is given, you will get an array of each line of output (the system itself returns the last output line).  If </w:t>
      </w:r>
      <w:proofErr w:type="spellStart"/>
      <w:r>
        <w:t>return_var</w:t>
      </w:r>
      <w:proofErr w:type="spellEnd"/>
      <w:r>
        <w:t xml:space="preserve"> is given, you will get the exit status of the program.</w:t>
      </w:r>
    </w:p>
    <w:p w14:paraId="696A9F42" w14:textId="77777777" w:rsidR="00CB41CB" w:rsidRDefault="00CB41CB" w:rsidP="00CB41CB">
      <w:pPr>
        <w:pStyle w:val="Textbody"/>
      </w:pPr>
      <w:r>
        <w:t xml:space="preserve">The </w:t>
      </w:r>
      <w:r w:rsidRPr="00114E3E">
        <w:rPr>
          <w:rStyle w:val="ccterm"/>
        </w:rPr>
        <w:t>system</w:t>
      </w:r>
      <w:r>
        <w:t xml:space="preserve"> function is useful when you want to output the executed command's results.306</w:t>
      </w:r>
    </w:p>
    <w:p w14:paraId="3A6C9340" w14:textId="77777777" w:rsidR="00CB41CB" w:rsidRDefault="00CB41CB" w:rsidP="00CB41CB">
      <w:pPr>
        <w:pStyle w:val="Textbody"/>
      </w:pPr>
      <w:r>
        <w:t xml:space="preserve">The </w:t>
      </w:r>
      <w:proofErr w:type="spellStart"/>
      <w:r w:rsidRPr="00114E3E">
        <w:rPr>
          <w:rStyle w:val="ccterm"/>
        </w:rPr>
        <w:t>passthru</w:t>
      </w:r>
      <w:proofErr w:type="spellEnd"/>
      <w:r>
        <w:t xml:space="preserve"> function is </w:t>
      </w:r>
      <w:proofErr w:type="gramStart"/>
      <w:r>
        <w:t>similar to</w:t>
      </w:r>
      <w:proofErr w:type="gramEnd"/>
      <w:r>
        <w:t xml:space="preserve"> exec except that it returns binary output to the caller:</w:t>
      </w:r>
    </w:p>
    <w:p w14:paraId="7259C3C8" w14:textId="77777777" w:rsidR="00CB41CB" w:rsidRDefault="00CB41CB" w:rsidP="00CB41CB">
      <w:pPr>
        <w:pStyle w:val="cpCode"/>
      </w:pPr>
      <w:r>
        <w:t>void passthru(string command [, int return_var])</w:t>
      </w:r>
    </w:p>
    <w:p w14:paraId="78B8BF12" w14:textId="77777777" w:rsidR="00CB41CB" w:rsidRDefault="00CB41CB" w:rsidP="00CB41CB">
      <w:pPr>
        <w:pStyle w:val="Textbody"/>
      </w:pPr>
      <w:r>
        <w:t>307</w:t>
      </w:r>
    </w:p>
    <w:p w14:paraId="628719A3" w14:textId="77777777" w:rsidR="00CB41CB" w:rsidRDefault="00CB41CB" w:rsidP="00CB41CB">
      <w:pPr>
        <w:pStyle w:val="Textbody"/>
      </w:pPr>
      <w:r>
        <w:t xml:space="preserve">You can use </w:t>
      </w:r>
      <w:r w:rsidRPr="00114E3E">
        <w:rPr>
          <w:rStyle w:val="ccterm"/>
        </w:rPr>
        <w:t>backticks</w:t>
      </w:r>
      <w:r>
        <w:t xml:space="preserve"> to execute a shell command and have the output returned. It is operationally identical to </w:t>
      </w:r>
      <w:proofErr w:type="spellStart"/>
      <w:r w:rsidRPr="00114E3E">
        <w:rPr>
          <w:rStyle w:val="ccterm"/>
        </w:rPr>
        <w:t>shell_exec</w:t>
      </w:r>
      <w:proofErr w:type="spellEnd"/>
      <w:r>
        <w:t>.</w:t>
      </w:r>
    </w:p>
    <w:p w14:paraId="73EF650B" w14:textId="77777777" w:rsidR="00CB41CB" w:rsidRDefault="00CB41CB" w:rsidP="00CB41CB">
      <w:pPr>
        <w:pStyle w:val="Heading2"/>
      </w:pPr>
      <w:bookmarkStart w:id="24" w:name="_Toc102904136"/>
      <w:bookmarkStart w:id="25" w:name="_Toc102904497"/>
      <w:r>
        <w:t>PEAR</w:t>
      </w:r>
      <w:bookmarkEnd w:id="24"/>
      <w:bookmarkEnd w:id="25"/>
    </w:p>
    <w:p w14:paraId="4204473D" w14:textId="77777777" w:rsidR="00CB41CB" w:rsidRDefault="00CB41CB" w:rsidP="00CB41CB">
      <w:pPr>
        <w:pStyle w:val="Textbody"/>
      </w:pPr>
      <w:r>
        <w:t>Good programmers write solid code, white great programmers reuse the code of good programmers. 309</w:t>
      </w:r>
    </w:p>
    <w:p w14:paraId="392DCCE5" w14:textId="77777777" w:rsidR="00CB41CB" w:rsidRDefault="00CB41CB" w:rsidP="00CB41CB">
      <w:pPr>
        <w:pStyle w:val="Textbody"/>
      </w:pPr>
      <w:r w:rsidRPr="00114E3E">
        <w:rPr>
          <w:rStyle w:val="ccterm"/>
        </w:rPr>
        <w:t>PEAR</w:t>
      </w:r>
      <w:r>
        <w:t xml:space="preserve"> (</w:t>
      </w:r>
      <w:r w:rsidRPr="00114E3E">
        <w:rPr>
          <w:rStyle w:val="ccterm"/>
        </w:rPr>
        <w:t>PHP Extension and Application Repository</w:t>
      </w:r>
      <w:r>
        <w:t>).</w:t>
      </w:r>
    </w:p>
    <w:p w14:paraId="2D1A4FF3" w14:textId="77777777" w:rsidR="00CB41CB" w:rsidRDefault="00CB41CB" w:rsidP="00CB41CB">
      <w:pPr>
        <w:pStyle w:val="Textbody"/>
      </w:pPr>
      <w:r>
        <w:t>PEAR, started in 1999, has more than 400 packages under 37 different topics.  Packages are thoroughly reviewed by the community for code quality and adherence to standards before they are accepted into the repository.</w:t>
      </w:r>
    </w:p>
    <w:p w14:paraId="6579E030" w14:textId="77777777" w:rsidR="00CB41CB" w:rsidRDefault="00CB41CB" w:rsidP="00CB41CB">
      <w:pPr>
        <w:pStyle w:val="Textbody"/>
      </w:pPr>
      <w:r>
        <w:t>When you run the PEAR installer (even if it is already installed), you will be asked to install seven additional packages.  The author suggests accepting this. 310</w:t>
      </w:r>
    </w:p>
    <w:p w14:paraId="0F9A7326" w14:textId="77777777" w:rsidR="00CB41CB" w:rsidRDefault="00CB41CB" w:rsidP="00CB41CB">
      <w:pPr>
        <w:pStyle w:val="Textbody"/>
      </w:pPr>
      <w:r>
        <w:t xml:space="preserve">The Mail package is capable of sending email three ways – the </w:t>
      </w:r>
      <w:proofErr w:type="spellStart"/>
      <w:r>
        <w:t>sendmail</w:t>
      </w:r>
      <w:proofErr w:type="spellEnd"/>
      <w:r>
        <w:t xml:space="preserve"> program, SMTP, or PHP's </w:t>
      </w:r>
      <w:proofErr w:type="gramStart"/>
      <w:r>
        <w:t>mail(</w:t>
      </w:r>
      <w:proofErr w:type="gramEnd"/>
      <w:r>
        <w:t>) function. 311.  This is one of the seven packages. 311</w:t>
      </w:r>
    </w:p>
    <w:p w14:paraId="334026E3" w14:textId="77777777" w:rsidR="00CB41CB" w:rsidRDefault="00CB41CB" w:rsidP="00CB41CB">
      <w:pPr>
        <w:pStyle w:val="Textbody"/>
      </w:pPr>
      <w:r>
        <w:t xml:space="preserve">You can browse PEAR solutions at </w:t>
      </w:r>
      <w:hyperlink r:id="rId15" w:history="1">
        <w:r>
          <w:t>http://pear.php.net/</w:t>
        </w:r>
      </w:hyperlink>
      <w:r>
        <w:t>. 312</w:t>
      </w:r>
    </w:p>
    <w:p w14:paraId="3F20A124" w14:textId="77777777" w:rsidR="00CB41CB" w:rsidRDefault="00CB41CB" w:rsidP="00CB41CB">
      <w:pPr>
        <w:pStyle w:val="Textbody"/>
      </w:pPr>
      <w:r>
        <w:t>You should regularly look to the repository before attempting to resolve any significant programming task.</w:t>
      </w:r>
    </w:p>
    <w:p w14:paraId="61D2B147" w14:textId="77777777" w:rsidR="00CB41CB" w:rsidRDefault="00CB41CB" w:rsidP="00CB41CB">
      <w:pPr>
        <w:pStyle w:val="Textbody"/>
      </w:pPr>
      <w:r>
        <w:t xml:space="preserve">The author uses the </w:t>
      </w:r>
      <w:proofErr w:type="spellStart"/>
      <w:r>
        <w:t>Numbers_Roman</w:t>
      </w:r>
      <w:proofErr w:type="spellEnd"/>
      <w:r>
        <w:t xml:space="preserve"> package as an example (converting years into Roman numerals) of looking to PEAR before trying to create a solution yourself.</w:t>
      </w:r>
    </w:p>
    <w:p w14:paraId="6AE7CA68" w14:textId="77777777" w:rsidR="00CB41CB" w:rsidRDefault="00CB41CB" w:rsidP="00CB41CB">
      <w:pPr>
        <w:pStyle w:val="Textbody"/>
      </w:pPr>
      <w:r>
        <w:t>The PEAR package manager has been installed by default wince version 4.3.0.  The chapter also explains how to take advantage of PEAR without the package manager for those who are on a hosting plan that doesn't offer it. 313</w:t>
      </w:r>
    </w:p>
    <w:p w14:paraId="594CDAE9" w14:textId="77777777" w:rsidR="00CB41CB" w:rsidRDefault="00CB41CB" w:rsidP="00CB41CB">
      <w:pPr>
        <w:pStyle w:val="Textbody"/>
      </w:pPr>
      <w:r>
        <w:lastRenderedPageBreak/>
        <w:t>PEAR is not installed by default on Windows.  You need to run the g</w:t>
      </w:r>
      <w:r w:rsidRPr="0060600A">
        <w:rPr>
          <w:rStyle w:val="ccfile"/>
        </w:rPr>
        <w:t>o-pear.bat</w:t>
      </w:r>
      <w:r>
        <w:t xml:space="preserve"> file.314</w:t>
      </w:r>
    </w:p>
    <w:p w14:paraId="74770278" w14:textId="77777777" w:rsidR="00CB41CB" w:rsidRDefault="00CB41CB" w:rsidP="00CB41CB">
      <w:pPr>
        <w:pStyle w:val="Textbody"/>
      </w:pPr>
      <w:r>
        <w:t>You will probably want to append the path to PEAR to your system path. 315</w:t>
      </w:r>
    </w:p>
    <w:p w14:paraId="14A6B008" w14:textId="77777777" w:rsidR="00CB41CB" w:rsidRDefault="00CB41CB" w:rsidP="00CB41CB">
      <w:pPr>
        <w:pStyle w:val="Textbody"/>
      </w:pPr>
      <w:r>
        <w:t xml:space="preserve">At the end of installation, a </w:t>
      </w:r>
      <w:r w:rsidRPr="0060600A">
        <w:rPr>
          <w:rStyle w:val="ccfile"/>
        </w:rPr>
        <w:t>PEAR_ENV.reg</w:t>
      </w:r>
      <w:r>
        <w:t xml:space="preserve"> file is created that will do this and add other environment variables that will prove convenient. The author recommends running this.</w:t>
      </w:r>
    </w:p>
    <w:p w14:paraId="59BBCEE3" w14:textId="77777777" w:rsidR="00CB41CB" w:rsidRDefault="00CB41CB" w:rsidP="00CB41CB">
      <w:pPr>
        <w:pStyle w:val="Textbody"/>
      </w:pPr>
      <w:r>
        <w:t>You will want to check for updates to the PEAR package manager often.  Just re-run the installation script for this.316</w:t>
      </w:r>
    </w:p>
    <w:p w14:paraId="14FCCC35" w14:textId="77777777" w:rsidR="00CB41CB" w:rsidRDefault="00CB41CB" w:rsidP="00CB41CB">
      <w:pPr>
        <w:pStyle w:val="Textbody"/>
      </w:pPr>
      <w:r>
        <w:t>Package manager syntax:</w:t>
      </w:r>
    </w:p>
    <w:p w14:paraId="4132DCC1" w14:textId="77777777" w:rsidR="00CB41CB" w:rsidRDefault="00CB41CB" w:rsidP="00CB41CB">
      <w:pPr>
        <w:pStyle w:val="cpCode"/>
      </w:pPr>
      <w:r>
        <w:t>pear [options] command [command-options] &lt;parameters&gt;</w:t>
      </w:r>
    </w:p>
    <w:p w14:paraId="574BA73D" w14:textId="77777777" w:rsidR="00CB41CB" w:rsidRDefault="00CB41CB" w:rsidP="00CB41CB">
      <w:pPr>
        <w:pStyle w:val="cpCode"/>
      </w:pPr>
    </w:p>
    <w:p w14:paraId="0C5BA1CF" w14:textId="77777777" w:rsidR="00CB41CB" w:rsidRDefault="00CB41CB" w:rsidP="00CB41CB">
      <w:pPr>
        <w:pStyle w:val="cpCode"/>
      </w:pPr>
      <w:r>
        <w:t>pear help &lt;command&gt;</w:t>
      </w:r>
    </w:p>
    <w:p w14:paraId="325B4317" w14:textId="77777777" w:rsidR="00CB41CB" w:rsidRDefault="00CB41CB" w:rsidP="00CB41CB">
      <w:pPr>
        <w:pStyle w:val="Textbody"/>
      </w:pPr>
      <w:r>
        <w:t>To view packages installed on the machine:</w:t>
      </w:r>
    </w:p>
    <w:p w14:paraId="7229885E" w14:textId="77777777" w:rsidR="00CB41CB" w:rsidRDefault="00CB41CB" w:rsidP="00CB41CB">
      <w:pPr>
        <w:pStyle w:val="cpCode"/>
      </w:pPr>
      <w:r>
        <w:t>pear list</w:t>
      </w:r>
    </w:p>
    <w:p w14:paraId="3E617523" w14:textId="77777777" w:rsidR="00CB41CB" w:rsidRDefault="00CB41CB" w:rsidP="00CB41CB">
      <w:pPr>
        <w:pStyle w:val="Textbody"/>
      </w:pPr>
      <w:r>
        <w:t>To learn more about a particular package:</w:t>
      </w:r>
    </w:p>
    <w:p w14:paraId="3BD78446" w14:textId="77777777" w:rsidR="00CB41CB" w:rsidRDefault="00CB41CB" w:rsidP="00CB41CB">
      <w:pPr>
        <w:pStyle w:val="cpCode"/>
      </w:pPr>
      <w:r>
        <w:t>pear info packageName</w:t>
      </w:r>
    </w:p>
    <w:p w14:paraId="55FA52FC" w14:textId="77777777" w:rsidR="00CB41CB" w:rsidRDefault="00CB41CB" w:rsidP="00CB41CB">
      <w:pPr>
        <w:pStyle w:val="Textbody"/>
      </w:pPr>
      <w:r>
        <w:t>317</w:t>
      </w:r>
    </w:p>
    <w:p w14:paraId="7F4E7A6A" w14:textId="77777777" w:rsidR="00CB41CB" w:rsidRDefault="00CB41CB" w:rsidP="00CB41CB">
      <w:pPr>
        <w:pStyle w:val="Textbody"/>
      </w:pPr>
      <w:r>
        <w:t>Installing a PEAR packages is surprisingly automated:</w:t>
      </w:r>
    </w:p>
    <w:p w14:paraId="00BB31CB" w14:textId="77777777" w:rsidR="00CB41CB" w:rsidRDefault="00CB41CB" w:rsidP="00CB41CB">
      <w:pPr>
        <w:pStyle w:val="cpCode"/>
      </w:pPr>
      <w:r>
        <w:t>pear install [options] package</w:t>
      </w:r>
    </w:p>
    <w:p w14:paraId="2871E0D6" w14:textId="77777777" w:rsidR="00CB41CB" w:rsidRDefault="00CB41CB" w:rsidP="00CB41CB">
      <w:pPr>
        <w:pStyle w:val="Textbody"/>
      </w:pPr>
      <w:r>
        <w:t>318</w:t>
      </w:r>
    </w:p>
    <w:p w14:paraId="33CB2C0A" w14:textId="77777777" w:rsidR="00CB41CB" w:rsidRDefault="00CB41CB" w:rsidP="00CB41CB">
      <w:pPr>
        <w:pStyle w:val="Textbody"/>
      </w:pPr>
      <w:r>
        <w:t>Later versions of PEAR will install dependencies by default.  However, you can also use the -a or –</w:t>
      </w:r>
      <w:proofErr w:type="spellStart"/>
      <w:r>
        <w:t>alldeps</w:t>
      </w:r>
      <w:proofErr w:type="spellEnd"/>
      <w:r>
        <w:t xml:space="preserve"> options:</w:t>
      </w:r>
    </w:p>
    <w:p w14:paraId="146546C0" w14:textId="77777777" w:rsidR="00CB41CB" w:rsidRDefault="00CB41CB" w:rsidP="00CB41CB">
      <w:pPr>
        <w:pStyle w:val="cpCode"/>
      </w:pPr>
      <w:r>
        <w:t>pear install -a Auth_HTTP</w:t>
      </w:r>
    </w:p>
    <w:p w14:paraId="0C57FE0B" w14:textId="77777777" w:rsidR="00CB41CB" w:rsidRDefault="00CB41CB" w:rsidP="00CB41CB">
      <w:pPr>
        <w:pStyle w:val="cpCode"/>
      </w:pPr>
    </w:p>
    <w:p w14:paraId="26B9B65D" w14:textId="77777777" w:rsidR="00CB41CB" w:rsidRDefault="00CB41CB" w:rsidP="00CB41CB">
      <w:pPr>
        <w:pStyle w:val="cpCode"/>
      </w:pPr>
      <w:r>
        <w:t>same as</w:t>
      </w:r>
    </w:p>
    <w:p w14:paraId="3D95DF1F" w14:textId="77777777" w:rsidR="00CB41CB" w:rsidRDefault="00CB41CB" w:rsidP="00CB41CB">
      <w:pPr>
        <w:pStyle w:val="cpCode"/>
      </w:pPr>
    </w:p>
    <w:p w14:paraId="399D757A" w14:textId="77777777" w:rsidR="00CB41CB" w:rsidRDefault="00CB41CB" w:rsidP="00CB41CB">
      <w:pPr>
        <w:pStyle w:val="cpCode"/>
      </w:pPr>
      <w:r>
        <w:t>pear install –alldeps Auth_HTTP</w:t>
      </w:r>
    </w:p>
    <w:p w14:paraId="68B096F2" w14:textId="77777777" w:rsidR="00CB41CB" w:rsidRDefault="00CB41CB" w:rsidP="00CB41CB">
      <w:pPr>
        <w:pStyle w:val="Textbody"/>
      </w:pPr>
      <w:r>
        <w:t>319</w:t>
      </w:r>
    </w:p>
    <w:p w14:paraId="599BA2A5" w14:textId="77777777" w:rsidR="00CB41CB" w:rsidRDefault="00CB41CB" w:rsidP="00CB41CB">
      <w:pPr>
        <w:pStyle w:val="Textbody"/>
      </w:pPr>
      <w:r>
        <w:t xml:space="preserve">If you can't use the package manager or wish to install an older version of the package, you can download it from the repository and install it manually. They are stored in a tarred </w:t>
      </w:r>
      <w:proofErr w:type="spellStart"/>
      <w:r>
        <w:t>Gzip</w:t>
      </w:r>
      <w:proofErr w:type="spellEnd"/>
      <w:r>
        <w:t xml:space="preserve"> format.</w:t>
      </w:r>
    </w:p>
    <w:p w14:paraId="42BB80E3" w14:textId="77777777" w:rsidR="00CB41CB" w:rsidRDefault="00CB41CB" w:rsidP="00CB41CB">
      <w:pPr>
        <w:pStyle w:val="Textbody"/>
      </w:pPr>
      <w:r>
        <w:t xml:space="preserve">You will need to unzip this into a folder within the </w:t>
      </w:r>
      <w:proofErr w:type="spellStart"/>
      <w:r>
        <w:t>include_path</w:t>
      </w:r>
      <w:proofErr w:type="spellEnd"/>
      <w:r>
        <w:t xml:space="preserve"> directive.</w:t>
      </w:r>
    </w:p>
    <w:p w14:paraId="2E4C625A" w14:textId="77777777" w:rsidR="00CB41CB" w:rsidRDefault="00CB41CB" w:rsidP="00CB41CB">
      <w:pPr>
        <w:pStyle w:val="Textbody"/>
      </w:pPr>
      <w:r>
        <w:t xml:space="preserve">You use a package via include or, preferably, require. You can tell </w:t>
      </w:r>
      <w:proofErr w:type="gramStart"/>
      <w:r>
        <w:t>where  package</w:t>
      </w:r>
      <w:proofErr w:type="gramEnd"/>
      <w:r>
        <w:t xml:space="preserve"> is located through </w:t>
      </w:r>
      <w:proofErr w:type="spellStart"/>
      <w:r>
        <w:t>it's</w:t>
      </w:r>
      <w:proofErr w:type="spellEnd"/>
      <w:r>
        <w:t xml:space="preserve"> name: </w:t>
      </w:r>
      <w:proofErr w:type="spellStart"/>
      <w:r>
        <w:t>Numbers_Roman</w:t>
      </w:r>
      <w:proofErr w:type="spellEnd"/>
      <w:r>
        <w:t xml:space="preserve"> would be located under Numbers\Roman in the tree hierarchy.</w:t>
      </w:r>
    </w:p>
    <w:p w14:paraId="4365E106" w14:textId="77777777" w:rsidR="00CB41CB" w:rsidRDefault="00CB41CB" w:rsidP="00CB41CB">
      <w:pPr>
        <w:pStyle w:val="Textbody"/>
      </w:pPr>
      <w:r>
        <w:t>You should regularly check for upgrades:</w:t>
      </w:r>
    </w:p>
    <w:p w14:paraId="36768436" w14:textId="77777777" w:rsidR="00CB41CB" w:rsidRDefault="00CB41CB" w:rsidP="00CB41CB">
      <w:pPr>
        <w:pStyle w:val="cpCode"/>
      </w:pPr>
      <w:r>
        <w:t>pear upgrade [package name]</w:t>
      </w:r>
    </w:p>
    <w:p w14:paraId="7BBAEE12" w14:textId="77777777" w:rsidR="00CB41CB" w:rsidRDefault="00CB41CB" w:rsidP="00CB41CB">
      <w:pPr>
        <w:pStyle w:val="Textbody"/>
      </w:pPr>
      <w:r>
        <w:t>320</w:t>
      </w:r>
    </w:p>
    <w:p w14:paraId="4D4C1C4E" w14:textId="77777777" w:rsidR="00CB41CB" w:rsidRDefault="00CB41CB" w:rsidP="00CB41CB">
      <w:pPr>
        <w:pStyle w:val="Textbody"/>
      </w:pPr>
      <w:r>
        <w:t>The following would upgrade pear itself:</w:t>
      </w:r>
    </w:p>
    <w:p w14:paraId="7BE6A83C" w14:textId="77777777" w:rsidR="00CB41CB" w:rsidRDefault="00CB41CB" w:rsidP="00CB41CB">
      <w:pPr>
        <w:pStyle w:val="cpCode"/>
      </w:pPr>
      <w:r>
        <w:t>pear upgrade pear</w:t>
      </w:r>
    </w:p>
    <w:p w14:paraId="5AD10613" w14:textId="77777777" w:rsidR="00CB41CB" w:rsidRDefault="00CB41CB" w:rsidP="00CB41CB">
      <w:pPr>
        <w:pStyle w:val="Textbody"/>
      </w:pPr>
      <w:r>
        <w:t>You can upgrade all packages with the following:</w:t>
      </w:r>
    </w:p>
    <w:p w14:paraId="1FE2DF8B" w14:textId="77777777" w:rsidR="00CB41CB" w:rsidRDefault="00CB41CB" w:rsidP="00CB41CB">
      <w:pPr>
        <w:pStyle w:val="cpCode"/>
      </w:pPr>
      <w:r>
        <w:t>pear upgrade-all</w:t>
      </w:r>
    </w:p>
    <w:p w14:paraId="5DA6ACC3" w14:textId="77777777" w:rsidR="00CB41CB" w:rsidRDefault="00CB41CB" w:rsidP="00CB41CB">
      <w:pPr>
        <w:pStyle w:val="Textbody"/>
      </w:pPr>
      <w:r>
        <w:t>321</w:t>
      </w:r>
    </w:p>
    <w:p w14:paraId="5E3EA9CD" w14:textId="77777777" w:rsidR="00CB41CB" w:rsidRDefault="00CB41CB" w:rsidP="00CB41CB">
      <w:pPr>
        <w:pStyle w:val="Textbody"/>
      </w:pPr>
      <w:r>
        <w:lastRenderedPageBreak/>
        <w:t>You can uninstall a package like this:</w:t>
      </w:r>
    </w:p>
    <w:p w14:paraId="25050C12" w14:textId="77777777" w:rsidR="00CB41CB" w:rsidRDefault="00CB41CB" w:rsidP="00CB41CB">
      <w:pPr>
        <w:pStyle w:val="cpCode"/>
      </w:pPr>
      <w:r>
        <w:t>pear uninstall [options] packageName</w:t>
      </w:r>
    </w:p>
    <w:p w14:paraId="4DACC5E9" w14:textId="77777777" w:rsidR="00CB41CB" w:rsidRDefault="00CB41CB" w:rsidP="00CB41CB">
      <w:pPr>
        <w:pStyle w:val="cpCode"/>
      </w:pPr>
    </w:p>
    <w:p w14:paraId="78315E66" w14:textId="77777777" w:rsidR="00CB41CB" w:rsidRDefault="00CB41CB" w:rsidP="00CB41CB">
      <w:pPr>
        <w:pStyle w:val="cpCode"/>
      </w:pPr>
      <w:r>
        <w:t>pear uninstall package1 package2 package3</w:t>
      </w:r>
    </w:p>
    <w:p w14:paraId="18FF5855" w14:textId="77777777" w:rsidR="00CB41CB" w:rsidRDefault="00CB41CB" w:rsidP="00CB41CB">
      <w:pPr>
        <w:pStyle w:val="Textbody"/>
      </w:pPr>
      <w:r>
        <w:t>322</w:t>
      </w:r>
    </w:p>
    <w:p w14:paraId="16EC704D" w14:textId="77777777" w:rsidR="00CB41CB" w:rsidRDefault="00CB41CB" w:rsidP="00CB41CB">
      <w:pPr>
        <w:pStyle w:val="Heading2"/>
      </w:pPr>
      <w:bookmarkStart w:id="26" w:name="_Toc102904137"/>
      <w:bookmarkStart w:id="27" w:name="_Toc102904498"/>
      <w:r>
        <w:t>Date and Time</w:t>
      </w:r>
      <w:bookmarkEnd w:id="26"/>
      <w:bookmarkEnd w:id="27"/>
    </w:p>
    <w:p w14:paraId="079CEF07" w14:textId="77777777" w:rsidR="00CB41CB" w:rsidRDefault="00CB41CB" w:rsidP="00CB41CB">
      <w:pPr>
        <w:pStyle w:val="Textbody"/>
      </w:pPr>
      <w:r>
        <w:t>PHP 5.1 introduced vastly improved date and time manipulation functions. 323</w:t>
      </w:r>
    </w:p>
    <w:p w14:paraId="2A8A83BC" w14:textId="77777777" w:rsidR="00CB41CB" w:rsidRDefault="00CB41CB" w:rsidP="00CB41CB">
      <w:pPr>
        <w:pStyle w:val="Textbody"/>
      </w:pPr>
      <w:r>
        <w:t xml:space="preserve">The UNIX world opted to base time on </w:t>
      </w:r>
      <w:r w:rsidRPr="00114E3E">
        <w:rPr>
          <w:rStyle w:val="ccterm"/>
        </w:rPr>
        <w:t>Coordinated Universal Time</w:t>
      </w:r>
      <w:r>
        <w:t xml:space="preserve"> (</w:t>
      </w:r>
      <w:r w:rsidRPr="00114E3E">
        <w:rPr>
          <w:rStyle w:val="ccterm"/>
        </w:rPr>
        <w:t>UTC</w:t>
      </w:r>
      <w:r>
        <w:t xml:space="preserve">). It represents temporal values based on the number of seconds since January 1, 1970. 00:00:00 UTC January 1, </w:t>
      </w:r>
      <w:proofErr w:type="gramStart"/>
      <w:r>
        <w:t>1970</w:t>
      </w:r>
      <w:proofErr w:type="gramEnd"/>
      <w:r>
        <w:t xml:space="preserve"> is also known as </w:t>
      </w:r>
      <w:r w:rsidRPr="00114E3E">
        <w:rPr>
          <w:rStyle w:val="ccterm"/>
        </w:rPr>
        <w:t>Unix epoch</w:t>
      </w:r>
      <w:r>
        <w:t>. 324</w:t>
      </w:r>
    </w:p>
    <w:p w14:paraId="1EEC92E0" w14:textId="77777777" w:rsidR="00CB41CB" w:rsidRDefault="00CB41CB" w:rsidP="00CB41CB">
      <w:pPr>
        <w:pStyle w:val="cpwarning"/>
      </w:pPr>
      <w:r>
        <w:t xml:space="preserve">On Windows, due to an integer </w:t>
      </w:r>
      <w:proofErr w:type="spellStart"/>
      <w:r>
        <w:t>overlfow</w:t>
      </w:r>
      <w:proofErr w:type="spellEnd"/>
      <w:r>
        <w:t xml:space="preserve"> issue, you will get an error if you try to work with a time stamp earlier than the Unix </w:t>
      </w:r>
      <w:proofErr w:type="spellStart"/>
      <w:r>
        <w:t>epock</w:t>
      </w:r>
      <w:proofErr w:type="spellEnd"/>
      <w:r>
        <w:t xml:space="preserve"> with the functions </w:t>
      </w:r>
      <w:proofErr w:type="gramStart"/>
      <w:r>
        <w:t>in  this</w:t>
      </w:r>
      <w:proofErr w:type="gramEnd"/>
      <w:r>
        <w:t xml:space="preserve"> chapter.  This is not a problem on UNIX.</w:t>
      </w:r>
    </w:p>
    <w:p w14:paraId="74CB4B1A" w14:textId="77777777" w:rsidR="00CB41CB" w:rsidRDefault="00CB41CB" w:rsidP="00CB41CB">
      <w:pPr>
        <w:pStyle w:val="Textbody"/>
      </w:pPr>
      <w:r>
        <w:t xml:space="preserve">The </w:t>
      </w:r>
      <w:proofErr w:type="spellStart"/>
      <w:r w:rsidRPr="00114E3E">
        <w:rPr>
          <w:rStyle w:val="ccterm"/>
        </w:rPr>
        <w:t>checkdate</w:t>
      </w:r>
      <w:proofErr w:type="spellEnd"/>
      <w:r>
        <w:t xml:space="preserve"> function checks if a date is valid:</w:t>
      </w:r>
    </w:p>
    <w:p w14:paraId="360D1956" w14:textId="77777777" w:rsidR="00CB41CB" w:rsidRDefault="00CB41CB" w:rsidP="00CB41CB">
      <w:pPr>
        <w:pStyle w:val="cpCode"/>
      </w:pPr>
      <w:r>
        <w:t>Boolean checkdate(int month, int day, int year)</w:t>
      </w:r>
    </w:p>
    <w:p w14:paraId="2F91B982" w14:textId="77777777" w:rsidR="00CB41CB" w:rsidRDefault="00CB41CB" w:rsidP="00CB41CB">
      <w:pPr>
        <w:pStyle w:val="Textbody"/>
      </w:pPr>
      <w:r>
        <w:t>325</w:t>
      </w:r>
    </w:p>
    <w:p w14:paraId="04866BB9" w14:textId="77777777" w:rsidR="00CB41CB" w:rsidRDefault="00CB41CB" w:rsidP="00CB41CB">
      <w:pPr>
        <w:pStyle w:val="Textbody"/>
      </w:pPr>
      <w:r>
        <w:t xml:space="preserve">The </w:t>
      </w:r>
      <w:r w:rsidRPr="00114E3E">
        <w:rPr>
          <w:rStyle w:val="ccterm"/>
        </w:rPr>
        <w:t>date</w:t>
      </w:r>
      <w:r>
        <w:t xml:space="preserve"> function returns a string representation of the current date:</w:t>
      </w:r>
    </w:p>
    <w:p w14:paraId="33DF543A" w14:textId="77777777" w:rsidR="00CB41CB" w:rsidRDefault="00CB41CB" w:rsidP="00CB41CB">
      <w:pPr>
        <w:pStyle w:val="cpCode"/>
      </w:pPr>
      <w:r>
        <w:t>string date(string format [, int timestamp])</w:t>
      </w:r>
    </w:p>
    <w:p w14:paraId="19AEFB81" w14:textId="77777777" w:rsidR="00CB41CB" w:rsidRDefault="00CB41CB" w:rsidP="00CB41CB">
      <w:pPr>
        <w:pStyle w:val="Textbody"/>
      </w:pPr>
      <w:r>
        <w:t>326</w:t>
      </w:r>
    </w:p>
    <w:p w14:paraId="68F353CF" w14:textId="77777777" w:rsidR="00CB41CB" w:rsidRDefault="00CB41CB" w:rsidP="00CB41CB">
      <w:pPr>
        <w:pStyle w:val="cpCode"/>
      </w:pPr>
      <w:r>
        <w:t>echo "Today is " .date("F d, Y");</w:t>
      </w:r>
    </w:p>
    <w:p w14:paraId="59E32522" w14:textId="77777777" w:rsidR="00CB41CB" w:rsidRDefault="00CB41CB" w:rsidP="00CB41CB">
      <w:pPr>
        <w:pStyle w:val="cpCode"/>
      </w:pPr>
      <w:r>
        <w:t>// Today is August 22, 2007</w:t>
      </w:r>
    </w:p>
    <w:p w14:paraId="7A1469A2" w14:textId="77777777" w:rsidR="00CB41CB" w:rsidRDefault="00CB41CB" w:rsidP="00CB41CB">
      <w:pPr>
        <w:pStyle w:val="Textbody"/>
      </w:pPr>
      <w:r>
        <w:t>327</w:t>
      </w:r>
    </w:p>
    <w:p w14:paraId="7C255559" w14:textId="77777777" w:rsidR="00CB41CB" w:rsidRDefault="00CB41CB" w:rsidP="00CB41CB">
      <w:pPr>
        <w:pStyle w:val="cpCode"/>
      </w:pPr>
      <w:r>
        <w:t>echo "Today is ".date("l");</w:t>
      </w:r>
    </w:p>
    <w:p w14:paraId="3F482DF2" w14:textId="77777777" w:rsidR="00CB41CB" w:rsidRDefault="00CB41CB" w:rsidP="00CB41CB">
      <w:pPr>
        <w:pStyle w:val="cpCode"/>
      </w:pPr>
      <w:r>
        <w:t>// Today is Wed</w:t>
      </w:r>
    </w:p>
    <w:p w14:paraId="4F176512" w14:textId="77777777" w:rsidR="00CB41CB" w:rsidRDefault="00CB41CB" w:rsidP="00CB41CB">
      <w:pPr>
        <w:pStyle w:val="Textbody"/>
      </w:pPr>
      <w:r>
        <w:t>328</w:t>
      </w:r>
    </w:p>
    <w:p w14:paraId="4F8D3A4E" w14:textId="77777777" w:rsidR="00CB41CB" w:rsidRDefault="00CB41CB" w:rsidP="00CB41CB">
      <w:pPr>
        <w:pStyle w:val="cpCode"/>
      </w:pPr>
      <w:r>
        <w:t>&lt;?php</w:t>
      </w:r>
    </w:p>
    <w:p w14:paraId="7802A936" w14:textId="77777777" w:rsidR="00CB41CB" w:rsidRDefault="00CB41CB" w:rsidP="00CB41CB">
      <w:pPr>
        <w:pStyle w:val="cpCode"/>
      </w:pPr>
    </w:p>
    <w:p w14:paraId="19226585" w14:textId="77777777" w:rsidR="00CB41CB" w:rsidRDefault="00CB41CB" w:rsidP="00CB41CB">
      <w:pPr>
        <w:pStyle w:val="cpCode"/>
      </w:pPr>
      <w:r>
        <w:t>$weekday = date("l");</w:t>
      </w:r>
    </w:p>
    <w:p w14:paraId="579D5E2E" w14:textId="77777777" w:rsidR="00CB41CB" w:rsidRDefault="00CB41CB" w:rsidP="00CB41CB">
      <w:pPr>
        <w:pStyle w:val="cpCode"/>
      </w:pPr>
      <w:r>
        <w:t>$daynumber = date("dS");</w:t>
      </w:r>
    </w:p>
    <w:p w14:paraId="4B32F3C3" w14:textId="77777777" w:rsidR="00CB41CB" w:rsidRDefault="00CB41CB" w:rsidP="00CB41CB">
      <w:pPr>
        <w:pStyle w:val="cpCode"/>
      </w:pPr>
      <w:r>
        <w:t>$monthyear = date("F Y");</w:t>
      </w:r>
    </w:p>
    <w:p w14:paraId="7CBE4CA3" w14:textId="77777777" w:rsidR="00CB41CB" w:rsidRDefault="00CB41CB" w:rsidP="00CB41CB">
      <w:pPr>
        <w:pStyle w:val="cpCode"/>
      </w:pPr>
    </w:p>
    <w:p w14:paraId="2B8F1063" w14:textId="77777777" w:rsidR="00CB41CB" w:rsidRDefault="00CB41CB" w:rsidP="00CB41CB">
      <w:pPr>
        <w:pStyle w:val="cpCode"/>
      </w:pPr>
      <w:r>
        <w:t>printf("Today is %s the %s day of %s", $weekday,$daynumber,$monthyear);</w:t>
      </w:r>
    </w:p>
    <w:p w14:paraId="2A747384" w14:textId="77777777" w:rsidR="00CB41CB" w:rsidRDefault="00CB41CB" w:rsidP="00CB41CB">
      <w:pPr>
        <w:pStyle w:val="cpCode"/>
      </w:pPr>
    </w:p>
    <w:p w14:paraId="508068B7" w14:textId="77777777" w:rsidR="00CB41CB" w:rsidRDefault="00CB41CB" w:rsidP="00CB41CB">
      <w:pPr>
        <w:pStyle w:val="cpCode"/>
      </w:pPr>
      <w:r>
        <w:t>?&gt;</w:t>
      </w:r>
    </w:p>
    <w:p w14:paraId="693E258C" w14:textId="77777777" w:rsidR="00CB41CB" w:rsidRDefault="00CB41CB" w:rsidP="00CB41CB">
      <w:pPr>
        <w:pStyle w:val="cpCode"/>
      </w:pPr>
    </w:p>
    <w:p w14:paraId="10334960" w14:textId="77777777" w:rsidR="00CB41CB" w:rsidRDefault="00CB41CB" w:rsidP="00CB41CB">
      <w:pPr>
        <w:pStyle w:val="cpCode"/>
      </w:pPr>
      <w:r>
        <w:t>produces:</w:t>
      </w:r>
    </w:p>
    <w:p w14:paraId="1A928F5D" w14:textId="77777777" w:rsidR="00CB41CB" w:rsidRDefault="00CB41CB" w:rsidP="00CB41CB">
      <w:pPr>
        <w:pStyle w:val="cpCode"/>
      </w:pPr>
    </w:p>
    <w:p w14:paraId="0392B210" w14:textId="77777777" w:rsidR="00CB41CB" w:rsidRDefault="00CB41CB" w:rsidP="00CB41CB">
      <w:pPr>
        <w:pStyle w:val="cpCode"/>
      </w:pPr>
      <w:r>
        <w:t>Today is Thursday the 29th day of May 2008</w:t>
      </w:r>
    </w:p>
    <w:p w14:paraId="2DC5CA09" w14:textId="77777777" w:rsidR="00CB41CB" w:rsidRDefault="00CB41CB" w:rsidP="00CB41CB">
      <w:pPr>
        <w:pStyle w:val="Textbody"/>
      </w:pPr>
      <w:r>
        <w:t>The following will display the current time:</w:t>
      </w:r>
    </w:p>
    <w:p w14:paraId="17E473EB" w14:textId="77777777" w:rsidR="00CB41CB" w:rsidRDefault="00CB41CB" w:rsidP="00CB41CB">
      <w:pPr>
        <w:pStyle w:val="cpCode"/>
      </w:pPr>
      <w:r>
        <w:t>echo "the time is ".date("h:i:sa");</w:t>
      </w:r>
    </w:p>
    <w:p w14:paraId="323FBE23" w14:textId="77777777" w:rsidR="00CB41CB" w:rsidRDefault="00CB41CB" w:rsidP="00CB41CB">
      <w:pPr>
        <w:pStyle w:val="cpCode"/>
      </w:pPr>
      <w:r>
        <w:t>//the time is 07:11:26am</w:t>
      </w:r>
    </w:p>
    <w:p w14:paraId="526E0E4B" w14:textId="77777777" w:rsidR="00CB41CB" w:rsidRDefault="00CB41CB" w:rsidP="00CB41CB">
      <w:pPr>
        <w:pStyle w:val="Textbody"/>
      </w:pPr>
      <w:r>
        <w:t>329</w:t>
      </w:r>
    </w:p>
    <w:p w14:paraId="63273B52" w14:textId="77777777" w:rsidR="00CB41CB" w:rsidRDefault="00CB41CB" w:rsidP="00CB41CB">
      <w:pPr>
        <w:pStyle w:val="Textbody"/>
      </w:pPr>
      <w:r>
        <w:lastRenderedPageBreak/>
        <w:t xml:space="preserve">The </w:t>
      </w:r>
      <w:proofErr w:type="spellStart"/>
      <w:r w:rsidRPr="00114E3E">
        <w:rPr>
          <w:rStyle w:val="ccterm"/>
        </w:rPr>
        <w:t>gettimeofday</w:t>
      </w:r>
      <w:proofErr w:type="spellEnd"/>
      <w:r>
        <w:t xml:space="preserve"> function returns an associative array with the elements of the current time.</w:t>
      </w:r>
    </w:p>
    <w:p w14:paraId="731B9E17" w14:textId="77777777" w:rsidR="00CB41CB" w:rsidRDefault="00CB41CB" w:rsidP="00CB41CB">
      <w:pPr>
        <w:pStyle w:val="Textbody"/>
        <w:numPr>
          <w:ilvl w:val="0"/>
          <w:numId w:val="45"/>
        </w:numPr>
      </w:pPr>
      <w:proofErr w:type="spellStart"/>
      <w:r>
        <w:t>dsttime</w:t>
      </w:r>
      <w:proofErr w:type="spellEnd"/>
    </w:p>
    <w:p w14:paraId="058CC861" w14:textId="77777777" w:rsidR="00CB41CB" w:rsidRDefault="00CB41CB" w:rsidP="00CB41CB">
      <w:pPr>
        <w:pStyle w:val="Textbody"/>
        <w:numPr>
          <w:ilvl w:val="0"/>
          <w:numId w:val="45"/>
        </w:numPr>
      </w:pPr>
      <w:proofErr w:type="spellStart"/>
      <w:r>
        <w:t>minuteswest</w:t>
      </w:r>
      <w:proofErr w:type="spellEnd"/>
    </w:p>
    <w:p w14:paraId="04EFD3A2" w14:textId="77777777" w:rsidR="00CB41CB" w:rsidRDefault="00CB41CB" w:rsidP="00CB41CB">
      <w:pPr>
        <w:pStyle w:val="Textbody"/>
        <w:numPr>
          <w:ilvl w:val="0"/>
          <w:numId w:val="45"/>
        </w:numPr>
      </w:pPr>
      <w:r>
        <w:t>sec</w:t>
      </w:r>
    </w:p>
    <w:p w14:paraId="7F96AFA3" w14:textId="77777777" w:rsidR="00CB41CB" w:rsidRDefault="00CB41CB" w:rsidP="00CB41CB">
      <w:pPr>
        <w:pStyle w:val="Textbody"/>
        <w:numPr>
          <w:ilvl w:val="0"/>
          <w:numId w:val="45"/>
        </w:numPr>
      </w:pPr>
      <w:proofErr w:type="spellStart"/>
      <w:r>
        <w:t>usec</w:t>
      </w:r>
      <w:proofErr w:type="spellEnd"/>
    </w:p>
    <w:p w14:paraId="52DCEC7C" w14:textId="77777777" w:rsidR="00CB41CB" w:rsidRDefault="00CB41CB" w:rsidP="00CB41CB">
      <w:pPr>
        <w:pStyle w:val="Textbody"/>
      </w:pPr>
      <w:r>
        <w:t xml:space="preserve">The </w:t>
      </w:r>
      <w:proofErr w:type="spellStart"/>
      <w:r w:rsidRPr="00114E3E">
        <w:rPr>
          <w:rStyle w:val="ccterm"/>
        </w:rPr>
        <w:t>getdate</w:t>
      </w:r>
      <w:proofErr w:type="spellEnd"/>
      <w:r>
        <w:t xml:space="preserve"> function returns an associative array. You can pass in a UNIX timestamp to use other than the current time: </w:t>
      </w:r>
      <w:proofErr w:type="gramStart"/>
      <w:r>
        <w:t>330</w:t>
      </w:r>
      <w:proofErr w:type="gramEnd"/>
    </w:p>
    <w:p w14:paraId="00693D06" w14:textId="77777777" w:rsidR="00CB41CB" w:rsidRDefault="00CB41CB" w:rsidP="00CB41CB">
      <w:pPr>
        <w:pStyle w:val="Textbody"/>
        <w:numPr>
          <w:ilvl w:val="0"/>
          <w:numId w:val="46"/>
        </w:numPr>
      </w:pPr>
      <w:r>
        <w:t>hours</w:t>
      </w:r>
    </w:p>
    <w:p w14:paraId="6056B8D7" w14:textId="77777777" w:rsidR="00CB41CB" w:rsidRDefault="00CB41CB" w:rsidP="00CB41CB">
      <w:pPr>
        <w:pStyle w:val="Textbody"/>
        <w:numPr>
          <w:ilvl w:val="0"/>
          <w:numId w:val="46"/>
        </w:numPr>
      </w:pPr>
      <w:proofErr w:type="spellStart"/>
      <w:r>
        <w:t>mday</w:t>
      </w:r>
      <w:proofErr w:type="spellEnd"/>
    </w:p>
    <w:p w14:paraId="79FDE9A5" w14:textId="77777777" w:rsidR="00CB41CB" w:rsidRDefault="00CB41CB" w:rsidP="00CB41CB">
      <w:pPr>
        <w:pStyle w:val="Textbody"/>
        <w:numPr>
          <w:ilvl w:val="0"/>
          <w:numId w:val="46"/>
        </w:numPr>
      </w:pPr>
      <w:r>
        <w:t>minutes</w:t>
      </w:r>
    </w:p>
    <w:p w14:paraId="1CF9497E" w14:textId="77777777" w:rsidR="00CB41CB" w:rsidRDefault="00CB41CB" w:rsidP="00CB41CB">
      <w:pPr>
        <w:pStyle w:val="Textbody"/>
        <w:numPr>
          <w:ilvl w:val="0"/>
          <w:numId w:val="46"/>
        </w:numPr>
      </w:pPr>
      <w:proofErr w:type="spellStart"/>
      <w:r>
        <w:t>mondaymonth</w:t>
      </w:r>
      <w:proofErr w:type="spellEnd"/>
    </w:p>
    <w:p w14:paraId="228525A4" w14:textId="77777777" w:rsidR="00CB41CB" w:rsidRDefault="00CB41CB" w:rsidP="00CB41CB">
      <w:pPr>
        <w:pStyle w:val="Textbody"/>
        <w:numPr>
          <w:ilvl w:val="0"/>
          <w:numId w:val="46"/>
        </w:numPr>
      </w:pPr>
      <w:r>
        <w:t>seconds</w:t>
      </w:r>
    </w:p>
    <w:p w14:paraId="6901C743" w14:textId="77777777" w:rsidR="00CB41CB" w:rsidRDefault="00CB41CB" w:rsidP="00CB41CB">
      <w:pPr>
        <w:pStyle w:val="Textbody"/>
        <w:numPr>
          <w:ilvl w:val="0"/>
          <w:numId w:val="46"/>
        </w:numPr>
      </w:pPr>
      <w:proofErr w:type="spellStart"/>
      <w:r>
        <w:t>wday</w:t>
      </w:r>
      <w:proofErr w:type="spellEnd"/>
    </w:p>
    <w:p w14:paraId="04464882" w14:textId="77777777" w:rsidR="00CB41CB" w:rsidRDefault="00CB41CB" w:rsidP="00CB41CB">
      <w:pPr>
        <w:pStyle w:val="Textbody"/>
        <w:numPr>
          <w:ilvl w:val="0"/>
          <w:numId w:val="46"/>
        </w:numPr>
      </w:pPr>
      <w:r>
        <w:t>weekday</w:t>
      </w:r>
    </w:p>
    <w:p w14:paraId="17585DAC" w14:textId="77777777" w:rsidR="00CB41CB" w:rsidRDefault="00CB41CB" w:rsidP="00CB41CB">
      <w:pPr>
        <w:pStyle w:val="Textbody"/>
        <w:numPr>
          <w:ilvl w:val="0"/>
          <w:numId w:val="46"/>
        </w:numPr>
      </w:pPr>
      <w:proofErr w:type="spellStart"/>
      <w:r>
        <w:t>yday</w:t>
      </w:r>
      <w:proofErr w:type="spellEnd"/>
    </w:p>
    <w:p w14:paraId="340E5D09" w14:textId="77777777" w:rsidR="00CB41CB" w:rsidRDefault="00CB41CB" w:rsidP="00CB41CB">
      <w:pPr>
        <w:pStyle w:val="Textbody"/>
        <w:numPr>
          <w:ilvl w:val="0"/>
          <w:numId w:val="46"/>
        </w:numPr>
      </w:pPr>
      <w:r>
        <w:t>year</w:t>
      </w:r>
    </w:p>
    <w:p w14:paraId="2613FC09" w14:textId="77777777" w:rsidR="00CB41CB" w:rsidRDefault="00CB41CB" w:rsidP="00CB41CB">
      <w:pPr>
        <w:pStyle w:val="Textbody"/>
        <w:numPr>
          <w:ilvl w:val="0"/>
          <w:numId w:val="46"/>
        </w:numPr>
      </w:pPr>
      <w:r>
        <w:t>0</w:t>
      </w:r>
    </w:p>
    <w:p w14:paraId="67B8AFF9" w14:textId="77777777" w:rsidR="00CB41CB" w:rsidRDefault="00CB41CB" w:rsidP="00CB41CB">
      <w:pPr>
        <w:pStyle w:val="cpcaution"/>
      </w:pPr>
      <w:r>
        <w:t xml:space="preserve">The Windows operating system doesn't support negative timestamp values, so the earliest date you can represent with </w:t>
      </w:r>
      <w:proofErr w:type="spellStart"/>
      <w:r>
        <w:t>getdate</w:t>
      </w:r>
      <w:proofErr w:type="spellEnd"/>
      <w:r>
        <w:t xml:space="preserve"> is January 1, 1970.</w:t>
      </w:r>
    </w:p>
    <w:p w14:paraId="3343C0F8" w14:textId="77777777" w:rsidR="00CB41CB" w:rsidRDefault="00CB41CB" w:rsidP="00CB41CB">
      <w:pPr>
        <w:pStyle w:val="Textbody"/>
      </w:pPr>
    </w:p>
    <w:p w14:paraId="494EB7F2" w14:textId="77777777" w:rsidR="00CB41CB" w:rsidRDefault="00CB41CB" w:rsidP="00CB41CB">
      <w:pPr>
        <w:pStyle w:val="Textbody"/>
      </w:pPr>
      <w:r>
        <w:t>331</w:t>
      </w:r>
    </w:p>
    <w:p w14:paraId="6BF38E30" w14:textId="77777777" w:rsidR="00CB41CB" w:rsidRDefault="00CB41CB" w:rsidP="00CB41CB">
      <w:pPr>
        <w:pStyle w:val="Textbody"/>
      </w:pPr>
      <w:r>
        <w:t xml:space="preserve">PHP offers two functions for working with timestamps – time and </w:t>
      </w:r>
      <w:proofErr w:type="spellStart"/>
      <w:r>
        <w:t>mktime</w:t>
      </w:r>
      <w:proofErr w:type="spellEnd"/>
      <w:r>
        <w:t>.</w:t>
      </w:r>
    </w:p>
    <w:p w14:paraId="79A2A804" w14:textId="77777777" w:rsidR="00CB41CB" w:rsidRDefault="00CB41CB" w:rsidP="00CB41CB">
      <w:pPr>
        <w:pStyle w:val="Textbody"/>
      </w:pPr>
      <w:r>
        <w:t xml:space="preserve">The </w:t>
      </w:r>
      <w:r w:rsidRPr="00114E3E">
        <w:rPr>
          <w:rStyle w:val="ccterm"/>
        </w:rPr>
        <w:t>time</w:t>
      </w:r>
      <w:r>
        <w:t xml:space="preserve"> function returns the current timestamp as an integer. 332</w:t>
      </w:r>
    </w:p>
    <w:p w14:paraId="7014A6E6" w14:textId="77777777" w:rsidR="00CB41CB" w:rsidRDefault="00CB41CB" w:rsidP="00CB41CB">
      <w:pPr>
        <w:pStyle w:val="cpCode"/>
      </w:pPr>
      <w:r>
        <w:t>my code:</w:t>
      </w:r>
    </w:p>
    <w:p w14:paraId="6353B2B9" w14:textId="77777777" w:rsidR="00CB41CB" w:rsidRDefault="00CB41CB" w:rsidP="00CB41CB">
      <w:pPr>
        <w:pStyle w:val="cpCode"/>
      </w:pPr>
    </w:p>
    <w:p w14:paraId="1CFC5613" w14:textId="77777777" w:rsidR="00CB41CB" w:rsidRDefault="00CB41CB" w:rsidP="00CB41CB">
      <w:pPr>
        <w:pStyle w:val="cpCode"/>
      </w:pPr>
      <w:r>
        <w:t>&lt;?php</w:t>
      </w:r>
    </w:p>
    <w:p w14:paraId="177EDBD7" w14:textId="77777777" w:rsidR="00CB41CB" w:rsidRDefault="00CB41CB" w:rsidP="00CB41CB">
      <w:pPr>
        <w:pStyle w:val="cpCode"/>
      </w:pPr>
    </w:p>
    <w:p w14:paraId="78C47EC6" w14:textId="77777777" w:rsidR="00CB41CB" w:rsidRDefault="00CB41CB" w:rsidP="00CB41CB">
      <w:pPr>
        <w:pStyle w:val="cpCode"/>
      </w:pPr>
      <w:r>
        <w:t>$array=getdate(1187897100);</w:t>
      </w:r>
    </w:p>
    <w:p w14:paraId="2540708F" w14:textId="77777777" w:rsidR="00CB41CB" w:rsidRDefault="00CB41CB" w:rsidP="00CB41CB">
      <w:pPr>
        <w:pStyle w:val="cpCode"/>
      </w:pPr>
      <w:r>
        <w:t>foreach($array as $item=&gt;$value){</w:t>
      </w:r>
    </w:p>
    <w:p w14:paraId="342AF6E4" w14:textId="77777777" w:rsidR="00CB41CB" w:rsidRDefault="00CB41CB" w:rsidP="00CB41CB">
      <w:pPr>
        <w:pStyle w:val="cpCode"/>
      </w:pPr>
      <w:r>
        <w:tab/>
        <w:t>print "$item =&gt; $value . \n&lt;br /&gt;";</w:t>
      </w:r>
    </w:p>
    <w:p w14:paraId="6F4E539B" w14:textId="77777777" w:rsidR="00CB41CB" w:rsidRDefault="00CB41CB" w:rsidP="00CB41CB">
      <w:pPr>
        <w:pStyle w:val="cpCode"/>
      </w:pPr>
      <w:r>
        <w:t>}</w:t>
      </w:r>
    </w:p>
    <w:p w14:paraId="2AEA45CA" w14:textId="77777777" w:rsidR="00CB41CB" w:rsidRDefault="00CB41CB" w:rsidP="00CB41CB">
      <w:pPr>
        <w:pStyle w:val="cpCode"/>
      </w:pPr>
    </w:p>
    <w:p w14:paraId="7884202F" w14:textId="77777777" w:rsidR="00CB41CB" w:rsidRDefault="00CB41CB" w:rsidP="00CB41CB">
      <w:pPr>
        <w:pStyle w:val="cpCode"/>
      </w:pPr>
      <w:r>
        <w:t>?&gt;</w:t>
      </w:r>
    </w:p>
    <w:p w14:paraId="7FD3A80D" w14:textId="77777777" w:rsidR="00CB41CB" w:rsidRDefault="00CB41CB" w:rsidP="00CB41CB">
      <w:pPr>
        <w:pStyle w:val="cpCode"/>
      </w:pPr>
    </w:p>
    <w:p w14:paraId="75E2FA06" w14:textId="77777777" w:rsidR="00CB41CB" w:rsidRDefault="00CB41CB" w:rsidP="00CB41CB">
      <w:pPr>
        <w:pStyle w:val="cpCode"/>
      </w:pPr>
    </w:p>
    <w:p w14:paraId="1F9EA966" w14:textId="77777777" w:rsidR="00CB41CB" w:rsidRDefault="00CB41CB" w:rsidP="00CB41CB">
      <w:pPr>
        <w:pStyle w:val="cpCode"/>
      </w:pPr>
      <w:r>
        <w:t>seconds =&gt; 0 .</w:t>
      </w:r>
    </w:p>
    <w:p w14:paraId="24D57337" w14:textId="77777777" w:rsidR="00CB41CB" w:rsidRDefault="00CB41CB" w:rsidP="00CB41CB">
      <w:pPr>
        <w:pStyle w:val="cpCode"/>
      </w:pPr>
      <w:r>
        <w:lastRenderedPageBreak/>
        <w:t>minutes =&gt; 25 .</w:t>
      </w:r>
    </w:p>
    <w:p w14:paraId="2BB1D18F" w14:textId="77777777" w:rsidR="00CB41CB" w:rsidRDefault="00CB41CB" w:rsidP="00CB41CB">
      <w:pPr>
        <w:pStyle w:val="cpCode"/>
      </w:pPr>
      <w:r>
        <w:t>hours =&gt; 9 .</w:t>
      </w:r>
    </w:p>
    <w:p w14:paraId="5FC126DA" w14:textId="77777777" w:rsidR="00CB41CB" w:rsidRDefault="00CB41CB" w:rsidP="00CB41CB">
      <w:pPr>
        <w:pStyle w:val="cpCode"/>
      </w:pPr>
      <w:r>
        <w:t>mday =&gt; 23 .</w:t>
      </w:r>
    </w:p>
    <w:p w14:paraId="0FFC531D" w14:textId="77777777" w:rsidR="00CB41CB" w:rsidRDefault="00CB41CB" w:rsidP="00CB41CB">
      <w:pPr>
        <w:pStyle w:val="cpCode"/>
      </w:pPr>
      <w:r>
        <w:t>wday =&gt; 4 .</w:t>
      </w:r>
    </w:p>
    <w:p w14:paraId="5E0D31CF" w14:textId="77777777" w:rsidR="00CB41CB" w:rsidRDefault="00CB41CB" w:rsidP="00CB41CB">
      <w:pPr>
        <w:pStyle w:val="cpCode"/>
      </w:pPr>
      <w:r>
        <w:t>mon =&gt; 8 .</w:t>
      </w:r>
    </w:p>
    <w:p w14:paraId="3B3CCDD5" w14:textId="77777777" w:rsidR="00CB41CB" w:rsidRDefault="00CB41CB" w:rsidP="00CB41CB">
      <w:pPr>
        <w:pStyle w:val="cpCode"/>
      </w:pPr>
      <w:r>
        <w:t>year =&gt; 2007 .</w:t>
      </w:r>
    </w:p>
    <w:p w14:paraId="26B132FB" w14:textId="77777777" w:rsidR="00CB41CB" w:rsidRDefault="00CB41CB" w:rsidP="00CB41CB">
      <w:pPr>
        <w:pStyle w:val="cpCode"/>
      </w:pPr>
      <w:r>
        <w:t>yday =&gt; 234 .</w:t>
      </w:r>
    </w:p>
    <w:p w14:paraId="76FD8F69" w14:textId="77777777" w:rsidR="00CB41CB" w:rsidRDefault="00CB41CB" w:rsidP="00CB41CB">
      <w:pPr>
        <w:pStyle w:val="cpCode"/>
      </w:pPr>
      <w:r>
        <w:t>weekday =&gt; Thursday .</w:t>
      </w:r>
    </w:p>
    <w:p w14:paraId="7873B33D" w14:textId="77777777" w:rsidR="00CB41CB" w:rsidRDefault="00CB41CB" w:rsidP="00CB41CB">
      <w:pPr>
        <w:pStyle w:val="cpCode"/>
      </w:pPr>
      <w:r>
        <w:t>month =&gt; August .</w:t>
      </w:r>
    </w:p>
    <w:p w14:paraId="09B0345C" w14:textId="77777777" w:rsidR="00CB41CB" w:rsidRDefault="00CB41CB" w:rsidP="00CB41CB">
      <w:pPr>
        <w:pStyle w:val="cpCode"/>
      </w:pPr>
    </w:p>
    <w:p w14:paraId="47D55103" w14:textId="77777777" w:rsidR="00CB41CB" w:rsidRDefault="00CB41CB" w:rsidP="00CB41CB">
      <w:pPr>
        <w:pStyle w:val="cpCode"/>
      </w:pPr>
    </w:p>
    <w:p w14:paraId="5D91C4A4" w14:textId="77777777" w:rsidR="00CB41CB" w:rsidRDefault="00CB41CB" w:rsidP="00CB41CB">
      <w:pPr>
        <w:pStyle w:val="Textbody"/>
      </w:pPr>
      <w:r>
        <w:t>You can use the date function to make a timestamp readable:</w:t>
      </w:r>
    </w:p>
    <w:p w14:paraId="3C31BEA4" w14:textId="77777777" w:rsidR="00CB41CB" w:rsidRDefault="00CB41CB" w:rsidP="00CB41CB">
      <w:pPr>
        <w:pStyle w:val="cpCode"/>
      </w:pPr>
      <w:r>
        <w:t>echo date("F d, Y h:i:s", 1187897100);</w:t>
      </w:r>
    </w:p>
    <w:p w14:paraId="5B6B651B" w14:textId="77777777" w:rsidR="00CB41CB" w:rsidRDefault="00CB41CB" w:rsidP="00CB41CB">
      <w:pPr>
        <w:pStyle w:val="cpCode"/>
      </w:pPr>
    </w:p>
    <w:p w14:paraId="42129A3F" w14:textId="77777777" w:rsidR="00CB41CB" w:rsidRDefault="00CB41CB" w:rsidP="00CB41CB">
      <w:pPr>
        <w:pStyle w:val="cpCode"/>
      </w:pPr>
      <w:r>
        <w:t>August 23, 2007 09:25:00</w:t>
      </w:r>
    </w:p>
    <w:p w14:paraId="5EB429C4" w14:textId="77777777" w:rsidR="00CB41CB" w:rsidRDefault="00CB41CB" w:rsidP="00CB41CB">
      <w:pPr>
        <w:pStyle w:val="Textbody"/>
      </w:pPr>
      <w:r>
        <w:t xml:space="preserve">The </w:t>
      </w:r>
      <w:proofErr w:type="spellStart"/>
      <w:r w:rsidRPr="00114E3E">
        <w:rPr>
          <w:rStyle w:val="ccterm"/>
        </w:rPr>
        <w:t>mktime</w:t>
      </w:r>
      <w:proofErr w:type="spellEnd"/>
      <w:r>
        <w:t xml:space="preserve"> function is useful for returning a timestamp based on components:</w:t>
      </w:r>
    </w:p>
    <w:p w14:paraId="40B33DF6" w14:textId="77777777" w:rsidR="00CB41CB" w:rsidRDefault="00CB41CB" w:rsidP="00CB41CB">
      <w:pPr>
        <w:pStyle w:val="cpCode"/>
      </w:pPr>
      <w:r>
        <w:t>int mktime([int hour [, int minute [, int second [,int month [,int day [, int year [,int is_dst]]]]]]])</w:t>
      </w:r>
    </w:p>
    <w:p w14:paraId="375CE693" w14:textId="77777777" w:rsidR="00CB41CB" w:rsidRDefault="00CB41CB" w:rsidP="00CB41CB">
      <w:pPr>
        <w:pStyle w:val="Textbody"/>
      </w:pPr>
      <w:r>
        <w:t>This function is particularly useful for calculating the difference between two points in time:</w:t>
      </w:r>
    </w:p>
    <w:p w14:paraId="020677F0" w14:textId="77777777" w:rsidR="00CB41CB" w:rsidRDefault="00CB41CB" w:rsidP="00CB41CB">
      <w:pPr>
        <w:pStyle w:val="cpCode"/>
      </w:pPr>
      <w:r>
        <w:t>&lt;?php</w:t>
      </w:r>
    </w:p>
    <w:p w14:paraId="4D33E031" w14:textId="77777777" w:rsidR="00CB41CB" w:rsidRDefault="00CB41CB" w:rsidP="00CB41CB">
      <w:pPr>
        <w:pStyle w:val="cpCode"/>
      </w:pPr>
    </w:p>
    <w:p w14:paraId="5A2CA5DF" w14:textId="77777777" w:rsidR="00CB41CB" w:rsidRDefault="00CB41CB" w:rsidP="00CB41CB">
      <w:pPr>
        <w:pStyle w:val="cpCode"/>
      </w:pPr>
      <w:r>
        <w:t>$now = mktime();</w:t>
      </w:r>
    </w:p>
    <w:p w14:paraId="7DE44655" w14:textId="77777777" w:rsidR="00CB41CB" w:rsidRDefault="00CB41CB" w:rsidP="00CB41CB">
      <w:pPr>
        <w:pStyle w:val="cpCode"/>
      </w:pPr>
      <w:r>
        <w:t>$taxday = mktime(0,0,0,4,15,2006);</w:t>
      </w:r>
    </w:p>
    <w:p w14:paraId="396B216B" w14:textId="77777777" w:rsidR="00CB41CB" w:rsidRDefault="00CB41CB" w:rsidP="00CB41CB">
      <w:pPr>
        <w:pStyle w:val="cpCode"/>
      </w:pPr>
    </w:p>
    <w:p w14:paraId="5DEDC722" w14:textId="77777777" w:rsidR="00CB41CB" w:rsidRDefault="00CB41CB" w:rsidP="00CB41CB">
      <w:pPr>
        <w:pStyle w:val="cpCode"/>
      </w:pPr>
      <w:r>
        <w:t>// Difference in seconds</w:t>
      </w:r>
    </w:p>
    <w:p w14:paraId="05FD4536" w14:textId="77777777" w:rsidR="00CB41CB" w:rsidRDefault="00CB41CB" w:rsidP="00CB41CB">
      <w:pPr>
        <w:pStyle w:val="cpCode"/>
      </w:pPr>
      <w:r>
        <w:t>$difference = $taxday - $now;</w:t>
      </w:r>
    </w:p>
    <w:p w14:paraId="6054E4A2" w14:textId="77777777" w:rsidR="00CB41CB" w:rsidRDefault="00CB41CB" w:rsidP="00CB41CB">
      <w:pPr>
        <w:pStyle w:val="cpCode"/>
      </w:pPr>
    </w:p>
    <w:p w14:paraId="33D407A6" w14:textId="77777777" w:rsidR="00CB41CB" w:rsidRDefault="00CB41CB" w:rsidP="00CB41CB">
      <w:pPr>
        <w:pStyle w:val="cpCode"/>
      </w:pPr>
      <w:r>
        <w:t>// Calculate total hours</w:t>
      </w:r>
    </w:p>
    <w:p w14:paraId="68363B40" w14:textId="77777777" w:rsidR="00CB41CB" w:rsidRDefault="00CB41CB" w:rsidP="00CB41CB">
      <w:pPr>
        <w:pStyle w:val="cpCode"/>
      </w:pPr>
      <w:r>
        <w:t>$hours = round($difference / 60 / 60);</w:t>
      </w:r>
    </w:p>
    <w:p w14:paraId="038BFF30" w14:textId="77777777" w:rsidR="00CB41CB" w:rsidRDefault="00CB41CB" w:rsidP="00CB41CB">
      <w:pPr>
        <w:pStyle w:val="cpCode"/>
      </w:pPr>
    </w:p>
    <w:p w14:paraId="2CC98E5C" w14:textId="77777777" w:rsidR="00CB41CB" w:rsidRDefault="00CB41CB" w:rsidP="00CB41CB">
      <w:pPr>
        <w:pStyle w:val="cpCode"/>
      </w:pPr>
      <w:r>
        <w:t>echo "Only $hours hours until tax day!";</w:t>
      </w:r>
    </w:p>
    <w:p w14:paraId="4B67228F" w14:textId="77777777" w:rsidR="00CB41CB" w:rsidRDefault="00CB41CB" w:rsidP="00CB41CB">
      <w:pPr>
        <w:pStyle w:val="cpCode"/>
      </w:pPr>
    </w:p>
    <w:p w14:paraId="4EA59832" w14:textId="77777777" w:rsidR="00CB41CB" w:rsidRDefault="00CB41CB" w:rsidP="00CB41CB">
      <w:pPr>
        <w:pStyle w:val="cpCode"/>
      </w:pPr>
      <w:r>
        <w:t>?&gt;</w:t>
      </w:r>
    </w:p>
    <w:p w14:paraId="41CCA49C" w14:textId="77777777" w:rsidR="00CB41CB" w:rsidRDefault="00CB41CB" w:rsidP="00CB41CB">
      <w:pPr>
        <w:pStyle w:val="Textbody"/>
      </w:pPr>
      <w:r>
        <w:t>333</w:t>
      </w:r>
    </w:p>
    <w:p w14:paraId="62D3C478" w14:textId="77777777" w:rsidR="00CB41CB" w:rsidRDefault="00CB41CB" w:rsidP="00CB41CB">
      <w:pPr>
        <w:pStyle w:val="Textbody"/>
      </w:pPr>
      <w:r>
        <w:t xml:space="preserve">The </w:t>
      </w:r>
      <w:proofErr w:type="spellStart"/>
      <w:r w:rsidRPr="00114E3E">
        <w:rPr>
          <w:rStyle w:val="ccterm"/>
        </w:rPr>
        <w:t>setlocale</w:t>
      </w:r>
      <w:proofErr w:type="spellEnd"/>
      <w:r>
        <w:t xml:space="preserve"> function changes PHP's localization default. 334</w:t>
      </w:r>
    </w:p>
    <w:p w14:paraId="71251A97" w14:textId="77777777" w:rsidR="00CB41CB" w:rsidRDefault="00CB41CB" w:rsidP="00677A1C">
      <w:pPr>
        <w:pStyle w:val="cpNote"/>
      </w:pPr>
      <w:r>
        <w:t xml:space="preserve">Microsoft has devised its own set of language and country codes rather than following the standards.  You can retrieve a list of them at </w:t>
      </w:r>
      <w:hyperlink r:id="rId16" w:history="1">
        <w:r>
          <w:t>http://msdn.microsoft.com</w:t>
        </w:r>
      </w:hyperlink>
      <w:r>
        <w:t>.</w:t>
      </w:r>
    </w:p>
    <w:p w14:paraId="3779FB62" w14:textId="77777777" w:rsidR="00CB41CB" w:rsidRDefault="00CB41CB" w:rsidP="00CB41CB">
      <w:pPr>
        <w:pStyle w:val="Textbody"/>
      </w:pPr>
      <w:r>
        <w:t>335</w:t>
      </w:r>
    </w:p>
    <w:p w14:paraId="5DADA110" w14:textId="77777777" w:rsidR="00CB41CB" w:rsidRDefault="00CB41CB" w:rsidP="00CB41CB">
      <w:pPr>
        <w:pStyle w:val="Textbody"/>
      </w:pPr>
      <w:r>
        <w:t>Americans represent large numbers in 1,400.00 format, Europeans in 1.400,00.</w:t>
      </w:r>
    </w:p>
    <w:p w14:paraId="6908C112" w14:textId="77777777" w:rsidR="00CB41CB" w:rsidRDefault="00CB41CB" w:rsidP="00CB41CB">
      <w:pPr>
        <w:pStyle w:val="Textbody"/>
      </w:pPr>
      <w:r>
        <w:t>Europeans and much of the world represent dates in dd-mm-</w:t>
      </w:r>
      <w:proofErr w:type="spellStart"/>
      <w:r>
        <w:t>yyyy</w:t>
      </w:r>
      <w:proofErr w:type="spellEnd"/>
      <w:r>
        <w:t xml:space="preserve"> format.</w:t>
      </w:r>
    </w:p>
    <w:p w14:paraId="0FE3BCB6" w14:textId="77777777" w:rsidR="00CB41CB" w:rsidRDefault="00CB41CB" w:rsidP="00CB41CB">
      <w:pPr>
        <w:pStyle w:val="Textbody"/>
      </w:pPr>
      <w:r>
        <w:t>The following code will format money according to the Italian format:</w:t>
      </w:r>
    </w:p>
    <w:p w14:paraId="2ECB5E8C" w14:textId="77777777" w:rsidR="00CB41CB" w:rsidRDefault="00CB41CB" w:rsidP="00CB41CB">
      <w:pPr>
        <w:pStyle w:val="cpCode"/>
      </w:pPr>
      <w:r>
        <w:t>setlocale(LC_MONETARY, "it_IT");</w:t>
      </w:r>
    </w:p>
    <w:p w14:paraId="4AF6DED3" w14:textId="77777777" w:rsidR="00CB41CB" w:rsidRDefault="00CB41CB" w:rsidP="00CB41CB">
      <w:pPr>
        <w:pStyle w:val="cpCode"/>
      </w:pPr>
      <w:r>
        <w:t>echo money_format("%i", 478.74);</w:t>
      </w:r>
    </w:p>
    <w:p w14:paraId="7BCF26CE" w14:textId="77777777" w:rsidR="00CB41CB" w:rsidRDefault="00CB41CB" w:rsidP="00CB41CB">
      <w:pPr>
        <w:pStyle w:val="cpCode"/>
      </w:pPr>
    </w:p>
    <w:p w14:paraId="5510AB17" w14:textId="77777777" w:rsidR="00CB41CB" w:rsidRDefault="00CB41CB" w:rsidP="00CB41CB">
      <w:pPr>
        <w:pStyle w:val="cpCode"/>
      </w:pPr>
    </w:p>
    <w:p w14:paraId="7B806DBD" w14:textId="77777777" w:rsidR="00CB41CB" w:rsidRDefault="00CB41CB" w:rsidP="00CB41CB">
      <w:pPr>
        <w:pStyle w:val="cpCode"/>
      </w:pPr>
      <w:r>
        <w:t>EUR 478,54</w:t>
      </w:r>
    </w:p>
    <w:p w14:paraId="08FEEA71" w14:textId="77777777" w:rsidR="00CB41CB" w:rsidRDefault="00CB41CB" w:rsidP="00CB41CB">
      <w:pPr>
        <w:pStyle w:val="Textbody"/>
      </w:pPr>
      <w:r>
        <w:t>336</w:t>
      </w:r>
    </w:p>
    <w:p w14:paraId="3674B16A" w14:textId="77777777" w:rsidR="00CB41CB" w:rsidRDefault="00CB41CB" w:rsidP="00CB41CB">
      <w:pPr>
        <w:pStyle w:val="Textbody"/>
      </w:pPr>
      <w:r>
        <w:lastRenderedPageBreak/>
        <w:t>(</w:t>
      </w:r>
      <w:proofErr w:type="gramStart"/>
      <w:r>
        <w:t>this</w:t>
      </w:r>
      <w:proofErr w:type="gramEnd"/>
      <w:r>
        <w:t xml:space="preserve"> did not work on my system. </w:t>
      </w:r>
      <w:proofErr w:type="spellStart"/>
      <w:r>
        <w:t>money_format</w:t>
      </w:r>
      <w:proofErr w:type="spellEnd"/>
      <w:r>
        <w:t xml:space="preserve"> was not recognized as a function)</w:t>
      </w:r>
    </w:p>
    <w:p w14:paraId="35C70A79" w14:textId="77777777" w:rsidR="00CB41CB" w:rsidRDefault="00CB41CB" w:rsidP="00CB41CB">
      <w:pPr>
        <w:pStyle w:val="Textbody"/>
      </w:pPr>
      <w:r>
        <w:t xml:space="preserve">The </w:t>
      </w:r>
      <w:proofErr w:type="spellStart"/>
      <w:r w:rsidRPr="00114E3E">
        <w:rPr>
          <w:rStyle w:val="ccterm"/>
        </w:rPr>
        <w:t>getlastmod</w:t>
      </w:r>
      <w:proofErr w:type="spellEnd"/>
      <w:r>
        <w:t xml:space="preserve"> function returns the timestamp for the page's last modification date. 338</w:t>
      </w:r>
    </w:p>
    <w:p w14:paraId="2FE98B11" w14:textId="77777777" w:rsidR="00CB41CB" w:rsidRDefault="00CB41CB" w:rsidP="00CB41CB">
      <w:pPr>
        <w:pStyle w:val="cpCode"/>
      </w:pPr>
      <w:r>
        <w:t>&lt;?php</w:t>
      </w:r>
    </w:p>
    <w:p w14:paraId="2D88CD1D" w14:textId="77777777" w:rsidR="00CB41CB" w:rsidRDefault="00CB41CB" w:rsidP="00CB41CB">
      <w:pPr>
        <w:pStyle w:val="cpCode"/>
      </w:pPr>
    </w:p>
    <w:p w14:paraId="7431A561" w14:textId="77777777" w:rsidR="00CB41CB" w:rsidRDefault="00CB41CB" w:rsidP="00CB41CB">
      <w:pPr>
        <w:pStyle w:val="cpCode"/>
      </w:pPr>
      <w:r>
        <w:t>$lastmod = date("F d, Y h:i:sa", getlastmod());</w:t>
      </w:r>
    </w:p>
    <w:p w14:paraId="2FA25DE5" w14:textId="77777777" w:rsidR="00CB41CB" w:rsidRDefault="00CB41CB" w:rsidP="00CB41CB">
      <w:pPr>
        <w:pStyle w:val="cpCode"/>
      </w:pPr>
      <w:r>
        <w:t>echo "Page last modified on $lastmod";</w:t>
      </w:r>
    </w:p>
    <w:p w14:paraId="02F8E426" w14:textId="77777777" w:rsidR="00CB41CB" w:rsidRDefault="00CB41CB" w:rsidP="00CB41CB">
      <w:pPr>
        <w:pStyle w:val="cpCode"/>
      </w:pPr>
    </w:p>
    <w:p w14:paraId="215543FF" w14:textId="77777777" w:rsidR="00CB41CB" w:rsidRDefault="00CB41CB" w:rsidP="00CB41CB">
      <w:pPr>
        <w:pStyle w:val="cpCode"/>
      </w:pPr>
      <w:r>
        <w:t>?&gt;</w:t>
      </w:r>
    </w:p>
    <w:p w14:paraId="5F1E5E56" w14:textId="77777777" w:rsidR="00CB41CB" w:rsidRDefault="00CB41CB" w:rsidP="00CB41CB">
      <w:pPr>
        <w:pStyle w:val="cpCode"/>
      </w:pPr>
    </w:p>
    <w:p w14:paraId="2B15EBC6" w14:textId="77777777" w:rsidR="00CB41CB" w:rsidRDefault="00CB41CB" w:rsidP="00CB41CB">
      <w:pPr>
        <w:pStyle w:val="cpCode"/>
      </w:pPr>
    </w:p>
    <w:p w14:paraId="0302DF4E" w14:textId="77777777" w:rsidR="00CB41CB" w:rsidRDefault="00CB41CB" w:rsidP="00CB41CB">
      <w:pPr>
        <w:pStyle w:val="cpCode"/>
      </w:pPr>
      <w:r>
        <w:t>Page last modified on June 03, 2008 07:21:00am</w:t>
      </w:r>
    </w:p>
    <w:p w14:paraId="203D54AE" w14:textId="77777777" w:rsidR="00CB41CB" w:rsidRDefault="00CB41CB" w:rsidP="00CB41CB">
      <w:pPr>
        <w:pStyle w:val="Textbody"/>
      </w:pPr>
      <w:r>
        <w:t>339</w:t>
      </w:r>
    </w:p>
    <w:p w14:paraId="6BE66A88" w14:textId="77777777" w:rsidR="00CB41CB" w:rsidRDefault="00CB41CB" w:rsidP="00CB41CB">
      <w:pPr>
        <w:pStyle w:val="Textbody"/>
      </w:pPr>
      <w:r>
        <w:t>Use the t parameter of date to determine the number of days in a month:</w:t>
      </w:r>
    </w:p>
    <w:p w14:paraId="0191D3A7" w14:textId="77777777" w:rsidR="00CB41CB" w:rsidRDefault="00CB41CB" w:rsidP="00CB41CB">
      <w:pPr>
        <w:pStyle w:val="cpCode"/>
      </w:pPr>
      <w:r>
        <w:t>printf("There are %d days in %s.", date("t"), date("F"));</w:t>
      </w:r>
    </w:p>
    <w:p w14:paraId="5271650A" w14:textId="77777777" w:rsidR="00CB41CB" w:rsidRDefault="00CB41CB" w:rsidP="00CB41CB">
      <w:pPr>
        <w:pStyle w:val="Textbody"/>
      </w:pPr>
      <w:r>
        <w:t>The following will determine the number of days in a desired month given the timestamp:</w:t>
      </w:r>
    </w:p>
    <w:p w14:paraId="633E1363" w14:textId="77777777" w:rsidR="00CB41CB" w:rsidRDefault="00CB41CB" w:rsidP="00CB41CB">
      <w:pPr>
        <w:pStyle w:val="cpCode"/>
      </w:pPr>
      <w:r>
        <w:t>&lt;?php</w:t>
      </w:r>
    </w:p>
    <w:p w14:paraId="5F7AB1B4" w14:textId="77777777" w:rsidR="00CB41CB" w:rsidRDefault="00CB41CB" w:rsidP="00CB41CB">
      <w:pPr>
        <w:pStyle w:val="cpCode"/>
      </w:pPr>
    </w:p>
    <w:p w14:paraId="01002015" w14:textId="77777777" w:rsidR="00CB41CB" w:rsidRDefault="00CB41CB" w:rsidP="00CB41CB">
      <w:pPr>
        <w:pStyle w:val="cpCode"/>
      </w:pPr>
      <w:r>
        <w:t>$lastday = mktime(0, 0, 0, 3, 0, 2006);</w:t>
      </w:r>
    </w:p>
    <w:p w14:paraId="7CDB895C" w14:textId="77777777" w:rsidR="00CB41CB" w:rsidRDefault="00CB41CB" w:rsidP="00CB41CB">
      <w:pPr>
        <w:pStyle w:val="cpCode"/>
      </w:pPr>
      <w:r>
        <w:t>printf("There are %d days in February, 2006.", date("t",$lastday));</w:t>
      </w:r>
    </w:p>
    <w:p w14:paraId="0D31966C" w14:textId="77777777" w:rsidR="00CB41CB" w:rsidRDefault="00CB41CB" w:rsidP="00CB41CB">
      <w:pPr>
        <w:pStyle w:val="cpCode"/>
      </w:pPr>
    </w:p>
    <w:p w14:paraId="42645FF6" w14:textId="77777777" w:rsidR="00CB41CB" w:rsidRDefault="00CB41CB" w:rsidP="00CB41CB">
      <w:pPr>
        <w:pStyle w:val="cpCode"/>
      </w:pPr>
      <w:r>
        <w:t>?&gt;</w:t>
      </w:r>
    </w:p>
    <w:p w14:paraId="1FC23916" w14:textId="77777777" w:rsidR="00CB41CB" w:rsidRDefault="00CB41CB" w:rsidP="00CB41CB">
      <w:pPr>
        <w:pStyle w:val="Textbody"/>
      </w:pPr>
      <w:r>
        <w:t xml:space="preserve">You can use the </w:t>
      </w:r>
      <w:proofErr w:type="spellStart"/>
      <w:r w:rsidRPr="00114E3E">
        <w:rPr>
          <w:rStyle w:val="ccterm"/>
        </w:rPr>
        <w:t>strtotime</w:t>
      </w:r>
      <w:proofErr w:type="spellEnd"/>
      <w:r>
        <w:t xml:space="preserve"> function and GNU date syntax to determine a future date:</w:t>
      </w:r>
    </w:p>
    <w:p w14:paraId="7914B6DD" w14:textId="77777777" w:rsidR="00CB41CB" w:rsidRDefault="00CB41CB" w:rsidP="00CB41CB">
      <w:pPr>
        <w:pStyle w:val="cpCode"/>
      </w:pPr>
      <w:r>
        <w:t>&lt;?php</w:t>
      </w:r>
    </w:p>
    <w:p w14:paraId="2AB82D21" w14:textId="77777777" w:rsidR="00CB41CB" w:rsidRDefault="00CB41CB" w:rsidP="00CB41CB">
      <w:pPr>
        <w:pStyle w:val="cpCode"/>
      </w:pPr>
    </w:p>
    <w:p w14:paraId="76A813BE" w14:textId="77777777" w:rsidR="00CB41CB" w:rsidRDefault="00CB41CB" w:rsidP="00CB41CB">
      <w:pPr>
        <w:pStyle w:val="cpCode"/>
      </w:pPr>
      <w:r>
        <w:t>echo "45 days from now&lt;br /&gt;";</w:t>
      </w:r>
    </w:p>
    <w:p w14:paraId="290A482D" w14:textId="77777777" w:rsidR="00CB41CB" w:rsidRDefault="00CB41CB" w:rsidP="00CB41CB">
      <w:pPr>
        <w:pStyle w:val="cpCode"/>
      </w:pPr>
      <w:r>
        <w:t>$futuredate = strtotime("45 days");</w:t>
      </w:r>
    </w:p>
    <w:p w14:paraId="0A7FAC69" w14:textId="77777777" w:rsidR="00CB41CB" w:rsidRDefault="00CB41CB" w:rsidP="00CB41CB">
      <w:pPr>
        <w:pStyle w:val="cpCode"/>
      </w:pPr>
      <w:r>
        <w:t>echo date("F d, Y", $futuredate);</w:t>
      </w:r>
    </w:p>
    <w:p w14:paraId="5F05E540" w14:textId="77777777" w:rsidR="00CB41CB" w:rsidRDefault="00CB41CB" w:rsidP="00CB41CB">
      <w:pPr>
        <w:pStyle w:val="cpCode"/>
      </w:pPr>
    </w:p>
    <w:p w14:paraId="0038AF6E" w14:textId="77777777" w:rsidR="00CB41CB" w:rsidRDefault="00CB41CB" w:rsidP="00CB41CB">
      <w:pPr>
        <w:pStyle w:val="cpCode"/>
      </w:pPr>
    </w:p>
    <w:p w14:paraId="19AEC703" w14:textId="77777777" w:rsidR="00CB41CB" w:rsidRDefault="00CB41CB" w:rsidP="00CB41CB">
      <w:pPr>
        <w:pStyle w:val="cpCode"/>
      </w:pPr>
      <w:r>
        <w:t>echo "&lt;br /&gt;45 days ago&lt;br /&gt;";</w:t>
      </w:r>
    </w:p>
    <w:p w14:paraId="61156C78" w14:textId="77777777" w:rsidR="00CB41CB" w:rsidRDefault="00CB41CB" w:rsidP="00CB41CB">
      <w:pPr>
        <w:pStyle w:val="cpCode"/>
      </w:pPr>
      <w:r>
        <w:t>$pastdate = strtotime("-45 days");</w:t>
      </w:r>
    </w:p>
    <w:p w14:paraId="0DEF3083" w14:textId="77777777" w:rsidR="00CB41CB" w:rsidRDefault="00CB41CB" w:rsidP="00CB41CB">
      <w:pPr>
        <w:pStyle w:val="cpCode"/>
      </w:pPr>
      <w:r>
        <w:t>echo date("F d, Y", $pastdate);</w:t>
      </w:r>
    </w:p>
    <w:p w14:paraId="2C24D361" w14:textId="77777777" w:rsidR="00CB41CB" w:rsidRDefault="00CB41CB" w:rsidP="00CB41CB">
      <w:pPr>
        <w:pStyle w:val="cpCode"/>
      </w:pPr>
    </w:p>
    <w:p w14:paraId="1BCDF626" w14:textId="77777777" w:rsidR="00CB41CB" w:rsidRDefault="00CB41CB" w:rsidP="00CB41CB">
      <w:pPr>
        <w:pStyle w:val="cpCode"/>
      </w:pPr>
      <w:r>
        <w:t>echo "&lt;br /&gt;10 weeks and 2 days from now&lt;br /&gt;";</w:t>
      </w:r>
    </w:p>
    <w:p w14:paraId="4768D557" w14:textId="77777777" w:rsidR="00CB41CB" w:rsidRDefault="00CB41CB" w:rsidP="00CB41CB">
      <w:pPr>
        <w:pStyle w:val="cpCode"/>
      </w:pPr>
      <w:r>
        <w:t>$futuredate = strtotime("10 weeks 2 days");</w:t>
      </w:r>
    </w:p>
    <w:p w14:paraId="1BCD33AA" w14:textId="77777777" w:rsidR="00CB41CB" w:rsidRDefault="00CB41CB" w:rsidP="00CB41CB">
      <w:pPr>
        <w:pStyle w:val="cpCode"/>
      </w:pPr>
      <w:r>
        <w:t>echo date("F d, Y", $futuredate);</w:t>
      </w:r>
    </w:p>
    <w:p w14:paraId="2A43B80E" w14:textId="77777777" w:rsidR="00CB41CB" w:rsidRDefault="00CB41CB" w:rsidP="00CB41CB">
      <w:pPr>
        <w:pStyle w:val="cpCode"/>
      </w:pPr>
    </w:p>
    <w:p w14:paraId="02F8CCE1" w14:textId="77777777" w:rsidR="00CB41CB" w:rsidRDefault="00CB41CB" w:rsidP="00CB41CB">
      <w:pPr>
        <w:pStyle w:val="cpCode"/>
      </w:pPr>
      <w:r>
        <w:t>?&gt;</w:t>
      </w:r>
    </w:p>
    <w:p w14:paraId="1DD87469" w14:textId="77777777" w:rsidR="00CB41CB" w:rsidRDefault="00CB41CB" w:rsidP="00CB41CB">
      <w:pPr>
        <w:pStyle w:val="Textbody"/>
      </w:pPr>
      <w:r>
        <w:t>340</w:t>
      </w:r>
    </w:p>
    <w:p w14:paraId="13F69B1E" w14:textId="77777777" w:rsidR="00CB41CB" w:rsidRDefault="00CB41CB" w:rsidP="00CB41CB">
      <w:pPr>
        <w:pStyle w:val="Textbody"/>
      </w:pPr>
      <w:r>
        <w:t>The PEAR Calendar packages will:</w:t>
      </w:r>
    </w:p>
    <w:p w14:paraId="76A99680" w14:textId="77777777" w:rsidR="00CB41CB" w:rsidRDefault="00CB41CB" w:rsidP="00CB41CB">
      <w:pPr>
        <w:pStyle w:val="Textbody"/>
        <w:numPr>
          <w:ilvl w:val="0"/>
          <w:numId w:val="47"/>
        </w:numPr>
      </w:pPr>
      <w:r>
        <w:t>Render a calendar of any scope in a format of your choice (hourly, daily, weekly, monthly, yearly, etc.)</w:t>
      </w:r>
    </w:p>
    <w:p w14:paraId="62FFAD13" w14:textId="77777777" w:rsidR="00CB41CB" w:rsidRDefault="00CB41CB" w:rsidP="00CB41CB">
      <w:pPr>
        <w:pStyle w:val="Textbody"/>
        <w:numPr>
          <w:ilvl w:val="0"/>
          <w:numId w:val="47"/>
        </w:numPr>
      </w:pPr>
      <w:r>
        <w:t xml:space="preserve">Navigate </w:t>
      </w:r>
      <w:proofErr w:type="gramStart"/>
      <w:r>
        <w:t>calendars</w:t>
      </w:r>
      <w:proofErr w:type="gramEnd"/>
    </w:p>
    <w:p w14:paraId="059FA66B" w14:textId="77777777" w:rsidR="00CB41CB" w:rsidRDefault="00CB41CB" w:rsidP="00CB41CB">
      <w:pPr>
        <w:pStyle w:val="Textbody"/>
        <w:numPr>
          <w:ilvl w:val="0"/>
          <w:numId w:val="47"/>
        </w:numPr>
      </w:pPr>
      <w:r>
        <w:t xml:space="preserve">Validate any date (does April 1, </w:t>
      </w:r>
      <w:proofErr w:type="gramStart"/>
      <w:r>
        <w:t>2019</w:t>
      </w:r>
      <w:proofErr w:type="gramEnd"/>
      <w:r>
        <w:t xml:space="preserve"> fall on a Monday?)</w:t>
      </w:r>
    </w:p>
    <w:p w14:paraId="58C01BA7" w14:textId="77777777" w:rsidR="00CB41CB" w:rsidRDefault="00CB41CB" w:rsidP="00CB41CB">
      <w:pPr>
        <w:pStyle w:val="Textbody"/>
        <w:numPr>
          <w:ilvl w:val="0"/>
          <w:numId w:val="47"/>
        </w:numPr>
      </w:pPr>
      <w:r>
        <w:t>Extending Calendar's capabilities</w:t>
      </w:r>
    </w:p>
    <w:p w14:paraId="5CF1CC21" w14:textId="77777777" w:rsidR="00CB41CB" w:rsidRDefault="00CB41CB" w:rsidP="00CB41CB">
      <w:pPr>
        <w:pStyle w:val="Textbody"/>
      </w:pPr>
      <w:r>
        <w:t>341</w:t>
      </w:r>
    </w:p>
    <w:p w14:paraId="4330EE7F" w14:textId="77777777" w:rsidR="00CB41CB" w:rsidRDefault="00CB41CB" w:rsidP="00CB41CB">
      <w:pPr>
        <w:pStyle w:val="Textbody"/>
      </w:pPr>
      <w:r>
        <w:lastRenderedPageBreak/>
        <w:t>To fully capitalize on Calendar, you also need to install Date:</w:t>
      </w:r>
    </w:p>
    <w:p w14:paraId="473A562D" w14:textId="77777777" w:rsidR="00CB41CB" w:rsidRDefault="00CB41CB" w:rsidP="00CB41CB">
      <w:pPr>
        <w:pStyle w:val="cpCode"/>
      </w:pPr>
      <w:r>
        <w:t>pear install -a -f Date</w:t>
      </w:r>
    </w:p>
    <w:p w14:paraId="2408E699" w14:textId="77777777" w:rsidR="00CB41CB" w:rsidRDefault="00CB41CB" w:rsidP="00CB41CB">
      <w:pPr>
        <w:pStyle w:val="Textbody"/>
      </w:pPr>
      <w:r>
        <w:t>Calendar was in beta at the time of writing, hence the -f flag.</w:t>
      </w:r>
    </w:p>
    <w:p w14:paraId="048344CA" w14:textId="77777777" w:rsidR="00CB41CB" w:rsidRDefault="00CB41CB" w:rsidP="00CB41CB">
      <w:pPr>
        <w:pStyle w:val="Textbody"/>
      </w:pPr>
      <w:r>
        <w:t>The following will create a monthly grid calendar:</w:t>
      </w:r>
    </w:p>
    <w:p w14:paraId="3AF2BE9E" w14:textId="77777777" w:rsidR="00CB41CB" w:rsidRDefault="00CB41CB" w:rsidP="00CB41CB">
      <w:pPr>
        <w:pStyle w:val="cpCode"/>
      </w:pPr>
      <w:r>
        <w:t xml:space="preserve"> &lt;?php</w:t>
      </w:r>
    </w:p>
    <w:p w14:paraId="0D8786F2" w14:textId="77777777" w:rsidR="00CB41CB" w:rsidRDefault="00CB41CB" w:rsidP="00CB41CB">
      <w:pPr>
        <w:pStyle w:val="cpCode"/>
      </w:pPr>
      <w:r>
        <w:t xml:space="preserve">   require_once 'Calendar/Month/Weekdays.php';</w:t>
      </w:r>
    </w:p>
    <w:p w14:paraId="2350B9B3" w14:textId="77777777" w:rsidR="00CB41CB" w:rsidRDefault="00CB41CB" w:rsidP="00CB41CB">
      <w:pPr>
        <w:pStyle w:val="cpCode"/>
      </w:pPr>
    </w:p>
    <w:p w14:paraId="6AF0BBF3" w14:textId="77777777" w:rsidR="00CB41CB" w:rsidRDefault="00CB41CB" w:rsidP="00CB41CB">
      <w:pPr>
        <w:pStyle w:val="cpCode"/>
      </w:pPr>
      <w:r>
        <w:t xml:space="preserve">   $month = new Calendar_Month_Weekdays(2006, 4, 0);</w:t>
      </w:r>
    </w:p>
    <w:p w14:paraId="306754C3" w14:textId="77777777" w:rsidR="00CB41CB" w:rsidRDefault="00CB41CB" w:rsidP="00CB41CB">
      <w:pPr>
        <w:pStyle w:val="cpCode"/>
      </w:pPr>
    </w:p>
    <w:p w14:paraId="072B7D82" w14:textId="77777777" w:rsidR="00CB41CB" w:rsidRDefault="00CB41CB" w:rsidP="00CB41CB">
      <w:pPr>
        <w:pStyle w:val="cpCode"/>
      </w:pPr>
      <w:r>
        <w:t xml:space="preserve">   $month-&gt;build();7</w:t>
      </w:r>
    </w:p>
    <w:p w14:paraId="2A7A8E57" w14:textId="77777777" w:rsidR="00CB41CB" w:rsidRDefault="00CB41CB" w:rsidP="00CB41CB">
      <w:pPr>
        <w:pStyle w:val="cpCode"/>
      </w:pPr>
      <w:r>
        <w:t xml:space="preserve">   echo "&lt;table cellspacing='5'&gt;\n";</w:t>
      </w:r>
    </w:p>
    <w:p w14:paraId="3AB3563B" w14:textId="77777777" w:rsidR="00CB41CB" w:rsidRDefault="00CB41CB" w:rsidP="00CB41CB">
      <w:pPr>
        <w:pStyle w:val="cpCode"/>
      </w:pPr>
      <w:r>
        <w:t xml:space="preserve">   echo "&lt;tr&gt;&lt;td class='monthname' colspan='7'&gt;April, 2006&lt;/td&gt;&lt;/tr&gt;";</w:t>
      </w:r>
    </w:p>
    <w:p w14:paraId="0CFFD8DF" w14:textId="77777777" w:rsidR="00CB41CB" w:rsidRDefault="00CB41CB" w:rsidP="00CB41CB">
      <w:pPr>
        <w:pStyle w:val="cpCode"/>
      </w:pPr>
      <w:r>
        <w:t xml:space="preserve">   echo "&lt;tr&gt;&lt;td&gt;Su&lt;/td&gt;&lt;td&gt;Mo&lt;/td&gt;&lt;td&gt;Tu&lt;/td&gt;&lt;td&gt;We&lt;/td&gt;</w:t>
      </w:r>
    </w:p>
    <w:p w14:paraId="4E2FA8C5" w14:textId="77777777" w:rsidR="00CB41CB" w:rsidRDefault="00CB41CB" w:rsidP="00CB41CB">
      <w:pPr>
        <w:pStyle w:val="cpCode"/>
      </w:pPr>
      <w:r>
        <w:t xml:space="preserve">             &lt;td&gt;Th&lt;/td&gt;&lt;td&gt;Fr&lt;/td&gt;&lt;td&gt;Sa&lt;/td&gt;&lt;/tr&gt;";</w:t>
      </w:r>
    </w:p>
    <w:p w14:paraId="156A6B88" w14:textId="77777777" w:rsidR="00CB41CB" w:rsidRDefault="00CB41CB" w:rsidP="00CB41CB">
      <w:pPr>
        <w:pStyle w:val="cpCode"/>
      </w:pPr>
      <w:r>
        <w:t xml:space="preserve">   while ($day = $month-&gt;fetch()) {</w:t>
      </w:r>
    </w:p>
    <w:p w14:paraId="2EABEB57" w14:textId="77777777" w:rsidR="00CB41CB" w:rsidRDefault="00CB41CB" w:rsidP="00CB41CB">
      <w:pPr>
        <w:pStyle w:val="cpCode"/>
      </w:pPr>
      <w:r>
        <w:t xml:space="preserve">      if ($day-&gt;isFirst()) {</w:t>
      </w:r>
    </w:p>
    <w:p w14:paraId="14704585" w14:textId="77777777" w:rsidR="00CB41CB" w:rsidRDefault="00CB41CB" w:rsidP="00CB41CB">
      <w:pPr>
        <w:pStyle w:val="cpCode"/>
      </w:pPr>
      <w:r>
        <w:t xml:space="preserve">         echo "&lt;tr&gt;";</w:t>
      </w:r>
    </w:p>
    <w:p w14:paraId="3227BBC9" w14:textId="77777777" w:rsidR="00CB41CB" w:rsidRDefault="00CB41CB" w:rsidP="00CB41CB">
      <w:pPr>
        <w:pStyle w:val="cpCode"/>
      </w:pPr>
      <w:r>
        <w:t xml:space="preserve">      }</w:t>
      </w:r>
    </w:p>
    <w:p w14:paraId="395BD7E6" w14:textId="77777777" w:rsidR="00CB41CB" w:rsidRDefault="00CB41CB" w:rsidP="00CB41CB">
      <w:pPr>
        <w:pStyle w:val="cpCode"/>
      </w:pPr>
    </w:p>
    <w:p w14:paraId="13767025" w14:textId="77777777" w:rsidR="00CB41CB" w:rsidRDefault="00CB41CB" w:rsidP="00CB41CB">
      <w:pPr>
        <w:pStyle w:val="cpCode"/>
      </w:pPr>
      <w:r>
        <w:t xml:space="preserve">      if ($day-&gt;isEmpty()) {</w:t>
      </w:r>
    </w:p>
    <w:p w14:paraId="41B8E9E6" w14:textId="77777777" w:rsidR="00CB41CB" w:rsidRDefault="00CB41CB" w:rsidP="00CB41CB">
      <w:pPr>
        <w:pStyle w:val="cpCode"/>
      </w:pPr>
      <w:r>
        <w:t xml:space="preserve">         echo "&lt;td&gt;&amp;nbsp;&lt;/td&gt;";</w:t>
      </w:r>
    </w:p>
    <w:p w14:paraId="6DF1E7B5" w14:textId="77777777" w:rsidR="00CB41CB" w:rsidRDefault="00CB41CB" w:rsidP="00CB41CB">
      <w:pPr>
        <w:pStyle w:val="cpCode"/>
      </w:pPr>
      <w:r>
        <w:t xml:space="preserve">      } else {</w:t>
      </w:r>
    </w:p>
    <w:p w14:paraId="7452EBB5" w14:textId="77777777" w:rsidR="00CB41CB" w:rsidRDefault="00CB41CB" w:rsidP="00CB41CB">
      <w:pPr>
        <w:pStyle w:val="cpCode"/>
      </w:pPr>
      <w:r>
        <w:t xml:space="preserve">         echo '&lt;td&gt;'.$day-&gt;thisDay()."&lt;/td&gt;";</w:t>
      </w:r>
    </w:p>
    <w:p w14:paraId="2C2980C2" w14:textId="77777777" w:rsidR="00CB41CB" w:rsidRDefault="00CB41CB" w:rsidP="00CB41CB">
      <w:pPr>
        <w:pStyle w:val="cpCode"/>
      </w:pPr>
      <w:r>
        <w:t xml:space="preserve">      }</w:t>
      </w:r>
    </w:p>
    <w:p w14:paraId="4F3D4BA5" w14:textId="77777777" w:rsidR="00CB41CB" w:rsidRDefault="00CB41CB" w:rsidP="00CB41CB">
      <w:pPr>
        <w:pStyle w:val="cpCode"/>
      </w:pPr>
    </w:p>
    <w:p w14:paraId="7D8BE97B" w14:textId="77777777" w:rsidR="00CB41CB" w:rsidRDefault="00CB41CB" w:rsidP="00CB41CB">
      <w:pPr>
        <w:pStyle w:val="cpCode"/>
      </w:pPr>
      <w:r>
        <w:t xml:space="preserve">      if ($day-&gt;isLast()) {</w:t>
      </w:r>
    </w:p>
    <w:p w14:paraId="7B890D24" w14:textId="77777777" w:rsidR="00CB41CB" w:rsidRDefault="00CB41CB" w:rsidP="00CB41CB">
      <w:pPr>
        <w:pStyle w:val="cpCode"/>
      </w:pPr>
      <w:r>
        <w:t xml:space="preserve">         echo "&lt;/tr&gt;";</w:t>
      </w:r>
    </w:p>
    <w:p w14:paraId="53CA08DA" w14:textId="77777777" w:rsidR="00CB41CB" w:rsidRDefault="00CB41CB" w:rsidP="00CB41CB">
      <w:pPr>
        <w:pStyle w:val="cpCode"/>
      </w:pPr>
      <w:r>
        <w:t xml:space="preserve">      }</w:t>
      </w:r>
    </w:p>
    <w:p w14:paraId="08C266E5" w14:textId="77777777" w:rsidR="00CB41CB" w:rsidRDefault="00CB41CB" w:rsidP="00CB41CB">
      <w:pPr>
        <w:pStyle w:val="cpCode"/>
      </w:pPr>
      <w:r>
        <w:t xml:space="preserve">   }</w:t>
      </w:r>
    </w:p>
    <w:p w14:paraId="24F20E8C" w14:textId="77777777" w:rsidR="00CB41CB" w:rsidRDefault="00CB41CB" w:rsidP="00CB41CB">
      <w:pPr>
        <w:pStyle w:val="cpCode"/>
      </w:pPr>
    </w:p>
    <w:p w14:paraId="7524E2E7" w14:textId="77777777" w:rsidR="00CB41CB" w:rsidRDefault="00CB41CB" w:rsidP="00CB41CB">
      <w:pPr>
        <w:pStyle w:val="cpCode"/>
      </w:pPr>
      <w:r>
        <w:t xml:space="preserve">   echo "&lt;/table&gt;";</w:t>
      </w:r>
    </w:p>
    <w:p w14:paraId="2321B427" w14:textId="77777777" w:rsidR="00CB41CB" w:rsidRDefault="00CB41CB" w:rsidP="00CB41CB">
      <w:pPr>
        <w:pStyle w:val="cpCode"/>
      </w:pPr>
      <w:r>
        <w:t>?&gt;</w:t>
      </w:r>
    </w:p>
    <w:p w14:paraId="5F08F5F0" w14:textId="77777777" w:rsidR="00CB41CB" w:rsidRDefault="00CB41CB" w:rsidP="00CB41CB">
      <w:pPr>
        <w:pStyle w:val="Textbody"/>
      </w:pPr>
    </w:p>
    <w:p w14:paraId="75CFD3BF" w14:textId="77777777" w:rsidR="00CB41CB" w:rsidRDefault="00CB41CB" w:rsidP="00CB41CB">
      <w:pPr>
        <w:pStyle w:val="Textbody"/>
      </w:pPr>
      <w:r>
        <w:t>343</w:t>
      </w:r>
    </w:p>
    <w:p w14:paraId="40FB453E" w14:textId="77777777" w:rsidR="00CB41CB" w:rsidRDefault="00CB41CB" w:rsidP="00CB41CB">
      <w:pPr>
        <w:pStyle w:val="Textbody"/>
      </w:pPr>
      <w:r>
        <w:t xml:space="preserve">Date and time support was enhanced in PHP 5.1. An object-oriented interface was added </w:t>
      </w:r>
      <w:proofErr w:type="gramStart"/>
      <w:r>
        <w:t>and also</w:t>
      </w:r>
      <w:proofErr w:type="gramEnd"/>
      <w:r>
        <w:t xml:space="preserve"> the ability to manage dates and times in respect to various time zones. 345</w:t>
      </w:r>
    </w:p>
    <w:p w14:paraId="029C22EF" w14:textId="77777777" w:rsidR="00CB41CB" w:rsidRDefault="00CB41CB" w:rsidP="00CB41CB">
      <w:pPr>
        <w:pStyle w:val="Textbody"/>
      </w:pPr>
      <w:r>
        <w:t xml:space="preserve">You can use the </w:t>
      </w:r>
      <w:proofErr w:type="spellStart"/>
      <w:r w:rsidRPr="00114E3E">
        <w:rPr>
          <w:rStyle w:val="ccterm"/>
        </w:rPr>
        <w:t>DateTime</w:t>
      </w:r>
      <w:proofErr w:type="spellEnd"/>
      <w:r>
        <w:t xml:space="preserve"> class:</w:t>
      </w:r>
    </w:p>
    <w:p w14:paraId="3AF4E246" w14:textId="77777777" w:rsidR="00CB41CB" w:rsidRDefault="00CB41CB" w:rsidP="00CB41CB">
      <w:pPr>
        <w:pStyle w:val="cpCode"/>
      </w:pPr>
      <w:r>
        <w:t>object DateTime([string $time [, DateTimeZone $timezone]])</w:t>
      </w:r>
    </w:p>
    <w:p w14:paraId="5F995ACA" w14:textId="77777777" w:rsidR="00CB41CB" w:rsidRDefault="00CB41CB" w:rsidP="00CB41CB">
      <w:pPr>
        <w:pStyle w:val="Textbody"/>
      </w:pPr>
      <w:r>
        <w:t xml:space="preserve">You can set the time later and instantiate a plain </w:t>
      </w:r>
      <w:proofErr w:type="spellStart"/>
      <w:r>
        <w:t>DateTime</w:t>
      </w:r>
      <w:proofErr w:type="spellEnd"/>
      <w:r>
        <w:t xml:space="preserve"> object:</w:t>
      </w:r>
    </w:p>
    <w:p w14:paraId="193CF38B" w14:textId="77777777" w:rsidR="00CB41CB" w:rsidRDefault="00CB41CB" w:rsidP="00CB41CB">
      <w:pPr>
        <w:pStyle w:val="cpCode"/>
      </w:pPr>
      <w:r>
        <w:t>$date = new DateTime();</w:t>
      </w:r>
    </w:p>
    <w:p w14:paraId="5257CE26" w14:textId="77777777" w:rsidR="00CB41CB" w:rsidRDefault="00CB41CB" w:rsidP="00CB41CB">
      <w:pPr>
        <w:pStyle w:val="Textbody"/>
      </w:pPr>
      <w:r>
        <w:t xml:space="preserve">You can use any of the formats supported by </w:t>
      </w:r>
      <w:proofErr w:type="spellStart"/>
      <w:r>
        <w:t>strtotime</w:t>
      </w:r>
      <w:proofErr w:type="spellEnd"/>
      <w:r>
        <w:t>:</w:t>
      </w:r>
    </w:p>
    <w:p w14:paraId="0D8C598E" w14:textId="77777777" w:rsidR="00CB41CB" w:rsidRDefault="00CB41CB" w:rsidP="00CB41CB">
      <w:pPr>
        <w:pStyle w:val="cpCode"/>
      </w:pPr>
      <w:r>
        <w:t>$date = new DateTime("27 February 2007 12:55);</w:t>
      </w:r>
    </w:p>
    <w:p w14:paraId="5C545694" w14:textId="77777777" w:rsidR="00CB41CB" w:rsidRDefault="00CB41CB" w:rsidP="00CB41CB">
      <w:pPr>
        <w:pStyle w:val="cpCode"/>
      </w:pPr>
      <w:r>
        <w:t>$date = new DateTime("21:55");</w:t>
      </w:r>
    </w:p>
    <w:p w14:paraId="2A8A5C3C" w14:textId="77777777" w:rsidR="00CB41CB" w:rsidRDefault="00CB41CB" w:rsidP="00CB41CB">
      <w:pPr>
        <w:pStyle w:val="Textbody"/>
      </w:pPr>
      <w:r>
        <w:t>346</w:t>
      </w:r>
    </w:p>
    <w:p w14:paraId="190135ED" w14:textId="77777777" w:rsidR="00CB41CB" w:rsidRDefault="00CB41CB" w:rsidP="00CB41CB">
      <w:pPr>
        <w:pStyle w:val="Textbody"/>
      </w:pPr>
      <w:r>
        <w:t>You can use the format method to retrieve a formatted portion of the date.  It accepts the same format as date:</w:t>
      </w:r>
    </w:p>
    <w:p w14:paraId="5E7E8D8D" w14:textId="77777777" w:rsidR="00CB41CB" w:rsidRDefault="00CB41CB" w:rsidP="00CB41CB">
      <w:pPr>
        <w:pStyle w:val="cpCode"/>
      </w:pPr>
      <w:r>
        <w:t>&lt;?php</w:t>
      </w:r>
    </w:p>
    <w:p w14:paraId="38094CDD" w14:textId="77777777" w:rsidR="00CB41CB" w:rsidRDefault="00CB41CB" w:rsidP="00CB41CB">
      <w:pPr>
        <w:pStyle w:val="cpCode"/>
      </w:pPr>
    </w:p>
    <w:p w14:paraId="57D690AD" w14:textId="77777777" w:rsidR="00CB41CB" w:rsidRDefault="00CB41CB" w:rsidP="00CB41CB">
      <w:pPr>
        <w:pStyle w:val="cpCode"/>
      </w:pPr>
      <w:r>
        <w:lastRenderedPageBreak/>
        <w:t>$date=new DateTime();</w:t>
      </w:r>
    </w:p>
    <w:p w14:paraId="5D79273F" w14:textId="77777777" w:rsidR="00CB41CB" w:rsidRDefault="00CB41CB" w:rsidP="00CB41CB">
      <w:pPr>
        <w:pStyle w:val="cpCode"/>
      </w:pPr>
      <w:r>
        <w:t>echo $date-&gt;format("Y-m-d h:i:sa");</w:t>
      </w:r>
    </w:p>
    <w:p w14:paraId="0BE37308" w14:textId="77777777" w:rsidR="00CB41CB" w:rsidRDefault="00CB41CB" w:rsidP="00CB41CB">
      <w:pPr>
        <w:pStyle w:val="cpCode"/>
      </w:pPr>
    </w:p>
    <w:p w14:paraId="2FC0B6E6" w14:textId="77777777" w:rsidR="00CB41CB" w:rsidRDefault="00CB41CB" w:rsidP="00CB41CB">
      <w:pPr>
        <w:pStyle w:val="cpCode"/>
      </w:pPr>
    </w:p>
    <w:p w14:paraId="0F3569DA" w14:textId="77777777" w:rsidR="00CB41CB" w:rsidRDefault="00CB41CB" w:rsidP="00CB41CB">
      <w:pPr>
        <w:pStyle w:val="cpCode"/>
      </w:pPr>
      <w:r>
        <w:t>?&gt;</w:t>
      </w:r>
    </w:p>
    <w:p w14:paraId="0F2A90F0" w14:textId="77777777" w:rsidR="00CB41CB" w:rsidRDefault="00CB41CB" w:rsidP="00CB41CB">
      <w:pPr>
        <w:pStyle w:val="Textbody"/>
      </w:pPr>
      <w:r>
        <w:t xml:space="preserve">You can use the </w:t>
      </w:r>
      <w:proofErr w:type="spellStart"/>
      <w:r w:rsidRPr="00114E3E">
        <w:rPr>
          <w:rStyle w:val="ccterm"/>
        </w:rPr>
        <w:t>setDate</w:t>
      </w:r>
      <w:proofErr w:type="spellEnd"/>
      <w:r>
        <w:t xml:space="preserve"> method to set the date after instantiation:</w:t>
      </w:r>
    </w:p>
    <w:p w14:paraId="6F06F843" w14:textId="77777777" w:rsidR="00CB41CB" w:rsidRDefault="00CB41CB" w:rsidP="00CB41CB">
      <w:pPr>
        <w:pStyle w:val="cpCode"/>
      </w:pPr>
      <w:r>
        <w:t>$date-&gt;setDate(2007,2,27);</w:t>
      </w:r>
    </w:p>
    <w:p w14:paraId="796F2191" w14:textId="77777777" w:rsidR="00CB41CB" w:rsidRDefault="00CB41CB" w:rsidP="00CB41CB">
      <w:pPr>
        <w:pStyle w:val="Textbody"/>
      </w:pPr>
      <w:r>
        <w:t xml:space="preserve">You can use the </w:t>
      </w:r>
      <w:proofErr w:type="spellStart"/>
      <w:r w:rsidRPr="00114E3E">
        <w:rPr>
          <w:rStyle w:val="ccterm"/>
        </w:rPr>
        <w:t>setTime</w:t>
      </w:r>
      <w:proofErr w:type="spellEnd"/>
      <w:r>
        <w:t xml:space="preserve"> method to set the time:</w:t>
      </w:r>
    </w:p>
    <w:p w14:paraId="3767A200" w14:textId="77777777" w:rsidR="00CB41CB" w:rsidRDefault="00CB41CB" w:rsidP="00CB41CB">
      <w:pPr>
        <w:pStyle w:val="cpCode"/>
      </w:pPr>
      <w:r>
        <w:t>Boolean setTime(integer hour, integer minute [, integer second])</w:t>
      </w:r>
    </w:p>
    <w:p w14:paraId="1DBEAA40" w14:textId="77777777" w:rsidR="00CB41CB" w:rsidRDefault="00CB41CB" w:rsidP="00CB41CB">
      <w:pPr>
        <w:pStyle w:val="Textbody"/>
      </w:pPr>
      <w:r>
        <w:t>347</w:t>
      </w:r>
    </w:p>
    <w:p w14:paraId="36962155" w14:textId="77777777" w:rsidR="00CB41CB" w:rsidRDefault="00CB41CB" w:rsidP="00CB41CB">
      <w:pPr>
        <w:pStyle w:val="Textbody"/>
      </w:pPr>
      <w:r>
        <w:t xml:space="preserve">You can use the </w:t>
      </w:r>
      <w:r w:rsidRPr="00114E3E">
        <w:rPr>
          <w:rStyle w:val="ccterm"/>
        </w:rPr>
        <w:t>modify</w:t>
      </w:r>
      <w:r>
        <w:t xml:space="preserve"> </w:t>
      </w:r>
      <w:proofErr w:type="gramStart"/>
      <w:r>
        <w:t>method  to</w:t>
      </w:r>
      <w:proofErr w:type="gramEnd"/>
      <w:r>
        <w:t xml:space="preserve"> modify the </w:t>
      </w:r>
      <w:proofErr w:type="spellStart"/>
      <w:r>
        <w:t>the</w:t>
      </w:r>
      <w:proofErr w:type="spellEnd"/>
      <w:r>
        <w:t xml:space="preserve"> </w:t>
      </w:r>
      <w:proofErr w:type="spellStart"/>
      <w:r>
        <w:t>DateTime</w:t>
      </w:r>
      <w:proofErr w:type="spellEnd"/>
      <w:r>
        <w:t xml:space="preserve"> object:</w:t>
      </w:r>
    </w:p>
    <w:p w14:paraId="388989AE" w14:textId="77777777" w:rsidR="00CB41CB" w:rsidRDefault="00CB41CB" w:rsidP="00CB41CB">
      <w:pPr>
        <w:pStyle w:val="cpCode"/>
      </w:pPr>
      <w:r>
        <w:t>$date-&gt;modify("+7 hours");</w:t>
      </w:r>
    </w:p>
    <w:p w14:paraId="0F739CD9" w14:textId="77777777" w:rsidR="00CB41CB" w:rsidRDefault="00CB41CB" w:rsidP="00CB41CB">
      <w:pPr>
        <w:pStyle w:val="Heading2"/>
      </w:pPr>
      <w:bookmarkStart w:id="28" w:name="_Toc102904138"/>
      <w:bookmarkStart w:id="29" w:name="_Toc102904499"/>
      <w:r>
        <w:t>Forms</w:t>
      </w:r>
      <w:bookmarkEnd w:id="28"/>
      <w:bookmarkEnd w:id="29"/>
    </w:p>
    <w:p w14:paraId="6154F2FE" w14:textId="77777777" w:rsidR="00CB41CB" w:rsidRDefault="00CB41CB" w:rsidP="00CB41CB">
      <w:pPr>
        <w:pStyle w:val="Textbody"/>
      </w:pPr>
      <w:r>
        <w:t>Two useful sites that offer HTML forms tutorials are:</w:t>
      </w:r>
    </w:p>
    <w:p w14:paraId="12FAE307" w14:textId="77777777" w:rsidR="00CB41CB" w:rsidRDefault="00CB41CB" w:rsidP="00CB41CB">
      <w:pPr>
        <w:pStyle w:val="Textbody"/>
      </w:pPr>
      <w:hyperlink r:id="rId17" w:history="1">
        <w:r>
          <w:t>http://www.w3schools.com/</w:t>
        </w:r>
      </w:hyperlink>
    </w:p>
    <w:p w14:paraId="3DE43479" w14:textId="77777777" w:rsidR="00CB41CB" w:rsidRDefault="00CB41CB" w:rsidP="00CB41CB">
      <w:pPr>
        <w:pStyle w:val="Textbody"/>
      </w:pPr>
      <w:hyperlink r:id="rId18" w:history="1">
        <w:r>
          <w:t>http://www.topxml.com/</w:t>
        </w:r>
      </w:hyperlink>
    </w:p>
    <w:p w14:paraId="76BDD0E2" w14:textId="77777777" w:rsidR="00CB41CB" w:rsidRDefault="00CB41CB" w:rsidP="00CB41CB">
      <w:pPr>
        <w:pStyle w:val="Textbody"/>
      </w:pPr>
      <w:r>
        <w:t>350</w:t>
      </w:r>
    </w:p>
    <w:p w14:paraId="6B036084" w14:textId="77777777" w:rsidR="00CB41CB" w:rsidRDefault="00CB41CB" w:rsidP="00CB41CB">
      <w:pPr>
        <w:pStyle w:val="Textbody"/>
      </w:pPr>
      <w:r>
        <w:t xml:space="preserve">You should </w:t>
      </w:r>
      <w:proofErr w:type="gramStart"/>
      <w:r>
        <w:t>following</w:t>
      </w:r>
      <w:proofErr w:type="gramEnd"/>
      <w:r>
        <w:t xml:space="preserve"> the cardinal rule to never trust user input and filter it first through a function like </w:t>
      </w:r>
      <w:proofErr w:type="spellStart"/>
      <w:r w:rsidRPr="00114E3E">
        <w:rPr>
          <w:rStyle w:val="ccterm"/>
        </w:rPr>
        <w:t>htmlentities</w:t>
      </w:r>
      <w:proofErr w:type="spellEnd"/>
      <w:r>
        <w:t>.</w:t>
      </w:r>
    </w:p>
    <w:p w14:paraId="7B9A8FE0" w14:textId="77777777" w:rsidR="00CB41CB" w:rsidRDefault="00CB41CB" w:rsidP="00CB41CB">
      <w:pPr>
        <w:pStyle w:val="Textbody"/>
      </w:pPr>
      <w:r>
        <w:t>It is a quite common practice to have the form submit to itself and conditional logic then determines the action or what is displayed. 352</w:t>
      </w:r>
    </w:p>
    <w:p w14:paraId="738E822D" w14:textId="77777777" w:rsidR="00CB41CB" w:rsidRDefault="00CB41CB" w:rsidP="00CB41CB">
      <w:r>
        <w:t xml:space="preserve">If you are submitting the form to the originating document, you can use </w:t>
      </w:r>
      <w:proofErr w:type="spellStart"/>
      <w:r>
        <w:t>the$_SERVER</w:t>
      </w:r>
      <w:proofErr w:type="spellEnd"/>
      <w:r>
        <w:t xml:space="preserve">['PHP_SELF'] </w:t>
      </w:r>
      <w:proofErr w:type="spellStart"/>
      <w:r>
        <w:t>superglobal</w:t>
      </w:r>
      <w:proofErr w:type="spellEnd"/>
      <w:r>
        <w:t xml:space="preserve"> to avoid having to change the code if you change the page name:</w:t>
      </w:r>
      <w:r>
        <w:br/>
      </w:r>
      <w:r>
        <w:br/>
      </w:r>
      <w:r>
        <w:rPr>
          <w:rStyle w:val="cccode"/>
        </w:rPr>
        <w:t>&lt;form action="&lt;?</w:t>
      </w:r>
      <w:proofErr w:type="spellStart"/>
      <w:r>
        <w:rPr>
          <w:rStyle w:val="cccode"/>
        </w:rPr>
        <w:t>php</w:t>
      </w:r>
      <w:proofErr w:type="spellEnd"/>
      <w:r>
        <w:rPr>
          <w:rStyle w:val="cccode"/>
        </w:rPr>
        <w:t xml:space="preserve"> echo $_SERVER['PHP_SELF']</w:t>
      </w:r>
      <w:proofErr w:type="gramStart"/>
      <w:r>
        <w:rPr>
          <w:rStyle w:val="cccode"/>
        </w:rPr>
        <w:t>; ?</w:t>
      </w:r>
      <w:proofErr w:type="gramEnd"/>
      <w:r>
        <w:rPr>
          <w:rStyle w:val="cccode"/>
        </w:rPr>
        <w:t>&gt;" method="post"&gt;</w:t>
      </w:r>
    </w:p>
    <w:p w14:paraId="3D24F7A7" w14:textId="77777777" w:rsidR="00CB41CB" w:rsidRDefault="00CB41CB" w:rsidP="00CB41CB">
      <w:pPr>
        <w:pStyle w:val="Textbody"/>
      </w:pPr>
      <w:r>
        <w:t>The following submits data to itself and validates an email address:</w:t>
      </w:r>
    </w:p>
    <w:p w14:paraId="4E3D8C85" w14:textId="77777777" w:rsidR="00CB41CB" w:rsidRDefault="00CB41CB" w:rsidP="00CB41CB">
      <w:pPr>
        <w:pStyle w:val="cpCode"/>
      </w:pPr>
      <w:r>
        <w:t>&lt;?php</w:t>
      </w:r>
    </w:p>
    <w:p w14:paraId="2A44B5C4" w14:textId="77777777" w:rsidR="00CB41CB" w:rsidRDefault="00CB41CB" w:rsidP="00CB41CB">
      <w:pPr>
        <w:pStyle w:val="cpCode"/>
      </w:pPr>
      <w:r>
        <w:t xml:space="preserve">   // Function used to check email syntax</w:t>
      </w:r>
    </w:p>
    <w:p w14:paraId="28FDE5D0" w14:textId="77777777" w:rsidR="00CB41CB" w:rsidRDefault="00CB41CB" w:rsidP="00CB41CB">
      <w:pPr>
        <w:pStyle w:val="cpCode"/>
      </w:pPr>
      <w:r>
        <w:t xml:space="preserve">   function validate_email($email)</w:t>
      </w:r>
    </w:p>
    <w:p w14:paraId="2F662C96" w14:textId="77777777" w:rsidR="00CB41CB" w:rsidRDefault="00CB41CB" w:rsidP="00CB41CB">
      <w:pPr>
        <w:pStyle w:val="cpCode"/>
      </w:pPr>
      <w:r>
        <w:t xml:space="preserve">   {</w:t>
      </w:r>
    </w:p>
    <w:p w14:paraId="7DC95007" w14:textId="77777777" w:rsidR="00CB41CB" w:rsidRDefault="00CB41CB" w:rsidP="00CB41CB">
      <w:pPr>
        <w:pStyle w:val="cpCode"/>
      </w:pPr>
      <w:r>
        <w:t xml:space="preserve">      // Create the syntactical validation regular expression</w:t>
      </w:r>
    </w:p>
    <w:p w14:paraId="2F101F12" w14:textId="77777777" w:rsidR="00CB41CB" w:rsidRDefault="00CB41CB" w:rsidP="00CB41CB">
      <w:pPr>
        <w:pStyle w:val="cpCode"/>
      </w:pPr>
      <w:r>
        <w:t xml:space="preserve">      $regexp = "^([_a-z0-9-]+)(\.[_a-z0-9-]+)*@([a-z0-9-]+)</w:t>
      </w:r>
    </w:p>
    <w:p w14:paraId="1884B934" w14:textId="77777777" w:rsidR="00CB41CB" w:rsidRDefault="00CB41CB" w:rsidP="00CB41CB">
      <w:pPr>
        <w:pStyle w:val="cpCode"/>
      </w:pPr>
      <w:r>
        <w:t xml:space="preserve">                  (\.[a-z0-9-]+)*(\.[a-z]{2,6})$";</w:t>
      </w:r>
    </w:p>
    <w:p w14:paraId="36C1B431" w14:textId="77777777" w:rsidR="00CB41CB" w:rsidRDefault="00CB41CB" w:rsidP="00CB41CB">
      <w:pPr>
        <w:pStyle w:val="cpCode"/>
      </w:pPr>
    </w:p>
    <w:p w14:paraId="402A8D66" w14:textId="77777777" w:rsidR="00CB41CB" w:rsidRDefault="00CB41CB" w:rsidP="00CB41CB">
      <w:pPr>
        <w:pStyle w:val="cpCode"/>
      </w:pPr>
      <w:r>
        <w:t xml:space="preserve">      // Validate the syntax</w:t>
      </w:r>
    </w:p>
    <w:p w14:paraId="3B7F547A" w14:textId="77777777" w:rsidR="00CB41CB" w:rsidRDefault="00CB41CB" w:rsidP="00CB41CB">
      <w:pPr>
        <w:pStyle w:val="cpCode"/>
      </w:pPr>
      <w:r>
        <w:t xml:space="preserve">      if (eregi($regexp, $email)) return 1;</w:t>
      </w:r>
    </w:p>
    <w:p w14:paraId="1ED89EAB" w14:textId="77777777" w:rsidR="00CB41CB" w:rsidRDefault="00CB41CB" w:rsidP="00CB41CB">
      <w:pPr>
        <w:pStyle w:val="cpCode"/>
      </w:pPr>
      <w:r>
        <w:t xml:space="preserve">         else return 0;</w:t>
      </w:r>
    </w:p>
    <w:p w14:paraId="774BD17F" w14:textId="77777777" w:rsidR="00CB41CB" w:rsidRDefault="00CB41CB" w:rsidP="00CB41CB">
      <w:pPr>
        <w:pStyle w:val="cpCode"/>
      </w:pPr>
      <w:r>
        <w:t xml:space="preserve">   }</w:t>
      </w:r>
    </w:p>
    <w:p w14:paraId="32B0EB00" w14:textId="77777777" w:rsidR="00CB41CB" w:rsidRDefault="00CB41CB" w:rsidP="00CB41CB">
      <w:pPr>
        <w:pStyle w:val="cpCode"/>
      </w:pPr>
    </w:p>
    <w:p w14:paraId="48342E33" w14:textId="77777777" w:rsidR="00CB41CB" w:rsidRDefault="00CB41CB" w:rsidP="00CB41CB">
      <w:pPr>
        <w:pStyle w:val="cpCode"/>
      </w:pPr>
      <w:r>
        <w:t xml:space="preserve">   // Has the form been submitted?</w:t>
      </w:r>
    </w:p>
    <w:p w14:paraId="14DD3425" w14:textId="77777777" w:rsidR="00CB41CB" w:rsidRDefault="00CB41CB" w:rsidP="00CB41CB">
      <w:pPr>
        <w:pStyle w:val="cpCode"/>
      </w:pPr>
      <w:r>
        <w:t xml:space="preserve">   if (isset($_POST['submit']))</w:t>
      </w:r>
    </w:p>
    <w:p w14:paraId="05262C36" w14:textId="77777777" w:rsidR="00CB41CB" w:rsidRDefault="00CB41CB" w:rsidP="00CB41CB">
      <w:pPr>
        <w:pStyle w:val="cpCode"/>
      </w:pPr>
      <w:r>
        <w:t xml:space="preserve">   {</w:t>
      </w:r>
    </w:p>
    <w:p w14:paraId="247AD302" w14:textId="77777777" w:rsidR="00CB41CB" w:rsidRDefault="00CB41CB" w:rsidP="00CB41CB">
      <w:pPr>
        <w:pStyle w:val="cpCode"/>
      </w:pPr>
      <w:r>
        <w:t xml:space="preserve">      echo "Hi ".$_POST['name']."!&lt;br /&gt;";</w:t>
      </w:r>
    </w:p>
    <w:p w14:paraId="16FDC0D5" w14:textId="77777777" w:rsidR="00CB41CB" w:rsidRDefault="00CB41CB" w:rsidP="00CB41CB">
      <w:pPr>
        <w:pStyle w:val="cpCode"/>
      </w:pPr>
      <w:r>
        <w:lastRenderedPageBreak/>
        <w:t xml:space="preserve">      if (validate_email($_POST['email']))</w:t>
      </w:r>
    </w:p>
    <w:p w14:paraId="1FDB5B56" w14:textId="77777777" w:rsidR="00CB41CB" w:rsidRDefault="00CB41CB" w:rsidP="00CB41CB">
      <w:pPr>
        <w:pStyle w:val="cpCode"/>
      </w:pPr>
      <w:r>
        <w:t xml:space="preserve">         echo "The address ".$_POST['email']." is valid!";</w:t>
      </w:r>
    </w:p>
    <w:p w14:paraId="3D4BAF4F" w14:textId="77777777" w:rsidR="00CB41CB" w:rsidRDefault="00CB41CB" w:rsidP="00CB41CB">
      <w:pPr>
        <w:pStyle w:val="cpCode"/>
      </w:pPr>
      <w:r>
        <w:t xml:space="preserve">      else</w:t>
      </w:r>
    </w:p>
    <w:p w14:paraId="1B9144F7" w14:textId="77777777" w:rsidR="00CB41CB" w:rsidRDefault="00CB41CB" w:rsidP="00CB41CB">
      <w:pPr>
        <w:pStyle w:val="cpCode"/>
      </w:pPr>
      <w:r>
        <w:t xml:space="preserve">         echo "The address &lt;strong&gt;".$_POST['email']."&lt;/strong&gt; is invalid!";</w:t>
      </w:r>
    </w:p>
    <w:p w14:paraId="2F0F7459" w14:textId="77777777" w:rsidR="00CB41CB" w:rsidRDefault="00CB41CB" w:rsidP="00CB41CB">
      <w:pPr>
        <w:pStyle w:val="cpCode"/>
      </w:pPr>
      <w:r>
        <w:t xml:space="preserve">   }</w:t>
      </w:r>
    </w:p>
    <w:p w14:paraId="7EEF5225" w14:textId="77777777" w:rsidR="00CB41CB" w:rsidRDefault="00CB41CB" w:rsidP="00CB41CB">
      <w:pPr>
        <w:pStyle w:val="cpCode"/>
      </w:pPr>
      <w:r>
        <w:t>?&gt;</w:t>
      </w:r>
    </w:p>
    <w:p w14:paraId="3E2F5126" w14:textId="77777777" w:rsidR="00CB41CB" w:rsidRDefault="00CB41CB" w:rsidP="00CB41CB">
      <w:pPr>
        <w:pStyle w:val="cpCode"/>
      </w:pPr>
    </w:p>
    <w:p w14:paraId="3848F473" w14:textId="77777777" w:rsidR="00CB41CB" w:rsidRDefault="00CB41CB" w:rsidP="00CB41CB">
      <w:pPr>
        <w:pStyle w:val="cpCode"/>
      </w:pPr>
      <w:r>
        <w:t>&lt;form action="subscribe.php" method="post"&gt;</w:t>
      </w:r>
    </w:p>
    <w:p w14:paraId="61D6AADB" w14:textId="77777777" w:rsidR="00CB41CB" w:rsidRDefault="00CB41CB" w:rsidP="00CB41CB">
      <w:pPr>
        <w:pStyle w:val="cpCode"/>
      </w:pPr>
      <w:r>
        <w:t xml:space="preserve">   &lt;p&gt;</w:t>
      </w:r>
    </w:p>
    <w:p w14:paraId="03656D8D" w14:textId="77777777" w:rsidR="00CB41CB" w:rsidRDefault="00CB41CB" w:rsidP="00CB41CB">
      <w:pPr>
        <w:pStyle w:val="cpCode"/>
      </w:pPr>
      <w:r>
        <w:t xml:space="preserve">      Name:&lt;br /&gt;</w:t>
      </w:r>
    </w:p>
    <w:p w14:paraId="65287377" w14:textId="77777777" w:rsidR="00CB41CB" w:rsidRDefault="00CB41CB" w:rsidP="00CB41CB">
      <w:pPr>
        <w:pStyle w:val="cpCode"/>
      </w:pPr>
      <w:r>
        <w:t xml:space="preserve">      &lt;input type="text" name="name" size="20" maxlength="40" value="" /&gt;</w:t>
      </w:r>
    </w:p>
    <w:p w14:paraId="5BE293BD" w14:textId="77777777" w:rsidR="00CB41CB" w:rsidRDefault="00CB41CB" w:rsidP="00CB41CB">
      <w:pPr>
        <w:pStyle w:val="cpCode"/>
      </w:pPr>
      <w:r>
        <w:t xml:space="preserve">   &lt;/p&gt;</w:t>
      </w:r>
    </w:p>
    <w:p w14:paraId="1E4AAF00" w14:textId="77777777" w:rsidR="00CB41CB" w:rsidRDefault="00CB41CB" w:rsidP="00CB41CB">
      <w:pPr>
        <w:pStyle w:val="cpCode"/>
      </w:pPr>
    </w:p>
    <w:p w14:paraId="322857B6" w14:textId="77777777" w:rsidR="00CB41CB" w:rsidRDefault="00CB41CB" w:rsidP="00CB41CB">
      <w:pPr>
        <w:pStyle w:val="cpCode"/>
      </w:pPr>
      <w:r>
        <w:t xml:space="preserve">   &lt;p&gt;</w:t>
      </w:r>
    </w:p>
    <w:p w14:paraId="50B9AA3F" w14:textId="77777777" w:rsidR="00CB41CB" w:rsidRDefault="00CB41CB" w:rsidP="00CB41CB">
      <w:pPr>
        <w:pStyle w:val="cpCode"/>
      </w:pPr>
      <w:r>
        <w:t xml:space="preserve">      Email Address:&lt;br /&gt;</w:t>
      </w:r>
    </w:p>
    <w:p w14:paraId="7DC51783" w14:textId="77777777" w:rsidR="00CB41CB" w:rsidRDefault="00CB41CB" w:rsidP="00CB41CB">
      <w:pPr>
        <w:pStyle w:val="cpCode"/>
      </w:pPr>
      <w:r>
        <w:t xml:space="preserve">      &lt;input type="text" name="email" size="20" maxlength="40" value="" /&gt;</w:t>
      </w:r>
    </w:p>
    <w:p w14:paraId="0D23FA9F" w14:textId="77777777" w:rsidR="00CB41CB" w:rsidRDefault="00CB41CB" w:rsidP="00CB41CB">
      <w:pPr>
        <w:pStyle w:val="cpCode"/>
      </w:pPr>
      <w:r>
        <w:t xml:space="preserve">   &lt;/p&gt;</w:t>
      </w:r>
    </w:p>
    <w:p w14:paraId="38526D52" w14:textId="77777777" w:rsidR="00CB41CB" w:rsidRDefault="00CB41CB" w:rsidP="00CB41CB">
      <w:pPr>
        <w:pStyle w:val="cpCode"/>
      </w:pPr>
    </w:p>
    <w:p w14:paraId="4D38A82C" w14:textId="77777777" w:rsidR="00CB41CB" w:rsidRDefault="00CB41CB" w:rsidP="00CB41CB">
      <w:pPr>
        <w:pStyle w:val="cpCode"/>
      </w:pPr>
      <w:r>
        <w:t xml:space="preserve">   &lt;input type="submit" name = "submit" value="Go!" /&gt;</w:t>
      </w:r>
    </w:p>
    <w:p w14:paraId="11988178" w14:textId="77777777" w:rsidR="00CB41CB" w:rsidRDefault="00CB41CB" w:rsidP="00CB41CB">
      <w:pPr>
        <w:pStyle w:val="cpCode"/>
      </w:pPr>
      <w:r>
        <w:t>&lt;/form&gt;</w:t>
      </w:r>
    </w:p>
    <w:p w14:paraId="22AB9823" w14:textId="77777777" w:rsidR="00CB41CB" w:rsidRDefault="00CB41CB" w:rsidP="00CB41CB">
      <w:pPr>
        <w:pStyle w:val="Textbody"/>
      </w:pPr>
      <w:proofErr w:type="gramStart"/>
      <w:r>
        <w:t>In order to</w:t>
      </w:r>
      <w:proofErr w:type="gramEnd"/>
      <w:r>
        <w:t xml:space="preserve"> use multivalued form components, you need to append [] to the name so that PHP will create an array.:</w:t>
      </w:r>
    </w:p>
    <w:p w14:paraId="2BF82B64" w14:textId="77777777" w:rsidR="00CB41CB" w:rsidRDefault="00CB41CB" w:rsidP="00CB41CB">
      <w:pPr>
        <w:pStyle w:val="cpCode"/>
      </w:pPr>
      <w:r>
        <w:t>&lt;?php</w:t>
      </w:r>
    </w:p>
    <w:p w14:paraId="6AA56967" w14:textId="77777777" w:rsidR="00CB41CB" w:rsidRDefault="00CB41CB" w:rsidP="00CB41CB">
      <w:pPr>
        <w:pStyle w:val="cpCode"/>
      </w:pPr>
      <w:r>
        <w:t xml:space="preserve">   if (isset($_POST['submit']))</w:t>
      </w:r>
    </w:p>
    <w:p w14:paraId="66C97898" w14:textId="77777777" w:rsidR="00CB41CB" w:rsidRDefault="00CB41CB" w:rsidP="00CB41CB">
      <w:pPr>
        <w:pStyle w:val="cpCode"/>
      </w:pPr>
      <w:r>
        <w:t xml:space="preserve">   {</w:t>
      </w:r>
    </w:p>
    <w:p w14:paraId="5A2459CD" w14:textId="77777777" w:rsidR="00CB41CB" w:rsidRDefault="00CB41CB" w:rsidP="00CB41CB">
      <w:pPr>
        <w:pStyle w:val="cpCode"/>
      </w:pPr>
      <w:r>
        <w:t xml:space="preserve">      echo "You like the following languages:&lt;br /&gt;";</w:t>
      </w:r>
    </w:p>
    <w:p w14:paraId="3F95ED9B" w14:textId="77777777" w:rsidR="00CB41CB" w:rsidRDefault="00CB41CB" w:rsidP="00CB41CB">
      <w:pPr>
        <w:pStyle w:val="cpCode"/>
      </w:pPr>
      <w:r>
        <w:t xml:space="preserve">      foreach($_POST['languages'] AS $language) echo "$language&lt;br /&gt;";</w:t>
      </w:r>
    </w:p>
    <w:p w14:paraId="75C92EDE" w14:textId="77777777" w:rsidR="00CB41CB" w:rsidRDefault="00CB41CB" w:rsidP="00CB41CB">
      <w:pPr>
        <w:pStyle w:val="cpCode"/>
      </w:pPr>
      <w:r>
        <w:t xml:space="preserve">   }</w:t>
      </w:r>
    </w:p>
    <w:p w14:paraId="4217F981" w14:textId="77777777" w:rsidR="00CB41CB" w:rsidRDefault="00CB41CB" w:rsidP="00CB41CB">
      <w:pPr>
        <w:pStyle w:val="cpCode"/>
      </w:pPr>
      <w:r>
        <w:t>?&gt;</w:t>
      </w:r>
    </w:p>
    <w:p w14:paraId="2CCB9145" w14:textId="77777777" w:rsidR="00CB41CB" w:rsidRDefault="00CB41CB" w:rsidP="00CB41CB">
      <w:pPr>
        <w:pStyle w:val="cpCode"/>
      </w:pPr>
    </w:p>
    <w:p w14:paraId="1890E1E1" w14:textId="77777777" w:rsidR="00CB41CB" w:rsidRDefault="00CB41CB" w:rsidP="00CB41CB">
      <w:pPr>
        <w:pStyle w:val="cpCode"/>
      </w:pPr>
      <w:r>
        <w:t>&lt;form action="multiplevalueexample.php" method="post"&gt;</w:t>
      </w:r>
    </w:p>
    <w:p w14:paraId="0936381A" w14:textId="77777777" w:rsidR="00CB41CB" w:rsidRDefault="00CB41CB" w:rsidP="00CB41CB">
      <w:pPr>
        <w:pStyle w:val="cpCode"/>
      </w:pPr>
      <w:r>
        <w:t xml:space="preserve">   What's your favorite programming language?&lt;br /&gt; (check all that apply):&lt;br /&gt;</w:t>
      </w:r>
    </w:p>
    <w:p w14:paraId="0012FC3D" w14:textId="77777777" w:rsidR="00CB41CB" w:rsidRDefault="00CB41CB" w:rsidP="00CB41CB">
      <w:pPr>
        <w:pStyle w:val="cpCode"/>
      </w:pPr>
      <w:r>
        <w:t xml:space="preserve">   &lt;input type="checkbox" name="languages[]" value="csharp" /&gt;C#&lt;br /&gt;</w:t>
      </w:r>
    </w:p>
    <w:p w14:paraId="73636BE0" w14:textId="77777777" w:rsidR="00CB41CB" w:rsidRDefault="00CB41CB" w:rsidP="00CB41CB">
      <w:pPr>
        <w:pStyle w:val="cpCode"/>
      </w:pPr>
      <w:r>
        <w:t xml:space="preserve">   &lt;input type="checkbox" name="languages[]" value="jscript" /&gt;JavaScript&lt;br /&gt;</w:t>
      </w:r>
    </w:p>
    <w:p w14:paraId="482E67A9" w14:textId="77777777" w:rsidR="00CB41CB" w:rsidRDefault="00CB41CB" w:rsidP="00CB41CB">
      <w:pPr>
        <w:pStyle w:val="cpCode"/>
      </w:pPr>
      <w:r>
        <w:t xml:space="preserve">   &lt;input type="checkbox" name="languages[]" value="perl" /&gt;Perl&lt;br /&gt;</w:t>
      </w:r>
    </w:p>
    <w:p w14:paraId="374BAC9D" w14:textId="77777777" w:rsidR="00CB41CB" w:rsidRDefault="00CB41CB" w:rsidP="00CB41CB">
      <w:pPr>
        <w:pStyle w:val="cpCode"/>
      </w:pPr>
      <w:r>
        <w:t xml:space="preserve">   &lt;input type="checkbox" name="languages[]" value="php" /&gt;PHP&lt;br /&gt;</w:t>
      </w:r>
    </w:p>
    <w:p w14:paraId="6D29E44A" w14:textId="77777777" w:rsidR="00CB41CB" w:rsidRDefault="00CB41CB" w:rsidP="00CB41CB">
      <w:pPr>
        <w:pStyle w:val="cpCode"/>
      </w:pPr>
      <w:r>
        <w:t xml:space="preserve">   &lt;input type="submit" name="submit" value="Go!" /&gt;</w:t>
      </w:r>
    </w:p>
    <w:p w14:paraId="7B27E23E" w14:textId="77777777" w:rsidR="00CB41CB" w:rsidRDefault="00CB41CB" w:rsidP="00CB41CB">
      <w:pPr>
        <w:pStyle w:val="cpCode"/>
      </w:pPr>
      <w:r>
        <w:t>&lt;/form&gt;</w:t>
      </w:r>
    </w:p>
    <w:p w14:paraId="441F4C00" w14:textId="77777777" w:rsidR="00CB41CB" w:rsidRDefault="00CB41CB" w:rsidP="00CB41CB">
      <w:pPr>
        <w:pStyle w:val="Textbody"/>
      </w:pPr>
      <w:r>
        <w:t>355</w:t>
      </w:r>
    </w:p>
    <w:p w14:paraId="7FB36FFE" w14:textId="77777777" w:rsidR="00CB41CB" w:rsidRDefault="00CB41CB" w:rsidP="00CB41CB">
      <w:pPr>
        <w:pStyle w:val="Textbody"/>
      </w:pPr>
      <w:r>
        <w:t xml:space="preserve">The PEAR repository offers the </w:t>
      </w:r>
      <w:proofErr w:type="spellStart"/>
      <w:r w:rsidRPr="00114E3E">
        <w:rPr>
          <w:rStyle w:val="ccterm"/>
        </w:rPr>
        <w:t>HTML_QuickForm</w:t>
      </w:r>
      <w:proofErr w:type="spellEnd"/>
      <w:r>
        <w:t xml:space="preserve"> package to handle form generation, validation, and processing. 355</w:t>
      </w:r>
    </w:p>
    <w:p w14:paraId="21DC54DE" w14:textId="77777777" w:rsidR="00CB41CB" w:rsidRDefault="00CB41CB" w:rsidP="00CB41CB">
      <w:pPr>
        <w:pStyle w:val="Textbody"/>
      </w:pPr>
      <w:r>
        <w:t xml:space="preserve">It offers more than 20 XHTML-compliant form elements, client and </w:t>
      </w:r>
      <w:proofErr w:type="gramStart"/>
      <w:r>
        <w:t>server side</w:t>
      </w:r>
      <w:proofErr w:type="gramEnd"/>
      <w:r>
        <w:t xml:space="preserve"> validation, the ability to integrate with template engines like Smarty, and the ability to create your own custom elements.</w:t>
      </w:r>
    </w:p>
    <w:p w14:paraId="1CB08A37" w14:textId="77777777" w:rsidR="00CB41CB" w:rsidRDefault="00CB41CB" w:rsidP="00CB41CB">
      <w:pPr>
        <w:pStyle w:val="Textbody"/>
      </w:pPr>
      <w:r>
        <w:t>356</w:t>
      </w:r>
    </w:p>
    <w:p w14:paraId="3BB310FC" w14:textId="77777777" w:rsidR="00CB41CB" w:rsidRDefault="00CB41CB" w:rsidP="00CB41CB">
      <w:pPr>
        <w:pStyle w:val="Textbody"/>
      </w:pPr>
      <w:r>
        <w:t xml:space="preserve">The </w:t>
      </w:r>
      <w:proofErr w:type="spellStart"/>
      <w:r>
        <w:t>HTML_QuickForm</w:t>
      </w:r>
      <w:proofErr w:type="spellEnd"/>
      <w:r>
        <w:t xml:space="preserve"> package also requires </w:t>
      </w:r>
      <w:proofErr w:type="spellStart"/>
      <w:r>
        <w:t>HTML_Common</w:t>
      </w:r>
      <w:proofErr w:type="spellEnd"/>
      <w:r>
        <w:t>, so your install command would be like this:</w:t>
      </w:r>
    </w:p>
    <w:p w14:paraId="5F9F6571" w14:textId="77777777" w:rsidR="00CB41CB" w:rsidRDefault="00CB41CB" w:rsidP="00CB41CB">
      <w:pPr>
        <w:pStyle w:val="cpCode"/>
      </w:pPr>
      <w:r>
        <w:t>pear install –onlyreqdeps HTML_QuickForm</w:t>
      </w:r>
    </w:p>
    <w:p w14:paraId="01038E59" w14:textId="77777777" w:rsidR="00CB41CB" w:rsidRDefault="00CB41CB" w:rsidP="00677A1C">
      <w:pPr>
        <w:pStyle w:val="cpNote"/>
      </w:pPr>
      <w:r>
        <w:lastRenderedPageBreak/>
        <w:t>HTML_QuickForm has been superseded by HTML_QuickForm2</w:t>
      </w:r>
    </w:p>
    <w:p w14:paraId="0078AE33" w14:textId="77777777" w:rsidR="00CB41CB" w:rsidRDefault="00CB41CB" w:rsidP="00CB41CB">
      <w:pPr>
        <w:pStyle w:val="Textbody"/>
      </w:pPr>
      <w:r>
        <w:t xml:space="preserve">To use it, instantiate an object, call the </w:t>
      </w:r>
      <w:proofErr w:type="spellStart"/>
      <w:r w:rsidRPr="00114E3E">
        <w:rPr>
          <w:rStyle w:val="ccterm"/>
        </w:rPr>
        <w:t>addElement</w:t>
      </w:r>
      <w:proofErr w:type="spellEnd"/>
      <w:r>
        <w:t xml:space="preserve"> method for the elements you want to add, then call the </w:t>
      </w:r>
      <w:r w:rsidRPr="00114E3E">
        <w:rPr>
          <w:rStyle w:val="ccterm"/>
        </w:rPr>
        <w:t>display</w:t>
      </w:r>
      <w:r>
        <w:t xml:space="preserve"> method.</w:t>
      </w:r>
    </w:p>
    <w:p w14:paraId="30BF810B" w14:textId="77777777" w:rsidR="00CB41CB" w:rsidRDefault="00CB41CB" w:rsidP="00CB41CB">
      <w:pPr>
        <w:pStyle w:val="Textbody"/>
      </w:pPr>
      <w:proofErr w:type="spellStart"/>
      <w:r>
        <w:t>HTML_QuickForm</w:t>
      </w:r>
      <w:proofErr w:type="spellEnd"/>
      <w:r>
        <w:t xml:space="preserve"> lets you pass input through </w:t>
      </w:r>
      <w:r w:rsidRPr="00114E3E">
        <w:rPr>
          <w:rStyle w:val="ccterm"/>
        </w:rPr>
        <w:t>filters</w:t>
      </w:r>
      <w:r>
        <w:t xml:space="preserve">, which are just PHP functions (you can use built-in functions like </w:t>
      </w:r>
      <w:proofErr w:type="spellStart"/>
      <w:r>
        <w:t>strtoupper</w:t>
      </w:r>
      <w:proofErr w:type="spellEnd"/>
      <w:r>
        <w:t xml:space="preserve"> or create your own).  If your filter is going to alter data the user relies on, you should </w:t>
      </w:r>
      <w:proofErr w:type="spellStart"/>
      <w:r>
        <w:t>notifiy</w:t>
      </w:r>
      <w:proofErr w:type="spellEnd"/>
      <w:r>
        <w:t xml:space="preserve"> him of changes. 358</w:t>
      </w:r>
    </w:p>
    <w:p w14:paraId="3DC64FE8" w14:textId="77777777" w:rsidR="00CB41CB" w:rsidRDefault="00CB41CB" w:rsidP="00CB41CB">
      <w:pPr>
        <w:pStyle w:val="Textbody"/>
      </w:pPr>
      <w:r w:rsidRPr="00114E3E">
        <w:rPr>
          <w:rStyle w:val="ccterm"/>
        </w:rPr>
        <w:t>Rules</w:t>
      </w:r>
      <w:r>
        <w:t xml:space="preserve"> impose restrictions on what will be accepted rather than </w:t>
      </w:r>
      <w:proofErr w:type="gramStart"/>
      <w:r>
        <w:t>actually changing</w:t>
      </w:r>
      <w:proofErr w:type="gramEnd"/>
      <w:r>
        <w:t xml:space="preserve"> the entry. 359</w:t>
      </w:r>
    </w:p>
    <w:p w14:paraId="7BF45EB7" w14:textId="77777777" w:rsidR="00CB41CB" w:rsidRDefault="00CB41CB" w:rsidP="00CB41CB">
      <w:pPr>
        <w:pStyle w:val="Textbody"/>
      </w:pPr>
      <w:r>
        <w:t>The following predefined validation rules are available:</w:t>
      </w:r>
    </w:p>
    <w:p w14:paraId="68E29C7F" w14:textId="77777777" w:rsidR="00CB41CB" w:rsidRDefault="00CB41CB" w:rsidP="00CB41CB">
      <w:pPr>
        <w:pStyle w:val="Textbody"/>
        <w:numPr>
          <w:ilvl w:val="0"/>
          <w:numId w:val="48"/>
        </w:numPr>
      </w:pPr>
      <w:r>
        <w:t>alphanumeric</w:t>
      </w:r>
    </w:p>
    <w:p w14:paraId="589AA474" w14:textId="77777777" w:rsidR="00CB41CB" w:rsidRDefault="00CB41CB" w:rsidP="00CB41CB">
      <w:pPr>
        <w:pStyle w:val="Textbody"/>
        <w:numPr>
          <w:ilvl w:val="0"/>
          <w:numId w:val="48"/>
        </w:numPr>
      </w:pPr>
      <w:r>
        <w:t>callback</w:t>
      </w:r>
    </w:p>
    <w:p w14:paraId="3FA3DAB2" w14:textId="77777777" w:rsidR="00CB41CB" w:rsidRDefault="00CB41CB" w:rsidP="00CB41CB">
      <w:pPr>
        <w:pStyle w:val="Textbody"/>
        <w:numPr>
          <w:ilvl w:val="0"/>
          <w:numId w:val="48"/>
        </w:numPr>
      </w:pPr>
      <w:r>
        <w:t>compare</w:t>
      </w:r>
    </w:p>
    <w:p w14:paraId="0C09AF5E" w14:textId="77777777" w:rsidR="00CB41CB" w:rsidRDefault="00CB41CB" w:rsidP="00CB41CB">
      <w:pPr>
        <w:pStyle w:val="Textbody"/>
        <w:numPr>
          <w:ilvl w:val="0"/>
          <w:numId w:val="48"/>
        </w:numPr>
      </w:pPr>
      <w:r>
        <w:t>email</w:t>
      </w:r>
    </w:p>
    <w:p w14:paraId="6A994E50" w14:textId="77777777" w:rsidR="00CB41CB" w:rsidRDefault="00CB41CB" w:rsidP="00CB41CB">
      <w:pPr>
        <w:pStyle w:val="Textbody"/>
        <w:numPr>
          <w:ilvl w:val="0"/>
          <w:numId w:val="48"/>
        </w:numPr>
      </w:pPr>
      <w:proofErr w:type="spellStart"/>
      <w:r>
        <w:t>lettersonly</w:t>
      </w:r>
      <w:proofErr w:type="spellEnd"/>
    </w:p>
    <w:p w14:paraId="165E3080" w14:textId="77777777" w:rsidR="00CB41CB" w:rsidRDefault="00CB41CB" w:rsidP="00CB41CB">
      <w:pPr>
        <w:pStyle w:val="Textbody"/>
        <w:numPr>
          <w:ilvl w:val="0"/>
          <w:numId w:val="48"/>
        </w:numPr>
      </w:pPr>
      <w:proofErr w:type="spellStart"/>
      <w:r>
        <w:t>maxlength</w:t>
      </w:r>
      <w:proofErr w:type="spellEnd"/>
    </w:p>
    <w:p w14:paraId="36776562" w14:textId="77777777" w:rsidR="00CB41CB" w:rsidRDefault="00CB41CB" w:rsidP="00CB41CB">
      <w:pPr>
        <w:pStyle w:val="Textbody"/>
        <w:numPr>
          <w:ilvl w:val="0"/>
          <w:numId w:val="48"/>
        </w:numPr>
      </w:pPr>
      <w:proofErr w:type="spellStart"/>
      <w:r>
        <w:t>minlength</w:t>
      </w:r>
      <w:proofErr w:type="spellEnd"/>
    </w:p>
    <w:p w14:paraId="1D793400" w14:textId="77777777" w:rsidR="00CB41CB" w:rsidRDefault="00CB41CB" w:rsidP="00CB41CB">
      <w:pPr>
        <w:pStyle w:val="Textbody"/>
        <w:numPr>
          <w:ilvl w:val="0"/>
          <w:numId w:val="48"/>
        </w:numPr>
      </w:pPr>
      <w:proofErr w:type="spellStart"/>
      <w:r>
        <w:t>nopunctuation</w:t>
      </w:r>
      <w:proofErr w:type="spellEnd"/>
    </w:p>
    <w:p w14:paraId="4DCC9DD8" w14:textId="77777777" w:rsidR="00CB41CB" w:rsidRDefault="00CB41CB" w:rsidP="00CB41CB">
      <w:pPr>
        <w:pStyle w:val="Textbody"/>
        <w:numPr>
          <w:ilvl w:val="0"/>
          <w:numId w:val="48"/>
        </w:numPr>
      </w:pPr>
      <w:r>
        <w:t>nonzero</w:t>
      </w:r>
    </w:p>
    <w:p w14:paraId="3DD04A00" w14:textId="77777777" w:rsidR="00CB41CB" w:rsidRDefault="00CB41CB" w:rsidP="00CB41CB">
      <w:pPr>
        <w:pStyle w:val="Textbody"/>
        <w:numPr>
          <w:ilvl w:val="0"/>
          <w:numId w:val="48"/>
        </w:numPr>
      </w:pPr>
      <w:r>
        <w:t>numeric</w:t>
      </w:r>
    </w:p>
    <w:p w14:paraId="7AB3B65E" w14:textId="77777777" w:rsidR="00CB41CB" w:rsidRDefault="00CB41CB" w:rsidP="00CB41CB">
      <w:pPr>
        <w:pStyle w:val="Textbody"/>
        <w:numPr>
          <w:ilvl w:val="0"/>
          <w:numId w:val="48"/>
        </w:numPr>
      </w:pPr>
      <w:proofErr w:type="spellStart"/>
      <w:r>
        <w:t>rangelength</w:t>
      </w:r>
      <w:proofErr w:type="spellEnd"/>
    </w:p>
    <w:p w14:paraId="5B682237" w14:textId="77777777" w:rsidR="00CB41CB" w:rsidRDefault="00CB41CB" w:rsidP="00CB41CB">
      <w:pPr>
        <w:pStyle w:val="Textbody"/>
        <w:numPr>
          <w:ilvl w:val="0"/>
          <w:numId w:val="48"/>
        </w:numPr>
      </w:pPr>
      <w:r>
        <w:t>regex</w:t>
      </w:r>
    </w:p>
    <w:p w14:paraId="44F591BD" w14:textId="77777777" w:rsidR="00CB41CB" w:rsidRDefault="00CB41CB" w:rsidP="00CB41CB">
      <w:pPr>
        <w:pStyle w:val="Textbody"/>
        <w:numPr>
          <w:ilvl w:val="0"/>
          <w:numId w:val="48"/>
        </w:numPr>
      </w:pPr>
      <w:r>
        <w:t>required</w:t>
      </w:r>
    </w:p>
    <w:p w14:paraId="1BE4DFDF" w14:textId="77777777" w:rsidR="00CB41CB" w:rsidRDefault="00CB41CB" w:rsidP="00CB41CB">
      <w:pPr>
        <w:pStyle w:val="cpCode"/>
      </w:pPr>
      <w:r>
        <w:t>$form-&gt;addRule('zipcode','Please enter a zipcode', 'required',null,'client);</w:t>
      </w:r>
    </w:p>
    <w:p w14:paraId="366D2A2E" w14:textId="77777777" w:rsidR="00CB41CB" w:rsidRDefault="00CB41CB" w:rsidP="00CB41CB">
      <w:pPr>
        <w:pStyle w:val="Textbody"/>
      </w:pPr>
    </w:p>
    <w:p w14:paraId="14F7FB15" w14:textId="77777777" w:rsidR="00CB41CB" w:rsidRDefault="00CB41CB" w:rsidP="00CB41CB">
      <w:pPr>
        <w:pStyle w:val="Textbody"/>
      </w:pPr>
      <w:r>
        <w:t>360</w:t>
      </w:r>
    </w:p>
    <w:p w14:paraId="08681C57" w14:textId="77777777" w:rsidR="00CB41CB" w:rsidRDefault="00CB41CB" w:rsidP="00CB41CB">
      <w:pPr>
        <w:pStyle w:val="Textbody"/>
      </w:pPr>
      <w:r>
        <w:t xml:space="preserve">Filters are executed automatically.  Rules are not executed unless the </w:t>
      </w:r>
      <w:r w:rsidRPr="00114E3E">
        <w:rPr>
          <w:rStyle w:val="ccterm"/>
        </w:rPr>
        <w:t>validate</w:t>
      </w:r>
      <w:r>
        <w:t xml:space="preserve"> method is called. 361</w:t>
      </w:r>
    </w:p>
    <w:p w14:paraId="1D13E291" w14:textId="77777777" w:rsidR="00CB41CB" w:rsidRDefault="00CB41CB" w:rsidP="00CB41CB">
      <w:pPr>
        <w:pStyle w:val="Textbody"/>
      </w:pPr>
      <w:r>
        <w:t>The following methods are available to process the form:</w:t>
      </w:r>
    </w:p>
    <w:p w14:paraId="1EE7878E" w14:textId="77777777" w:rsidR="00CB41CB" w:rsidRDefault="00CB41CB" w:rsidP="00CB41CB">
      <w:pPr>
        <w:pStyle w:val="Textbody"/>
        <w:numPr>
          <w:ilvl w:val="0"/>
          <w:numId w:val="49"/>
        </w:numPr>
      </w:pPr>
      <w:proofErr w:type="spellStart"/>
      <w:r>
        <w:t>getSubmitValues</w:t>
      </w:r>
      <w:proofErr w:type="spellEnd"/>
      <w:r>
        <w:t xml:space="preserve"> (load the form data into an array)</w:t>
      </w:r>
    </w:p>
    <w:p w14:paraId="334812E0" w14:textId="77777777" w:rsidR="00CB41CB" w:rsidRDefault="00CB41CB" w:rsidP="00CB41CB">
      <w:pPr>
        <w:pStyle w:val="Textbody"/>
        <w:numPr>
          <w:ilvl w:val="0"/>
          <w:numId w:val="49"/>
        </w:numPr>
      </w:pPr>
      <w:r>
        <w:t>process (pass them to a function)</w:t>
      </w:r>
    </w:p>
    <w:p w14:paraId="6F08EF5E" w14:textId="77777777" w:rsidR="00CB41CB" w:rsidRDefault="00CB41CB" w:rsidP="00CB41CB">
      <w:pPr>
        <w:pStyle w:val="Textbody"/>
        <w:numPr>
          <w:ilvl w:val="0"/>
          <w:numId w:val="49"/>
        </w:numPr>
      </w:pPr>
      <w:proofErr w:type="spellStart"/>
      <w:r>
        <w:t>exportvalue</w:t>
      </w:r>
      <w:proofErr w:type="spellEnd"/>
      <w:r>
        <w:t xml:space="preserve"> (retrieve an item by name)</w:t>
      </w:r>
    </w:p>
    <w:p w14:paraId="44D3DABD" w14:textId="77777777" w:rsidR="00CB41CB" w:rsidRDefault="00CB41CB" w:rsidP="00CB41CB">
      <w:pPr>
        <w:pStyle w:val="Textbody"/>
      </w:pPr>
      <w:r>
        <w:t>362</w:t>
      </w:r>
    </w:p>
    <w:p w14:paraId="0E7B6C97" w14:textId="77777777" w:rsidR="00CB41CB" w:rsidRDefault="00CB41CB" w:rsidP="00CB41CB">
      <w:pPr>
        <w:pStyle w:val="Textbody"/>
      </w:pPr>
      <w:proofErr w:type="spellStart"/>
      <w:r>
        <w:t>HTML_QuickForm</w:t>
      </w:r>
      <w:proofErr w:type="spellEnd"/>
      <w:r>
        <w:t xml:space="preserve"> also has an auto-completion feature. 363</w:t>
      </w:r>
    </w:p>
    <w:p w14:paraId="30018DDC" w14:textId="77777777" w:rsidR="00CB41CB" w:rsidRDefault="00CB41CB" w:rsidP="00CB41CB">
      <w:pPr>
        <w:pStyle w:val="Heading2"/>
      </w:pPr>
      <w:bookmarkStart w:id="30" w:name="_Toc102904139"/>
      <w:bookmarkStart w:id="31" w:name="_Toc102904500"/>
      <w:r>
        <w:t>Authenticating Your Users</w:t>
      </w:r>
      <w:bookmarkEnd w:id="30"/>
      <w:bookmarkEnd w:id="31"/>
    </w:p>
    <w:p w14:paraId="46AC02D2" w14:textId="77777777" w:rsidR="00CB41CB" w:rsidRDefault="00CB41CB" w:rsidP="00CB41CB">
      <w:pPr>
        <w:pStyle w:val="Textbody"/>
      </w:pPr>
      <w:r>
        <w:t>$_SERVER['PHP_AUTH_USER'] and $_SERVER['PHP_AUTH_PW']</w:t>
      </w:r>
    </w:p>
    <w:p w14:paraId="4FF4FA38" w14:textId="77777777" w:rsidR="00CB41CB" w:rsidRDefault="00CB41CB" w:rsidP="00CB41CB">
      <w:pPr>
        <w:pStyle w:val="Textbody"/>
      </w:pPr>
      <w:r>
        <w:lastRenderedPageBreak/>
        <w:t>365</w:t>
      </w:r>
    </w:p>
    <w:p w14:paraId="04301E93" w14:textId="77777777" w:rsidR="00CB41CB" w:rsidRDefault="00CB41CB" w:rsidP="00CB41CB">
      <w:pPr>
        <w:pStyle w:val="Textbody"/>
      </w:pPr>
      <w:r>
        <w:t xml:space="preserve">The HTTP protocol offers </w:t>
      </w:r>
      <w:proofErr w:type="gramStart"/>
      <w:r>
        <w:t>a fairly effective</w:t>
      </w:r>
      <w:proofErr w:type="gramEnd"/>
      <w:r>
        <w:t xml:space="preserve"> means for user authentication:</w:t>
      </w:r>
    </w:p>
    <w:p w14:paraId="451193EA" w14:textId="77777777" w:rsidR="00CB41CB" w:rsidRDefault="00CB41CB" w:rsidP="00CB41CB">
      <w:pPr>
        <w:pStyle w:val="Textbody"/>
        <w:numPr>
          <w:ilvl w:val="0"/>
          <w:numId w:val="50"/>
        </w:numPr>
      </w:pPr>
      <w:r>
        <w:t>Client requests restricted resource</w:t>
      </w:r>
    </w:p>
    <w:p w14:paraId="4E645FC8" w14:textId="77777777" w:rsidR="00CB41CB" w:rsidRDefault="00CB41CB" w:rsidP="00CB41CB">
      <w:pPr>
        <w:pStyle w:val="Textbody"/>
        <w:numPr>
          <w:ilvl w:val="0"/>
          <w:numId w:val="50"/>
        </w:numPr>
      </w:pPr>
      <w:r>
        <w:t>Server responds with 401 (Unauthorized access)</w:t>
      </w:r>
    </w:p>
    <w:p w14:paraId="7BBB6B72" w14:textId="77777777" w:rsidR="00CB41CB" w:rsidRDefault="00CB41CB" w:rsidP="00CB41CB">
      <w:pPr>
        <w:pStyle w:val="Textbody"/>
        <w:numPr>
          <w:ilvl w:val="0"/>
          <w:numId w:val="50"/>
        </w:numPr>
      </w:pPr>
      <w:r>
        <w:t xml:space="preserve">Browser recognizes 401 and pops up authentication </w:t>
      </w:r>
      <w:proofErr w:type="gramStart"/>
      <w:r>
        <w:t>prompt</w:t>
      </w:r>
      <w:proofErr w:type="gramEnd"/>
    </w:p>
    <w:p w14:paraId="6015F4EA" w14:textId="77777777" w:rsidR="00CB41CB" w:rsidRDefault="00CB41CB" w:rsidP="00CB41CB">
      <w:pPr>
        <w:pStyle w:val="Textbody"/>
        <w:numPr>
          <w:ilvl w:val="0"/>
          <w:numId w:val="50"/>
        </w:numPr>
      </w:pPr>
      <w:r>
        <w:t>User credentials are sent to server. Access is either allowed or denied.</w:t>
      </w:r>
    </w:p>
    <w:p w14:paraId="4561A2A1" w14:textId="77777777" w:rsidR="00CB41CB" w:rsidRDefault="00CB41CB" w:rsidP="00CB41CB">
      <w:pPr>
        <w:pStyle w:val="Textbody"/>
        <w:numPr>
          <w:ilvl w:val="0"/>
          <w:numId w:val="50"/>
        </w:numPr>
      </w:pPr>
      <w:r>
        <w:t>If the user is validated, the browser stored the authentication information in its authentication cache until the cache is cleared or another 401 response is received.</w:t>
      </w:r>
    </w:p>
    <w:p w14:paraId="4DA8CA5D" w14:textId="77777777" w:rsidR="00CB41CB" w:rsidRDefault="00CB41CB" w:rsidP="00CB41CB">
      <w:pPr>
        <w:pStyle w:val="Textbody"/>
      </w:pPr>
      <w:r>
        <w:t>366</w:t>
      </w:r>
    </w:p>
    <w:p w14:paraId="5F681D63" w14:textId="77777777" w:rsidR="00CB41CB" w:rsidRDefault="00CB41CB" w:rsidP="00CB41CB">
      <w:pPr>
        <w:pStyle w:val="Textbody"/>
      </w:pPr>
      <w:r>
        <w:t xml:space="preserve">Passing the credentials is not encrypted unless you use a secure communications channel, typically accomplished using </w:t>
      </w:r>
      <w:r w:rsidRPr="00114E3E">
        <w:rPr>
          <w:rStyle w:val="ccterm"/>
        </w:rPr>
        <w:t>Secure Sockets Layer</w:t>
      </w:r>
      <w:r>
        <w:t xml:space="preserve"> (</w:t>
      </w:r>
      <w:r w:rsidRPr="00114E3E">
        <w:rPr>
          <w:rStyle w:val="ccterm"/>
        </w:rPr>
        <w:t>SSL</w:t>
      </w:r>
      <w:r>
        <w:t>). 367</w:t>
      </w:r>
    </w:p>
    <w:p w14:paraId="383C435F" w14:textId="77777777" w:rsidR="00CB41CB" w:rsidRDefault="00CB41CB" w:rsidP="00CB41CB">
      <w:pPr>
        <w:pStyle w:val="Textbody"/>
      </w:pPr>
      <w:r>
        <w:t>PHP offers two predefined variables to authenticate a user:</w:t>
      </w:r>
    </w:p>
    <w:p w14:paraId="7AF15645" w14:textId="77777777" w:rsidR="00CB41CB" w:rsidRDefault="00CB41CB" w:rsidP="00CB41CB">
      <w:pPr>
        <w:pStyle w:val="Textbody"/>
        <w:numPr>
          <w:ilvl w:val="0"/>
          <w:numId w:val="51"/>
        </w:numPr>
      </w:pPr>
      <w:r>
        <w:t>$_SERVER['PHP_AUTH_USER']</w:t>
      </w:r>
    </w:p>
    <w:p w14:paraId="17878F34" w14:textId="77777777" w:rsidR="00CB41CB" w:rsidRDefault="00CB41CB" w:rsidP="00CB41CB">
      <w:pPr>
        <w:pStyle w:val="Textbody"/>
        <w:numPr>
          <w:ilvl w:val="0"/>
          <w:numId w:val="51"/>
        </w:numPr>
      </w:pPr>
      <w:r>
        <w:t>$_SERVER['PHP_AUTH_PW']</w:t>
      </w:r>
    </w:p>
    <w:p w14:paraId="468D745D" w14:textId="77777777" w:rsidR="00CB41CB" w:rsidRDefault="00CB41CB" w:rsidP="00CB41CB">
      <w:pPr>
        <w:pStyle w:val="Textbody"/>
      </w:pPr>
      <w:r>
        <w:t>There are two caveats:</w:t>
      </w:r>
    </w:p>
    <w:p w14:paraId="3BB5EFA6" w14:textId="77777777" w:rsidR="00CB41CB" w:rsidRDefault="00CB41CB" w:rsidP="00CB41CB">
      <w:pPr>
        <w:pStyle w:val="Textbody"/>
        <w:numPr>
          <w:ilvl w:val="0"/>
          <w:numId w:val="52"/>
        </w:numPr>
      </w:pPr>
      <w:r>
        <w:t>Both variables must be verified at the start of a restricted page (typically with the authentication code in an include page)</w:t>
      </w:r>
    </w:p>
    <w:p w14:paraId="4DB7814E" w14:textId="77777777" w:rsidR="00CB41CB" w:rsidRDefault="00CB41CB" w:rsidP="00CB41CB">
      <w:pPr>
        <w:pStyle w:val="Textbody"/>
        <w:numPr>
          <w:ilvl w:val="0"/>
          <w:numId w:val="52"/>
        </w:numPr>
      </w:pPr>
      <w:r>
        <w:t>These variables don't function properly with the CGI version of PHP or with Microsoft IIS.</w:t>
      </w:r>
    </w:p>
    <w:p w14:paraId="13E86A8D" w14:textId="77777777" w:rsidR="00CB41CB" w:rsidRDefault="00CB41CB" w:rsidP="00CB41CB">
      <w:pPr>
        <w:pStyle w:val="cpcaution"/>
      </w:pPr>
      <w:r>
        <w:t xml:space="preserve">In IIS 6 or earlier, you </w:t>
      </w:r>
      <w:proofErr w:type="gramStart"/>
      <w:r>
        <w:t>have to</w:t>
      </w:r>
      <w:proofErr w:type="gramEnd"/>
      <w:r>
        <w:t xml:space="preserve"> parse this information from $_SERVER['HTTP_AUTHORZATION']. In IIS 7 or newer, forms authentication is no longer restricted to ASP.NET pages and works with PHP.</w:t>
      </w:r>
    </w:p>
    <w:p w14:paraId="564C5533" w14:textId="77777777" w:rsidR="00CB41CB" w:rsidRDefault="00CB41CB" w:rsidP="00CB41CB">
      <w:pPr>
        <w:pStyle w:val="Textbody"/>
      </w:pPr>
      <w:r>
        <w:t>368</w:t>
      </w:r>
    </w:p>
    <w:p w14:paraId="496D6549" w14:textId="77777777" w:rsidR="00CB41CB" w:rsidRDefault="00CB41CB" w:rsidP="00CB41CB">
      <w:pPr>
        <w:pStyle w:val="Textbody"/>
      </w:pPr>
      <w:r>
        <w:t xml:space="preserve">The </w:t>
      </w:r>
      <w:r w:rsidRPr="00114E3E">
        <w:rPr>
          <w:rStyle w:val="ccterm"/>
        </w:rPr>
        <w:t>header</w:t>
      </w:r>
      <w:r>
        <w:t xml:space="preserve"> and </w:t>
      </w:r>
      <w:proofErr w:type="spellStart"/>
      <w:r w:rsidRPr="00114E3E">
        <w:rPr>
          <w:rStyle w:val="ccterm"/>
        </w:rPr>
        <w:t>isset</w:t>
      </w:r>
      <w:proofErr w:type="spellEnd"/>
      <w:r>
        <w:t xml:space="preserve"> functions are commonly used with </w:t>
      </w:r>
      <w:proofErr w:type="spellStart"/>
      <w:r>
        <w:t>authentcation</w:t>
      </w:r>
      <w:proofErr w:type="spellEnd"/>
      <w:r>
        <w:t>.</w:t>
      </w:r>
    </w:p>
    <w:p w14:paraId="04D3809C" w14:textId="77777777" w:rsidR="00CB41CB" w:rsidRDefault="00CB41CB" w:rsidP="00CB41CB">
      <w:pPr>
        <w:pStyle w:val="cpCode"/>
      </w:pPr>
      <w:r>
        <w:t>void  header(string string [, boolean replace [, int http_reponse_code]])</w:t>
      </w:r>
    </w:p>
    <w:p w14:paraId="40F9810B" w14:textId="77777777" w:rsidR="00CB41CB" w:rsidRDefault="00CB41CB" w:rsidP="00CB41CB">
      <w:pPr>
        <w:pStyle w:val="Textbody"/>
      </w:pPr>
      <w:r>
        <w:t>Example:</w:t>
      </w:r>
    </w:p>
    <w:p w14:paraId="3ED84874" w14:textId="77777777" w:rsidR="00CB41CB" w:rsidRDefault="00CB41CB" w:rsidP="00CB41CB">
      <w:pPr>
        <w:pStyle w:val="cpCode"/>
      </w:pPr>
      <w:r>
        <w:t>header('WWW-Authenticate: Basic Realm="Book Projects"');</w:t>
      </w:r>
    </w:p>
    <w:p w14:paraId="0A607298" w14:textId="77777777" w:rsidR="00CB41CB" w:rsidRDefault="00CB41CB" w:rsidP="00CB41CB">
      <w:pPr>
        <w:pStyle w:val="cpCode"/>
      </w:pPr>
      <w:r>
        <w:t>header("HTTP/1.1 401 Unauthorized");</w:t>
      </w:r>
    </w:p>
    <w:p w14:paraId="3118ECA3" w14:textId="77777777" w:rsidR="00CB41CB" w:rsidRDefault="00CB41CB" w:rsidP="00CB41CB">
      <w:pPr>
        <w:pStyle w:val="Textbody"/>
      </w:pPr>
      <w:r>
        <w:t>369</w:t>
      </w:r>
    </w:p>
    <w:p w14:paraId="243B04A1" w14:textId="77777777" w:rsidR="00CB41CB" w:rsidRDefault="00CB41CB" w:rsidP="00CB41CB">
      <w:pPr>
        <w:pStyle w:val="Textbody"/>
      </w:pPr>
      <w:r>
        <w:t>The following example checks to see if the credentials are set and echoes them if they are:</w:t>
      </w:r>
    </w:p>
    <w:p w14:paraId="072D5F0C" w14:textId="77777777" w:rsidR="00CB41CB" w:rsidRDefault="00CB41CB" w:rsidP="00CB41CB">
      <w:pPr>
        <w:pStyle w:val="cpCode"/>
      </w:pPr>
      <w:r>
        <w:t>&lt;?php</w:t>
      </w:r>
    </w:p>
    <w:p w14:paraId="72A3F891" w14:textId="77777777" w:rsidR="00CB41CB" w:rsidRDefault="00CB41CB" w:rsidP="00CB41CB">
      <w:pPr>
        <w:pStyle w:val="cpCode"/>
      </w:pPr>
      <w:r>
        <w:t xml:space="preserve">   if (isset($_SERVER['PHP_AUTH_USER']) and isset($_SERVER['PHP_AUTH_PW'])) {</w:t>
      </w:r>
    </w:p>
    <w:p w14:paraId="1783CF22" w14:textId="77777777" w:rsidR="00CB41CB" w:rsidRDefault="00CB41CB" w:rsidP="00CB41CB">
      <w:pPr>
        <w:pStyle w:val="cpCode"/>
      </w:pPr>
      <w:r>
        <w:t xml:space="preserve">      // execute additional authentication tasks</w:t>
      </w:r>
    </w:p>
    <w:p w14:paraId="36AE19F4" w14:textId="77777777" w:rsidR="00CB41CB" w:rsidRDefault="00CB41CB" w:rsidP="00CB41CB">
      <w:pPr>
        <w:pStyle w:val="cpCode"/>
      </w:pPr>
      <w:r>
        <w:t xml:space="preserve">   } else {</w:t>
      </w:r>
    </w:p>
    <w:p w14:paraId="50266DDF" w14:textId="77777777" w:rsidR="00CB41CB" w:rsidRDefault="00CB41CB" w:rsidP="00CB41CB">
      <w:pPr>
        <w:pStyle w:val="cpCode"/>
      </w:pPr>
      <w:r>
        <w:lastRenderedPageBreak/>
        <w:t xml:space="preserve">        echo "&lt;p&gt;Please enter both a username and a password!&lt;/p&gt;";</w:t>
      </w:r>
    </w:p>
    <w:p w14:paraId="6D51E1BF" w14:textId="77777777" w:rsidR="00CB41CB" w:rsidRDefault="00CB41CB" w:rsidP="00CB41CB">
      <w:pPr>
        <w:pStyle w:val="cpCode"/>
      </w:pPr>
      <w:r>
        <w:t xml:space="preserve">   }</w:t>
      </w:r>
    </w:p>
    <w:p w14:paraId="794E3F24" w14:textId="77777777" w:rsidR="00CB41CB" w:rsidRDefault="00CB41CB" w:rsidP="00CB41CB">
      <w:pPr>
        <w:pStyle w:val="cpCode"/>
      </w:pPr>
      <w:r>
        <w:t>?&gt;</w:t>
      </w:r>
    </w:p>
    <w:p w14:paraId="49D93181" w14:textId="77777777" w:rsidR="00CB41CB" w:rsidRDefault="00CB41CB" w:rsidP="00CB41CB">
      <w:pPr>
        <w:pStyle w:val="Textbody"/>
      </w:pPr>
      <w:r>
        <w:t>This chapter explores 5 authentication methodologies:</w:t>
      </w:r>
    </w:p>
    <w:p w14:paraId="2C4CEB38" w14:textId="77777777" w:rsidR="00CB41CB" w:rsidRDefault="00CB41CB" w:rsidP="00CB41CB">
      <w:pPr>
        <w:pStyle w:val="Textbody"/>
        <w:numPr>
          <w:ilvl w:val="0"/>
          <w:numId w:val="53"/>
        </w:numPr>
      </w:pPr>
      <w:r>
        <w:t>Hard coded login pair</w:t>
      </w:r>
    </w:p>
    <w:p w14:paraId="1DE89684" w14:textId="77777777" w:rsidR="00CB41CB" w:rsidRDefault="00CB41CB" w:rsidP="00CB41CB">
      <w:pPr>
        <w:pStyle w:val="Textbody"/>
        <w:numPr>
          <w:ilvl w:val="0"/>
          <w:numId w:val="53"/>
        </w:numPr>
      </w:pPr>
      <w:r>
        <w:t xml:space="preserve">File based </w:t>
      </w:r>
      <w:proofErr w:type="gramStart"/>
      <w:r>
        <w:t>authentication</w:t>
      </w:r>
      <w:proofErr w:type="gramEnd"/>
    </w:p>
    <w:p w14:paraId="7EE31141" w14:textId="77777777" w:rsidR="00CB41CB" w:rsidRDefault="00CB41CB" w:rsidP="00CB41CB">
      <w:pPr>
        <w:pStyle w:val="Textbody"/>
        <w:numPr>
          <w:ilvl w:val="0"/>
          <w:numId w:val="53"/>
        </w:numPr>
      </w:pPr>
      <w:r>
        <w:t xml:space="preserve">Database based </w:t>
      </w:r>
      <w:proofErr w:type="gramStart"/>
      <w:r>
        <w:t>authentication</w:t>
      </w:r>
      <w:proofErr w:type="gramEnd"/>
    </w:p>
    <w:p w14:paraId="6819D981" w14:textId="77777777" w:rsidR="00CB41CB" w:rsidRDefault="00CB41CB" w:rsidP="00CB41CB">
      <w:pPr>
        <w:pStyle w:val="Textbody"/>
        <w:numPr>
          <w:ilvl w:val="0"/>
          <w:numId w:val="53"/>
        </w:numPr>
      </w:pPr>
      <w:r>
        <w:t>IP based authentication</w:t>
      </w:r>
    </w:p>
    <w:p w14:paraId="42BA2379" w14:textId="77777777" w:rsidR="00CB41CB" w:rsidRDefault="00CB41CB" w:rsidP="00CB41CB">
      <w:pPr>
        <w:pStyle w:val="Textbody"/>
        <w:numPr>
          <w:ilvl w:val="0"/>
          <w:numId w:val="53"/>
        </w:numPr>
      </w:pPr>
      <w:r>
        <w:t>PEAR HTTP authentication</w:t>
      </w:r>
    </w:p>
    <w:p w14:paraId="79EFAB3A" w14:textId="77777777" w:rsidR="00CB41CB" w:rsidRDefault="00CB41CB" w:rsidP="00CB41CB">
      <w:pPr>
        <w:pStyle w:val="Textbody"/>
      </w:pPr>
      <w:r>
        <w:t>370</w:t>
      </w:r>
    </w:p>
    <w:p w14:paraId="7A88BAD7" w14:textId="77777777" w:rsidR="00CB41CB" w:rsidRDefault="00CB41CB" w:rsidP="00CB41CB">
      <w:pPr>
        <w:pStyle w:val="Textbody"/>
      </w:pPr>
      <w:r>
        <w:t xml:space="preserve">When using </w:t>
      </w:r>
      <w:proofErr w:type="gramStart"/>
      <w:r>
        <w:t>file based</w:t>
      </w:r>
      <w:proofErr w:type="gramEnd"/>
      <w:r>
        <w:t xml:space="preserve"> authentication, it is crucial that the file be stored outside the server document root. 371</w:t>
      </w:r>
    </w:p>
    <w:p w14:paraId="6A74C429" w14:textId="77777777" w:rsidR="00CB41CB" w:rsidRDefault="00CB41CB" w:rsidP="00CB41CB">
      <w:pPr>
        <w:pStyle w:val="Textbody"/>
      </w:pPr>
      <w:r>
        <w:t xml:space="preserve">Using </w:t>
      </w:r>
      <w:proofErr w:type="gramStart"/>
      <w:r>
        <w:t>file based</w:t>
      </w:r>
      <w:proofErr w:type="gramEnd"/>
      <w:r>
        <w:t xml:space="preserve"> authentication involves several functions</w:t>
      </w:r>
    </w:p>
    <w:p w14:paraId="1C96550E" w14:textId="77777777" w:rsidR="00CB41CB" w:rsidRDefault="00CB41CB" w:rsidP="00CB41CB">
      <w:pPr>
        <w:pStyle w:val="Textbody"/>
        <w:numPr>
          <w:ilvl w:val="0"/>
          <w:numId w:val="54"/>
        </w:numPr>
      </w:pPr>
      <w:r>
        <w:t xml:space="preserve">Read the file into an array with </w:t>
      </w:r>
      <w:proofErr w:type="gramStart"/>
      <w:r>
        <w:t>file(</w:t>
      </w:r>
      <w:proofErr w:type="gramEnd"/>
      <w:r>
        <w:t>)</w:t>
      </w:r>
    </w:p>
    <w:p w14:paraId="4E49ACBD" w14:textId="77777777" w:rsidR="00CB41CB" w:rsidRDefault="00CB41CB" w:rsidP="00CB41CB">
      <w:pPr>
        <w:pStyle w:val="Textbody"/>
        <w:numPr>
          <w:ilvl w:val="0"/>
          <w:numId w:val="54"/>
        </w:numPr>
      </w:pPr>
      <w:r>
        <w:t xml:space="preserve">Using </w:t>
      </w:r>
      <w:proofErr w:type="gramStart"/>
      <w:r>
        <w:t>explode(</w:t>
      </w:r>
      <w:proofErr w:type="gramEnd"/>
      <w:r>
        <w:t>) to split a string into substrings</w:t>
      </w:r>
    </w:p>
    <w:p w14:paraId="7B74A067" w14:textId="77777777" w:rsidR="00CB41CB" w:rsidRDefault="00CB41CB" w:rsidP="00CB41CB">
      <w:pPr>
        <w:pStyle w:val="Textbody"/>
        <w:numPr>
          <w:ilvl w:val="0"/>
          <w:numId w:val="54"/>
        </w:numPr>
      </w:pPr>
      <w:r>
        <w:t xml:space="preserve">Using md5() to calculate an MD5 </w:t>
      </w:r>
      <w:proofErr w:type="gramStart"/>
      <w:r>
        <w:t>hash</w:t>
      </w:r>
      <w:proofErr w:type="gramEnd"/>
    </w:p>
    <w:p w14:paraId="443A9624" w14:textId="77777777" w:rsidR="00CB41CB" w:rsidRDefault="00CB41CB" w:rsidP="00CB41CB">
      <w:pPr>
        <w:pStyle w:val="Textbody"/>
      </w:pPr>
      <w:r>
        <w:t>The following code illustrates this:</w:t>
      </w:r>
    </w:p>
    <w:p w14:paraId="169EAD56" w14:textId="77777777" w:rsidR="00CB41CB" w:rsidRDefault="00CB41CB" w:rsidP="00CB41CB">
      <w:pPr>
        <w:pStyle w:val="cpCode"/>
      </w:pPr>
      <w:r>
        <w:t>authenticate.txt:</w:t>
      </w:r>
    </w:p>
    <w:p w14:paraId="606C6FF1" w14:textId="77777777" w:rsidR="00CB41CB" w:rsidRDefault="00CB41CB" w:rsidP="00CB41CB">
      <w:pPr>
        <w:pStyle w:val="cpCode"/>
      </w:pPr>
    </w:p>
    <w:p w14:paraId="3B0F5721" w14:textId="77777777" w:rsidR="00CB41CB" w:rsidRDefault="00CB41CB" w:rsidP="00CB41CB">
      <w:pPr>
        <w:pStyle w:val="cpCode"/>
      </w:pPr>
      <w:r>
        <w:t>jason:60d99e58d66a5e0f4f89ec3ddd1d9a80</w:t>
      </w:r>
    </w:p>
    <w:p w14:paraId="568E5A03" w14:textId="77777777" w:rsidR="00CB41CB" w:rsidRDefault="00CB41CB" w:rsidP="00CB41CB">
      <w:pPr>
        <w:pStyle w:val="cpCode"/>
      </w:pPr>
      <w:r>
        <w:t>donald:d5fc4b0e45c8f9a333c0056492c191cf</w:t>
      </w:r>
    </w:p>
    <w:p w14:paraId="2E201ACE" w14:textId="77777777" w:rsidR="00CB41CB" w:rsidRDefault="00CB41CB" w:rsidP="00CB41CB">
      <w:pPr>
        <w:pStyle w:val="cpCode"/>
      </w:pPr>
      <w:r>
        <w:t>mickey:bc180dbc583491c00f8a1cd134f7517b</w:t>
      </w:r>
    </w:p>
    <w:p w14:paraId="20B11207" w14:textId="77777777" w:rsidR="00CB41CB" w:rsidRDefault="00CB41CB" w:rsidP="00CB41CB">
      <w:pPr>
        <w:pStyle w:val="cpCode"/>
      </w:pPr>
    </w:p>
    <w:p w14:paraId="440D4B11" w14:textId="77777777" w:rsidR="00CB41CB" w:rsidRDefault="00CB41CB" w:rsidP="00CB41CB">
      <w:pPr>
        <w:pStyle w:val="cpCode"/>
      </w:pPr>
    </w:p>
    <w:p w14:paraId="4D05B1AD" w14:textId="77777777" w:rsidR="00CB41CB" w:rsidRDefault="00CB41CB" w:rsidP="00CB41CB">
      <w:pPr>
        <w:pStyle w:val="cpCode"/>
      </w:pPr>
      <w:r>
        <w:t>&lt;?php</w:t>
      </w:r>
    </w:p>
    <w:p w14:paraId="6E7E2644" w14:textId="77777777" w:rsidR="00CB41CB" w:rsidRDefault="00CB41CB" w:rsidP="00CB41CB">
      <w:pPr>
        <w:pStyle w:val="cpCode"/>
      </w:pPr>
      <w:r>
        <w:t xml:space="preserve">   // Preset authentication status to false.</w:t>
      </w:r>
    </w:p>
    <w:p w14:paraId="788EF889" w14:textId="77777777" w:rsidR="00CB41CB" w:rsidRDefault="00CB41CB" w:rsidP="00CB41CB">
      <w:pPr>
        <w:pStyle w:val="cpCode"/>
      </w:pPr>
      <w:r>
        <w:t xml:space="preserve">   $authorized = FALSE;</w:t>
      </w:r>
    </w:p>
    <w:p w14:paraId="1FE18719" w14:textId="77777777" w:rsidR="00CB41CB" w:rsidRDefault="00CB41CB" w:rsidP="00CB41CB">
      <w:pPr>
        <w:pStyle w:val="cpCode"/>
      </w:pPr>
    </w:p>
    <w:p w14:paraId="2A089024" w14:textId="77777777" w:rsidR="00CB41CB" w:rsidRDefault="00CB41CB" w:rsidP="00CB41CB">
      <w:pPr>
        <w:pStyle w:val="cpCode"/>
      </w:pPr>
      <w:r>
        <w:t xml:space="preserve">   if (isset($_SERVER['PHP_AUTH_USER']) &amp;&amp; isset($_SERVER['PHP_AUTH_PW'])) {</w:t>
      </w:r>
    </w:p>
    <w:p w14:paraId="258E888D" w14:textId="77777777" w:rsidR="00CB41CB" w:rsidRDefault="00CB41CB" w:rsidP="00CB41CB">
      <w:pPr>
        <w:pStyle w:val="cpCode"/>
      </w:pPr>
    </w:p>
    <w:p w14:paraId="68194A09" w14:textId="77777777" w:rsidR="00CB41CB" w:rsidRDefault="00CB41CB" w:rsidP="00CB41CB">
      <w:pPr>
        <w:pStyle w:val="cpCode"/>
      </w:pPr>
      <w:r>
        <w:t xml:space="preserve">      // Read the authentication file into an array</w:t>
      </w:r>
    </w:p>
    <w:p w14:paraId="2D3A19AE" w14:textId="77777777" w:rsidR="00CB41CB" w:rsidRDefault="00CB41CB" w:rsidP="00CB41CB">
      <w:pPr>
        <w:pStyle w:val="cpCode"/>
      </w:pPr>
      <w:r>
        <w:t xml:space="preserve">      $authFile = file("/usr/local/lib/php/site/authenticate.txt");</w:t>
      </w:r>
    </w:p>
    <w:p w14:paraId="28F7FCF5" w14:textId="77777777" w:rsidR="00CB41CB" w:rsidRDefault="00CB41CB" w:rsidP="00CB41CB">
      <w:pPr>
        <w:pStyle w:val="cpCode"/>
      </w:pPr>
    </w:p>
    <w:p w14:paraId="4CB00730" w14:textId="77777777" w:rsidR="00CB41CB" w:rsidRDefault="00CB41CB" w:rsidP="00CB41CB">
      <w:pPr>
        <w:pStyle w:val="cpCode"/>
      </w:pPr>
      <w:r>
        <w:t xml:space="preserve">      // Cycle through each line in file, searching for authentication match.</w:t>
      </w:r>
    </w:p>
    <w:p w14:paraId="1810A185" w14:textId="77777777" w:rsidR="00CB41CB" w:rsidRDefault="00CB41CB" w:rsidP="00CB41CB">
      <w:pPr>
        <w:pStyle w:val="cpCode"/>
      </w:pPr>
      <w:r>
        <w:t xml:space="preserve">      foreach ($authFile as $login) {</w:t>
      </w:r>
    </w:p>
    <w:p w14:paraId="51112011" w14:textId="77777777" w:rsidR="00CB41CB" w:rsidRDefault="00CB41CB" w:rsidP="00CB41CB">
      <w:pPr>
        <w:pStyle w:val="cpCode"/>
      </w:pPr>
      <w:r>
        <w:t xml:space="preserve">         list($username, $password) = explode(":", $login);</w:t>
      </w:r>
    </w:p>
    <w:p w14:paraId="19080139" w14:textId="77777777" w:rsidR="00CB41CB" w:rsidRDefault="00CB41CB" w:rsidP="00CB41CB">
      <w:pPr>
        <w:pStyle w:val="cpCode"/>
      </w:pPr>
    </w:p>
    <w:p w14:paraId="6323A166" w14:textId="77777777" w:rsidR="00CB41CB" w:rsidRDefault="00CB41CB" w:rsidP="00CB41CB">
      <w:pPr>
        <w:pStyle w:val="cpCode"/>
      </w:pPr>
      <w:r>
        <w:t xml:space="preserve">         // Remove the newline from the password</w:t>
      </w:r>
    </w:p>
    <w:p w14:paraId="68F3C103" w14:textId="77777777" w:rsidR="00CB41CB" w:rsidRDefault="00CB41CB" w:rsidP="00CB41CB">
      <w:pPr>
        <w:pStyle w:val="cpCode"/>
      </w:pPr>
      <w:r>
        <w:t xml:space="preserve">         $password = trim($password);</w:t>
      </w:r>
    </w:p>
    <w:p w14:paraId="6A406CB3" w14:textId="77777777" w:rsidR="00CB41CB" w:rsidRDefault="00CB41CB" w:rsidP="00CB41CB">
      <w:pPr>
        <w:pStyle w:val="cpCode"/>
      </w:pPr>
      <w:r>
        <w:t xml:space="preserve">         if (($username == $_SERVER['PHP_AUTH_USER']) &amp;&amp;</w:t>
      </w:r>
    </w:p>
    <w:p w14:paraId="4496FC59" w14:textId="77777777" w:rsidR="00CB41CB" w:rsidRDefault="00CB41CB" w:rsidP="00CB41CB">
      <w:pPr>
        <w:pStyle w:val="cpCode"/>
      </w:pPr>
      <w:r>
        <w:t xml:space="preserve">             ($password == md5($_SERVER['PHP_AUTH_PW']))) {</w:t>
      </w:r>
    </w:p>
    <w:p w14:paraId="6F5BBCB1" w14:textId="77777777" w:rsidR="00CB41CB" w:rsidRDefault="00CB41CB" w:rsidP="00CB41CB">
      <w:pPr>
        <w:pStyle w:val="cpCode"/>
      </w:pPr>
      <w:r>
        <w:t xml:space="preserve">             $authorized = TRUE;</w:t>
      </w:r>
    </w:p>
    <w:p w14:paraId="2D62D4C1" w14:textId="77777777" w:rsidR="00CB41CB" w:rsidRDefault="00CB41CB" w:rsidP="00CB41CB">
      <w:pPr>
        <w:pStyle w:val="cpCode"/>
      </w:pPr>
      <w:r>
        <w:t xml:space="preserve">             break;</w:t>
      </w:r>
    </w:p>
    <w:p w14:paraId="4388ACBB" w14:textId="77777777" w:rsidR="00CB41CB" w:rsidRDefault="00CB41CB" w:rsidP="00CB41CB">
      <w:pPr>
        <w:pStyle w:val="cpCode"/>
      </w:pPr>
      <w:r>
        <w:t xml:space="preserve">         }</w:t>
      </w:r>
    </w:p>
    <w:p w14:paraId="6D5759BF" w14:textId="77777777" w:rsidR="00CB41CB" w:rsidRDefault="00CB41CB" w:rsidP="00CB41CB">
      <w:pPr>
        <w:pStyle w:val="cpCode"/>
      </w:pPr>
      <w:r>
        <w:t xml:space="preserve">      }</w:t>
      </w:r>
    </w:p>
    <w:p w14:paraId="4B1AF018" w14:textId="77777777" w:rsidR="00CB41CB" w:rsidRDefault="00CB41CB" w:rsidP="00CB41CB">
      <w:pPr>
        <w:pStyle w:val="cpCode"/>
      </w:pPr>
      <w:r>
        <w:t xml:space="preserve">   }</w:t>
      </w:r>
    </w:p>
    <w:p w14:paraId="63799E5C" w14:textId="77777777" w:rsidR="00CB41CB" w:rsidRDefault="00CB41CB" w:rsidP="00CB41CB">
      <w:pPr>
        <w:pStyle w:val="cpCode"/>
      </w:pPr>
    </w:p>
    <w:p w14:paraId="4BBD20DD" w14:textId="77777777" w:rsidR="00CB41CB" w:rsidRDefault="00CB41CB" w:rsidP="00CB41CB">
      <w:pPr>
        <w:pStyle w:val="cpCode"/>
      </w:pPr>
      <w:r>
        <w:lastRenderedPageBreak/>
        <w:t xml:space="preserve">   // If not authorized, display authentication prompt or 401 error</w:t>
      </w:r>
    </w:p>
    <w:p w14:paraId="31A29846" w14:textId="77777777" w:rsidR="00CB41CB" w:rsidRDefault="00CB41CB" w:rsidP="00CB41CB">
      <w:pPr>
        <w:pStyle w:val="cpCode"/>
      </w:pPr>
      <w:r>
        <w:t xml:space="preserve">   if (! $authorized) {</w:t>
      </w:r>
    </w:p>
    <w:p w14:paraId="45B8950A" w14:textId="77777777" w:rsidR="00CB41CB" w:rsidRDefault="00CB41CB" w:rsidP="00CB41CB">
      <w:pPr>
        <w:pStyle w:val="cpCode"/>
      </w:pPr>
      <w:r>
        <w:t xml:space="preserve">      header('WWW-Authenticate: Basic Realm="Secret Stash"');</w:t>
      </w:r>
    </w:p>
    <w:p w14:paraId="553A71C7" w14:textId="77777777" w:rsidR="00CB41CB" w:rsidRDefault="00CB41CB" w:rsidP="00CB41CB">
      <w:pPr>
        <w:pStyle w:val="cpCode"/>
      </w:pPr>
      <w:r>
        <w:t xml:space="preserve">      header('HTTP/1.0 401 Unauthorized');</w:t>
      </w:r>
    </w:p>
    <w:p w14:paraId="3E2BD4A2" w14:textId="77777777" w:rsidR="00CB41CB" w:rsidRDefault="00CB41CB" w:rsidP="00CB41CB">
      <w:pPr>
        <w:pStyle w:val="cpCode"/>
      </w:pPr>
      <w:r>
        <w:t xml:space="preserve">      print('You must provide the proper credentials!');</w:t>
      </w:r>
    </w:p>
    <w:p w14:paraId="32890F90" w14:textId="77777777" w:rsidR="00CB41CB" w:rsidRDefault="00CB41CB" w:rsidP="00CB41CB">
      <w:pPr>
        <w:pStyle w:val="cpCode"/>
      </w:pPr>
      <w:r>
        <w:t xml:space="preserve">      exit;</w:t>
      </w:r>
    </w:p>
    <w:p w14:paraId="4F26D071" w14:textId="77777777" w:rsidR="00CB41CB" w:rsidRDefault="00CB41CB" w:rsidP="00CB41CB">
      <w:pPr>
        <w:pStyle w:val="cpCode"/>
      </w:pPr>
      <w:r>
        <w:t xml:space="preserve">   }</w:t>
      </w:r>
    </w:p>
    <w:p w14:paraId="1F1763AF" w14:textId="77777777" w:rsidR="00CB41CB" w:rsidRDefault="00CB41CB" w:rsidP="00CB41CB">
      <w:pPr>
        <w:pStyle w:val="cpCode"/>
      </w:pPr>
      <w:r>
        <w:t xml:space="preserve">   // restricted material goes here...</w:t>
      </w:r>
    </w:p>
    <w:p w14:paraId="5F57E1E0" w14:textId="77777777" w:rsidR="00CB41CB" w:rsidRDefault="00CB41CB" w:rsidP="00CB41CB">
      <w:pPr>
        <w:pStyle w:val="cpCode"/>
      </w:pPr>
      <w:r>
        <w:t>?&gt;</w:t>
      </w:r>
    </w:p>
    <w:p w14:paraId="49813C25" w14:textId="77777777" w:rsidR="00CB41CB" w:rsidRDefault="00CB41CB" w:rsidP="00CB41CB">
      <w:pPr>
        <w:pStyle w:val="Textbody"/>
      </w:pPr>
      <w:r>
        <w:t>372</w:t>
      </w:r>
    </w:p>
    <w:p w14:paraId="7DED3540" w14:textId="77777777" w:rsidR="00CB41CB" w:rsidRDefault="00CB41CB" w:rsidP="00CB41CB">
      <w:pPr>
        <w:pStyle w:val="Textbody"/>
      </w:pPr>
      <w:r>
        <w:t>Of all the authentication methodologies discussed here, database authentication is the most powerful. 373</w:t>
      </w:r>
    </w:p>
    <w:p w14:paraId="1020C1FA" w14:textId="77777777" w:rsidR="00CB41CB" w:rsidRDefault="00CB41CB" w:rsidP="00CB41CB">
      <w:pPr>
        <w:pStyle w:val="Textbody"/>
      </w:pPr>
      <w:r>
        <w:t>The following example authenticates against a MySQL database:</w:t>
      </w:r>
    </w:p>
    <w:p w14:paraId="53BE52AF" w14:textId="77777777" w:rsidR="00CB41CB" w:rsidRDefault="00CB41CB" w:rsidP="00CB41CB">
      <w:pPr>
        <w:pStyle w:val="cpCode"/>
      </w:pPr>
      <w:r>
        <w:t>&lt;?php</w:t>
      </w:r>
    </w:p>
    <w:p w14:paraId="4776ECA0" w14:textId="77777777" w:rsidR="00CB41CB" w:rsidRDefault="00CB41CB" w:rsidP="00CB41CB">
      <w:pPr>
        <w:pStyle w:val="cpCode"/>
      </w:pPr>
      <w:r>
        <w:t xml:space="preserve">   /* Because the authentication prompt needs to be invoked twice,</w:t>
      </w:r>
    </w:p>
    <w:p w14:paraId="386082ED" w14:textId="77777777" w:rsidR="00CB41CB" w:rsidRDefault="00CB41CB" w:rsidP="00CB41CB">
      <w:pPr>
        <w:pStyle w:val="cpCode"/>
      </w:pPr>
      <w:r>
        <w:t xml:space="preserve">      embed it within a function.</w:t>
      </w:r>
    </w:p>
    <w:p w14:paraId="698B9EE7" w14:textId="77777777" w:rsidR="00CB41CB" w:rsidRDefault="00CB41CB" w:rsidP="00CB41CB">
      <w:pPr>
        <w:pStyle w:val="cpCode"/>
      </w:pPr>
      <w:r>
        <w:t xml:space="preserve">   */</w:t>
      </w:r>
    </w:p>
    <w:p w14:paraId="2C5BF7D5" w14:textId="77777777" w:rsidR="00CB41CB" w:rsidRDefault="00CB41CB" w:rsidP="00CB41CB">
      <w:pPr>
        <w:pStyle w:val="cpCode"/>
      </w:pPr>
      <w:r>
        <w:t xml:space="preserve">   function authenticate_user() {</w:t>
      </w:r>
    </w:p>
    <w:p w14:paraId="5F3F8024" w14:textId="77777777" w:rsidR="00CB41CB" w:rsidRDefault="00CB41CB" w:rsidP="00CB41CB">
      <w:pPr>
        <w:pStyle w:val="cpCode"/>
      </w:pPr>
      <w:r>
        <w:t xml:space="preserve">      header('WWW-Authenticate: Basic realm="Secret Stash"');</w:t>
      </w:r>
    </w:p>
    <w:p w14:paraId="2223D626" w14:textId="77777777" w:rsidR="00CB41CB" w:rsidRDefault="00CB41CB" w:rsidP="00CB41CB">
      <w:pPr>
        <w:pStyle w:val="cpCode"/>
      </w:pPr>
      <w:r>
        <w:t xml:space="preserve">      header("HTTP/1.0 401 Unauthorized");</w:t>
      </w:r>
    </w:p>
    <w:p w14:paraId="53DB26F3" w14:textId="77777777" w:rsidR="00CB41CB" w:rsidRDefault="00CB41CB" w:rsidP="00CB41CB">
      <w:pPr>
        <w:pStyle w:val="cpCode"/>
      </w:pPr>
      <w:r>
        <w:t xml:space="preserve">      exit;</w:t>
      </w:r>
    </w:p>
    <w:p w14:paraId="19722C7E" w14:textId="77777777" w:rsidR="00CB41CB" w:rsidRDefault="00CB41CB" w:rsidP="00CB41CB">
      <w:pPr>
        <w:pStyle w:val="cpCode"/>
      </w:pPr>
      <w:r>
        <w:t xml:space="preserve">   }</w:t>
      </w:r>
    </w:p>
    <w:p w14:paraId="4C21AD0C" w14:textId="77777777" w:rsidR="00CB41CB" w:rsidRDefault="00CB41CB" w:rsidP="00CB41CB">
      <w:pPr>
        <w:pStyle w:val="cpCode"/>
      </w:pPr>
    </w:p>
    <w:p w14:paraId="42F885F1" w14:textId="77777777" w:rsidR="00CB41CB" w:rsidRDefault="00CB41CB" w:rsidP="00CB41CB">
      <w:pPr>
        <w:pStyle w:val="cpCode"/>
      </w:pPr>
      <w:r>
        <w:t xml:space="preserve">   /* If $_SERVER['PHP_AUTH_USER'] is blank, the user has not yet been prompted for</w:t>
      </w:r>
    </w:p>
    <w:p w14:paraId="53374D8F" w14:textId="77777777" w:rsidR="00CB41CB" w:rsidRDefault="00CB41CB" w:rsidP="00CB41CB">
      <w:pPr>
        <w:pStyle w:val="cpCode"/>
      </w:pPr>
      <w:r>
        <w:t xml:space="preserve">      the authentication information.</w:t>
      </w:r>
    </w:p>
    <w:p w14:paraId="0BA74D14" w14:textId="77777777" w:rsidR="00CB41CB" w:rsidRDefault="00CB41CB" w:rsidP="00CB41CB">
      <w:pPr>
        <w:pStyle w:val="cpCode"/>
      </w:pPr>
      <w:r>
        <w:t xml:space="preserve">   */</w:t>
      </w:r>
    </w:p>
    <w:p w14:paraId="2C44C1D9" w14:textId="77777777" w:rsidR="00CB41CB" w:rsidRDefault="00CB41CB" w:rsidP="00CB41CB">
      <w:pPr>
        <w:pStyle w:val="cpCode"/>
      </w:pPr>
      <w:r>
        <w:t xml:space="preserve">   if (! isset($_SERVER['PHP_AUTH_USER'])) {</w:t>
      </w:r>
    </w:p>
    <w:p w14:paraId="64CD638B" w14:textId="77777777" w:rsidR="00CB41CB" w:rsidRDefault="00CB41CB" w:rsidP="00CB41CB">
      <w:pPr>
        <w:pStyle w:val="cpCode"/>
      </w:pPr>
      <w:r>
        <w:t xml:space="preserve">      authenticate_user();</w:t>
      </w:r>
    </w:p>
    <w:p w14:paraId="3670B0CD" w14:textId="77777777" w:rsidR="00CB41CB" w:rsidRDefault="00CB41CB" w:rsidP="00CB41CB">
      <w:pPr>
        <w:pStyle w:val="cpCode"/>
      </w:pPr>
      <w:r>
        <w:t xml:space="preserve">   } else {</w:t>
      </w:r>
    </w:p>
    <w:p w14:paraId="1C3B7221" w14:textId="77777777" w:rsidR="00CB41CB" w:rsidRDefault="00CB41CB" w:rsidP="00CB41CB">
      <w:pPr>
        <w:pStyle w:val="cpCode"/>
      </w:pPr>
      <w:r>
        <w:t xml:space="preserve">      // Connect to the MySQL database</w:t>
      </w:r>
    </w:p>
    <w:p w14:paraId="2F9624AC" w14:textId="77777777" w:rsidR="00CB41CB" w:rsidRDefault="00CB41CB" w:rsidP="00CB41CB">
      <w:pPr>
        <w:pStyle w:val="cpCode"/>
      </w:pPr>
      <w:r>
        <w:t xml:space="preserve">         $conn = mysql_connect("localhost", "jason", "secret");</w:t>
      </w:r>
    </w:p>
    <w:p w14:paraId="2E09954E" w14:textId="77777777" w:rsidR="00CB41CB" w:rsidRDefault="00CB41CB" w:rsidP="00CB41CB">
      <w:pPr>
        <w:pStyle w:val="cpCode"/>
      </w:pPr>
    </w:p>
    <w:p w14:paraId="40B19B5E" w14:textId="77777777" w:rsidR="00CB41CB" w:rsidRDefault="00CB41CB" w:rsidP="00CB41CB">
      <w:pPr>
        <w:pStyle w:val="cpCode"/>
      </w:pPr>
      <w:r>
        <w:t xml:space="preserve">         $db = mysql_select_db("corporate");</w:t>
      </w:r>
    </w:p>
    <w:p w14:paraId="78A22A4E" w14:textId="77777777" w:rsidR="00CB41CB" w:rsidRDefault="00CB41CB" w:rsidP="00CB41CB">
      <w:pPr>
        <w:pStyle w:val="cpCode"/>
      </w:pPr>
    </w:p>
    <w:p w14:paraId="003DE548" w14:textId="77777777" w:rsidR="00CB41CB" w:rsidRDefault="00CB41CB" w:rsidP="00CB41CB">
      <w:pPr>
        <w:pStyle w:val="cpCode"/>
      </w:pPr>
      <w:r>
        <w:t xml:space="preserve">      // Create and execute the selection query.</w:t>
      </w:r>
    </w:p>
    <w:p w14:paraId="6191A0D8" w14:textId="77777777" w:rsidR="00CB41CB" w:rsidRDefault="00CB41CB" w:rsidP="00CB41CB">
      <w:pPr>
        <w:pStyle w:val="cpCode"/>
      </w:pPr>
      <w:r>
        <w:t xml:space="preserve">      $query = "SELECT username, pswd FROM userauth</w:t>
      </w:r>
    </w:p>
    <w:p w14:paraId="2AD46653" w14:textId="77777777" w:rsidR="00CB41CB" w:rsidRDefault="00CB41CB" w:rsidP="00CB41CB">
      <w:pPr>
        <w:pStyle w:val="cpCode"/>
      </w:pPr>
      <w:r>
        <w:t xml:space="preserve">                WHERE username='$_SERVER[PHP_AUTH_USER]' AND  </w:t>
      </w:r>
    </w:p>
    <w:p w14:paraId="31663693" w14:textId="77777777" w:rsidR="00CB41CB" w:rsidRDefault="00CB41CB" w:rsidP="00CB41CB">
      <w:pPr>
        <w:pStyle w:val="cpCode"/>
      </w:pPr>
      <w:r>
        <w:t xml:space="preserve">                pswd=md5('$_SERVER[PHP_AUTH_PW]')";</w:t>
      </w:r>
    </w:p>
    <w:p w14:paraId="394876A0" w14:textId="77777777" w:rsidR="00CB41CB" w:rsidRDefault="00CB41CB" w:rsidP="00CB41CB">
      <w:pPr>
        <w:pStyle w:val="cpCode"/>
      </w:pPr>
    </w:p>
    <w:p w14:paraId="2BFBAE12" w14:textId="77777777" w:rsidR="00CB41CB" w:rsidRDefault="00CB41CB" w:rsidP="00CB41CB">
      <w:pPr>
        <w:pStyle w:val="cpCode"/>
      </w:pPr>
      <w:r>
        <w:t xml:space="preserve">      $result = mysql_query($conn, $query);</w:t>
      </w:r>
    </w:p>
    <w:p w14:paraId="7151A920" w14:textId="77777777" w:rsidR="00CB41CB" w:rsidRDefault="00CB41CB" w:rsidP="00CB41CB">
      <w:pPr>
        <w:pStyle w:val="cpCode"/>
      </w:pPr>
    </w:p>
    <w:p w14:paraId="64D2207E" w14:textId="77777777" w:rsidR="00CB41CB" w:rsidRDefault="00CB41CB" w:rsidP="00CB41CB">
      <w:pPr>
        <w:pStyle w:val="cpCode"/>
      </w:pPr>
      <w:r>
        <w:t xml:space="preserve">      // If nothing was found, reprompt the user for the login information.</w:t>
      </w:r>
    </w:p>
    <w:p w14:paraId="6C3562F4" w14:textId="77777777" w:rsidR="00CB41CB" w:rsidRDefault="00CB41CB" w:rsidP="00CB41CB">
      <w:pPr>
        <w:pStyle w:val="cpCode"/>
      </w:pPr>
      <w:r>
        <w:t xml:space="preserve">      if (mysql_num_rows($result) == 0) {</w:t>
      </w:r>
    </w:p>
    <w:p w14:paraId="57221B08" w14:textId="77777777" w:rsidR="00CB41CB" w:rsidRDefault="00CB41CB" w:rsidP="00CB41CB">
      <w:pPr>
        <w:pStyle w:val="cpCode"/>
      </w:pPr>
      <w:r>
        <w:t xml:space="preserve">         authenticate_user();</w:t>
      </w:r>
    </w:p>
    <w:p w14:paraId="5273ED6D" w14:textId="77777777" w:rsidR="00CB41CB" w:rsidRDefault="00CB41CB" w:rsidP="00CB41CB">
      <w:pPr>
        <w:pStyle w:val="cpCode"/>
      </w:pPr>
      <w:r>
        <w:t xml:space="preserve">      }</w:t>
      </w:r>
    </w:p>
    <w:p w14:paraId="4468618A" w14:textId="77777777" w:rsidR="00CB41CB" w:rsidRDefault="00CB41CB" w:rsidP="00CB41CB">
      <w:pPr>
        <w:pStyle w:val="cpCode"/>
      </w:pPr>
      <w:r>
        <w:t xml:space="preserve">      else {</w:t>
      </w:r>
    </w:p>
    <w:p w14:paraId="7372B708" w14:textId="77777777" w:rsidR="00CB41CB" w:rsidRDefault="00CB41CB" w:rsidP="00CB41CB">
      <w:pPr>
        <w:pStyle w:val="cpCode"/>
      </w:pPr>
      <w:r>
        <w:t xml:space="preserve">         echo "Welcome to the secret archive!";</w:t>
      </w:r>
    </w:p>
    <w:p w14:paraId="12E4AE30" w14:textId="77777777" w:rsidR="00CB41CB" w:rsidRDefault="00CB41CB" w:rsidP="00CB41CB">
      <w:pPr>
        <w:pStyle w:val="cpCode"/>
      </w:pPr>
      <w:r>
        <w:t xml:space="preserve">      }</w:t>
      </w:r>
    </w:p>
    <w:p w14:paraId="69FB19B6" w14:textId="77777777" w:rsidR="00CB41CB" w:rsidRDefault="00CB41CB" w:rsidP="00CB41CB">
      <w:pPr>
        <w:pStyle w:val="cpCode"/>
      </w:pPr>
      <w:r>
        <w:t xml:space="preserve">   }</w:t>
      </w:r>
    </w:p>
    <w:p w14:paraId="611656BF" w14:textId="77777777" w:rsidR="00CB41CB" w:rsidRDefault="00CB41CB" w:rsidP="00CB41CB">
      <w:pPr>
        <w:pStyle w:val="cpCode"/>
      </w:pPr>
      <w:r>
        <w:t>?&gt;</w:t>
      </w:r>
    </w:p>
    <w:p w14:paraId="310AD25A" w14:textId="77777777" w:rsidR="00CB41CB" w:rsidRDefault="00CB41CB" w:rsidP="00CB41CB">
      <w:pPr>
        <w:pStyle w:val="Textbody"/>
      </w:pPr>
      <w:r>
        <w:t>374</w:t>
      </w:r>
    </w:p>
    <w:p w14:paraId="07348EEE" w14:textId="77777777" w:rsidR="00CB41CB" w:rsidRDefault="00CB41CB" w:rsidP="00CB41CB">
      <w:pPr>
        <w:pStyle w:val="Textbody"/>
      </w:pPr>
      <w:r>
        <w:t>The $_SERVER['REMOTE_ADDR'] variable returns the user's IP address.</w:t>
      </w:r>
    </w:p>
    <w:p w14:paraId="065BF7D6" w14:textId="77777777" w:rsidR="00CB41CB" w:rsidRDefault="00CB41CB" w:rsidP="00CB41CB">
      <w:pPr>
        <w:pStyle w:val="Textbody"/>
      </w:pPr>
      <w:r>
        <w:lastRenderedPageBreak/>
        <w:t xml:space="preserve">The PEAR </w:t>
      </w:r>
      <w:proofErr w:type="spellStart"/>
      <w:r w:rsidRPr="00114E3E">
        <w:rPr>
          <w:rStyle w:val="ccterm"/>
        </w:rPr>
        <w:t>Auth_HTTP</w:t>
      </w:r>
      <w:proofErr w:type="spellEnd"/>
      <w:r>
        <w:t xml:space="preserve"> package hides many of the authentication </w:t>
      </w:r>
      <w:proofErr w:type="gramStart"/>
      <w:r>
        <w:t>implementation  details</w:t>
      </w:r>
      <w:proofErr w:type="gramEnd"/>
      <w:r>
        <w:t xml:space="preserve"> within a class. 377</w:t>
      </w:r>
    </w:p>
    <w:p w14:paraId="113F8923" w14:textId="77777777" w:rsidR="00CB41CB" w:rsidRDefault="00CB41CB" w:rsidP="00CB41CB">
      <w:pPr>
        <w:pStyle w:val="Textbody"/>
      </w:pPr>
      <w:r>
        <w:t xml:space="preserve">Because it inherits from the </w:t>
      </w:r>
      <w:r w:rsidRPr="00114E3E">
        <w:rPr>
          <w:rStyle w:val="ccterm"/>
        </w:rPr>
        <w:t>Auth</w:t>
      </w:r>
      <w:r>
        <w:t xml:space="preserve"> class (another package), it allows you to use DB, LDAP, POP3, IMAP, RADIUS, and SAMBA as well as flat file.</w:t>
      </w:r>
    </w:p>
    <w:p w14:paraId="4D7CC6A0" w14:textId="77777777" w:rsidR="00CB41CB" w:rsidRDefault="00CB41CB" w:rsidP="00CB41CB">
      <w:pPr>
        <w:pStyle w:val="cpCode"/>
      </w:pPr>
      <w:r>
        <w:t>pear install -o auth_http</w:t>
      </w:r>
    </w:p>
    <w:p w14:paraId="46DCC9D5" w14:textId="77777777" w:rsidR="00CB41CB" w:rsidRDefault="00CB41CB" w:rsidP="00CB41CB">
      <w:pPr>
        <w:pStyle w:val="Textbody"/>
      </w:pPr>
      <w:r>
        <w:t>The following authenticates against a MySQL database:</w:t>
      </w:r>
    </w:p>
    <w:p w14:paraId="1F37C4D3" w14:textId="77777777" w:rsidR="00CB41CB" w:rsidRDefault="00CB41CB" w:rsidP="00CB41CB">
      <w:pPr>
        <w:pStyle w:val="cpCode"/>
      </w:pPr>
      <w:r>
        <w:t>&lt;?php</w:t>
      </w:r>
    </w:p>
    <w:p w14:paraId="3986A154" w14:textId="77777777" w:rsidR="00CB41CB" w:rsidRDefault="00CB41CB" w:rsidP="00CB41CB">
      <w:pPr>
        <w:pStyle w:val="cpCode"/>
      </w:pPr>
    </w:p>
    <w:p w14:paraId="7CE7E2B6" w14:textId="77777777" w:rsidR="00CB41CB" w:rsidRDefault="00CB41CB" w:rsidP="00CB41CB">
      <w:pPr>
        <w:pStyle w:val="cpCode"/>
      </w:pPr>
      <w:r>
        <w:t xml:space="preserve">   require_once("Auth/HTTP.php");</w:t>
      </w:r>
    </w:p>
    <w:p w14:paraId="66F16018" w14:textId="77777777" w:rsidR="00CB41CB" w:rsidRDefault="00CB41CB" w:rsidP="00CB41CB">
      <w:pPr>
        <w:pStyle w:val="cpCode"/>
      </w:pPr>
    </w:p>
    <w:p w14:paraId="55005BD9" w14:textId="77777777" w:rsidR="00CB41CB" w:rsidRDefault="00CB41CB" w:rsidP="00CB41CB">
      <w:pPr>
        <w:pStyle w:val="cpCode"/>
      </w:pPr>
      <w:r>
        <w:t xml:space="preserve">   // Designate authentication credentials, table name,</w:t>
      </w:r>
    </w:p>
    <w:p w14:paraId="09D07997" w14:textId="77777777" w:rsidR="00CB41CB" w:rsidRDefault="00CB41CB" w:rsidP="00CB41CB">
      <w:pPr>
        <w:pStyle w:val="cpCode"/>
      </w:pPr>
      <w:r>
        <w:t xml:space="preserve">   // username and password columns, password encryption type,</w:t>
      </w:r>
    </w:p>
    <w:p w14:paraId="1DD53C99" w14:textId="77777777" w:rsidR="00CB41CB" w:rsidRDefault="00CB41CB" w:rsidP="00CB41CB">
      <w:pPr>
        <w:pStyle w:val="cpCode"/>
      </w:pPr>
      <w:r>
        <w:t xml:space="preserve">   // and query parameters for retrieving other fields.</w:t>
      </w:r>
    </w:p>
    <w:p w14:paraId="1882698A" w14:textId="77777777" w:rsidR="00CB41CB" w:rsidRDefault="00CB41CB" w:rsidP="00CB41CB">
      <w:pPr>
        <w:pStyle w:val="cpCode"/>
      </w:pPr>
    </w:p>
    <w:p w14:paraId="5E179033" w14:textId="77777777" w:rsidR="00CB41CB" w:rsidRDefault="00CB41CB" w:rsidP="00CB41CB">
      <w:pPr>
        <w:pStyle w:val="cpCode"/>
      </w:pPr>
      <w:r>
        <w:t xml:space="preserve">   $dblogin = array (</w:t>
      </w:r>
    </w:p>
    <w:p w14:paraId="4903CFCA" w14:textId="77777777" w:rsidR="00CB41CB" w:rsidRDefault="00CB41CB" w:rsidP="00CB41CB">
      <w:pPr>
        <w:pStyle w:val="cpCode"/>
      </w:pPr>
      <w:r>
        <w:t xml:space="preserve">      'dsn' =&gt; "mysql://corpweb:secret@localhost/corporate",</w:t>
      </w:r>
    </w:p>
    <w:p w14:paraId="32475B5D" w14:textId="77777777" w:rsidR="00CB41CB" w:rsidRDefault="00CB41CB" w:rsidP="00CB41CB">
      <w:pPr>
        <w:pStyle w:val="cpCode"/>
      </w:pPr>
      <w:r>
        <w:t xml:space="preserve">      'table' =&gt; "userauth",</w:t>
      </w:r>
    </w:p>
    <w:p w14:paraId="7688D699" w14:textId="77777777" w:rsidR="00CB41CB" w:rsidRDefault="00CB41CB" w:rsidP="00CB41CB">
      <w:pPr>
        <w:pStyle w:val="cpCode"/>
      </w:pPr>
      <w:r>
        <w:t xml:space="preserve">      'usernamecol' =&gt; "username",</w:t>
      </w:r>
    </w:p>
    <w:p w14:paraId="7A9DA749" w14:textId="77777777" w:rsidR="00CB41CB" w:rsidRDefault="00CB41CB" w:rsidP="00CB41CB">
      <w:pPr>
        <w:pStyle w:val="cpCode"/>
      </w:pPr>
      <w:r>
        <w:t xml:space="preserve">      'passwordcol' =&gt; "pswd",</w:t>
      </w:r>
    </w:p>
    <w:p w14:paraId="0D279787" w14:textId="77777777" w:rsidR="00CB41CB" w:rsidRDefault="00CB41CB" w:rsidP="00CB41CB">
      <w:pPr>
        <w:pStyle w:val="cpCode"/>
      </w:pPr>
      <w:r>
        <w:t xml:space="preserve">      'cryptType' =&gt; "md5"</w:t>
      </w:r>
    </w:p>
    <w:p w14:paraId="42ECE132" w14:textId="77777777" w:rsidR="00CB41CB" w:rsidRDefault="00CB41CB" w:rsidP="00CB41CB">
      <w:pPr>
        <w:pStyle w:val="cpCode"/>
      </w:pPr>
      <w:r>
        <w:t xml:space="preserve">      'db_fields' =&gt; "*"</w:t>
      </w:r>
    </w:p>
    <w:p w14:paraId="14881C20" w14:textId="77777777" w:rsidR="00CB41CB" w:rsidRDefault="00CB41CB" w:rsidP="00CB41CB">
      <w:pPr>
        <w:pStyle w:val="cpCode"/>
      </w:pPr>
      <w:r>
        <w:t xml:space="preserve">   );</w:t>
      </w:r>
    </w:p>
    <w:p w14:paraId="44ABACC0" w14:textId="77777777" w:rsidR="00CB41CB" w:rsidRDefault="00CB41CB" w:rsidP="00CB41CB">
      <w:pPr>
        <w:pStyle w:val="cpCode"/>
      </w:pPr>
    </w:p>
    <w:p w14:paraId="090F1347" w14:textId="77777777" w:rsidR="00CB41CB" w:rsidRDefault="00CB41CB" w:rsidP="00CB41CB">
      <w:pPr>
        <w:pStyle w:val="cpCode"/>
      </w:pPr>
      <w:r>
        <w:t xml:space="preserve">   // Instantiate Auth_HTTP</w:t>
      </w:r>
    </w:p>
    <w:p w14:paraId="22632FE2" w14:textId="77777777" w:rsidR="00CB41CB" w:rsidRDefault="00CB41CB" w:rsidP="00CB41CB">
      <w:pPr>
        <w:pStyle w:val="cpCode"/>
      </w:pPr>
      <w:r>
        <w:t xml:space="preserve">   $auth = new Auth_HTTP("DB", $dblogin) or die("blah");</w:t>
      </w:r>
    </w:p>
    <w:p w14:paraId="5230C791" w14:textId="77777777" w:rsidR="00CB41CB" w:rsidRDefault="00CB41CB" w:rsidP="00CB41CB">
      <w:pPr>
        <w:pStyle w:val="cpCode"/>
      </w:pPr>
    </w:p>
    <w:p w14:paraId="3464F70B" w14:textId="77777777" w:rsidR="00CB41CB" w:rsidRDefault="00CB41CB" w:rsidP="00CB41CB">
      <w:pPr>
        <w:pStyle w:val="cpCode"/>
      </w:pPr>
      <w:r>
        <w:t xml:space="preserve">   // Begin the authentication process</w:t>
      </w:r>
    </w:p>
    <w:p w14:paraId="20663405" w14:textId="77777777" w:rsidR="00CB41CB" w:rsidRDefault="00CB41CB" w:rsidP="00CB41CB">
      <w:pPr>
        <w:pStyle w:val="cpCode"/>
      </w:pPr>
      <w:r>
        <w:t xml:space="preserve">   $auth-&gt;start();</w:t>
      </w:r>
    </w:p>
    <w:p w14:paraId="0BE66130" w14:textId="77777777" w:rsidR="00CB41CB" w:rsidRDefault="00CB41CB" w:rsidP="00CB41CB">
      <w:pPr>
        <w:pStyle w:val="cpCode"/>
      </w:pPr>
    </w:p>
    <w:p w14:paraId="202B18D9" w14:textId="77777777" w:rsidR="00CB41CB" w:rsidRDefault="00CB41CB" w:rsidP="00CB41CB">
      <w:pPr>
        <w:pStyle w:val="cpCode"/>
      </w:pPr>
      <w:r>
        <w:t xml:space="preserve">   // Message to provide in case of authentication failure</w:t>
      </w:r>
    </w:p>
    <w:p w14:paraId="30650F54" w14:textId="77777777" w:rsidR="00CB41CB" w:rsidRDefault="00CB41CB" w:rsidP="00CB41CB">
      <w:pPr>
        <w:pStyle w:val="cpCode"/>
      </w:pPr>
      <w:r>
        <w:t xml:space="preserve">   $auth-&gt;setCancelText('Authentication credentials not accepted!');</w:t>
      </w:r>
    </w:p>
    <w:p w14:paraId="3009E2D5" w14:textId="77777777" w:rsidR="00CB41CB" w:rsidRDefault="00CB41CB" w:rsidP="00CB41CB">
      <w:pPr>
        <w:pStyle w:val="cpCode"/>
      </w:pPr>
    </w:p>
    <w:p w14:paraId="064FCCA4" w14:textId="77777777" w:rsidR="00CB41CB" w:rsidRDefault="00CB41CB" w:rsidP="00CB41CB">
      <w:pPr>
        <w:pStyle w:val="cpCode"/>
      </w:pPr>
      <w:r>
        <w:t xml:space="preserve">   // Check for credentials. If not available, prompt for them.</w:t>
      </w:r>
    </w:p>
    <w:p w14:paraId="3E6A5917" w14:textId="77777777" w:rsidR="00CB41CB" w:rsidRDefault="00CB41CB" w:rsidP="00CB41CB">
      <w:pPr>
        <w:pStyle w:val="cpCode"/>
      </w:pPr>
      <w:r>
        <w:t xml:space="preserve">   if($auth-&gt;getAuth())</w:t>
      </w:r>
    </w:p>
    <w:p w14:paraId="10E892F6" w14:textId="77777777" w:rsidR="00CB41CB" w:rsidRDefault="00CB41CB" w:rsidP="00CB41CB">
      <w:pPr>
        <w:pStyle w:val="cpCode"/>
      </w:pPr>
      <w:r>
        <w:t xml:space="preserve">   {</w:t>
      </w:r>
    </w:p>
    <w:p w14:paraId="455AA568" w14:textId="77777777" w:rsidR="00CB41CB" w:rsidRDefault="00CB41CB" w:rsidP="00CB41CB">
      <w:pPr>
        <w:pStyle w:val="cpCode"/>
      </w:pPr>
      <w:r>
        <w:t xml:space="preserve">      echo "Welcome, $auth-&gt;commonname&lt;br /&gt;";</w:t>
      </w:r>
    </w:p>
    <w:p w14:paraId="41886FE8" w14:textId="77777777" w:rsidR="00CB41CB" w:rsidRDefault="00CB41CB" w:rsidP="00CB41CB">
      <w:pPr>
        <w:pStyle w:val="cpCode"/>
      </w:pPr>
      <w:r>
        <w:t xml:space="preserve">   }</w:t>
      </w:r>
    </w:p>
    <w:p w14:paraId="2A39EB0E" w14:textId="77777777" w:rsidR="00CB41CB" w:rsidRDefault="00CB41CB" w:rsidP="00CB41CB">
      <w:pPr>
        <w:pStyle w:val="cpCode"/>
      </w:pPr>
    </w:p>
    <w:p w14:paraId="0AFB2E6A" w14:textId="77777777" w:rsidR="00CB41CB" w:rsidRDefault="00CB41CB" w:rsidP="00CB41CB">
      <w:pPr>
        <w:pStyle w:val="cpCode"/>
      </w:pPr>
      <w:r>
        <w:t>?&gt;</w:t>
      </w:r>
    </w:p>
    <w:p w14:paraId="61304011" w14:textId="77777777" w:rsidR="00CB41CB" w:rsidRDefault="00CB41CB" w:rsidP="00CB41CB">
      <w:pPr>
        <w:pStyle w:val="Textbody"/>
      </w:pPr>
      <w:r>
        <w:t>378</w:t>
      </w:r>
    </w:p>
    <w:p w14:paraId="1316C8C9" w14:textId="77777777" w:rsidR="00CB41CB" w:rsidRDefault="00CB41CB" w:rsidP="00CB41CB">
      <w:pPr>
        <w:pStyle w:val="Textbody"/>
      </w:pPr>
      <w:r>
        <w:t>The DSN for the DB authentication must be in the following format:</w:t>
      </w:r>
    </w:p>
    <w:p w14:paraId="6C217D1E" w14:textId="77777777" w:rsidR="00CB41CB" w:rsidRDefault="00CB41CB" w:rsidP="00CB41CB">
      <w:pPr>
        <w:pStyle w:val="cpCode"/>
      </w:pPr>
      <w:r>
        <w:t>datasource:username:password@hostname/database</w:t>
      </w:r>
    </w:p>
    <w:p w14:paraId="5BC9C748" w14:textId="77777777" w:rsidR="00CB41CB" w:rsidRDefault="00CB41CB" w:rsidP="00CB41CB">
      <w:pPr>
        <w:pStyle w:val="cpCode"/>
      </w:pPr>
    </w:p>
    <w:p w14:paraId="66EEF7D6" w14:textId="77777777" w:rsidR="00CB41CB" w:rsidRDefault="00CB41CB" w:rsidP="00CB41CB">
      <w:pPr>
        <w:pStyle w:val="cpCode"/>
      </w:pPr>
      <w:r>
        <w:t>mysql://corpweb:secret@localhost/corporate</w:t>
      </w:r>
    </w:p>
    <w:p w14:paraId="78A6AF0C" w14:textId="77777777" w:rsidR="00CB41CB" w:rsidRDefault="00CB41CB" w:rsidP="00CB41CB">
      <w:pPr>
        <w:pStyle w:val="Textbody"/>
      </w:pPr>
      <w:r>
        <w:t>379</w:t>
      </w:r>
    </w:p>
    <w:p w14:paraId="2D964530" w14:textId="77777777" w:rsidR="00CB41CB" w:rsidRDefault="00CB41CB" w:rsidP="00CB41CB">
      <w:pPr>
        <w:pStyle w:val="Textbody"/>
      </w:pPr>
      <w:r>
        <w:t xml:space="preserve">For a complete list of </w:t>
      </w:r>
      <w:proofErr w:type="spellStart"/>
      <w:r>
        <w:t>datasource</w:t>
      </w:r>
      <w:proofErr w:type="spellEnd"/>
      <w:r>
        <w:t xml:space="preserve"> values, see </w:t>
      </w:r>
      <w:hyperlink r:id="rId19" w:history="1">
        <w:r>
          <w:t>http://pear.php.net/package/DB</w:t>
        </w:r>
      </w:hyperlink>
      <w:r>
        <w:t>. 380</w:t>
      </w:r>
    </w:p>
    <w:p w14:paraId="78E91694" w14:textId="77777777" w:rsidR="00CB41CB" w:rsidRDefault="00CB41CB" w:rsidP="00CB41CB">
      <w:pPr>
        <w:pStyle w:val="Textbody"/>
      </w:pPr>
      <w:r>
        <w:t xml:space="preserve">The </w:t>
      </w:r>
      <w:proofErr w:type="spellStart"/>
      <w:r>
        <w:t>CrackLib</w:t>
      </w:r>
      <w:proofErr w:type="spellEnd"/>
      <w:r>
        <w:t xml:space="preserve"> library (</w:t>
      </w:r>
      <w:hyperlink r:id="rId20" w:history="1">
        <w:r>
          <w:t>http://www.crypticide.com/dropdafe/</w:t>
        </w:r>
      </w:hyperlink>
      <w:r>
        <w:t>) is used to test password strength. 381</w:t>
      </w:r>
    </w:p>
    <w:p w14:paraId="21142B4C" w14:textId="77777777" w:rsidR="00CB41CB" w:rsidRDefault="00CB41CB" w:rsidP="00CB41CB">
      <w:pPr>
        <w:pStyle w:val="Textbody"/>
      </w:pPr>
      <w:r>
        <w:t xml:space="preserve">The </w:t>
      </w:r>
      <w:proofErr w:type="spellStart"/>
      <w:r>
        <w:t>CrackLib</w:t>
      </w:r>
      <w:proofErr w:type="spellEnd"/>
      <w:r>
        <w:t xml:space="preserve"> library is located at </w:t>
      </w:r>
      <w:hyperlink r:id="rId21" w:history="1">
        <w:r>
          <w:t>http://sourceforge.net/projects/cracklib</w:t>
        </w:r>
      </w:hyperlink>
      <w:r>
        <w:t>.</w:t>
      </w:r>
    </w:p>
    <w:p w14:paraId="1DCDBC15" w14:textId="77777777" w:rsidR="00CB41CB" w:rsidRDefault="00CB41CB" w:rsidP="00CB41CB">
      <w:pPr>
        <w:pStyle w:val="Textbody"/>
      </w:pPr>
      <w:proofErr w:type="spellStart"/>
      <w:r>
        <w:lastRenderedPageBreak/>
        <w:t>CrackLib</w:t>
      </w:r>
      <w:proofErr w:type="spellEnd"/>
      <w:r>
        <w:t xml:space="preserve"> is often pre-installed on UNIX/Linux systems.</w:t>
      </w:r>
    </w:p>
    <w:p w14:paraId="78B53151" w14:textId="77777777" w:rsidR="00CB41CB" w:rsidRDefault="00CB41CB" w:rsidP="00CB41CB">
      <w:pPr>
        <w:pStyle w:val="Textbody"/>
      </w:pPr>
      <w:r>
        <w:t xml:space="preserve">You need to get the PHP extension for </w:t>
      </w:r>
      <w:proofErr w:type="spellStart"/>
      <w:r>
        <w:t>CrackLib</w:t>
      </w:r>
      <w:proofErr w:type="spellEnd"/>
      <w:r>
        <w:t xml:space="preserve"> from </w:t>
      </w:r>
      <w:r w:rsidRPr="00114E3E">
        <w:rPr>
          <w:rStyle w:val="ccterm"/>
        </w:rPr>
        <w:t>PECL</w:t>
      </w:r>
      <w:r>
        <w:t xml:space="preserve"> (</w:t>
      </w:r>
      <w:r w:rsidRPr="00114E3E">
        <w:rPr>
          <w:rStyle w:val="ccterm"/>
        </w:rPr>
        <w:t>PHP Extension Community Library</w:t>
      </w:r>
      <w:r>
        <w:t>). 382</w:t>
      </w:r>
    </w:p>
    <w:p w14:paraId="5A31D966" w14:textId="77777777" w:rsidR="00CB41CB" w:rsidRDefault="00CB41CB" w:rsidP="00CB41CB">
      <w:pPr>
        <w:pStyle w:val="Textbody"/>
      </w:pPr>
      <w:proofErr w:type="spellStart"/>
      <w:r>
        <w:t>CrackLib</w:t>
      </w:r>
      <w:proofErr w:type="spellEnd"/>
      <w:r>
        <w:t xml:space="preserve"> comes with a </w:t>
      </w:r>
      <w:proofErr w:type="gramStart"/>
      <w:r>
        <w:t>dictionary</w:t>
      </w:r>
      <w:proofErr w:type="gramEnd"/>
      <w:r>
        <w:t xml:space="preserve"> but you can use various other dictionaries. 383</w:t>
      </w:r>
    </w:p>
    <w:p w14:paraId="456E0A53" w14:textId="77777777" w:rsidR="00CB41CB" w:rsidRDefault="00CB41CB" w:rsidP="00CB41CB">
      <w:pPr>
        <w:pStyle w:val="Textbody"/>
      </w:pPr>
      <w:r>
        <w:t xml:space="preserve">The University of Oxford has a lot of dictionaries, including specialty dictionaries. </w:t>
      </w:r>
      <w:hyperlink r:id="rId22" w:history="1">
        <w:r>
          <w:t>ftp.ox.ac.uk</w:t>
        </w:r>
      </w:hyperlink>
      <w:r>
        <w:t>.</w:t>
      </w:r>
    </w:p>
    <w:p w14:paraId="298EFE0D" w14:textId="77777777" w:rsidR="00CB41CB" w:rsidRDefault="00CB41CB" w:rsidP="00CB41CB">
      <w:pPr>
        <w:pStyle w:val="Textbody"/>
      </w:pPr>
      <w:r>
        <w:t>You should have a simple, automated process for a user retrieving or resetting their password if forgotten.</w:t>
      </w:r>
    </w:p>
    <w:p w14:paraId="6DB501C6" w14:textId="77777777" w:rsidR="00CB41CB" w:rsidRDefault="00CB41CB" w:rsidP="00CB41CB">
      <w:pPr>
        <w:pStyle w:val="Textbody"/>
      </w:pPr>
      <w:r>
        <w:t xml:space="preserve">You can use a one-time URL with </w:t>
      </w:r>
      <w:proofErr w:type="gramStart"/>
      <w:r>
        <w:t xml:space="preserve">an </w:t>
      </w:r>
      <w:r>
        <w:rPr>
          <w:rStyle w:val="cccode"/>
        </w:rPr>
        <w:t>?id</w:t>
      </w:r>
      <w:proofErr w:type="gramEnd"/>
      <w:r>
        <w:rPr>
          <w:rStyle w:val="cccode"/>
        </w:rPr>
        <w:t>=</w:t>
      </w:r>
      <w:proofErr w:type="spellStart"/>
      <w:r>
        <w:rPr>
          <w:rStyle w:val="cccode"/>
        </w:rPr>
        <w:t>myOneTimeString</w:t>
      </w:r>
      <w:proofErr w:type="spellEnd"/>
      <w:r>
        <w:t>.  You can generate it with code like this:</w:t>
      </w:r>
    </w:p>
    <w:p w14:paraId="54120CF4" w14:textId="77777777" w:rsidR="00CB41CB" w:rsidRDefault="00CB41CB" w:rsidP="00CB41CB">
      <w:pPr>
        <w:pStyle w:val="cpCode"/>
      </w:pPr>
      <w:r>
        <w:t>$id=md5(uniqid(rand(),1));</w:t>
      </w:r>
    </w:p>
    <w:p w14:paraId="5387C894" w14:textId="77777777" w:rsidR="00CB41CB" w:rsidRDefault="00CB41CB" w:rsidP="00CB41CB">
      <w:pPr>
        <w:pStyle w:val="Textbody"/>
      </w:pPr>
      <w:r>
        <w:t>384</w:t>
      </w:r>
    </w:p>
    <w:p w14:paraId="1B26AABD" w14:textId="77777777" w:rsidR="00CB41CB" w:rsidRDefault="00CB41CB" w:rsidP="00CB41CB">
      <w:pPr>
        <w:pStyle w:val="Textbody"/>
      </w:pPr>
      <w:r>
        <w:t>One example is tagging a newsletter link with a such an id so you can determine who is following the link.</w:t>
      </w:r>
    </w:p>
    <w:p w14:paraId="3570C763" w14:textId="77777777" w:rsidR="00CB41CB" w:rsidRDefault="00CB41CB" w:rsidP="00CB41CB">
      <w:pPr>
        <w:pStyle w:val="Heading2"/>
      </w:pPr>
      <w:bookmarkStart w:id="32" w:name="_Toc102904140"/>
      <w:bookmarkStart w:id="33" w:name="_Toc102904501"/>
      <w:r>
        <w:t>Handling File Uploads</w:t>
      </w:r>
      <w:bookmarkEnd w:id="32"/>
      <w:bookmarkEnd w:id="33"/>
    </w:p>
    <w:p w14:paraId="429DF9AE" w14:textId="77777777" w:rsidR="00CB41CB" w:rsidRDefault="00CB41CB" w:rsidP="00CB41CB">
      <w:pPr>
        <w:pStyle w:val="Textbody"/>
      </w:pPr>
      <w:r>
        <w:t>In this chapter we look at:</w:t>
      </w:r>
    </w:p>
    <w:p w14:paraId="41806473" w14:textId="77777777" w:rsidR="00CB41CB" w:rsidRDefault="00CB41CB" w:rsidP="00CB41CB">
      <w:pPr>
        <w:pStyle w:val="Textbody"/>
        <w:numPr>
          <w:ilvl w:val="0"/>
          <w:numId w:val="55"/>
        </w:numPr>
      </w:pPr>
      <w:r>
        <w:t>PHP's file-upload configuration directives.</w:t>
      </w:r>
    </w:p>
    <w:p w14:paraId="759A5A41" w14:textId="77777777" w:rsidR="00CB41CB" w:rsidRDefault="00CB41CB" w:rsidP="00CB41CB">
      <w:pPr>
        <w:pStyle w:val="Textbody"/>
        <w:numPr>
          <w:ilvl w:val="0"/>
          <w:numId w:val="55"/>
        </w:numPr>
      </w:pPr>
      <w:r>
        <w:t xml:space="preserve">The $_FILES </w:t>
      </w:r>
      <w:proofErr w:type="spellStart"/>
      <w:r>
        <w:t>superglobal</w:t>
      </w:r>
      <w:proofErr w:type="spellEnd"/>
      <w:r>
        <w:t xml:space="preserve"> array</w:t>
      </w:r>
    </w:p>
    <w:p w14:paraId="3D855E95" w14:textId="77777777" w:rsidR="00CB41CB" w:rsidRDefault="00CB41CB" w:rsidP="00CB41CB">
      <w:pPr>
        <w:pStyle w:val="Textbody"/>
        <w:numPr>
          <w:ilvl w:val="0"/>
          <w:numId w:val="55"/>
        </w:numPr>
      </w:pPr>
      <w:r>
        <w:t>The built-in file-upload functions:</w:t>
      </w:r>
    </w:p>
    <w:p w14:paraId="408A546B" w14:textId="77777777" w:rsidR="00CB41CB" w:rsidRDefault="00CB41CB" w:rsidP="00CB41CB">
      <w:pPr>
        <w:pStyle w:val="Textbody"/>
        <w:numPr>
          <w:ilvl w:val="1"/>
          <w:numId w:val="55"/>
        </w:numPr>
      </w:pPr>
      <w:proofErr w:type="spellStart"/>
      <w:r>
        <w:t>is_uploaded_</w:t>
      </w:r>
      <w:proofErr w:type="gramStart"/>
      <w:r>
        <w:t>file</w:t>
      </w:r>
      <w:proofErr w:type="spellEnd"/>
      <w:r>
        <w:t>(</w:t>
      </w:r>
      <w:proofErr w:type="gramEnd"/>
      <w:r>
        <w:t>)</w:t>
      </w:r>
    </w:p>
    <w:p w14:paraId="15D561FE" w14:textId="77777777" w:rsidR="00CB41CB" w:rsidRDefault="00CB41CB" w:rsidP="00CB41CB">
      <w:pPr>
        <w:pStyle w:val="Textbody"/>
        <w:numPr>
          <w:ilvl w:val="1"/>
          <w:numId w:val="55"/>
        </w:numPr>
      </w:pPr>
      <w:proofErr w:type="spellStart"/>
      <w:r>
        <w:t>move_uploaded_</w:t>
      </w:r>
      <w:proofErr w:type="gramStart"/>
      <w:r>
        <w:t>file</w:t>
      </w:r>
      <w:proofErr w:type="spellEnd"/>
      <w:r>
        <w:t>(</w:t>
      </w:r>
      <w:proofErr w:type="gramEnd"/>
      <w:r>
        <w:t>)</w:t>
      </w:r>
    </w:p>
    <w:p w14:paraId="361D0DF0" w14:textId="77777777" w:rsidR="00CB41CB" w:rsidRDefault="00CB41CB" w:rsidP="00CB41CB">
      <w:pPr>
        <w:pStyle w:val="Textbody"/>
        <w:numPr>
          <w:ilvl w:val="0"/>
          <w:numId w:val="55"/>
        </w:numPr>
      </w:pPr>
      <w:r>
        <w:t>Possible error messages</w:t>
      </w:r>
    </w:p>
    <w:p w14:paraId="13AC80AA" w14:textId="77777777" w:rsidR="00CB41CB" w:rsidRDefault="00CB41CB" w:rsidP="00CB41CB">
      <w:pPr>
        <w:pStyle w:val="Textbody"/>
        <w:numPr>
          <w:ilvl w:val="0"/>
          <w:numId w:val="55"/>
        </w:numPr>
      </w:pPr>
      <w:r>
        <w:t xml:space="preserve">Overview of </w:t>
      </w:r>
      <w:proofErr w:type="spellStart"/>
      <w:r>
        <w:t>HTTP_Upload</w:t>
      </w:r>
      <w:proofErr w:type="spellEnd"/>
      <w:r>
        <w:t xml:space="preserve"> PEAR package</w:t>
      </w:r>
    </w:p>
    <w:p w14:paraId="5BD0B061" w14:textId="77777777" w:rsidR="00CB41CB" w:rsidRDefault="00CB41CB" w:rsidP="00CB41CB">
      <w:pPr>
        <w:pStyle w:val="Textbody"/>
      </w:pPr>
      <w:r>
        <w:t>387</w:t>
      </w:r>
    </w:p>
    <w:p w14:paraId="700B6309" w14:textId="77777777" w:rsidR="00CB41CB" w:rsidRDefault="00CB41CB" w:rsidP="00CB41CB">
      <w:pPr>
        <w:pStyle w:val="Textbody"/>
      </w:pPr>
      <w:r>
        <w:t xml:space="preserve">The </w:t>
      </w:r>
      <w:proofErr w:type="spellStart"/>
      <w:r w:rsidRPr="00114E3E">
        <w:rPr>
          <w:rStyle w:val="ccterm"/>
        </w:rPr>
        <w:t>multipartt</w:t>
      </w:r>
      <w:proofErr w:type="spellEnd"/>
      <w:r w:rsidRPr="00114E3E">
        <w:rPr>
          <w:rStyle w:val="ccterm"/>
        </w:rPr>
        <w:t>/form-data</w:t>
      </w:r>
      <w:r>
        <w:t xml:space="preserve"> Internet media type was designated for things like file uploads. 388</w:t>
      </w:r>
    </w:p>
    <w:p w14:paraId="7FE33C63" w14:textId="77777777" w:rsidR="00CB41CB" w:rsidRDefault="00CB41CB" w:rsidP="00CB41CB">
      <w:pPr>
        <w:pStyle w:val="Textbody"/>
      </w:pPr>
      <w:r>
        <w:t>File upload code sample:</w:t>
      </w:r>
    </w:p>
    <w:p w14:paraId="4B90A65D" w14:textId="77777777" w:rsidR="00CB41CB" w:rsidRDefault="00CB41CB" w:rsidP="00CB41CB">
      <w:pPr>
        <w:pStyle w:val="cpCode"/>
      </w:pPr>
      <w:r>
        <w:t>&lt;form action="uploadmanager.php" enctype="multipart/form-data" method="post"&gt;</w:t>
      </w:r>
    </w:p>
    <w:p w14:paraId="074B1621" w14:textId="77777777" w:rsidR="00CB41CB" w:rsidRDefault="00CB41CB" w:rsidP="00CB41CB">
      <w:pPr>
        <w:pStyle w:val="cpCode"/>
      </w:pPr>
      <w:r>
        <w:t xml:space="preserve">     Last Name:&lt;br /&gt; &lt;input type="text" name="name" value="" /&gt;&lt;br /&gt;</w:t>
      </w:r>
    </w:p>
    <w:p w14:paraId="669CA962" w14:textId="77777777" w:rsidR="00CB41CB" w:rsidRDefault="00CB41CB" w:rsidP="00CB41CB">
      <w:pPr>
        <w:pStyle w:val="cpCode"/>
      </w:pPr>
      <w:r>
        <w:t xml:space="preserve">     Class Notes:&lt;br /&gt; &lt;input type="file" name="classnotes" value="" /&gt;&lt;br /&gt;</w:t>
      </w:r>
    </w:p>
    <w:p w14:paraId="231AF3B0" w14:textId="77777777" w:rsidR="00CB41CB" w:rsidRDefault="00CB41CB" w:rsidP="00CB41CB">
      <w:pPr>
        <w:pStyle w:val="cpCode"/>
      </w:pPr>
      <w:r>
        <w:t xml:space="preserve">     &lt;p&gt;&lt;input type="submit" name="submit" value="Submit Notes" /&gt;&lt;/p&gt;</w:t>
      </w:r>
    </w:p>
    <w:p w14:paraId="5C036DAB" w14:textId="77777777" w:rsidR="00CB41CB" w:rsidRDefault="00CB41CB" w:rsidP="00CB41CB">
      <w:pPr>
        <w:pStyle w:val="cpCode"/>
      </w:pPr>
      <w:r>
        <w:t>&lt;/form&gt;</w:t>
      </w:r>
    </w:p>
    <w:p w14:paraId="0A9324F2" w14:textId="77777777" w:rsidR="00CB41CB" w:rsidRDefault="00CB41CB" w:rsidP="00CB41CB">
      <w:pPr>
        <w:pStyle w:val="cpCode"/>
      </w:pPr>
    </w:p>
    <w:p w14:paraId="49FD1A00" w14:textId="77777777" w:rsidR="00CB41CB" w:rsidRDefault="00CB41CB" w:rsidP="00CB41CB">
      <w:pPr>
        <w:pStyle w:val="cpCode"/>
      </w:pPr>
      <w:r>
        <w:t>&lt;?php</w:t>
      </w:r>
    </w:p>
    <w:p w14:paraId="0DDB53C9" w14:textId="77777777" w:rsidR="00CB41CB" w:rsidRDefault="00CB41CB" w:rsidP="00CB41CB">
      <w:pPr>
        <w:pStyle w:val="cpCode"/>
      </w:pPr>
      <w:r>
        <w:t>/* Set a few constants */</w:t>
      </w:r>
    </w:p>
    <w:p w14:paraId="3229FB12" w14:textId="77777777" w:rsidR="00CB41CB" w:rsidRDefault="00CB41CB" w:rsidP="00CB41CB">
      <w:pPr>
        <w:pStyle w:val="cpCode"/>
      </w:pPr>
      <w:r>
        <w:t>define ("FILEREPOSITORY","/home/www/htdocs/class/classnotes/");</w:t>
      </w:r>
    </w:p>
    <w:p w14:paraId="0F91AC19" w14:textId="77777777" w:rsidR="00CB41CB" w:rsidRDefault="00CB41CB" w:rsidP="00CB41CB">
      <w:pPr>
        <w:pStyle w:val="cpCode"/>
      </w:pPr>
    </w:p>
    <w:p w14:paraId="6283E44A" w14:textId="77777777" w:rsidR="00CB41CB" w:rsidRDefault="00CB41CB" w:rsidP="00CB41CB">
      <w:pPr>
        <w:pStyle w:val="cpCode"/>
      </w:pPr>
      <w:r>
        <w:t>/* Make sure that the file was POSTed. */</w:t>
      </w:r>
    </w:p>
    <w:p w14:paraId="78D9E756" w14:textId="77777777" w:rsidR="00CB41CB" w:rsidRDefault="00CB41CB" w:rsidP="00CB41CB">
      <w:pPr>
        <w:pStyle w:val="cpCode"/>
      </w:pPr>
      <w:r>
        <w:t>if (is_uploaded_file($_FILES['classnotes']['tmp_name'])) {</w:t>
      </w:r>
    </w:p>
    <w:p w14:paraId="5A8CC321" w14:textId="77777777" w:rsidR="00CB41CB" w:rsidRDefault="00CB41CB" w:rsidP="00CB41CB">
      <w:pPr>
        <w:pStyle w:val="cpCode"/>
      </w:pPr>
    </w:p>
    <w:p w14:paraId="6526B09D" w14:textId="77777777" w:rsidR="00CB41CB" w:rsidRDefault="00CB41CB" w:rsidP="00CB41CB">
      <w:pPr>
        <w:pStyle w:val="cpCode"/>
      </w:pPr>
      <w:r>
        <w:t xml:space="preserve">     /* Was the file a PDF? */</w:t>
      </w:r>
    </w:p>
    <w:p w14:paraId="185258E5" w14:textId="77777777" w:rsidR="00CB41CB" w:rsidRDefault="00CB41CB" w:rsidP="00CB41CB">
      <w:pPr>
        <w:pStyle w:val="cpCode"/>
      </w:pPr>
      <w:r>
        <w:lastRenderedPageBreak/>
        <w:t xml:space="preserve">     if ($_FILES['classnotes']['type'] != "application/pdf") {</w:t>
      </w:r>
    </w:p>
    <w:p w14:paraId="2A290536" w14:textId="77777777" w:rsidR="00CB41CB" w:rsidRDefault="00CB41CB" w:rsidP="00CB41CB">
      <w:pPr>
        <w:pStyle w:val="cpCode"/>
      </w:pPr>
      <w:r>
        <w:t xml:space="preserve">          echo "&lt;p&gt;Class notes must be uploaded in PDF format.&lt;/p&gt;";</w:t>
      </w:r>
    </w:p>
    <w:p w14:paraId="02B9AF0E" w14:textId="77777777" w:rsidR="00CB41CB" w:rsidRDefault="00CB41CB" w:rsidP="00CB41CB">
      <w:pPr>
        <w:pStyle w:val="cpCode"/>
      </w:pPr>
      <w:r>
        <w:t xml:space="preserve">     } else {</w:t>
      </w:r>
    </w:p>
    <w:p w14:paraId="287D55AC" w14:textId="77777777" w:rsidR="00CB41CB" w:rsidRDefault="00CB41CB" w:rsidP="00CB41CB">
      <w:pPr>
        <w:pStyle w:val="cpCode"/>
      </w:pPr>
      <w:r>
        <w:t xml:space="preserve">          /* move uploaded file to final destination. */</w:t>
      </w:r>
    </w:p>
    <w:p w14:paraId="6B4C7A0E" w14:textId="77777777" w:rsidR="00CB41CB" w:rsidRDefault="00CB41CB" w:rsidP="00CB41CB">
      <w:pPr>
        <w:pStyle w:val="cpCode"/>
      </w:pPr>
      <w:r>
        <w:t xml:space="preserve">          $name = $_POST['name'];</w:t>
      </w:r>
    </w:p>
    <w:p w14:paraId="6FF3625F" w14:textId="77777777" w:rsidR="00CB41CB" w:rsidRDefault="00CB41CB" w:rsidP="00CB41CB">
      <w:pPr>
        <w:pStyle w:val="cpCode"/>
      </w:pPr>
    </w:p>
    <w:p w14:paraId="6711B6F1" w14:textId="77777777" w:rsidR="00CB41CB" w:rsidRDefault="00CB41CB" w:rsidP="00CB41CB">
      <w:pPr>
        <w:pStyle w:val="cpCode"/>
      </w:pPr>
      <w:r>
        <w:t xml:space="preserve">          $result = move_uploaded_file($_FILES['classnotes']['tmp_name'],</w:t>
      </w:r>
    </w:p>
    <w:p w14:paraId="2DA43310" w14:textId="77777777" w:rsidR="00CB41CB" w:rsidRDefault="00CB41CB" w:rsidP="00CB41CB">
      <w:pPr>
        <w:pStyle w:val="cpCode"/>
      </w:pPr>
      <w:r>
        <w:t xml:space="preserve">          FILEREPOSITORY."/$name.pdf");</w:t>
      </w:r>
    </w:p>
    <w:p w14:paraId="0F47BBCA" w14:textId="77777777" w:rsidR="00CB41CB" w:rsidRDefault="00CB41CB" w:rsidP="00CB41CB">
      <w:pPr>
        <w:pStyle w:val="cpCode"/>
      </w:pPr>
    </w:p>
    <w:p w14:paraId="4DFBF917" w14:textId="77777777" w:rsidR="00CB41CB" w:rsidRDefault="00CB41CB" w:rsidP="00CB41CB">
      <w:pPr>
        <w:pStyle w:val="cpCode"/>
      </w:pPr>
      <w:r>
        <w:t xml:space="preserve">          if ($result == 1) echo "&lt;p&gt;File successfully uploaded.&lt;/p&gt;";</w:t>
      </w:r>
    </w:p>
    <w:p w14:paraId="568FD6D9" w14:textId="77777777" w:rsidR="00CB41CB" w:rsidRDefault="00CB41CB" w:rsidP="00CB41CB">
      <w:pPr>
        <w:pStyle w:val="cpCode"/>
      </w:pPr>
      <w:r>
        <w:t xml:space="preserve">               else echo "&lt;p&gt;There was a problem uploading the file.&lt;/p&gt;";</w:t>
      </w:r>
    </w:p>
    <w:p w14:paraId="67322775" w14:textId="77777777" w:rsidR="00CB41CB" w:rsidRDefault="00CB41CB" w:rsidP="00CB41CB">
      <w:pPr>
        <w:pStyle w:val="cpCode"/>
      </w:pPr>
    </w:p>
    <w:p w14:paraId="0A20B189" w14:textId="77777777" w:rsidR="00CB41CB" w:rsidRDefault="00CB41CB" w:rsidP="00CB41CB">
      <w:pPr>
        <w:pStyle w:val="cpCode"/>
      </w:pPr>
      <w:r>
        <w:t xml:space="preserve">     } #endIF</w:t>
      </w:r>
    </w:p>
    <w:p w14:paraId="23479C2E" w14:textId="77777777" w:rsidR="00CB41CB" w:rsidRDefault="00CB41CB" w:rsidP="00CB41CB">
      <w:pPr>
        <w:pStyle w:val="cpCode"/>
      </w:pPr>
    </w:p>
    <w:p w14:paraId="0D3F4829" w14:textId="77777777" w:rsidR="00CB41CB" w:rsidRDefault="00CB41CB" w:rsidP="00CB41CB">
      <w:pPr>
        <w:pStyle w:val="cpCode"/>
      </w:pPr>
      <w:r>
        <w:t>} #endIF</w:t>
      </w:r>
    </w:p>
    <w:p w14:paraId="4FC01041" w14:textId="77777777" w:rsidR="00CB41CB" w:rsidRDefault="00CB41CB" w:rsidP="00CB41CB">
      <w:pPr>
        <w:pStyle w:val="cpCode"/>
      </w:pPr>
      <w:r>
        <w:t>?&gt;</w:t>
      </w:r>
    </w:p>
    <w:p w14:paraId="163C72C5" w14:textId="77777777" w:rsidR="00CB41CB" w:rsidRDefault="00CB41CB" w:rsidP="00CB41CB">
      <w:pPr>
        <w:pStyle w:val="Textbody"/>
      </w:pPr>
    </w:p>
    <w:p w14:paraId="280BAB49" w14:textId="77777777" w:rsidR="00CB41CB" w:rsidRDefault="00CB41CB" w:rsidP="00CB41CB">
      <w:pPr>
        <w:pStyle w:val="Textbody"/>
      </w:pPr>
      <w:r>
        <w:t>Successful file uploads in PHP involves coordination between configuration directives, the $_FILES array, and a properly coded Web form. 388</w:t>
      </w:r>
    </w:p>
    <w:p w14:paraId="62B6E071" w14:textId="77777777" w:rsidR="00CB41CB" w:rsidRDefault="00CB41CB" w:rsidP="00CB41CB">
      <w:pPr>
        <w:pStyle w:val="Textbody"/>
      </w:pPr>
      <w:r>
        <w:t>Directives:</w:t>
      </w:r>
    </w:p>
    <w:p w14:paraId="1CCD2F7C" w14:textId="77777777" w:rsidR="00CB41CB" w:rsidRDefault="00CB41CB" w:rsidP="00CB41CB">
      <w:pPr>
        <w:pStyle w:val="Textbody"/>
        <w:numPr>
          <w:ilvl w:val="0"/>
          <w:numId w:val="56"/>
        </w:numPr>
      </w:pPr>
      <w:proofErr w:type="spellStart"/>
      <w:r>
        <w:t>file_uploads</w:t>
      </w:r>
      <w:proofErr w:type="spellEnd"/>
      <w:r>
        <w:t xml:space="preserve"> = On/Off (default=1)</w:t>
      </w:r>
    </w:p>
    <w:p w14:paraId="06A37920" w14:textId="77777777" w:rsidR="00CB41CB" w:rsidRDefault="00CB41CB" w:rsidP="00CB41CB">
      <w:pPr>
        <w:pStyle w:val="Textbody"/>
        <w:numPr>
          <w:ilvl w:val="0"/>
          <w:numId w:val="56"/>
        </w:numPr>
      </w:pPr>
      <w:proofErr w:type="spellStart"/>
      <w:r>
        <w:t>max_execution_time</w:t>
      </w:r>
      <w:proofErr w:type="spellEnd"/>
      <w:r>
        <w:t>=integer (default 30)</w:t>
      </w:r>
    </w:p>
    <w:p w14:paraId="486A6245" w14:textId="77777777" w:rsidR="00CB41CB" w:rsidRDefault="00CB41CB" w:rsidP="00CB41CB">
      <w:pPr>
        <w:pStyle w:val="Textbody"/>
        <w:numPr>
          <w:ilvl w:val="0"/>
          <w:numId w:val="56"/>
        </w:numPr>
      </w:pPr>
      <w:proofErr w:type="spellStart"/>
      <w:r>
        <w:t>memory_limit</w:t>
      </w:r>
      <w:proofErr w:type="spellEnd"/>
      <w:r>
        <w:t>=</w:t>
      </w:r>
      <w:proofErr w:type="spellStart"/>
      <w:r>
        <w:t>integerM</w:t>
      </w:r>
      <w:proofErr w:type="spellEnd"/>
      <w:r>
        <w:t xml:space="preserve"> (default 8M)</w:t>
      </w:r>
    </w:p>
    <w:p w14:paraId="3448B9E6" w14:textId="77777777" w:rsidR="00CB41CB" w:rsidRDefault="00CB41CB" w:rsidP="00CB41CB">
      <w:pPr>
        <w:pStyle w:val="Textbody"/>
        <w:numPr>
          <w:ilvl w:val="0"/>
          <w:numId w:val="56"/>
        </w:numPr>
      </w:pPr>
      <w:proofErr w:type="spellStart"/>
      <w:r>
        <w:t>upload_max_filesize</w:t>
      </w:r>
      <w:proofErr w:type="spellEnd"/>
      <w:r>
        <w:t>=</w:t>
      </w:r>
      <w:proofErr w:type="spellStart"/>
      <w:r>
        <w:t>integerM</w:t>
      </w:r>
      <w:proofErr w:type="spellEnd"/>
      <w:r>
        <w:t xml:space="preserve"> (default 2M) (should be smaller than </w:t>
      </w:r>
      <w:proofErr w:type="spellStart"/>
      <w:r>
        <w:t>pos_max_size</w:t>
      </w:r>
      <w:proofErr w:type="spellEnd"/>
      <w:r>
        <w:t>)</w:t>
      </w:r>
    </w:p>
    <w:p w14:paraId="6510754F" w14:textId="77777777" w:rsidR="00CB41CB" w:rsidRDefault="00CB41CB" w:rsidP="00CB41CB">
      <w:pPr>
        <w:pStyle w:val="Textbody"/>
        <w:numPr>
          <w:ilvl w:val="0"/>
          <w:numId w:val="56"/>
        </w:numPr>
      </w:pPr>
      <w:proofErr w:type="spellStart"/>
      <w:r>
        <w:t>upload_tmp_dir</w:t>
      </w:r>
      <w:proofErr w:type="spellEnd"/>
      <w:r>
        <w:t>=string (default NULL)</w:t>
      </w:r>
    </w:p>
    <w:p w14:paraId="43713FDA" w14:textId="77777777" w:rsidR="00CB41CB" w:rsidRDefault="00CB41CB" w:rsidP="00CB41CB">
      <w:pPr>
        <w:pStyle w:val="Textbody"/>
        <w:numPr>
          <w:ilvl w:val="0"/>
          <w:numId w:val="56"/>
        </w:numPr>
      </w:pPr>
      <w:proofErr w:type="spellStart"/>
      <w:r>
        <w:t>post_max_size</w:t>
      </w:r>
      <w:proofErr w:type="spellEnd"/>
      <w:r>
        <w:t>=</w:t>
      </w:r>
      <w:proofErr w:type="spellStart"/>
      <w:r>
        <w:t>integerM</w:t>
      </w:r>
      <w:proofErr w:type="spellEnd"/>
      <w:r>
        <w:t xml:space="preserve"> (default 8M)</w:t>
      </w:r>
    </w:p>
    <w:p w14:paraId="6AAB541A" w14:textId="77777777" w:rsidR="00CB41CB" w:rsidRDefault="00CB41CB" w:rsidP="00CB41CB">
      <w:pPr>
        <w:pStyle w:val="Textbody"/>
      </w:pPr>
      <w:r>
        <w:t>389</w:t>
      </w:r>
    </w:p>
    <w:p w14:paraId="49C65557" w14:textId="77777777" w:rsidR="00CB41CB" w:rsidRDefault="00CB41CB" w:rsidP="00CB41CB">
      <w:pPr>
        <w:pStyle w:val="Textbody"/>
      </w:pPr>
      <w:r>
        <w:t xml:space="preserve">The </w:t>
      </w:r>
      <w:r w:rsidRPr="00114E3E">
        <w:rPr>
          <w:rStyle w:val="ccterm"/>
        </w:rPr>
        <w:t>$_FILES</w:t>
      </w:r>
      <w:r>
        <w:t xml:space="preserve"> array is the only </w:t>
      </w:r>
      <w:r w:rsidRPr="00114E3E">
        <w:rPr>
          <w:rStyle w:val="ccterm"/>
        </w:rPr>
        <w:t>EGCPFS</w:t>
      </w:r>
      <w:r>
        <w:t xml:space="preserve"> (environment, get, cookie, put, </w:t>
      </w:r>
      <w:proofErr w:type="spellStart"/>
      <w:proofErr w:type="gramStart"/>
      <w:r>
        <w:t>files,server</w:t>
      </w:r>
      <w:proofErr w:type="spellEnd"/>
      <w:proofErr w:type="gramEnd"/>
      <w:r>
        <w:t xml:space="preserve">) </w:t>
      </w:r>
      <w:proofErr w:type="spellStart"/>
      <w:r>
        <w:t>superglobal</w:t>
      </w:r>
      <w:proofErr w:type="spellEnd"/>
      <w:r>
        <w:t xml:space="preserve"> array that is two-dimensional. 390</w:t>
      </w:r>
    </w:p>
    <w:p w14:paraId="58C4DA06" w14:textId="77777777" w:rsidR="00CB41CB" w:rsidRDefault="00CB41CB" w:rsidP="00CB41CB">
      <w:pPr>
        <w:pStyle w:val="Textbody"/>
        <w:numPr>
          <w:ilvl w:val="0"/>
          <w:numId w:val="57"/>
        </w:numPr>
      </w:pPr>
      <w:r>
        <w:t>$_FILES['</w:t>
      </w:r>
      <w:proofErr w:type="spellStart"/>
      <w:r>
        <w:t>userfile</w:t>
      </w:r>
      <w:proofErr w:type="spellEnd"/>
      <w:proofErr w:type="gramStart"/>
      <w:r>
        <w:t>'][</w:t>
      </w:r>
      <w:proofErr w:type="gramEnd"/>
      <w:r>
        <w:t>'error']</w:t>
      </w:r>
    </w:p>
    <w:p w14:paraId="12ECF5D8" w14:textId="77777777" w:rsidR="00CB41CB" w:rsidRDefault="00CB41CB" w:rsidP="00CB41CB">
      <w:pPr>
        <w:pStyle w:val="Textbody"/>
        <w:numPr>
          <w:ilvl w:val="0"/>
          <w:numId w:val="57"/>
        </w:numPr>
      </w:pPr>
      <w:r>
        <w:t>$_FILES['</w:t>
      </w:r>
      <w:proofErr w:type="spellStart"/>
      <w:r>
        <w:t>userfile</w:t>
      </w:r>
      <w:proofErr w:type="spellEnd"/>
      <w:proofErr w:type="gramStart"/>
      <w:r>
        <w:t>'][</w:t>
      </w:r>
      <w:proofErr w:type="gramEnd"/>
      <w:r>
        <w:t>'name']</w:t>
      </w:r>
    </w:p>
    <w:p w14:paraId="27A014E5" w14:textId="77777777" w:rsidR="00CB41CB" w:rsidRDefault="00CB41CB" w:rsidP="00CB41CB">
      <w:pPr>
        <w:pStyle w:val="Textbody"/>
        <w:numPr>
          <w:ilvl w:val="0"/>
          <w:numId w:val="57"/>
        </w:numPr>
      </w:pPr>
      <w:r>
        <w:t>$_FILES['</w:t>
      </w:r>
      <w:proofErr w:type="spellStart"/>
      <w:r>
        <w:t>userfile</w:t>
      </w:r>
      <w:proofErr w:type="spellEnd"/>
      <w:proofErr w:type="gramStart"/>
      <w:r>
        <w:t>'][</w:t>
      </w:r>
      <w:proofErr w:type="gramEnd"/>
      <w:r>
        <w:t>'size']</w:t>
      </w:r>
    </w:p>
    <w:p w14:paraId="434E5C39" w14:textId="77777777" w:rsidR="00CB41CB" w:rsidRDefault="00CB41CB" w:rsidP="00CB41CB">
      <w:pPr>
        <w:pStyle w:val="Textbody"/>
        <w:numPr>
          <w:ilvl w:val="0"/>
          <w:numId w:val="57"/>
        </w:numPr>
      </w:pPr>
      <w:r>
        <w:t>$_FILES['</w:t>
      </w:r>
      <w:proofErr w:type="spellStart"/>
      <w:r>
        <w:t>userfile</w:t>
      </w:r>
      <w:proofErr w:type="spellEnd"/>
      <w:proofErr w:type="gramStart"/>
      <w:r>
        <w:t>'][</w:t>
      </w:r>
      <w:proofErr w:type="gramEnd"/>
      <w:r>
        <w:t>'</w:t>
      </w:r>
      <w:proofErr w:type="spellStart"/>
      <w:r>
        <w:t>tmp_name</w:t>
      </w:r>
      <w:proofErr w:type="spellEnd"/>
      <w:r>
        <w:t>']</w:t>
      </w:r>
    </w:p>
    <w:p w14:paraId="3034D80A" w14:textId="77777777" w:rsidR="00CB41CB" w:rsidRDefault="00CB41CB" w:rsidP="00CB41CB">
      <w:pPr>
        <w:pStyle w:val="Textbody"/>
        <w:numPr>
          <w:ilvl w:val="0"/>
          <w:numId w:val="57"/>
        </w:numPr>
      </w:pPr>
      <w:r>
        <w:t>$_FILES['</w:t>
      </w:r>
      <w:proofErr w:type="spellStart"/>
      <w:r>
        <w:t>userfile</w:t>
      </w:r>
      <w:proofErr w:type="spellEnd"/>
      <w:proofErr w:type="gramStart"/>
      <w:r>
        <w:t>'][</w:t>
      </w:r>
      <w:proofErr w:type="gramEnd"/>
      <w:r>
        <w:t>'type']</w:t>
      </w:r>
    </w:p>
    <w:p w14:paraId="7650CF98" w14:textId="77777777" w:rsidR="00CB41CB" w:rsidRDefault="00CB41CB" w:rsidP="00CB41CB">
      <w:pPr>
        <w:pStyle w:val="Textbody"/>
      </w:pPr>
      <w:r>
        <w:t>391</w:t>
      </w:r>
    </w:p>
    <w:p w14:paraId="153903DD" w14:textId="77777777" w:rsidR="00CB41CB" w:rsidRDefault="00CB41CB" w:rsidP="00CB41CB">
      <w:pPr>
        <w:pStyle w:val="Textbody"/>
      </w:pPr>
      <w:r>
        <w:t xml:space="preserve">The </w:t>
      </w:r>
      <w:proofErr w:type="spellStart"/>
      <w:r w:rsidRPr="00114E3E">
        <w:rPr>
          <w:rStyle w:val="ccterm"/>
        </w:rPr>
        <w:t>is_uploaded_file</w:t>
      </w:r>
      <w:proofErr w:type="spellEnd"/>
      <w:r>
        <w:t xml:space="preserve"> function is intended to detect if a hacker is trying to send a server file (like /</w:t>
      </w:r>
      <w:proofErr w:type="spellStart"/>
      <w:r>
        <w:t>etc</w:t>
      </w:r>
      <w:proofErr w:type="spellEnd"/>
      <w:r>
        <w:t>/passwd) to the temporary upload bin to have it copied to the publicly available area. This function determines if the file was indeed uploaded from the form. 392</w:t>
      </w:r>
    </w:p>
    <w:p w14:paraId="475602B0" w14:textId="77777777" w:rsidR="00CB41CB" w:rsidRDefault="00CB41CB" w:rsidP="00CB41CB">
      <w:pPr>
        <w:pStyle w:val="Textbody"/>
      </w:pPr>
      <w:r>
        <w:t xml:space="preserve">The </w:t>
      </w:r>
      <w:proofErr w:type="spellStart"/>
      <w:r w:rsidRPr="00114E3E">
        <w:rPr>
          <w:rStyle w:val="ccterm"/>
        </w:rPr>
        <w:t>move_uploaded_file</w:t>
      </w:r>
      <w:proofErr w:type="spellEnd"/>
      <w:r>
        <w:t xml:space="preserve"> function works </w:t>
      </w:r>
      <w:proofErr w:type="gramStart"/>
      <w:r>
        <w:t>similar to</w:t>
      </w:r>
      <w:proofErr w:type="gramEnd"/>
      <w:r>
        <w:t xml:space="preserve"> copy except that it ensures that the file being moved was uploaded via HTTP POST.  If you use this function, you can </w:t>
      </w:r>
      <w:proofErr w:type="spellStart"/>
      <w:r>
        <w:t>forgoe</w:t>
      </w:r>
      <w:proofErr w:type="spellEnd"/>
      <w:r>
        <w:t xml:space="preserve"> </w:t>
      </w:r>
      <w:proofErr w:type="spellStart"/>
      <w:r>
        <w:t>is_uploaded_file</w:t>
      </w:r>
      <w:proofErr w:type="spellEnd"/>
      <w:r>
        <w:t>.</w:t>
      </w:r>
    </w:p>
    <w:p w14:paraId="49B1E5C4" w14:textId="77777777" w:rsidR="00CB41CB" w:rsidRDefault="00CB41CB" w:rsidP="00CB41CB">
      <w:pPr>
        <w:pStyle w:val="cpCode"/>
      </w:pPr>
      <w:r>
        <w:lastRenderedPageBreak/>
        <w:t>move_uploaded_file($_FILES['classnotes']['tmp_name'],</w:t>
      </w:r>
    </w:p>
    <w:p w14:paraId="48C86326" w14:textId="77777777" w:rsidR="00CB41CB" w:rsidRDefault="00CB41CB" w:rsidP="00CB41CB">
      <w:pPr>
        <w:pStyle w:val="cpCode"/>
      </w:pPr>
      <w:r>
        <w:tab/>
        <w:t>"/www/htdocs/classnotes/" .$_FILES['classnotes']['name']);</w:t>
      </w:r>
    </w:p>
    <w:p w14:paraId="4A908591" w14:textId="77777777" w:rsidR="00CB41CB" w:rsidRDefault="00CB41CB" w:rsidP="00CB41CB">
      <w:pPr>
        <w:pStyle w:val="Textbody"/>
      </w:pPr>
      <w:r>
        <w:t>393</w:t>
      </w:r>
    </w:p>
    <w:p w14:paraId="2560E092" w14:textId="77777777" w:rsidR="00CB41CB" w:rsidRDefault="00CB41CB" w:rsidP="00CB41CB">
      <w:pPr>
        <w:pStyle w:val="Textbody"/>
      </w:pPr>
      <w:r>
        <w:t>The $_FILES['</w:t>
      </w:r>
      <w:proofErr w:type="spellStart"/>
      <w:r>
        <w:t>userfile</w:t>
      </w:r>
      <w:proofErr w:type="spellEnd"/>
      <w:proofErr w:type="gramStart"/>
      <w:r>
        <w:t>'][</w:t>
      </w:r>
      <w:proofErr w:type="gramEnd"/>
      <w:r>
        <w:t>'error'] code will inform you if an error has occurred in the upload process.</w:t>
      </w:r>
    </w:p>
    <w:p w14:paraId="1094132A" w14:textId="77777777" w:rsidR="00CB41CB" w:rsidRDefault="00CB41CB" w:rsidP="00CB41CB">
      <w:pPr>
        <w:pStyle w:val="Textbody"/>
      </w:pPr>
      <w:r>
        <w:t>The following code upload class notes and renames them for the last name of the student uploading them.  It only allows PDF files:</w:t>
      </w:r>
    </w:p>
    <w:p w14:paraId="1BAFE8BC" w14:textId="77777777" w:rsidR="00CB41CB" w:rsidRDefault="00CB41CB" w:rsidP="00CB41CB">
      <w:pPr>
        <w:pStyle w:val="cpCode"/>
      </w:pPr>
      <w:r>
        <w:t>&lt;form action="uploadmanager.php" enctype="multipart/form-data" method="post"&gt;</w:t>
      </w:r>
    </w:p>
    <w:p w14:paraId="468029CC" w14:textId="77777777" w:rsidR="00CB41CB" w:rsidRDefault="00CB41CB" w:rsidP="00CB41CB">
      <w:pPr>
        <w:pStyle w:val="cpCode"/>
      </w:pPr>
      <w:r>
        <w:t xml:space="preserve">     Last Name:&lt;br /&gt; &lt;input type="text" name="name" value="" /&gt;&lt;br /&gt;</w:t>
      </w:r>
    </w:p>
    <w:p w14:paraId="3DD0451C" w14:textId="77777777" w:rsidR="00CB41CB" w:rsidRDefault="00CB41CB" w:rsidP="00CB41CB">
      <w:pPr>
        <w:pStyle w:val="cpCode"/>
      </w:pPr>
      <w:r>
        <w:t xml:space="preserve">     Class Notes:&lt;br /&gt; &lt;input type="file" name="classnotes" value="" /&gt;&lt;br /&gt;</w:t>
      </w:r>
    </w:p>
    <w:p w14:paraId="79F82061" w14:textId="77777777" w:rsidR="00CB41CB" w:rsidRDefault="00CB41CB" w:rsidP="00CB41CB">
      <w:pPr>
        <w:pStyle w:val="cpCode"/>
      </w:pPr>
      <w:r>
        <w:t xml:space="preserve">     &lt;p&gt;&lt;input type="submit" name="submit" value="Submit Notes" /&gt;&lt;/p&gt;</w:t>
      </w:r>
    </w:p>
    <w:p w14:paraId="3EFF27F1" w14:textId="77777777" w:rsidR="00CB41CB" w:rsidRDefault="00CB41CB" w:rsidP="00CB41CB">
      <w:pPr>
        <w:pStyle w:val="cpCode"/>
      </w:pPr>
      <w:r>
        <w:t>&lt;/form&gt;</w:t>
      </w:r>
    </w:p>
    <w:p w14:paraId="5DAC2862" w14:textId="77777777" w:rsidR="00CB41CB" w:rsidRDefault="00CB41CB" w:rsidP="00CB41CB">
      <w:pPr>
        <w:pStyle w:val="cpCode"/>
      </w:pPr>
    </w:p>
    <w:p w14:paraId="30961DA8" w14:textId="77777777" w:rsidR="00CB41CB" w:rsidRDefault="00CB41CB" w:rsidP="00CB41CB">
      <w:pPr>
        <w:pStyle w:val="cpCode"/>
      </w:pPr>
      <w:r>
        <w:t>&lt;?php</w:t>
      </w:r>
    </w:p>
    <w:p w14:paraId="09FC78A5" w14:textId="77777777" w:rsidR="00CB41CB" w:rsidRDefault="00CB41CB" w:rsidP="00CB41CB">
      <w:pPr>
        <w:pStyle w:val="cpCode"/>
      </w:pPr>
      <w:r>
        <w:t>/* Set a few constants */</w:t>
      </w:r>
    </w:p>
    <w:p w14:paraId="35AD17C7" w14:textId="77777777" w:rsidR="00CB41CB" w:rsidRDefault="00CB41CB" w:rsidP="00CB41CB">
      <w:pPr>
        <w:pStyle w:val="cpCode"/>
      </w:pPr>
      <w:r>
        <w:t>define ("FILEREPOSITORY","/home/www/htdocs/class/classnotes/");</w:t>
      </w:r>
    </w:p>
    <w:p w14:paraId="4C75EBDC" w14:textId="77777777" w:rsidR="00CB41CB" w:rsidRDefault="00CB41CB" w:rsidP="00CB41CB">
      <w:pPr>
        <w:pStyle w:val="cpCode"/>
      </w:pPr>
    </w:p>
    <w:p w14:paraId="62E62419" w14:textId="77777777" w:rsidR="00CB41CB" w:rsidRDefault="00CB41CB" w:rsidP="00CB41CB">
      <w:pPr>
        <w:pStyle w:val="cpCode"/>
      </w:pPr>
      <w:r>
        <w:t>/* Make sure that the file was POSTed. */</w:t>
      </w:r>
    </w:p>
    <w:p w14:paraId="3203B05E" w14:textId="77777777" w:rsidR="00CB41CB" w:rsidRDefault="00CB41CB" w:rsidP="00CB41CB">
      <w:pPr>
        <w:pStyle w:val="cpCode"/>
      </w:pPr>
      <w:r>
        <w:t>if (is_uploaded_file($_FILES['classnotes']['tmp_name'])) {</w:t>
      </w:r>
    </w:p>
    <w:p w14:paraId="5291E575" w14:textId="77777777" w:rsidR="00CB41CB" w:rsidRDefault="00CB41CB" w:rsidP="00CB41CB">
      <w:pPr>
        <w:pStyle w:val="cpCode"/>
      </w:pPr>
    </w:p>
    <w:p w14:paraId="421C9524" w14:textId="77777777" w:rsidR="00CB41CB" w:rsidRDefault="00CB41CB" w:rsidP="00CB41CB">
      <w:pPr>
        <w:pStyle w:val="cpCode"/>
      </w:pPr>
      <w:r>
        <w:t xml:space="preserve">     /* Was the file a PDF? */</w:t>
      </w:r>
    </w:p>
    <w:p w14:paraId="5D926589" w14:textId="77777777" w:rsidR="00CB41CB" w:rsidRDefault="00CB41CB" w:rsidP="00CB41CB">
      <w:pPr>
        <w:pStyle w:val="cpCode"/>
      </w:pPr>
      <w:r>
        <w:t xml:space="preserve">     if ($_FILES['classnotes']['type'] != "application/pdf") {</w:t>
      </w:r>
    </w:p>
    <w:p w14:paraId="544E2258" w14:textId="77777777" w:rsidR="00CB41CB" w:rsidRDefault="00CB41CB" w:rsidP="00CB41CB">
      <w:pPr>
        <w:pStyle w:val="cpCode"/>
      </w:pPr>
      <w:r>
        <w:t xml:space="preserve">          echo "&lt;p&gt;Class notes must be uploaded in PDF format.&lt;/p&gt;";</w:t>
      </w:r>
    </w:p>
    <w:p w14:paraId="5488612F" w14:textId="77777777" w:rsidR="00CB41CB" w:rsidRDefault="00CB41CB" w:rsidP="00CB41CB">
      <w:pPr>
        <w:pStyle w:val="cpCode"/>
      </w:pPr>
      <w:r>
        <w:t xml:space="preserve">     } else {</w:t>
      </w:r>
    </w:p>
    <w:p w14:paraId="0F053267" w14:textId="77777777" w:rsidR="00CB41CB" w:rsidRDefault="00CB41CB" w:rsidP="00CB41CB">
      <w:pPr>
        <w:pStyle w:val="cpCode"/>
      </w:pPr>
      <w:r>
        <w:t xml:space="preserve">          /* move uploaded file to final destination. */</w:t>
      </w:r>
    </w:p>
    <w:p w14:paraId="556B433A" w14:textId="77777777" w:rsidR="00CB41CB" w:rsidRDefault="00CB41CB" w:rsidP="00CB41CB">
      <w:pPr>
        <w:pStyle w:val="cpCode"/>
      </w:pPr>
      <w:r>
        <w:t xml:space="preserve">          $name = $_POST['name'];</w:t>
      </w:r>
    </w:p>
    <w:p w14:paraId="0EFEEF8D" w14:textId="77777777" w:rsidR="00CB41CB" w:rsidRDefault="00CB41CB" w:rsidP="00CB41CB">
      <w:pPr>
        <w:pStyle w:val="cpCode"/>
      </w:pPr>
    </w:p>
    <w:p w14:paraId="6538A1C7" w14:textId="77777777" w:rsidR="00CB41CB" w:rsidRDefault="00CB41CB" w:rsidP="00CB41CB">
      <w:pPr>
        <w:pStyle w:val="cpCode"/>
      </w:pPr>
      <w:r>
        <w:t xml:space="preserve">          $result = move_uploaded_file($_FILES['classnotes']['tmp_name'],</w:t>
      </w:r>
    </w:p>
    <w:p w14:paraId="48A339EA" w14:textId="77777777" w:rsidR="00CB41CB" w:rsidRDefault="00CB41CB" w:rsidP="00CB41CB">
      <w:pPr>
        <w:pStyle w:val="cpCode"/>
      </w:pPr>
      <w:r>
        <w:t xml:space="preserve">          FILEREPOSITORY."/$name.pdf");</w:t>
      </w:r>
    </w:p>
    <w:p w14:paraId="38F1B20E" w14:textId="77777777" w:rsidR="00CB41CB" w:rsidRDefault="00CB41CB" w:rsidP="00CB41CB">
      <w:pPr>
        <w:pStyle w:val="cpCode"/>
      </w:pPr>
    </w:p>
    <w:p w14:paraId="2B489A14" w14:textId="77777777" w:rsidR="00CB41CB" w:rsidRDefault="00CB41CB" w:rsidP="00CB41CB">
      <w:pPr>
        <w:pStyle w:val="cpCode"/>
      </w:pPr>
      <w:r>
        <w:t xml:space="preserve">          if ($result == 1) echo "&lt;p&gt;File successfully uploaded.&lt;/p&gt;";</w:t>
      </w:r>
    </w:p>
    <w:p w14:paraId="1B4BC6B0" w14:textId="77777777" w:rsidR="00CB41CB" w:rsidRDefault="00CB41CB" w:rsidP="00CB41CB">
      <w:pPr>
        <w:pStyle w:val="cpCode"/>
      </w:pPr>
      <w:r>
        <w:t xml:space="preserve">               else echo "&lt;p&gt;There was a problem uploading the file.&lt;/p&gt;";</w:t>
      </w:r>
    </w:p>
    <w:p w14:paraId="4512041C" w14:textId="77777777" w:rsidR="00CB41CB" w:rsidRDefault="00CB41CB" w:rsidP="00CB41CB">
      <w:pPr>
        <w:pStyle w:val="cpCode"/>
      </w:pPr>
    </w:p>
    <w:p w14:paraId="5F348C86" w14:textId="77777777" w:rsidR="00CB41CB" w:rsidRDefault="00CB41CB" w:rsidP="00CB41CB">
      <w:pPr>
        <w:pStyle w:val="cpCode"/>
      </w:pPr>
      <w:r>
        <w:t xml:space="preserve">     } #endIF</w:t>
      </w:r>
    </w:p>
    <w:p w14:paraId="7DFFCF29" w14:textId="77777777" w:rsidR="00CB41CB" w:rsidRDefault="00CB41CB" w:rsidP="00CB41CB">
      <w:pPr>
        <w:pStyle w:val="cpCode"/>
      </w:pPr>
    </w:p>
    <w:p w14:paraId="59BB59F8" w14:textId="77777777" w:rsidR="00CB41CB" w:rsidRDefault="00CB41CB" w:rsidP="00CB41CB">
      <w:pPr>
        <w:pStyle w:val="cpCode"/>
      </w:pPr>
      <w:r>
        <w:t>} #endIF</w:t>
      </w:r>
    </w:p>
    <w:p w14:paraId="03776586" w14:textId="77777777" w:rsidR="00CB41CB" w:rsidRDefault="00CB41CB" w:rsidP="00CB41CB">
      <w:pPr>
        <w:pStyle w:val="cpCode"/>
      </w:pPr>
      <w:r>
        <w:t>?&gt;</w:t>
      </w:r>
    </w:p>
    <w:p w14:paraId="167E84C6" w14:textId="77777777" w:rsidR="00CB41CB" w:rsidRDefault="00CB41CB" w:rsidP="00CB41CB">
      <w:pPr>
        <w:pStyle w:val="cpcaution"/>
      </w:pPr>
      <w:r>
        <w:t>Remember that files uploaded and moved are under the guise of the Web server daemon owner.  This user must have sufficient privileges in both the temporary and destination directories.</w:t>
      </w:r>
    </w:p>
    <w:p w14:paraId="0EB85129" w14:textId="77777777" w:rsidR="00CB41CB" w:rsidRDefault="00CB41CB" w:rsidP="00CB41CB">
      <w:pPr>
        <w:pStyle w:val="Textbody"/>
      </w:pPr>
      <w:r>
        <w:t>395</w:t>
      </w:r>
    </w:p>
    <w:p w14:paraId="500E5255" w14:textId="77777777" w:rsidR="00CB41CB" w:rsidRDefault="00CB41CB" w:rsidP="00CB41CB">
      <w:pPr>
        <w:pStyle w:val="Textbody"/>
      </w:pPr>
      <w:r>
        <w:t xml:space="preserve">While it's easy enough to write your own upload functions, the PEAR </w:t>
      </w:r>
      <w:proofErr w:type="spellStart"/>
      <w:r w:rsidRPr="00114E3E">
        <w:rPr>
          <w:rStyle w:val="ccterm"/>
        </w:rPr>
        <w:t>HTTP_Upload</w:t>
      </w:r>
      <w:proofErr w:type="spellEnd"/>
      <w:r>
        <w:t xml:space="preserve"> package renders this a truly trivial task.</w:t>
      </w:r>
    </w:p>
    <w:p w14:paraId="507968CF" w14:textId="77777777" w:rsidR="00CB41CB" w:rsidRDefault="00CB41CB" w:rsidP="00CB41CB">
      <w:pPr>
        <w:pStyle w:val="cpCode"/>
      </w:pPr>
      <w:r>
        <w:t>Pear install HTTP_Upload</w:t>
      </w:r>
    </w:p>
    <w:p w14:paraId="5CB6B68C" w14:textId="77777777" w:rsidR="00CB41CB" w:rsidRDefault="00CB41CB" w:rsidP="00CB41CB">
      <w:pPr>
        <w:pStyle w:val="Textbody"/>
      </w:pPr>
      <w:r>
        <w:t>396</w:t>
      </w:r>
    </w:p>
    <w:p w14:paraId="68860188" w14:textId="77777777" w:rsidR="00CB41CB" w:rsidRDefault="00CB41CB" w:rsidP="00CB41CB">
      <w:pPr>
        <w:pStyle w:val="Textbody"/>
      </w:pPr>
      <w:r>
        <w:lastRenderedPageBreak/>
        <w:t xml:space="preserve">To use this class, you pass the name of the form field to the </w:t>
      </w:r>
      <w:proofErr w:type="spellStart"/>
      <w:r w:rsidRPr="00114E3E">
        <w:rPr>
          <w:rStyle w:val="ccterm"/>
        </w:rPr>
        <w:t>getFiles</w:t>
      </w:r>
      <w:proofErr w:type="spellEnd"/>
      <w:r>
        <w:t xml:space="preserve"> method.  If it passes the </w:t>
      </w:r>
      <w:proofErr w:type="spellStart"/>
      <w:r w:rsidRPr="00114E3E">
        <w:rPr>
          <w:rStyle w:val="ccterm"/>
        </w:rPr>
        <w:t>isValid</w:t>
      </w:r>
      <w:proofErr w:type="spellEnd"/>
      <w:r>
        <w:t xml:space="preserve"> method call, you then pass it along to </w:t>
      </w:r>
      <w:proofErr w:type="spellStart"/>
      <w:r w:rsidRPr="00114E3E">
        <w:rPr>
          <w:rStyle w:val="ccterm"/>
        </w:rPr>
        <w:t>moveTo</w:t>
      </w:r>
      <w:proofErr w:type="spellEnd"/>
      <w:r>
        <w:t>.</w:t>
      </w:r>
    </w:p>
    <w:p w14:paraId="77F5B517" w14:textId="77777777" w:rsidR="00CB41CB" w:rsidRDefault="00CB41CB" w:rsidP="00677A1C">
      <w:pPr>
        <w:pStyle w:val="cpNote"/>
      </w:pPr>
      <w:r>
        <w:t>Transferring files via the Web eliminates a great many inconveniences otherwise posed by firewalls and FTP servers and clients.</w:t>
      </w:r>
    </w:p>
    <w:p w14:paraId="283128C5" w14:textId="77777777" w:rsidR="00CB41CB" w:rsidRDefault="00CB41CB" w:rsidP="00CB41CB">
      <w:pPr>
        <w:pStyle w:val="Textbody"/>
      </w:pPr>
      <w:r>
        <w:t>399</w:t>
      </w:r>
    </w:p>
    <w:p w14:paraId="00F5D953" w14:textId="77777777" w:rsidR="00CB41CB" w:rsidRDefault="00CB41CB" w:rsidP="00CB41CB">
      <w:pPr>
        <w:pStyle w:val="Heading2"/>
      </w:pPr>
      <w:bookmarkStart w:id="34" w:name="_Toc102904141"/>
      <w:bookmarkStart w:id="35" w:name="_Toc102904502"/>
      <w:r>
        <w:t>Networking</w:t>
      </w:r>
      <w:bookmarkEnd w:id="34"/>
      <w:bookmarkEnd w:id="35"/>
    </w:p>
    <w:p w14:paraId="729EEAC3" w14:textId="77777777" w:rsidR="00CB41CB" w:rsidRDefault="00CB41CB" w:rsidP="00CB41CB">
      <w:pPr>
        <w:pStyle w:val="Textbody"/>
      </w:pPr>
      <w:r>
        <w:t>With the introduction of the command-line interface (</w:t>
      </w:r>
      <w:r w:rsidRPr="00114E3E">
        <w:rPr>
          <w:rStyle w:val="ccterm"/>
        </w:rPr>
        <w:t>CLI</w:t>
      </w:r>
      <w:r>
        <w:t>) in PHP 4.2.0, PHP is nor increasingly used for system administration. 401</w:t>
      </w:r>
    </w:p>
    <w:p w14:paraId="55A14216" w14:textId="77777777" w:rsidR="00CB41CB" w:rsidRDefault="00CB41CB" w:rsidP="00677A1C">
      <w:pPr>
        <w:pStyle w:val="cpNote"/>
      </w:pPr>
      <w:r>
        <w:t>Several of the functions in this chapter don't work on Windows.  Check out the PEAR package Net_DNS to emulate their capabilities.</w:t>
      </w:r>
    </w:p>
    <w:p w14:paraId="26712621" w14:textId="77777777" w:rsidR="00CB41CB" w:rsidRDefault="00CB41CB" w:rsidP="00CB41CB">
      <w:pPr>
        <w:pStyle w:val="Textbody"/>
      </w:pPr>
      <w:r>
        <w:t>402</w:t>
      </w:r>
    </w:p>
    <w:p w14:paraId="5DD07530" w14:textId="77777777" w:rsidR="00CB41CB" w:rsidRDefault="00CB41CB" w:rsidP="00CB41CB">
      <w:pPr>
        <w:pStyle w:val="Textbody"/>
      </w:pPr>
      <w:r w:rsidRPr="00114E3E">
        <w:rPr>
          <w:rStyle w:val="ccterm"/>
        </w:rPr>
        <w:t>DNS</w:t>
      </w:r>
      <w:r>
        <w:t xml:space="preserve"> (</w:t>
      </w:r>
      <w:r w:rsidRPr="00114E3E">
        <w:rPr>
          <w:rStyle w:val="ccterm"/>
        </w:rPr>
        <w:t>Domain Name System</w:t>
      </w:r>
      <w:r>
        <w:t>)</w:t>
      </w:r>
    </w:p>
    <w:p w14:paraId="212C8AEE" w14:textId="77777777" w:rsidR="00CB41CB" w:rsidRDefault="00CB41CB" w:rsidP="00CB41CB">
      <w:pPr>
        <w:pStyle w:val="Textbody"/>
      </w:pPr>
      <w:r>
        <w:t xml:space="preserve">The </w:t>
      </w:r>
      <w:proofErr w:type="spellStart"/>
      <w:r w:rsidRPr="00114E3E">
        <w:rPr>
          <w:rStyle w:val="ccterm"/>
        </w:rPr>
        <w:t>checkdnsrr</w:t>
      </w:r>
      <w:proofErr w:type="spellEnd"/>
      <w:r>
        <w:t xml:space="preserve"> function checks for the existence of DNS records: (not implemented on Windows)</w:t>
      </w:r>
    </w:p>
    <w:p w14:paraId="44DA93CB" w14:textId="77777777" w:rsidR="00CB41CB" w:rsidRDefault="00CB41CB" w:rsidP="00CB41CB">
      <w:pPr>
        <w:pStyle w:val="cpCode"/>
      </w:pPr>
      <w:r>
        <w:t>int checkdnsrr(string host [, string type])</w:t>
      </w:r>
    </w:p>
    <w:p w14:paraId="1064A997" w14:textId="77777777" w:rsidR="00CB41CB" w:rsidRDefault="00CB41CB" w:rsidP="00CB41CB">
      <w:pPr>
        <w:pStyle w:val="Textbody"/>
      </w:pPr>
      <w:r>
        <w:t>Possible record types include the following:</w:t>
      </w:r>
    </w:p>
    <w:p w14:paraId="00CACD57" w14:textId="77777777" w:rsidR="00CB41CB" w:rsidRDefault="00CB41CB" w:rsidP="00CB41CB">
      <w:pPr>
        <w:pStyle w:val="Textbody"/>
        <w:numPr>
          <w:ilvl w:val="0"/>
          <w:numId w:val="58"/>
        </w:numPr>
      </w:pPr>
      <w:r>
        <w:t>A (Ipv4 Address Record)</w:t>
      </w:r>
    </w:p>
    <w:p w14:paraId="7F344104" w14:textId="77777777" w:rsidR="00CB41CB" w:rsidRDefault="00CB41CB" w:rsidP="00CB41CB">
      <w:pPr>
        <w:pStyle w:val="Textbody"/>
        <w:numPr>
          <w:ilvl w:val="0"/>
          <w:numId w:val="58"/>
        </w:numPr>
      </w:pPr>
      <w:r>
        <w:t>AAAA (Ipv6 Address Record)</w:t>
      </w:r>
    </w:p>
    <w:p w14:paraId="12AF426C" w14:textId="77777777" w:rsidR="00CB41CB" w:rsidRDefault="00CB41CB" w:rsidP="00CB41CB">
      <w:pPr>
        <w:pStyle w:val="Textbody"/>
        <w:numPr>
          <w:ilvl w:val="0"/>
          <w:numId w:val="58"/>
        </w:numPr>
      </w:pPr>
      <w:r>
        <w:t>A6</w:t>
      </w:r>
    </w:p>
    <w:p w14:paraId="6893F3F0" w14:textId="77777777" w:rsidR="00CB41CB" w:rsidRDefault="00CB41CB" w:rsidP="00CB41CB">
      <w:pPr>
        <w:pStyle w:val="Textbody"/>
        <w:numPr>
          <w:ilvl w:val="0"/>
          <w:numId w:val="58"/>
        </w:numPr>
      </w:pPr>
      <w:r>
        <w:t>ANY (look for any records)</w:t>
      </w:r>
    </w:p>
    <w:p w14:paraId="0F021BB4" w14:textId="77777777" w:rsidR="00CB41CB" w:rsidRDefault="00CB41CB" w:rsidP="00CB41CB">
      <w:pPr>
        <w:pStyle w:val="Textbody"/>
        <w:numPr>
          <w:ilvl w:val="0"/>
          <w:numId w:val="58"/>
        </w:numPr>
      </w:pPr>
      <w:r>
        <w:t>CNAME (Canonical Name Records. Maps an alias to the real domain name)</w:t>
      </w:r>
    </w:p>
    <w:p w14:paraId="5EED6FE0" w14:textId="77777777" w:rsidR="00CB41CB" w:rsidRDefault="00CB41CB" w:rsidP="00CB41CB">
      <w:pPr>
        <w:pStyle w:val="Textbody"/>
        <w:numPr>
          <w:ilvl w:val="0"/>
          <w:numId w:val="58"/>
        </w:numPr>
      </w:pPr>
      <w:r>
        <w:t>MX (Mail Exchange Record)</w:t>
      </w:r>
    </w:p>
    <w:p w14:paraId="55E9DA03" w14:textId="77777777" w:rsidR="00CB41CB" w:rsidRDefault="00CB41CB" w:rsidP="00CB41CB">
      <w:pPr>
        <w:pStyle w:val="Textbody"/>
        <w:numPr>
          <w:ilvl w:val="0"/>
          <w:numId w:val="58"/>
        </w:numPr>
      </w:pPr>
      <w:r>
        <w:t xml:space="preserve">NAPTR (naming Authority Pointer. Allows for non-DNS-compliant </w:t>
      </w:r>
      <w:proofErr w:type="gramStart"/>
      <w:r>
        <w:t>names</w:t>
      </w:r>
      <w:proofErr w:type="gramEnd"/>
    </w:p>
    <w:p w14:paraId="075D85AD" w14:textId="77777777" w:rsidR="00CB41CB" w:rsidRDefault="00CB41CB" w:rsidP="00CB41CB">
      <w:pPr>
        <w:pStyle w:val="Textbody"/>
        <w:numPr>
          <w:ilvl w:val="0"/>
          <w:numId w:val="58"/>
        </w:numPr>
      </w:pPr>
      <w:r>
        <w:t>NS (name Server Record. Determines the name of the server for the host)</w:t>
      </w:r>
    </w:p>
    <w:p w14:paraId="29DDF67F" w14:textId="77777777" w:rsidR="00CB41CB" w:rsidRDefault="00CB41CB" w:rsidP="00CB41CB">
      <w:pPr>
        <w:pStyle w:val="Textbody"/>
        <w:numPr>
          <w:ilvl w:val="0"/>
          <w:numId w:val="58"/>
        </w:numPr>
      </w:pPr>
      <w:r>
        <w:t>PTR (Pointer Record. Maps an IP address to a host)</w:t>
      </w:r>
    </w:p>
    <w:p w14:paraId="434625E7" w14:textId="77777777" w:rsidR="00CB41CB" w:rsidRDefault="00CB41CB" w:rsidP="00CB41CB">
      <w:pPr>
        <w:pStyle w:val="Textbody"/>
        <w:numPr>
          <w:ilvl w:val="0"/>
          <w:numId w:val="58"/>
        </w:numPr>
      </w:pPr>
      <w:r>
        <w:t>SOA (Start of Authority Record. Sets global parameters for the host)</w:t>
      </w:r>
    </w:p>
    <w:p w14:paraId="7528D87F" w14:textId="77777777" w:rsidR="00CB41CB" w:rsidRDefault="00CB41CB" w:rsidP="00CB41CB">
      <w:pPr>
        <w:pStyle w:val="Textbody"/>
        <w:numPr>
          <w:ilvl w:val="0"/>
          <w:numId w:val="58"/>
        </w:numPr>
      </w:pPr>
      <w:r>
        <w:t>SRV (Services Record. Denotes the location of various services for the supplied domain)</w:t>
      </w:r>
    </w:p>
    <w:p w14:paraId="3B066836" w14:textId="77777777" w:rsidR="00CB41CB" w:rsidRDefault="00CB41CB" w:rsidP="00CB41CB">
      <w:pPr>
        <w:pStyle w:val="Textbody"/>
      </w:pPr>
      <w:r>
        <w:t>403</w:t>
      </w:r>
    </w:p>
    <w:p w14:paraId="7FD8C4FE" w14:textId="77777777" w:rsidR="00CB41CB" w:rsidRDefault="00CB41CB" w:rsidP="00CB41CB">
      <w:pPr>
        <w:pStyle w:val="cpCode"/>
      </w:pPr>
      <w:r>
        <w:t>&lt;?php</w:t>
      </w:r>
    </w:p>
    <w:p w14:paraId="3A0A3B43" w14:textId="77777777" w:rsidR="00CB41CB" w:rsidRDefault="00CB41CB" w:rsidP="00CB41CB">
      <w:pPr>
        <w:pStyle w:val="cpCode"/>
      </w:pPr>
      <w:r>
        <w:t xml:space="preserve">   $recordexists = checkdnsrr("example.com", "ANY");</w:t>
      </w:r>
    </w:p>
    <w:p w14:paraId="35903DE6" w14:textId="77777777" w:rsidR="00CB41CB" w:rsidRDefault="00CB41CB" w:rsidP="00CB41CB">
      <w:pPr>
        <w:pStyle w:val="cpCode"/>
      </w:pPr>
      <w:r>
        <w:t xml:space="preserve">   if ($recordexists) echo "The domain name has been taken. Sorry!";</w:t>
      </w:r>
    </w:p>
    <w:p w14:paraId="79A3821C" w14:textId="77777777" w:rsidR="00CB41CB" w:rsidRDefault="00CB41CB" w:rsidP="00CB41CB">
      <w:pPr>
        <w:pStyle w:val="cpCode"/>
      </w:pPr>
      <w:r>
        <w:t xml:space="preserve">   else echo "The domain name is available!";</w:t>
      </w:r>
    </w:p>
    <w:p w14:paraId="10C3590C" w14:textId="77777777" w:rsidR="00CB41CB" w:rsidRDefault="00CB41CB" w:rsidP="00CB41CB">
      <w:pPr>
        <w:pStyle w:val="cpCode"/>
      </w:pPr>
      <w:r>
        <w:t>?&gt;</w:t>
      </w:r>
    </w:p>
    <w:p w14:paraId="313BD1FD" w14:textId="77777777" w:rsidR="00CB41CB" w:rsidRDefault="00CB41CB" w:rsidP="00CB41CB">
      <w:pPr>
        <w:pStyle w:val="Textbody"/>
      </w:pPr>
      <w:r>
        <w:t xml:space="preserve">The </w:t>
      </w:r>
      <w:proofErr w:type="spellStart"/>
      <w:r w:rsidRPr="00114E3E">
        <w:rPr>
          <w:rStyle w:val="ccterm"/>
        </w:rPr>
        <w:t>dns_get_record</w:t>
      </w:r>
      <w:proofErr w:type="spellEnd"/>
      <w:r>
        <w:t xml:space="preserve"> function returns an array of DNS resource records. 404</w:t>
      </w:r>
    </w:p>
    <w:p w14:paraId="5EF3AC54" w14:textId="77777777" w:rsidR="00CB41CB" w:rsidRDefault="00CB41CB" w:rsidP="00CB41CB">
      <w:pPr>
        <w:pStyle w:val="Textbody"/>
      </w:pPr>
      <w:r>
        <w:t>HTTP's default port is 80 and SSH's is 22. 407</w:t>
      </w:r>
    </w:p>
    <w:p w14:paraId="4526EF0D" w14:textId="77777777" w:rsidR="00CB41CB" w:rsidRDefault="00CB41CB" w:rsidP="00CB41CB">
      <w:pPr>
        <w:pStyle w:val="Textbody"/>
      </w:pPr>
      <w:r>
        <w:t xml:space="preserve">the </w:t>
      </w:r>
      <w:proofErr w:type="spellStart"/>
      <w:r w:rsidRPr="00114E3E">
        <w:rPr>
          <w:rStyle w:val="ccterm"/>
        </w:rPr>
        <w:t>getservbyname</w:t>
      </w:r>
      <w:proofErr w:type="spellEnd"/>
      <w:r>
        <w:t xml:space="preserve"> and </w:t>
      </w:r>
      <w:proofErr w:type="spellStart"/>
      <w:r w:rsidRPr="00114E3E">
        <w:rPr>
          <w:rStyle w:val="ccterm"/>
        </w:rPr>
        <w:t>getservbyport</w:t>
      </w:r>
      <w:proofErr w:type="spellEnd"/>
      <w:r>
        <w:t xml:space="preserve"> functions are available for learning about the services </w:t>
      </w:r>
      <w:r>
        <w:lastRenderedPageBreak/>
        <w:t>and their corresponding ports.</w:t>
      </w:r>
    </w:p>
    <w:p w14:paraId="01ADAC14" w14:textId="77777777" w:rsidR="00CB41CB" w:rsidRDefault="00CB41CB" w:rsidP="00CB41CB">
      <w:pPr>
        <w:pStyle w:val="Textbody"/>
      </w:pPr>
      <w:r>
        <w:t xml:space="preserve">An example of </w:t>
      </w:r>
      <w:proofErr w:type="spellStart"/>
      <w:r w:rsidRPr="00114E3E">
        <w:rPr>
          <w:rStyle w:val="ccterm"/>
        </w:rPr>
        <w:t>getservbyname</w:t>
      </w:r>
      <w:proofErr w:type="spellEnd"/>
      <w:r>
        <w:t xml:space="preserve"> from the PHP help file:</w:t>
      </w:r>
    </w:p>
    <w:p w14:paraId="7EAF3362" w14:textId="77777777" w:rsidR="00CB41CB" w:rsidRDefault="00CB41CB" w:rsidP="00CB41CB">
      <w:pPr>
        <w:pStyle w:val="cpCode"/>
      </w:pPr>
      <w:r>
        <w:t>&lt;?php</w:t>
      </w:r>
    </w:p>
    <w:p w14:paraId="225338AE" w14:textId="77777777" w:rsidR="00CB41CB" w:rsidRDefault="00CB41CB" w:rsidP="00CB41CB">
      <w:pPr>
        <w:pStyle w:val="cpCode"/>
      </w:pPr>
      <w:r>
        <w:t>$services = array('http', 'ftp', 'ssh', 'telnet', 'imap',</w:t>
      </w:r>
    </w:p>
    <w:p w14:paraId="6DB2425A" w14:textId="77777777" w:rsidR="00CB41CB" w:rsidRDefault="00CB41CB" w:rsidP="00CB41CB">
      <w:pPr>
        <w:pStyle w:val="cpCode"/>
      </w:pPr>
      <w:r>
        <w:t>'smtp', 'nicname', 'gopher', 'finger', 'pop3', 'www');</w:t>
      </w:r>
    </w:p>
    <w:p w14:paraId="6AA85A0C" w14:textId="77777777" w:rsidR="00CB41CB" w:rsidRDefault="00CB41CB" w:rsidP="00CB41CB">
      <w:pPr>
        <w:pStyle w:val="cpCode"/>
      </w:pPr>
    </w:p>
    <w:p w14:paraId="5793792A" w14:textId="77777777" w:rsidR="00CB41CB" w:rsidRDefault="00CB41CB" w:rsidP="00CB41CB">
      <w:pPr>
        <w:pStyle w:val="cpCode"/>
      </w:pPr>
      <w:r>
        <w:t xml:space="preserve">foreach ($services as $service) {                    </w:t>
      </w:r>
    </w:p>
    <w:p w14:paraId="4F9C354C" w14:textId="77777777" w:rsidR="00CB41CB" w:rsidRDefault="00CB41CB" w:rsidP="00CB41CB">
      <w:pPr>
        <w:pStyle w:val="cpCode"/>
      </w:pPr>
      <w:r>
        <w:t xml:space="preserve">    $port = getservbyname($service, 'tcp');</w:t>
      </w:r>
    </w:p>
    <w:p w14:paraId="36B573CF" w14:textId="77777777" w:rsidR="00CB41CB" w:rsidRDefault="00CB41CB" w:rsidP="00CB41CB">
      <w:pPr>
        <w:pStyle w:val="cpCode"/>
      </w:pPr>
      <w:r>
        <w:t xml:space="preserve">    echo $service . ": " . $port . "&lt;br /&gt;\n";</w:t>
      </w:r>
    </w:p>
    <w:p w14:paraId="6A28A5D0" w14:textId="77777777" w:rsidR="00CB41CB" w:rsidRDefault="00CB41CB" w:rsidP="00CB41CB">
      <w:pPr>
        <w:pStyle w:val="cpCode"/>
      </w:pPr>
      <w:r>
        <w:t>}</w:t>
      </w:r>
    </w:p>
    <w:p w14:paraId="346DFFB2" w14:textId="77777777" w:rsidR="00CB41CB" w:rsidRDefault="00CB41CB" w:rsidP="00CB41CB">
      <w:pPr>
        <w:pStyle w:val="cpCode"/>
      </w:pPr>
      <w:r>
        <w:t>?&gt;</w:t>
      </w:r>
    </w:p>
    <w:p w14:paraId="7AF70F0D" w14:textId="77777777" w:rsidR="00CB41CB" w:rsidRDefault="00CB41CB" w:rsidP="00CB41CB">
      <w:pPr>
        <w:pStyle w:val="cpCode"/>
      </w:pPr>
    </w:p>
    <w:p w14:paraId="7309592F" w14:textId="77777777" w:rsidR="00CB41CB" w:rsidRDefault="00CB41CB" w:rsidP="00CB41CB">
      <w:pPr>
        <w:pStyle w:val="cpCode"/>
      </w:pPr>
    </w:p>
    <w:p w14:paraId="48AF5CD4" w14:textId="77777777" w:rsidR="00CB41CB" w:rsidRDefault="00CB41CB" w:rsidP="00CB41CB">
      <w:pPr>
        <w:pStyle w:val="cpCode"/>
      </w:pPr>
      <w:r>
        <w:t>http: 80</w:t>
      </w:r>
    </w:p>
    <w:p w14:paraId="0A891B7E" w14:textId="77777777" w:rsidR="00CB41CB" w:rsidRDefault="00CB41CB" w:rsidP="00CB41CB">
      <w:pPr>
        <w:pStyle w:val="cpCode"/>
      </w:pPr>
      <w:r>
        <w:t>ftp: 21</w:t>
      </w:r>
    </w:p>
    <w:p w14:paraId="48F06885" w14:textId="77777777" w:rsidR="00CB41CB" w:rsidRDefault="00CB41CB" w:rsidP="00CB41CB">
      <w:pPr>
        <w:pStyle w:val="cpCode"/>
      </w:pPr>
      <w:r>
        <w:t>ssh:</w:t>
      </w:r>
    </w:p>
    <w:p w14:paraId="49E6958D" w14:textId="77777777" w:rsidR="00CB41CB" w:rsidRDefault="00CB41CB" w:rsidP="00CB41CB">
      <w:pPr>
        <w:pStyle w:val="cpCode"/>
      </w:pPr>
      <w:r>
        <w:t>telnet: 23</w:t>
      </w:r>
    </w:p>
    <w:p w14:paraId="2E0416E5" w14:textId="77777777" w:rsidR="00CB41CB" w:rsidRDefault="00CB41CB" w:rsidP="00CB41CB">
      <w:pPr>
        <w:pStyle w:val="cpCode"/>
      </w:pPr>
      <w:r>
        <w:t>imap: 143</w:t>
      </w:r>
    </w:p>
    <w:p w14:paraId="6DEF0C68" w14:textId="77777777" w:rsidR="00CB41CB" w:rsidRDefault="00CB41CB" w:rsidP="00CB41CB">
      <w:pPr>
        <w:pStyle w:val="cpCode"/>
      </w:pPr>
      <w:r>
        <w:t>smtp: 25</w:t>
      </w:r>
    </w:p>
    <w:p w14:paraId="06BBDAFC" w14:textId="77777777" w:rsidR="00CB41CB" w:rsidRDefault="00CB41CB" w:rsidP="00CB41CB">
      <w:pPr>
        <w:pStyle w:val="cpCode"/>
      </w:pPr>
      <w:r>
        <w:t>nicname: 43</w:t>
      </w:r>
    </w:p>
    <w:p w14:paraId="6FCCA9EB" w14:textId="77777777" w:rsidR="00CB41CB" w:rsidRDefault="00CB41CB" w:rsidP="00CB41CB">
      <w:pPr>
        <w:pStyle w:val="cpCode"/>
      </w:pPr>
      <w:r>
        <w:t>gopher: 70</w:t>
      </w:r>
    </w:p>
    <w:p w14:paraId="199F9B4D" w14:textId="77777777" w:rsidR="00CB41CB" w:rsidRDefault="00CB41CB" w:rsidP="00CB41CB">
      <w:pPr>
        <w:pStyle w:val="cpCode"/>
      </w:pPr>
      <w:r>
        <w:t>finger: 79</w:t>
      </w:r>
    </w:p>
    <w:p w14:paraId="1B15A76D" w14:textId="77777777" w:rsidR="00CB41CB" w:rsidRDefault="00CB41CB" w:rsidP="00CB41CB">
      <w:pPr>
        <w:pStyle w:val="cpCode"/>
      </w:pPr>
      <w:r>
        <w:t>pop3: 110</w:t>
      </w:r>
    </w:p>
    <w:p w14:paraId="28C4BAE5" w14:textId="77777777" w:rsidR="00CB41CB" w:rsidRDefault="00CB41CB" w:rsidP="00CB41CB">
      <w:pPr>
        <w:pStyle w:val="cpCode"/>
      </w:pPr>
      <w:r>
        <w:t>www: 80</w:t>
      </w:r>
    </w:p>
    <w:p w14:paraId="1E42A2CF" w14:textId="77777777" w:rsidR="00CB41CB" w:rsidRDefault="00CB41CB" w:rsidP="00CB41CB">
      <w:pPr>
        <w:pStyle w:val="cpCode"/>
      </w:pPr>
    </w:p>
    <w:p w14:paraId="7D6C9AD7" w14:textId="77777777" w:rsidR="00CB41CB" w:rsidRDefault="00CB41CB" w:rsidP="00CB41CB">
      <w:pPr>
        <w:pStyle w:val="Textbody"/>
      </w:pPr>
      <w:r>
        <w:t xml:space="preserve">On Linux the service names can be found in the </w:t>
      </w:r>
      <w:r w:rsidRPr="00D74711">
        <w:rPr>
          <w:rStyle w:val="ccpath"/>
        </w:rPr>
        <w:t>/</w:t>
      </w:r>
      <w:proofErr w:type="spellStart"/>
      <w:r w:rsidRPr="00D74711">
        <w:rPr>
          <w:rStyle w:val="ccpath"/>
        </w:rPr>
        <w:t>etc</w:t>
      </w:r>
      <w:proofErr w:type="spellEnd"/>
      <w:r w:rsidRPr="00D74711">
        <w:rPr>
          <w:rStyle w:val="ccpath"/>
        </w:rPr>
        <w:t>/services</w:t>
      </w:r>
      <w:r>
        <w:t xml:space="preserve"> file. 408</w:t>
      </w:r>
    </w:p>
    <w:p w14:paraId="4A7D1A6C" w14:textId="77777777" w:rsidR="00CB41CB" w:rsidRDefault="00CB41CB" w:rsidP="00CB41CB">
      <w:pPr>
        <w:pStyle w:val="Textbody"/>
      </w:pPr>
      <w:r>
        <w:t xml:space="preserve">The </w:t>
      </w:r>
      <w:proofErr w:type="spellStart"/>
      <w:r w:rsidRPr="00114E3E">
        <w:rPr>
          <w:rStyle w:val="ccterm"/>
        </w:rPr>
        <w:t>getservbyport</w:t>
      </w:r>
      <w:proofErr w:type="spellEnd"/>
      <w:r>
        <w:t xml:space="preserve"> function will return the default service for the port and protocol:</w:t>
      </w:r>
    </w:p>
    <w:p w14:paraId="3C6B85DD" w14:textId="77777777" w:rsidR="00CB41CB" w:rsidRDefault="00CB41CB" w:rsidP="00CB41CB">
      <w:pPr>
        <w:pStyle w:val="cpCode"/>
      </w:pPr>
      <w:r>
        <w:t>echo getservbyport(80,'tcp');</w:t>
      </w:r>
    </w:p>
    <w:p w14:paraId="03FB46F5" w14:textId="77777777" w:rsidR="00CB41CB" w:rsidRDefault="00CB41CB" w:rsidP="00CB41CB">
      <w:pPr>
        <w:pStyle w:val="cpCode"/>
      </w:pPr>
      <w:r>
        <w:t>or</w:t>
      </w:r>
    </w:p>
    <w:p w14:paraId="59DDC60C" w14:textId="77777777" w:rsidR="00CB41CB" w:rsidRDefault="00CB41CB" w:rsidP="00CB41CB">
      <w:pPr>
        <w:pStyle w:val="cpCode"/>
      </w:pPr>
      <w:r>
        <w:t>echo getservbyport(80,'');</w:t>
      </w:r>
    </w:p>
    <w:p w14:paraId="2C03982C" w14:textId="77777777" w:rsidR="00CB41CB" w:rsidRDefault="00CB41CB" w:rsidP="00CB41CB">
      <w:pPr>
        <w:pStyle w:val="Textbody"/>
      </w:pPr>
      <w:r>
        <w:t>408</w:t>
      </w:r>
    </w:p>
    <w:p w14:paraId="20F19359" w14:textId="77777777" w:rsidR="00CB41CB" w:rsidRDefault="00CB41CB" w:rsidP="00CB41CB">
      <w:pPr>
        <w:pStyle w:val="Textbody"/>
      </w:pPr>
      <w:r>
        <w:t xml:space="preserve">The </w:t>
      </w:r>
      <w:proofErr w:type="spellStart"/>
      <w:r w:rsidRPr="00114E3E">
        <w:rPr>
          <w:rStyle w:val="ccterm"/>
        </w:rPr>
        <w:t>fsockopen</w:t>
      </w:r>
      <w:proofErr w:type="spellEnd"/>
      <w:r>
        <w:t xml:space="preserve"> function allows you to query both local and remote services:</w:t>
      </w:r>
    </w:p>
    <w:p w14:paraId="6EAE7C1F" w14:textId="77777777" w:rsidR="00CB41CB" w:rsidRDefault="00CB41CB" w:rsidP="00CB41CB">
      <w:pPr>
        <w:pStyle w:val="cpCode"/>
      </w:pPr>
      <w:r>
        <w:t>resource fsockopen(string target, int port [, int errno [,string errstring [float timeout]]])</w:t>
      </w:r>
    </w:p>
    <w:p w14:paraId="36DC9358" w14:textId="77777777" w:rsidR="00CB41CB" w:rsidRDefault="00CB41CB" w:rsidP="00CB41CB">
      <w:pPr>
        <w:pStyle w:val="Textbody"/>
      </w:pPr>
      <w:r>
        <w:t>An example:</w:t>
      </w:r>
    </w:p>
    <w:p w14:paraId="470D67F7" w14:textId="77777777" w:rsidR="00CB41CB" w:rsidRDefault="00CB41CB" w:rsidP="00CB41CB">
      <w:pPr>
        <w:pStyle w:val="cpCode"/>
      </w:pPr>
      <w:r>
        <w:t>&lt;?php</w:t>
      </w:r>
    </w:p>
    <w:p w14:paraId="685A5621" w14:textId="77777777" w:rsidR="00CB41CB" w:rsidRDefault="00CB41CB" w:rsidP="00CB41CB">
      <w:pPr>
        <w:pStyle w:val="cpCode"/>
      </w:pPr>
    </w:p>
    <w:p w14:paraId="6CA7234D" w14:textId="77777777" w:rsidR="00CB41CB" w:rsidRDefault="00CB41CB" w:rsidP="00CB41CB">
      <w:pPr>
        <w:pStyle w:val="cpCode"/>
      </w:pPr>
      <w:r>
        <w:t xml:space="preserve">   // Establish a port 80 connection with www.example.com</w:t>
      </w:r>
    </w:p>
    <w:p w14:paraId="63022FB7" w14:textId="77777777" w:rsidR="00CB41CB" w:rsidRDefault="00CB41CB" w:rsidP="00CB41CB">
      <w:pPr>
        <w:pStyle w:val="cpCode"/>
      </w:pPr>
      <w:r>
        <w:t xml:space="preserve">   $http = fsockopen("www.example.com",80);</w:t>
      </w:r>
    </w:p>
    <w:p w14:paraId="65ED6B4D" w14:textId="77777777" w:rsidR="00CB41CB" w:rsidRDefault="00CB41CB" w:rsidP="00CB41CB">
      <w:pPr>
        <w:pStyle w:val="cpCode"/>
      </w:pPr>
    </w:p>
    <w:p w14:paraId="603A516C" w14:textId="77777777" w:rsidR="00CB41CB" w:rsidRDefault="00CB41CB" w:rsidP="00CB41CB">
      <w:pPr>
        <w:pStyle w:val="cpCode"/>
      </w:pPr>
      <w:r>
        <w:t xml:space="preserve">   // Send a request to the server</w:t>
      </w:r>
    </w:p>
    <w:p w14:paraId="38527E04" w14:textId="77777777" w:rsidR="00CB41CB" w:rsidRDefault="00CB41CB" w:rsidP="00CB41CB">
      <w:pPr>
        <w:pStyle w:val="cpCode"/>
      </w:pPr>
      <w:r>
        <w:t xml:space="preserve">   $req = "GET / HTTP/1.1\r\n";</w:t>
      </w:r>
    </w:p>
    <w:p w14:paraId="4FB93ADD" w14:textId="77777777" w:rsidR="00CB41CB" w:rsidRDefault="00CB41CB" w:rsidP="00CB41CB">
      <w:pPr>
        <w:pStyle w:val="cpCode"/>
      </w:pPr>
      <w:r>
        <w:t xml:space="preserve">   $req .= "Host: www.example.com\r\n";</w:t>
      </w:r>
    </w:p>
    <w:p w14:paraId="10142135" w14:textId="77777777" w:rsidR="00CB41CB" w:rsidRDefault="00CB41CB" w:rsidP="00CB41CB">
      <w:pPr>
        <w:pStyle w:val="cpCode"/>
      </w:pPr>
      <w:r>
        <w:t xml:space="preserve">   $req .= "Connection: Close\r\n\r\n";</w:t>
      </w:r>
    </w:p>
    <w:p w14:paraId="6F4A9776" w14:textId="77777777" w:rsidR="00CB41CB" w:rsidRDefault="00CB41CB" w:rsidP="00CB41CB">
      <w:pPr>
        <w:pStyle w:val="cpCode"/>
      </w:pPr>
    </w:p>
    <w:p w14:paraId="1BA18653" w14:textId="77777777" w:rsidR="00CB41CB" w:rsidRDefault="00CB41CB" w:rsidP="00CB41CB">
      <w:pPr>
        <w:pStyle w:val="cpCode"/>
      </w:pPr>
      <w:r>
        <w:t xml:space="preserve">   fputs($http, $req);</w:t>
      </w:r>
    </w:p>
    <w:p w14:paraId="1EAAECC1" w14:textId="77777777" w:rsidR="00CB41CB" w:rsidRDefault="00CB41CB" w:rsidP="00CB41CB">
      <w:pPr>
        <w:pStyle w:val="cpCode"/>
      </w:pPr>
    </w:p>
    <w:p w14:paraId="1E497059" w14:textId="77777777" w:rsidR="00CB41CB" w:rsidRDefault="00CB41CB" w:rsidP="00CB41CB">
      <w:pPr>
        <w:pStyle w:val="cpCode"/>
      </w:pPr>
      <w:r>
        <w:t xml:space="preserve">   // Output the request results</w:t>
      </w:r>
    </w:p>
    <w:p w14:paraId="0267BDB5" w14:textId="77777777" w:rsidR="00CB41CB" w:rsidRDefault="00CB41CB" w:rsidP="00CB41CB">
      <w:pPr>
        <w:pStyle w:val="cpCode"/>
      </w:pPr>
      <w:r>
        <w:t xml:space="preserve">   while(!feof($http))</w:t>
      </w:r>
    </w:p>
    <w:p w14:paraId="60E58525" w14:textId="77777777" w:rsidR="00CB41CB" w:rsidRDefault="00CB41CB" w:rsidP="00CB41CB">
      <w:pPr>
        <w:pStyle w:val="cpCode"/>
      </w:pPr>
      <w:r>
        <w:t xml:space="preserve">   {</w:t>
      </w:r>
    </w:p>
    <w:p w14:paraId="6031C5B7" w14:textId="77777777" w:rsidR="00CB41CB" w:rsidRDefault="00CB41CB" w:rsidP="00CB41CB">
      <w:pPr>
        <w:pStyle w:val="cpCode"/>
      </w:pPr>
      <w:r>
        <w:t xml:space="preserve">      echo fgets($http, 1024);</w:t>
      </w:r>
    </w:p>
    <w:p w14:paraId="707AF630" w14:textId="77777777" w:rsidR="00CB41CB" w:rsidRDefault="00CB41CB" w:rsidP="00CB41CB">
      <w:pPr>
        <w:pStyle w:val="cpCode"/>
      </w:pPr>
      <w:r>
        <w:lastRenderedPageBreak/>
        <w:t xml:space="preserve">   }</w:t>
      </w:r>
    </w:p>
    <w:p w14:paraId="3843812E" w14:textId="77777777" w:rsidR="00CB41CB" w:rsidRDefault="00CB41CB" w:rsidP="00CB41CB">
      <w:pPr>
        <w:pStyle w:val="cpCode"/>
      </w:pPr>
    </w:p>
    <w:p w14:paraId="10BF915D" w14:textId="77777777" w:rsidR="00CB41CB" w:rsidRDefault="00CB41CB" w:rsidP="00CB41CB">
      <w:pPr>
        <w:pStyle w:val="cpCode"/>
      </w:pPr>
      <w:r>
        <w:t xml:space="preserve">   // Close the connection</w:t>
      </w:r>
    </w:p>
    <w:p w14:paraId="2038537C" w14:textId="77777777" w:rsidR="00CB41CB" w:rsidRDefault="00CB41CB" w:rsidP="00CB41CB">
      <w:pPr>
        <w:pStyle w:val="cpCode"/>
      </w:pPr>
      <w:r>
        <w:t xml:space="preserve">   fclose($http);</w:t>
      </w:r>
    </w:p>
    <w:p w14:paraId="2BE78674" w14:textId="77777777" w:rsidR="00CB41CB" w:rsidRDefault="00CB41CB" w:rsidP="00CB41CB">
      <w:pPr>
        <w:pStyle w:val="cpCode"/>
      </w:pPr>
    </w:p>
    <w:p w14:paraId="6C1DD1C7" w14:textId="77777777" w:rsidR="00CB41CB" w:rsidRDefault="00CB41CB" w:rsidP="00CB41CB">
      <w:pPr>
        <w:pStyle w:val="cpCode"/>
      </w:pPr>
      <w:r>
        <w:t>?&gt;</w:t>
      </w:r>
    </w:p>
    <w:p w14:paraId="4F059DA1" w14:textId="77777777" w:rsidR="00CB41CB" w:rsidRDefault="00CB41CB" w:rsidP="00CB41CB">
      <w:pPr>
        <w:pStyle w:val="Textbody"/>
      </w:pPr>
      <w:r>
        <w:t>The following is a primitive port scanner (when I tried it, it quit when it encountered the first failure):</w:t>
      </w:r>
    </w:p>
    <w:p w14:paraId="257CF757" w14:textId="77777777" w:rsidR="00CB41CB" w:rsidRDefault="00CB41CB" w:rsidP="00CB41CB">
      <w:pPr>
        <w:pStyle w:val="cpCode"/>
      </w:pPr>
      <w:r>
        <w:t>&lt;?php</w:t>
      </w:r>
    </w:p>
    <w:p w14:paraId="462993E1" w14:textId="77777777" w:rsidR="00CB41CB" w:rsidRDefault="00CB41CB" w:rsidP="00CB41CB">
      <w:pPr>
        <w:pStyle w:val="cpCode"/>
      </w:pPr>
    </w:p>
    <w:p w14:paraId="441AFF52" w14:textId="77777777" w:rsidR="00CB41CB" w:rsidRDefault="00CB41CB" w:rsidP="00CB41CB">
      <w:pPr>
        <w:pStyle w:val="cpCode"/>
      </w:pPr>
      <w:r>
        <w:t xml:space="preserve">   // Give the script enough time to complete the task</w:t>
      </w:r>
    </w:p>
    <w:p w14:paraId="5AC1CBCC" w14:textId="77777777" w:rsidR="00CB41CB" w:rsidRDefault="00CB41CB" w:rsidP="00CB41CB">
      <w:pPr>
        <w:pStyle w:val="cpCode"/>
      </w:pPr>
      <w:r>
        <w:t xml:space="preserve">   ini_set("max_execution_time", 120);</w:t>
      </w:r>
    </w:p>
    <w:p w14:paraId="57B4373C" w14:textId="77777777" w:rsidR="00CB41CB" w:rsidRDefault="00CB41CB" w:rsidP="00CB41CB">
      <w:pPr>
        <w:pStyle w:val="cpCode"/>
      </w:pPr>
    </w:p>
    <w:p w14:paraId="37B7E8BE" w14:textId="77777777" w:rsidR="00CB41CB" w:rsidRDefault="00CB41CB" w:rsidP="00CB41CB">
      <w:pPr>
        <w:pStyle w:val="cpCode"/>
      </w:pPr>
      <w:r>
        <w:t xml:space="preserve">   // Define scan range</w:t>
      </w:r>
    </w:p>
    <w:p w14:paraId="256882BD" w14:textId="77777777" w:rsidR="00CB41CB" w:rsidRDefault="00CB41CB" w:rsidP="00CB41CB">
      <w:pPr>
        <w:pStyle w:val="cpCode"/>
      </w:pPr>
      <w:r>
        <w:t xml:space="preserve">   $rangeStart = 0;</w:t>
      </w:r>
    </w:p>
    <w:p w14:paraId="356C4B9A" w14:textId="77777777" w:rsidR="00CB41CB" w:rsidRDefault="00CB41CB" w:rsidP="00CB41CB">
      <w:pPr>
        <w:pStyle w:val="cpCode"/>
      </w:pPr>
      <w:r>
        <w:t xml:space="preserve">   $rangeStop = 1024;</w:t>
      </w:r>
    </w:p>
    <w:p w14:paraId="169D1C9A" w14:textId="77777777" w:rsidR="00CB41CB" w:rsidRDefault="00CB41CB" w:rsidP="00CB41CB">
      <w:pPr>
        <w:pStyle w:val="cpCode"/>
      </w:pPr>
    </w:p>
    <w:p w14:paraId="245F08A1" w14:textId="77777777" w:rsidR="00CB41CB" w:rsidRDefault="00CB41CB" w:rsidP="00CB41CB">
      <w:pPr>
        <w:pStyle w:val="cpCode"/>
      </w:pPr>
      <w:r>
        <w:t xml:space="preserve">   // Which server to scan?</w:t>
      </w:r>
    </w:p>
    <w:p w14:paraId="6CDAC34E" w14:textId="77777777" w:rsidR="00CB41CB" w:rsidRDefault="00CB41CB" w:rsidP="00CB41CB">
      <w:pPr>
        <w:pStyle w:val="cpCode"/>
      </w:pPr>
      <w:r>
        <w:t xml:space="preserve">   $target = "www.example.com";</w:t>
      </w:r>
    </w:p>
    <w:p w14:paraId="1F8377BB" w14:textId="77777777" w:rsidR="00CB41CB" w:rsidRDefault="00CB41CB" w:rsidP="00CB41CB">
      <w:pPr>
        <w:pStyle w:val="cpCode"/>
      </w:pPr>
      <w:r>
        <w:t xml:space="preserve">   </w:t>
      </w:r>
    </w:p>
    <w:p w14:paraId="11950618" w14:textId="77777777" w:rsidR="00CB41CB" w:rsidRDefault="00CB41CB" w:rsidP="00CB41CB">
      <w:pPr>
        <w:pStyle w:val="cpCode"/>
      </w:pPr>
      <w:r>
        <w:t xml:space="preserve">   // Build an array of port values</w:t>
      </w:r>
    </w:p>
    <w:p w14:paraId="1D17934C" w14:textId="77777777" w:rsidR="00CB41CB" w:rsidRDefault="00CB41CB" w:rsidP="00CB41CB">
      <w:pPr>
        <w:pStyle w:val="cpCode"/>
      </w:pPr>
      <w:r>
        <w:t xml:space="preserve">   $range =range($rangeStart, $rangeStop);</w:t>
      </w:r>
    </w:p>
    <w:p w14:paraId="2C7A9683" w14:textId="77777777" w:rsidR="00CB41CB" w:rsidRDefault="00CB41CB" w:rsidP="00CB41CB">
      <w:pPr>
        <w:pStyle w:val="cpCode"/>
      </w:pPr>
    </w:p>
    <w:p w14:paraId="75ECF980" w14:textId="77777777" w:rsidR="00CB41CB" w:rsidRDefault="00CB41CB" w:rsidP="00CB41CB">
      <w:pPr>
        <w:pStyle w:val="cpCode"/>
      </w:pPr>
      <w:r>
        <w:t xml:space="preserve">   echo "&lt;p&gt;Scan results for $target&lt;/p&gt;";</w:t>
      </w:r>
    </w:p>
    <w:p w14:paraId="1F2CA281" w14:textId="77777777" w:rsidR="00CB41CB" w:rsidRDefault="00CB41CB" w:rsidP="00CB41CB">
      <w:pPr>
        <w:pStyle w:val="cpCode"/>
      </w:pPr>
    </w:p>
    <w:p w14:paraId="0E630436" w14:textId="77777777" w:rsidR="00CB41CB" w:rsidRDefault="00CB41CB" w:rsidP="00CB41CB">
      <w:pPr>
        <w:pStyle w:val="cpCode"/>
      </w:pPr>
      <w:r>
        <w:t xml:space="preserve">   // Execute the scan</w:t>
      </w:r>
    </w:p>
    <w:p w14:paraId="07A53AD3" w14:textId="77777777" w:rsidR="00CB41CB" w:rsidRDefault="00CB41CB" w:rsidP="00CB41CB">
      <w:pPr>
        <w:pStyle w:val="cpCode"/>
      </w:pPr>
      <w:r>
        <w:t xml:space="preserve">   foreach ($range as $port) {</w:t>
      </w:r>
    </w:p>
    <w:p w14:paraId="68CE74C3" w14:textId="77777777" w:rsidR="00CB41CB" w:rsidRDefault="00CB41CB" w:rsidP="00CB41CB">
      <w:pPr>
        <w:pStyle w:val="cpCode"/>
      </w:pPr>
      <w:r>
        <w:t xml:space="preserve">      $result = @fsockopen($target, $port,$errno,$errstr,1);</w:t>
      </w:r>
    </w:p>
    <w:p w14:paraId="53623AF3" w14:textId="77777777" w:rsidR="00CB41CB" w:rsidRDefault="00CB41CB" w:rsidP="00CB41CB">
      <w:pPr>
        <w:pStyle w:val="cpCode"/>
      </w:pPr>
      <w:r>
        <w:t xml:space="preserve">      if ($result) echo "&lt;p&gt;Socket open at port $port&lt;/p&gt;";</w:t>
      </w:r>
    </w:p>
    <w:p w14:paraId="7A7C5B82" w14:textId="77777777" w:rsidR="00CB41CB" w:rsidRDefault="00CB41CB" w:rsidP="00CB41CB">
      <w:pPr>
        <w:pStyle w:val="cpCode"/>
      </w:pPr>
      <w:r>
        <w:t xml:space="preserve">   }</w:t>
      </w:r>
    </w:p>
    <w:p w14:paraId="0FCF8543" w14:textId="77777777" w:rsidR="00CB41CB" w:rsidRDefault="00CB41CB" w:rsidP="00CB41CB">
      <w:pPr>
        <w:pStyle w:val="cpCode"/>
      </w:pPr>
    </w:p>
    <w:p w14:paraId="273818B5" w14:textId="77777777" w:rsidR="00CB41CB" w:rsidRDefault="00CB41CB" w:rsidP="00CB41CB">
      <w:pPr>
        <w:pStyle w:val="cpCode"/>
      </w:pPr>
      <w:r>
        <w:t>?&gt;</w:t>
      </w:r>
    </w:p>
    <w:p w14:paraId="2E18A887" w14:textId="77777777" w:rsidR="00CB41CB" w:rsidRDefault="00CB41CB" w:rsidP="00CB41CB">
      <w:pPr>
        <w:pStyle w:val="Textbody"/>
      </w:pPr>
      <w:r>
        <w:t>410</w:t>
      </w:r>
    </w:p>
    <w:p w14:paraId="0306158B" w14:textId="77777777" w:rsidR="00CB41CB" w:rsidRDefault="00CB41CB" w:rsidP="00CB41CB">
      <w:pPr>
        <w:pStyle w:val="Textbody"/>
      </w:pPr>
      <w:r>
        <w:t>The mail function of PHP is so useful and needed in so many Web applications that it might prove to be the most popular section in this book. 411</w:t>
      </w:r>
    </w:p>
    <w:p w14:paraId="1B752873" w14:textId="77777777" w:rsidR="00CB41CB" w:rsidRDefault="00CB41CB" w:rsidP="00CB41CB">
      <w:pPr>
        <w:pStyle w:val="Textbody"/>
      </w:pPr>
      <w:r>
        <w:t>The following PHP configuration directives apply.  Pay attention because they are platform specific:</w:t>
      </w:r>
    </w:p>
    <w:p w14:paraId="789D8B09" w14:textId="77777777" w:rsidR="00CB41CB" w:rsidRDefault="00CB41CB" w:rsidP="00CB41CB">
      <w:pPr>
        <w:pStyle w:val="Textbody"/>
        <w:numPr>
          <w:ilvl w:val="0"/>
          <w:numId w:val="59"/>
        </w:numPr>
      </w:pPr>
      <w:r>
        <w:t xml:space="preserve">SMTP=string. </w:t>
      </w:r>
      <w:proofErr w:type="spellStart"/>
      <w:r>
        <w:t>Default:localhost</w:t>
      </w:r>
      <w:proofErr w:type="spellEnd"/>
      <w:r>
        <w:t xml:space="preserve">. This is for the Windows platform. The </w:t>
      </w:r>
      <w:r w:rsidRPr="00114E3E">
        <w:rPr>
          <w:rStyle w:val="ccterm"/>
        </w:rPr>
        <w:t>MTA</w:t>
      </w:r>
      <w:r>
        <w:t xml:space="preserve"> (</w:t>
      </w:r>
      <w:r w:rsidRPr="00114E3E">
        <w:rPr>
          <w:rStyle w:val="ccterm"/>
        </w:rPr>
        <w:t>Mail Transfer Agent</w:t>
      </w:r>
      <w:r>
        <w:t>) is set here.  This can be either a local or remote source.</w:t>
      </w:r>
    </w:p>
    <w:p w14:paraId="4EEBBF25" w14:textId="77777777" w:rsidR="00CB41CB" w:rsidRDefault="00CB41CB" w:rsidP="00CB41CB">
      <w:pPr>
        <w:pStyle w:val="Textbody"/>
        <w:numPr>
          <w:ilvl w:val="0"/>
          <w:numId w:val="59"/>
        </w:numPr>
      </w:pPr>
      <w:proofErr w:type="spellStart"/>
      <w:r>
        <w:t>sendmail_from</w:t>
      </w:r>
      <w:proofErr w:type="spellEnd"/>
      <w:r>
        <w:t xml:space="preserve">=string. Only useful on </w:t>
      </w:r>
      <w:proofErr w:type="spellStart"/>
      <w:r>
        <w:t>Winodws</w:t>
      </w:r>
      <w:proofErr w:type="spellEnd"/>
      <w:r>
        <w:t xml:space="preserve">.  On Unix, you must set this within the </w:t>
      </w:r>
      <w:proofErr w:type="spellStart"/>
      <w:r>
        <w:t>addl_headers</w:t>
      </w:r>
      <w:proofErr w:type="spellEnd"/>
      <w:r>
        <w:t xml:space="preserve"> parameter of the mail </w:t>
      </w:r>
      <w:proofErr w:type="gramStart"/>
      <w:r>
        <w:t>function</w:t>
      </w:r>
      <w:proofErr w:type="gramEnd"/>
    </w:p>
    <w:p w14:paraId="4510D76A" w14:textId="77777777" w:rsidR="00CB41CB" w:rsidRDefault="00CB41CB" w:rsidP="00CB41CB">
      <w:pPr>
        <w:pStyle w:val="Textbody"/>
        <w:numPr>
          <w:ilvl w:val="0"/>
          <w:numId w:val="59"/>
        </w:numPr>
      </w:pPr>
      <w:proofErr w:type="spellStart"/>
      <w:r>
        <w:t>sendmail_path</w:t>
      </w:r>
      <w:proofErr w:type="spellEnd"/>
      <w:r>
        <w:t xml:space="preserve">=string. Default </w:t>
      </w:r>
      <w:proofErr w:type="spellStart"/>
      <w:proofErr w:type="gramStart"/>
      <w:r>
        <w:t>value:sendmail</w:t>
      </w:r>
      <w:proofErr w:type="spellEnd"/>
      <w:proofErr w:type="gramEnd"/>
      <w:r>
        <w:t xml:space="preserve"> path.  (</w:t>
      </w:r>
      <w:proofErr w:type="spellStart"/>
      <w:r>
        <w:t>sendmail</w:t>
      </w:r>
      <w:proofErr w:type="spellEnd"/>
      <w:r>
        <w:t xml:space="preserve"> -t -</w:t>
      </w:r>
      <w:proofErr w:type="spellStart"/>
      <w:r>
        <w:t>i</w:t>
      </w:r>
      <w:proofErr w:type="spellEnd"/>
      <w:r>
        <w:t>). Applies only to Unix.</w:t>
      </w:r>
    </w:p>
    <w:p w14:paraId="3224E9B5" w14:textId="77777777" w:rsidR="00CB41CB" w:rsidRDefault="00CB41CB" w:rsidP="00CB41CB">
      <w:pPr>
        <w:pStyle w:val="Textbody"/>
        <w:numPr>
          <w:ilvl w:val="0"/>
          <w:numId w:val="59"/>
        </w:numPr>
      </w:pPr>
      <w:proofErr w:type="spellStart"/>
      <w:r>
        <w:t>smtp_port</w:t>
      </w:r>
      <w:proofErr w:type="spellEnd"/>
      <w:r>
        <w:t>=integer. Default: 25</w:t>
      </w:r>
    </w:p>
    <w:p w14:paraId="4D268352" w14:textId="77777777" w:rsidR="00CB41CB" w:rsidRDefault="00CB41CB" w:rsidP="00CB41CB">
      <w:pPr>
        <w:pStyle w:val="Textbody"/>
        <w:numPr>
          <w:ilvl w:val="0"/>
          <w:numId w:val="59"/>
        </w:numPr>
      </w:pPr>
      <w:proofErr w:type="spellStart"/>
      <w:proofErr w:type="gramStart"/>
      <w:r>
        <w:t>mail.force</w:t>
      </w:r>
      <w:proofErr w:type="gramEnd"/>
      <w:r>
        <w:t>_extra_parameters</w:t>
      </w:r>
      <w:proofErr w:type="spellEnd"/>
      <w:r>
        <w:t xml:space="preserve">=string. Default NULL. Applies only to </w:t>
      </w:r>
      <w:proofErr w:type="gramStart"/>
      <w:r>
        <w:t>Unix</w:t>
      </w:r>
      <w:proofErr w:type="gramEnd"/>
    </w:p>
    <w:p w14:paraId="5988ADF7" w14:textId="77777777" w:rsidR="00CB41CB" w:rsidRDefault="00CB41CB" w:rsidP="00CB41CB">
      <w:pPr>
        <w:pStyle w:val="Textbody"/>
      </w:pPr>
      <w:r>
        <w:t>411</w:t>
      </w:r>
    </w:p>
    <w:p w14:paraId="6B86BA04" w14:textId="77777777" w:rsidR="00CB41CB" w:rsidRDefault="00CB41CB" w:rsidP="00CB41CB">
      <w:pPr>
        <w:pStyle w:val="Textbody"/>
      </w:pPr>
      <w:r>
        <w:t xml:space="preserve">Email is sent via the </w:t>
      </w:r>
      <w:r w:rsidRPr="00114E3E">
        <w:rPr>
          <w:rStyle w:val="ccterm"/>
        </w:rPr>
        <w:t>mail</w:t>
      </w:r>
      <w:r>
        <w:t xml:space="preserve"> function:</w:t>
      </w:r>
    </w:p>
    <w:p w14:paraId="2A9B0AC3" w14:textId="77777777" w:rsidR="00CB41CB" w:rsidRDefault="00CB41CB" w:rsidP="00CB41CB">
      <w:pPr>
        <w:pStyle w:val="cpCode"/>
      </w:pPr>
      <w:r>
        <w:lastRenderedPageBreak/>
        <w:t>boolean mail(string to, string subject,string message</w:t>
      </w:r>
    </w:p>
    <w:p w14:paraId="18F8B67B" w14:textId="77777777" w:rsidR="00CB41CB" w:rsidRDefault="00CB41CB" w:rsidP="00CB41CB">
      <w:pPr>
        <w:pStyle w:val="cpCode"/>
      </w:pPr>
      <w:r>
        <w:tab/>
        <w:t>[, string addl_headers [, string addl_params]])</w:t>
      </w:r>
    </w:p>
    <w:p w14:paraId="187D45C8" w14:textId="77777777" w:rsidR="00CB41CB" w:rsidRDefault="00CB41CB" w:rsidP="00CB41CB">
      <w:pPr>
        <w:pStyle w:val="Textbody"/>
      </w:pPr>
      <w:r>
        <w:t>412</w:t>
      </w:r>
    </w:p>
    <w:p w14:paraId="18EACCDF" w14:textId="77777777" w:rsidR="00CB41CB" w:rsidRDefault="00CB41CB" w:rsidP="00CB41CB">
      <w:pPr>
        <w:pStyle w:val="Textbody"/>
      </w:pPr>
      <w:r>
        <w:t xml:space="preserve">On Unix, the mail function is dependent on the </w:t>
      </w:r>
      <w:proofErr w:type="spellStart"/>
      <w:r>
        <w:t>sendmail</w:t>
      </w:r>
      <w:proofErr w:type="spellEnd"/>
      <w:r>
        <w:t xml:space="preserve"> MTA.  If you use an alternative MTA (e.g., </w:t>
      </w:r>
      <w:proofErr w:type="spellStart"/>
      <w:r>
        <w:t>qmail</w:t>
      </w:r>
      <w:proofErr w:type="spellEnd"/>
      <w:r>
        <w:t xml:space="preserve">) you need to use that MTA's </w:t>
      </w:r>
      <w:proofErr w:type="spellStart"/>
      <w:r>
        <w:t>sendmail</w:t>
      </w:r>
      <w:proofErr w:type="spellEnd"/>
      <w:r>
        <w:t xml:space="preserve"> wrappers. 413</w:t>
      </w:r>
    </w:p>
    <w:p w14:paraId="02C237DE" w14:textId="77777777" w:rsidR="00CB41CB" w:rsidRDefault="00CB41CB" w:rsidP="00CB41CB">
      <w:pPr>
        <w:pStyle w:val="Textbody"/>
      </w:pPr>
      <w:r>
        <w:t>The simplest text email can be sent as follows:</w:t>
      </w:r>
    </w:p>
    <w:p w14:paraId="6FE6039B" w14:textId="77777777" w:rsidR="00CB41CB" w:rsidRDefault="00CB41CB" w:rsidP="00CB41CB">
      <w:pPr>
        <w:pStyle w:val="cpCode"/>
      </w:pPr>
      <w:r>
        <w:t>&lt;?php</w:t>
      </w:r>
    </w:p>
    <w:p w14:paraId="662547D8" w14:textId="77777777" w:rsidR="00CB41CB" w:rsidRDefault="00CB41CB" w:rsidP="00CB41CB">
      <w:pPr>
        <w:pStyle w:val="cpCode"/>
      </w:pPr>
      <w:r>
        <w:tab/>
        <w:t>mail("test@example.com", "This is a subject", "This is the mail body");</w:t>
      </w:r>
    </w:p>
    <w:p w14:paraId="3F422806" w14:textId="77777777" w:rsidR="00CB41CB" w:rsidRDefault="00CB41CB" w:rsidP="00CB41CB">
      <w:pPr>
        <w:pStyle w:val="cpCode"/>
      </w:pPr>
      <w:r>
        <w:t>?&gt;</w:t>
      </w:r>
    </w:p>
    <w:p w14:paraId="68064000" w14:textId="77777777" w:rsidR="00CB41CB" w:rsidRDefault="00CB41CB" w:rsidP="00CB41CB">
      <w:pPr>
        <w:pStyle w:val="Textbody"/>
      </w:pPr>
      <w:r>
        <w:t xml:space="preserve">The </w:t>
      </w:r>
      <w:r w:rsidRPr="00114E3E">
        <w:rPr>
          <w:rStyle w:val="ccterm"/>
        </w:rPr>
        <w:t>Mail</w:t>
      </w:r>
      <w:r>
        <w:t xml:space="preserve"> and </w:t>
      </w:r>
      <w:proofErr w:type="spellStart"/>
      <w:r w:rsidRPr="00114E3E">
        <w:rPr>
          <w:rStyle w:val="ccterm"/>
        </w:rPr>
        <w:t>Mail_Mime</w:t>
      </w:r>
      <w:proofErr w:type="spellEnd"/>
      <w:r>
        <w:t xml:space="preserve"> PEAR packages make sending HTML mail simple.  The former sends the mail while the latter composes it.</w:t>
      </w:r>
    </w:p>
    <w:p w14:paraId="52D22753" w14:textId="77777777" w:rsidR="00CB41CB" w:rsidRDefault="00CB41CB" w:rsidP="00CB41CB">
      <w:pPr>
        <w:pStyle w:val="cpCode"/>
      </w:pPr>
      <w:r>
        <w:t>Pear install Mail Mail_Mime</w:t>
      </w:r>
    </w:p>
    <w:p w14:paraId="633B877F" w14:textId="77777777" w:rsidR="00CB41CB" w:rsidRDefault="00CB41CB" w:rsidP="00CB41CB">
      <w:pPr>
        <w:pStyle w:val="Textbody"/>
      </w:pPr>
      <w:r>
        <w:t>The following example allows you to ping a server from PHP:</w:t>
      </w:r>
    </w:p>
    <w:p w14:paraId="7DCA0600" w14:textId="77777777" w:rsidR="00CB41CB" w:rsidRDefault="00CB41CB" w:rsidP="00CB41CB">
      <w:pPr>
        <w:pStyle w:val="cpCode"/>
      </w:pPr>
      <w:r>
        <w:t>&lt;?php</w:t>
      </w:r>
    </w:p>
    <w:p w14:paraId="4A55194C" w14:textId="77777777" w:rsidR="00CB41CB" w:rsidRDefault="00CB41CB" w:rsidP="00CB41CB">
      <w:pPr>
        <w:pStyle w:val="cpCode"/>
      </w:pPr>
    </w:p>
    <w:p w14:paraId="3DB856A5" w14:textId="77777777" w:rsidR="00CB41CB" w:rsidRDefault="00CB41CB" w:rsidP="00CB41CB">
      <w:pPr>
        <w:pStyle w:val="cpCode"/>
      </w:pPr>
      <w:r>
        <w:t xml:space="preserve">   // Which server to ping?</w:t>
      </w:r>
    </w:p>
    <w:p w14:paraId="63E0D034" w14:textId="77777777" w:rsidR="00CB41CB" w:rsidRDefault="00CB41CB" w:rsidP="00CB41CB">
      <w:pPr>
        <w:pStyle w:val="cpCode"/>
      </w:pPr>
      <w:r>
        <w:t xml:space="preserve">   $server = "www.example.com";</w:t>
      </w:r>
    </w:p>
    <w:p w14:paraId="42A05A0B" w14:textId="77777777" w:rsidR="00CB41CB" w:rsidRDefault="00CB41CB" w:rsidP="00CB41CB">
      <w:pPr>
        <w:pStyle w:val="cpCode"/>
      </w:pPr>
    </w:p>
    <w:p w14:paraId="1CAB3B34" w14:textId="77777777" w:rsidR="00CB41CB" w:rsidRDefault="00CB41CB" w:rsidP="00CB41CB">
      <w:pPr>
        <w:pStyle w:val="cpCode"/>
      </w:pPr>
      <w:r>
        <w:t xml:space="preserve">   // Ping the server how many times?</w:t>
      </w:r>
    </w:p>
    <w:p w14:paraId="700B003F" w14:textId="77777777" w:rsidR="00CB41CB" w:rsidRDefault="00CB41CB" w:rsidP="00CB41CB">
      <w:pPr>
        <w:pStyle w:val="cpCode"/>
      </w:pPr>
      <w:r>
        <w:t xml:space="preserve">   $count = 3;</w:t>
      </w:r>
    </w:p>
    <w:p w14:paraId="7115603A" w14:textId="77777777" w:rsidR="00CB41CB" w:rsidRDefault="00CB41CB" w:rsidP="00CB41CB">
      <w:pPr>
        <w:pStyle w:val="cpCode"/>
      </w:pPr>
    </w:p>
    <w:p w14:paraId="5C198E46" w14:textId="77777777" w:rsidR="00CB41CB" w:rsidRDefault="00CB41CB" w:rsidP="00CB41CB">
      <w:pPr>
        <w:pStyle w:val="cpCode"/>
      </w:pPr>
      <w:r>
        <w:t xml:space="preserve">   // Perform the task</w:t>
      </w:r>
    </w:p>
    <w:p w14:paraId="5B740159" w14:textId="77777777" w:rsidR="00CB41CB" w:rsidRDefault="00CB41CB" w:rsidP="00CB41CB">
      <w:pPr>
        <w:pStyle w:val="cpCode"/>
      </w:pPr>
      <w:r>
        <w:t xml:space="preserve">   echo "&lt;pre&gt;";</w:t>
      </w:r>
    </w:p>
    <w:p w14:paraId="0C649F15" w14:textId="77777777" w:rsidR="00CB41CB" w:rsidRDefault="00CB41CB" w:rsidP="00CB41CB">
      <w:pPr>
        <w:pStyle w:val="cpCode"/>
      </w:pPr>
      <w:r>
        <w:t xml:space="preserve">   system("/bin/ping -c $count $server");</w:t>
      </w:r>
    </w:p>
    <w:p w14:paraId="0B37A3C0" w14:textId="77777777" w:rsidR="00CB41CB" w:rsidRDefault="00CB41CB" w:rsidP="00CB41CB">
      <w:pPr>
        <w:pStyle w:val="cpCode"/>
      </w:pPr>
      <w:r>
        <w:t xml:space="preserve">   echo "&lt;/pre&gt;";</w:t>
      </w:r>
    </w:p>
    <w:p w14:paraId="7091BC49" w14:textId="77777777" w:rsidR="00CB41CB" w:rsidRDefault="00CB41CB" w:rsidP="00CB41CB">
      <w:pPr>
        <w:pStyle w:val="cpCode"/>
      </w:pPr>
    </w:p>
    <w:p w14:paraId="21F13DEC" w14:textId="77777777" w:rsidR="00CB41CB" w:rsidRDefault="00CB41CB" w:rsidP="00CB41CB">
      <w:pPr>
        <w:pStyle w:val="cpCode"/>
      </w:pPr>
      <w:r>
        <w:t xml:space="preserve">   // Kill the task</w:t>
      </w:r>
    </w:p>
    <w:p w14:paraId="3EE154E3" w14:textId="77777777" w:rsidR="00CB41CB" w:rsidRDefault="00CB41CB" w:rsidP="00CB41CB">
      <w:pPr>
        <w:pStyle w:val="cpCode"/>
      </w:pPr>
      <w:r>
        <w:t xml:space="preserve">   system("killall -q ping");</w:t>
      </w:r>
    </w:p>
    <w:p w14:paraId="65824D3F" w14:textId="77777777" w:rsidR="00CB41CB" w:rsidRDefault="00CB41CB" w:rsidP="00CB41CB">
      <w:pPr>
        <w:pStyle w:val="cpCode"/>
      </w:pPr>
    </w:p>
    <w:p w14:paraId="52DA6059" w14:textId="77777777" w:rsidR="00CB41CB" w:rsidRDefault="00CB41CB" w:rsidP="00CB41CB">
      <w:pPr>
        <w:pStyle w:val="cpCode"/>
      </w:pPr>
      <w:r>
        <w:t>?&gt;</w:t>
      </w:r>
    </w:p>
    <w:p w14:paraId="1EAF16D8" w14:textId="77777777" w:rsidR="00CB41CB" w:rsidRDefault="00CB41CB" w:rsidP="00CB41CB">
      <w:pPr>
        <w:pStyle w:val="Textbody"/>
      </w:pPr>
      <w:r>
        <w:t>418</w:t>
      </w:r>
    </w:p>
    <w:p w14:paraId="3E0C0E26" w14:textId="77777777" w:rsidR="00CB41CB" w:rsidRDefault="00CB41CB" w:rsidP="00CB41CB">
      <w:pPr>
        <w:pStyle w:val="Heading2"/>
      </w:pPr>
      <w:bookmarkStart w:id="36" w:name="_Toc102904142"/>
      <w:bookmarkStart w:id="37" w:name="_Toc102904503"/>
      <w:r>
        <w:t>PHP and LDAP</w:t>
      </w:r>
      <w:bookmarkEnd w:id="36"/>
      <w:bookmarkEnd w:id="37"/>
    </w:p>
    <w:p w14:paraId="6F878BB0" w14:textId="77777777" w:rsidR="00CB41CB" w:rsidRDefault="00CB41CB" w:rsidP="00CB41CB">
      <w:pPr>
        <w:pStyle w:val="Textbody"/>
      </w:pPr>
      <w:r>
        <w:t xml:space="preserve">There was a great deal of home-made administrative solutions and multiple non-integrated systems until </w:t>
      </w:r>
      <w:r w:rsidRPr="00114E3E">
        <w:rPr>
          <w:rStyle w:val="ccterm"/>
        </w:rPr>
        <w:t>directory services</w:t>
      </w:r>
      <w:r>
        <w:t xml:space="preserve"> came along. 425</w:t>
      </w:r>
    </w:p>
    <w:p w14:paraId="3E06CE82" w14:textId="77777777" w:rsidR="00CB41CB" w:rsidRDefault="00CB41CB" w:rsidP="00CB41CB">
      <w:pPr>
        <w:pStyle w:val="Textbody"/>
      </w:pPr>
      <w:r>
        <w:t>Some of the more popular directory service products:</w:t>
      </w:r>
    </w:p>
    <w:p w14:paraId="262D168A" w14:textId="77777777" w:rsidR="00CB41CB" w:rsidRDefault="00CB41CB" w:rsidP="00CB41CB">
      <w:pPr>
        <w:pStyle w:val="Textbody"/>
        <w:numPr>
          <w:ilvl w:val="0"/>
          <w:numId w:val="60"/>
        </w:numPr>
      </w:pPr>
      <w:r>
        <w:t xml:space="preserve">Fedora Directory Server: </w:t>
      </w:r>
      <w:hyperlink r:id="rId23" w:history="1">
        <w:r>
          <w:t>http://directory.fedoraproject.org</w:t>
        </w:r>
      </w:hyperlink>
    </w:p>
    <w:p w14:paraId="2AC66049" w14:textId="77777777" w:rsidR="00CB41CB" w:rsidRDefault="00CB41CB" w:rsidP="00CB41CB">
      <w:pPr>
        <w:pStyle w:val="Textbody"/>
        <w:numPr>
          <w:ilvl w:val="0"/>
          <w:numId w:val="60"/>
        </w:numPr>
      </w:pPr>
      <w:r>
        <w:t>Microsoft Active Directory: http:/www.microsoft.com/activedirectory/</w:t>
      </w:r>
    </w:p>
    <w:p w14:paraId="1768942F" w14:textId="77777777" w:rsidR="00CB41CB" w:rsidRDefault="00CB41CB" w:rsidP="00CB41CB">
      <w:pPr>
        <w:pStyle w:val="Textbody"/>
        <w:numPr>
          <w:ilvl w:val="0"/>
          <w:numId w:val="60"/>
        </w:numPr>
      </w:pPr>
      <w:r>
        <w:t xml:space="preserve">Novell </w:t>
      </w:r>
      <w:proofErr w:type="spellStart"/>
      <w:r>
        <w:t>eDirectory</w:t>
      </w:r>
      <w:proofErr w:type="spellEnd"/>
      <w:r>
        <w:t xml:space="preserve">: </w:t>
      </w:r>
      <w:hyperlink r:id="rId24" w:history="1">
        <w:r>
          <w:t>http://www.movell.com/products/edirectory/</w:t>
        </w:r>
      </w:hyperlink>
    </w:p>
    <w:p w14:paraId="22098360" w14:textId="77777777" w:rsidR="00CB41CB" w:rsidRDefault="00CB41CB" w:rsidP="00CB41CB">
      <w:pPr>
        <w:pStyle w:val="Textbody"/>
        <w:numPr>
          <w:ilvl w:val="0"/>
          <w:numId w:val="60"/>
        </w:numPr>
      </w:pPr>
      <w:r>
        <w:t xml:space="preserve">Oracle Collaboration Suite: </w:t>
      </w:r>
      <w:hyperlink r:id="rId25" w:history="1">
        <w:r>
          <w:t>http://www.oracle.com/collabsuite/</w:t>
        </w:r>
      </w:hyperlink>
    </w:p>
    <w:p w14:paraId="6201CB78" w14:textId="77777777" w:rsidR="00CB41CB" w:rsidRDefault="00CB41CB" w:rsidP="00CB41CB">
      <w:pPr>
        <w:pStyle w:val="Textbody"/>
      </w:pPr>
      <w:proofErr w:type="gramStart"/>
      <w:r>
        <w:t>All of</w:t>
      </w:r>
      <w:proofErr w:type="gramEnd"/>
      <w:r>
        <w:t xml:space="preserve"> these directory services rely on an open specification known as </w:t>
      </w:r>
      <w:r w:rsidRPr="00114E3E">
        <w:rPr>
          <w:rStyle w:val="ccterm"/>
        </w:rPr>
        <w:t>LDAP</w:t>
      </w:r>
      <w:r>
        <w:t xml:space="preserve"> – </w:t>
      </w:r>
      <w:r w:rsidRPr="00114E3E">
        <w:rPr>
          <w:rStyle w:val="ccterm"/>
        </w:rPr>
        <w:t>Lightweight Directory Access Protocol</w:t>
      </w:r>
      <w:r>
        <w:t>. 426</w:t>
      </w:r>
    </w:p>
    <w:p w14:paraId="79E7B360" w14:textId="77777777" w:rsidR="00CB41CB" w:rsidRDefault="00CB41CB" w:rsidP="00CB41CB">
      <w:pPr>
        <w:pStyle w:val="Textbody"/>
      </w:pPr>
      <w:r>
        <w:t>Here are some resources for learning LDAP:</w:t>
      </w:r>
    </w:p>
    <w:p w14:paraId="48D96296" w14:textId="77777777" w:rsidR="00CB41CB" w:rsidRDefault="00CB41CB" w:rsidP="00CB41CB">
      <w:pPr>
        <w:pStyle w:val="Textbody"/>
        <w:numPr>
          <w:ilvl w:val="0"/>
          <w:numId w:val="61"/>
        </w:numPr>
      </w:pPr>
      <w:r>
        <w:t xml:space="preserve">LDAP v3 specification: </w:t>
      </w:r>
      <w:hyperlink r:id="rId26" w:history="1">
        <w:r>
          <w:t>http://www.ietf.org/rfc/rfc3377.txt</w:t>
        </w:r>
      </w:hyperlink>
      <w:r>
        <w:t>. This is the official LDAP specification.</w:t>
      </w:r>
    </w:p>
    <w:p w14:paraId="56A7DFF2" w14:textId="77777777" w:rsidR="00CB41CB" w:rsidRDefault="00CB41CB" w:rsidP="00CB41CB">
      <w:pPr>
        <w:pStyle w:val="Textbody"/>
        <w:numPr>
          <w:ilvl w:val="0"/>
          <w:numId w:val="61"/>
        </w:numPr>
      </w:pPr>
      <w:r>
        <w:lastRenderedPageBreak/>
        <w:t xml:space="preserve">The Official </w:t>
      </w:r>
      <w:proofErr w:type="spellStart"/>
      <w:r>
        <w:t>OpenLDAP</w:t>
      </w:r>
      <w:proofErr w:type="spellEnd"/>
      <w:r>
        <w:t xml:space="preserve"> Web site: </w:t>
      </w:r>
      <w:hyperlink r:id="rId27" w:history="1">
        <w:r>
          <w:t>http://www.openldap.org/</w:t>
        </w:r>
      </w:hyperlink>
    </w:p>
    <w:p w14:paraId="01471D63" w14:textId="77777777" w:rsidR="00CB41CB" w:rsidRDefault="00CB41CB" w:rsidP="00CB41CB">
      <w:pPr>
        <w:pStyle w:val="Textbody"/>
        <w:numPr>
          <w:ilvl w:val="0"/>
          <w:numId w:val="61"/>
        </w:numPr>
      </w:pPr>
      <w:r>
        <w:t xml:space="preserve">IBM LDAP Redbooks: </w:t>
      </w:r>
      <w:hyperlink r:id="rId28" w:history="1">
        <w:r>
          <w:t>http://www.redbooks.ibm.com/</w:t>
        </w:r>
      </w:hyperlink>
      <w:r>
        <w:t>. IBM's free 700+ page introduction to LDAP</w:t>
      </w:r>
    </w:p>
    <w:p w14:paraId="203F039B" w14:textId="77777777" w:rsidR="00CB41CB" w:rsidRDefault="00CB41CB" w:rsidP="00CB41CB">
      <w:pPr>
        <w:pStyle w:val="Textbody"/>
      </w:pPr>
      <w:r>
        <w:t xml:space="preserve">The examples in this chapter use </w:t>
      </w:r>
      <w:proofErr w:type="spellStart"/>
      <w:r>
        <w:t>OpenLDAP's</w:t>
      </w:r>
      <w:proofErr w:type="spellEnd"/>
      <w:r>
        <w:t xml:space="preserve"> free read only online server. For Windows </w:t>
      </w:r>
      <w:proofErr w:type="spellStart"/>
      <w:r>
        <w:t>OpenLDAP</w:t>
      </w:r>
      <w:proofErr w:type="spellEnd"/>
      <w:r>
        <w:t xml:space="preserve"> binaries, the Lucas Bergman binaries (</w:t>
      </w:r>
      <w:hyperlink r:id="rId29" w:history="1">
        <w:r>
          <w:t>http://www.bergmans.us/</w:t>
        </w:r>
      </w:hyperlink>
      <w:r>
        <w:t>) seem to be popular. 427</w:t>
      </w:r>
    </w:p>
    <w:p w14:paraId="2C7A2455" w14:textId="77777777" w:rsidR="00CB41CB" w:rsidRDefault="00CB41CB" w:rsidP="00CB41CB">
      <w:pPr>
        <w:pStyle w:val="Textbody"/>
      </w:pPr>
      <w:r>
        <w:t xml:space="preserve">The </w:t>
      </w:r>
      <w:proofErr w:type="spellStart"/>
      <w:r w:rsidRPr="00114E3E">
        <w:rPr>
          <w:rStyle w:val="ccterm"/>
        </w:rPr>
        <w:t>ldap_connect</w:t>
      </w:r>
      <w:proofErr w:type="spellEnd"/>
      <w:r>
        <w:t xml:space="preserve"> function connects to an LDAP server:</w:t>
      </w:r>
    </w:p>
    <w:p w14:paraId="64D099BF" w14:textId="77777777" w:rsidR="00CB41CB" w:rsidRDefault="00CB41CB" w:rsidP="00CB41CB">
      <w:pPr>
        <w:pStyle w:val="cpCode"/>
      </w:pPr>
      <w:r>
        <w:t>resource ldap_connect([string hostname [, int port]])</w:t>
      </w:r>
    </w:p>
    <w:p w14:paraId="31A713CF" w14:textId="77777777" w:rsidR="00CB41CB" w:rsidRDefault="00CB41CB" w:rsidP="00CB41CB">
      <w:pPr>
        <w:pStyle w:val="Textbody"/>
      </w:pPr>
      <w:r>
        <w:t>427</w:t>
      </w:r>
    </w:p>
    <w:p w14:paraId="71AFBF11" w14:textId="77777777" w:rsidR="00CB41CB" w:rsidRDefault="00CB41CB" w:rsidP="00677A1C">
      <w:pPr>
        <w:pStyle w:val="cpNote"/>
      </w:pPr>
      <w:r>
        <w:t>My note: According to the PHP manual, you need to have libeay32.dll and ssleay32.dll somewhare in the system path before the LDAP functions will work on Win32. On Linux, support must be compiled in.</w:t>
      </w:r>
    </w:p>
    <w:p w14:paraId="7E41EB54" w14:textId="77777777" w:rsidR="00CB41CB" w:rsidRDefault="00CB41CB" w:rsidP="00CB41CB">
      <w:pPr>
        <w:pStyle w:val="insertRequired"/>
      </w:pPr>
      <w:r>
        <w:t xml:space="preserve">Skipping this chapter for now.  Will return to it when I have LDAP </w:t>
      </w:r>
      <w:proofErr w:type="gramStart"/>
      <w:r>
        <w:t>support</w:t>
      </w:r>
      <w:proofErr w:type="gramEnd"/>
    </w:p>
    <w:p w14:paraId="41EDF4F8" w14:textId="77777777" w:rsidR="00CB41CB" w:rsidRDefault="00CB41CB" w:rsidP="00CB41CB">
      <w:pPr>
        <w:pStyle w:val="Heading2"/>
      </w:pPr>
      <w:bookmarkStart w:id="38" w:name="_Toc102904143"/>
      <w:bookmarkStart w:id="39" w:name="_Toc102904504"/>
      <w:r>
        <w:t>Session Handlers</w:t>
      </w:r>
      <w:bookmarkEnd w:id="38"/>
      <w:bookmarkEnd w:id="39"/>
    </w:p>
    <w:p w14:paraId="60DBA6E2" w14:textId="77777777" w:rsidR="00CB41CB" w:rsidRDefault="00CB41CB" w:rsidP="00CB41CB">
      <w:pPr>
        <w:pStyle w:val="Textbody"/>
      </w:pPr>
      <w:r>
        <w:t>Session handling has been available since PHP 4.0 and is one of its coolest and most discussed features. 445</w:t>
      </w:r>
    </w:p>
    <w:p w14:paraId="659E0F4E" w14:textId="77777777" w:rsidR="00CB41CB" w:rsidRDefault="00CB41CB" w:rsidP="00CB41CB">
      <w:pPr>
        <w:pStyle w:val="Textbody"/>
      </w:pPr>
      <w:r>
        <w:t xml:space="preserve">HTTP is a </w:t>
      </w:r>
      <w:r w:rsidRPr="00114E3E">
        <w:rPr>
          <w:rStyle w:val="ccterm"/>
        </w:rPr>
        <w:t>stateless protocol</w:t>
      </w:r>
      <w:r>
        <w:t>, meaning it is handled without knowledge of any past or future requests.</w:t>
      </w:r>
    </w:p>
    <w:p w14:paraId="7BBE100E" w14:textId="77777777" w:rsidR="00CB41CB" w:rsidRDefault="00CB41CB" w:rsidP="00CB41CB">
      <w:pPr>
        <w:pStyle w:val="Textbody"/>
      </w:pPr>
      <w:r w:rsidRPr="00114E3E">
        <w:rPr>
          <w:rStyle w:val="ccterm"/>
        </w:rPr>
        <w:t>Session handling</w:t>
      </w:r>
      <w:r>
        <w:t xml:space="preserve"> assigns each visitor a unique ID known as the </w:t>
      </w:r>
      <w:r w:rsidRPr="00114E3E">
        <w:rPr>
          <w:rStyle w:val="ccterm"/>
        </w:rPr>
        <w:t>Session ID</w:t>
      </w:r>
      <w:r>
        <w:t xml:space="preserve"> (</w:t>
      </w:r>
      <w:r w:rsidRPr="00114E3E">
        <w:rPr>
          <w:rStyle w:val="ccterm"/>
        </w:rPr>
        <w:t>SID</w:t>
      </w:r>
      <w:r>
        <w:t>). 446</w:t>
      </w:r>
    </w:p>
    <w:p w14:paraId="457AD86E" w14:textId="77777777" w:rsidR="00CB41CB" w:rsidRDefault="00CB41CB" w:rsidP="00CB41CB">
      <w:pPr>
        <w:pStyle w:val="Textbody"/>
      </w:pPr>
      <w:r>
        <w:t>The SID is kept track of in one of two ways:</w:t>
      </w:r>
    </w:p>
    <w:p w14:paraId="14CDCACE" w14:textId="77777777" w:rsidR="00CB41CB" w:rsidRDefault="00CB41CB" w:rsidP="00CB41CB">
      <w:pPr>
        <w:pStyle w:val="Textbody"/>
        <w:numPr>
          <w:ilvl w:val="0"/>
          <w:numId w:val="62"/>
        </w:numPr>
      </w:pPr>
      <w:r>
        <w:t>Cookies</w:t>
      </w:r>
    </w:p>
    <w:p w14:paraId="35EA0852" w14:textId="77777777" w:rsidR="00CB41CB" w:rsidRDefault="00CB41CB" w:rsidP="00CB41CB">
      <w:pPr>
        <w:pStyle w:val="Textbody"/>
        <w:numPr>
          <w:ilvl w:val="0"/>
          <w:numId w:val="62"/>
        </w:numPr>
      </w:pPr>
      <w:r>
        <w:t>URL rewriting</w:t>
      </w:r>
    </w:p>
    <w:p w14:paraId="6E4DF034" w14:textId="77777777" w:rsidR="00CB41CB" w:rsidRDefault="00CB41CB" w:rsidP="00CB41CB">
      <w:pPr>
        <w:pStyle w:val="Textbody"/>
      </w:pPr>
      <w:r>
        <w:t xml:space="preserve">The </w:t>
      </w:r>
      <w:proofErr w:type="gramStart"/>
      <w:r>
        <w:t>cookie based</w:t>
      </w:r>
      <w:proofErr w:type="gramEnd"/>
      <w:r>
        <w:t xml:space="preserve"> method is recommended for security reasons. 447</w:t>
      </w:r>
    </w:p>
    <w:p w14:paraId="3F04E07E" w14:textId="77777777" w:rsidR="00CB41CB" w:rsidRDefault="00CB41CB" w:rsidP="00CB41CB">
      <w:pPr>
        <w:pStyle w:val="Textbody"/>
      </w:pPr>
      <w:r>
        <w:t>You can use $_GET['</w:t>
      </w:r>
      <w:proofErr w:type="spellStart"/>
      <w:r>
        <w:t>sid</w:t>
      </w:r>
      <w:proofErr w:type="spellEnd"/>
      <w:r>
        <w:t>'] or $_COOKIE['</w:t>
      </w:r>
      <w:proofErr w:type="spellStart"/>
      <w:r>
        <w:t>sid</w:t>
      </w:r>
      <w:proofErr w:type="spellEnd"/>
      <w:r>
        <w:t>'] to retrieve the session id you have set.  The parameter corresponds to the session name. You could also use $_REQUEST['</w:t>
      </w:r>
      <w:proofErr w:type="spellStart"/>
      <w:r>
        <w:t>sid</w:t>
      </w:r>
      <w:proofErr w:type="spellEnd"/>
      <w:r>
        <w:t>']. 448</w:t>
      </w:r>
    </w:p>
    <w:p w14:paraId="3925274D" w14:textId="77777777" w:rsidR="00CB41CB" w:rsidRDefault="00CB41CB" w:rsidP="00CB41CB">
      <w:pPr>
        <w:pStyle w:val="Textbody"/>
      </w:pPr>
      <w:r>
        <w:t>There are nearly 30 configuration directives associated with session handling.</w:t>
      </w:r>
    </w:p>
    <w:p w14:paraId="61619388" w14:textId="77777777" w:rsidR="00CB41CB" w:rsidRDefault="00CB41CB" w:rsidP="00CB41CB">
      <w:pPr>
        <w:pStyle w:val="Textbody"/>
      </w:pPr>
      <w:r>
        <w:t xml:space="preserve">The </w:t>
      </w:r>
      <w:proofErr w:type="spellStart"/>
      <w:proofErr w:type="gramStart"/>
      <w:r w:rsidRPr="00114E3E">
        <w:rPr>
          <w:rStyle w:val="ccterm"/>
        </w:rPr>
        <w:t>session.save</w:t>
      </w:r>
      <w:proofErr w:type="gramEnd"/>
      <w:r w:rsidRPr="00114E3E">
        <w:rPr>
          <w:rStyle w:val="ccterm"/>
        </w:rPr>
        <w:t>_handler</w:t>
      </w:r>
      <w:proofErr w:type="spellEnd"/>
      <w:r>
        <w:t xml:space="preserve"> directive determines how session date will be saved:</w:t>
      </w:r>
    </w:p>
    <w:p w14:paraId="7765AB15" w14:textId="77777777" w:rsidR="00CB41CB" w:rsidRDefault="00CB41CB" w:rsidP="00CB41CB">
      <w:pPr>
        <w:pStyle w:val="cpCode"/>
      </w:pPr>
      <w:r>
        <w:t>session.save_handler = files|mm|sqlite|user</w:t>
      </w:r>
    </w:p>
    <w:p w14:paraId="12614D4D" w14:textId="77777777" w:rsidR="00CB41CB" w:rsidRDefault="00CB41CB" w:rsidP="00CB41CB">
      <w:pPr>
        <w:pStyle w:val="Textbody"/>
      </w:pPr>
      <w:r>
        <w:t xml:space="preserve">The user defined function option can </w:t>
      </w:r>
      <w:proofErr w:type="gramStart"/>
      <w:r>
        <w:t>be  used</w:t>
      </w:r>
      <w:proofErr w:type="gramEnd"/>
      <w:r>
        <w:t xml:space="preserve"> to store session date in a MySQL database. 449</w:t>
      </w:r>
    </w:p>
    <w:p w14:paraId="39DF4270" w14:textId="77777777" w:rsidR="00CB41CB" w:rsidRDefault="00CB41CB" w:rsidP="00CB41CB">
      <w:pPr>
        <w:pStyle w:val="Textbody"/>
      </w:pPr>
      <w:r>
        <w:t xml:space="preserve">The </w:t>
      </w:r>
      <w:proofErr w:type="spellStart"/>
      <w:proofErr w:type="gramStart"/>
      <w:r w:rsidRPr="00114E3E">
        <w:rPr>
          <w:rStyle w:val="ccterm"/>
        </w:rPr>
        <w:t>session.save</w:t>
      </w:r>
      <w:proofErr w:type="gramEnd"/>
      <w:r w:rsidRPr="00114E3E">
        <w:rPr>
          <w:rStyle w:val="ccterm"/>
        </w:rPr>
        <w:t>_path</w:t>
      </w:r>
      <w:proofErr w:type="spellEnd"/>
      <w:r>
        <w:t xml:space="preserve"> directive determines where the session files will be saved.</w:t>
      </w:r>
    </w:p>
    <w:p w14:paraId="450496C2" w14:textId="77777777" w:rsidR="00CB41CB" w:rsidRDefault="00CB41CB" w:rsidP="00CB41CB">
      <w:pPr>
        <w:pStyle w:val="Textbody"/>
      </w:pPr>
      <w:r>
        <w:t>This is set to /</w:t>
      </w:r>
      <w:proofErr w:type="spellStart"/>
      <w:r>
        <w:t>tmp</w:t>
      </w:r>
      <w:proofErr w:type="spellEnd"/>
      <w:r>
        <w:t xml:space="preserve"> by default.  It should not be set to a directory within the server document root.</w:t>
      </w:r>
    </w:p>
    <w:p w14:paraId="5C1862AC" w14:textId="77777777" w:rsidR="00CB41CB" w:rsidRDefault="00CB41CB" w:rsidP="00CB41CB">
      <w:pPr>
        <w:pStyle w:val="Textbody"/>
      </w:pPr>
      <w:r>
        <w:t xml:space="preserve">Setting </w:t>
      </w:r>
      <w:proofErr w:type="spellStart"/>
      <w:proofErr w:type="gramStart"/>
      <w:r w:rsidRPr="00114E3E">
        <w:rPr>
          <w:rStyle w:val="ccterm"/>
        </w:rPr>
        <w:t>session.auto</w:t>
      </w:r>
      <w:proofErr w:type="gramEnd"/>
      <w:r w:rsidRPr="00114E3E">
        <w:rPr>
          <w:rStyle w:val="ccterm"/>
        </w:rPr>
        <w:t>_start</w:t>
      </w:r>
      <w:proofErr w:type="spellEnd"/>
      <w:r>
        <w:t xml:space="preserve"> to 1 will automatically have sessions started by default.  However, using this method disables the ability to store objects within sessions. If you don't set this directive, you need to use </w:t>
      </w:r>
      <w:proofErr w:type="spellStart"/>
      <w:r w:rsidRPr="00114E3E">
        <w:rPr>
          <w:rStyle w:val="ccterm"/>
        </w:rPr>
        <w:t>session_start</w:t>
      </w:r>
      <w:proofErr w:type="spellEnd"/>
      <w:r>
        <w:t xml:space="preserve"> to start a session. 450</w:t>
      </w:r>
    </w:p>
    <w:p w14:paraId="2E8E444A" w14:textId="77777777" w:rsidR="00CB41CB" w:rsidRDefault="00CB41CB" w:rsidP="00CB41CB">
      <w:pPr>
        <w:pStyle w:val="Textbody"/>
      </w:pPr>
      <w:r>
        <w:t xml:space="preserve">PHPSESSID is the default session name.  You can change this with the </w:t>
      </w:r>
      <w:r w:rsidRPr="00114E3E">
        <w:rPr>
          <w:rStyle w:val="ccterm"/>
        </w:rPr>
        <w:t>session.name</w:t>
      </w:r>
      <w:r>
        <w:t xml:space="preserve"> directive.</w:t>
      </w:r>
    </w:p>
    <w:p w14:paraId="22DEA2A0" w14:textId="77777777" w:rsidR="00CB41CB" w:rsidRDefault="00CB41CB" w:rsidP="00CB41CB">
      <w:pPr>
        <w:pStyle w:val="Textbody"/>
      </w:pPr>
      <w:r>
        <w:lastRenderedPageBreak/>
        <w:t xml:space="preserve">The </w:t>
      </w:r>
      <w:proofErr w:type="spellStart"/>
      <w:r w:rsidRPr="00114E3E">
        <w:rPr>
          <w:rStyle w:val="ccterm"/>
        </w:rPr>
        <w:t>session.use_cookies</w:t>
      </w:r>
      <w:proofErr w:type="spellEnd"/>
      <w:r>
        <w:t xml:space="preserve"> directive determines if cookies are used. If disabled, you can set </w:t>
      </w:r>
      <w:proofErr w:type="spellStart"/>
      <w:r w:rsidRPr="00114E3E">
        <w:rPr>
          <w:rStyle w:val="ccterm"/>
        </w:rPr>
        <w:t>session.use_trans_sid</w:t>
      </w:r>
      <w:proofErr w:type="spellEnd"/>
      <w:r>
        <w:t xml:space="preserve"> to 1 to have the session id automatically added to URLs. 451</w:t>
      </w:r>
    </w:p>
    <w:p w14:paraId="5211A280" w14:textId="77777777" w:rsidR="00CB41CB" w:rsidRDefault="00CB41CB" w:rsidP="00CB41CB">
      <w:pPr>
        <w:pStyle w:val="Textbody"/>
      </w:pPr>
      <w:r>
        <w:t xml:space="preserve">The </w:t>
      </w:r>
      <w:proofErr w:type="spellStart"/>
      <w:proofErr w:type="gramStart"/>
      <w:r w:rsidRPr="00114E3E">
        <w:rPr>
          <w:rStyle w:val="ccterm"/>
        </w:rPr>
        <w:t>session.cookie</w:t>
      </w:r>
      <w:proofErr w:type="gramEnd"/>
      <w:r w:rsidRPr="00114E3E">
        <w:rPr>
          <w:rStyle w:val="ccterm"/>
        </w:rPr>
        <w:t>_lifetime</w:t>
      </w:r>
      <w:proofErr w:type="spellEnd"/>
      <w:r>
        <w:t xml:space="preserve"> directive determines in seconds how long a session id should last. The default is 0, which means it is lost when the user closes the browser.</w:t>
      </w:r>
    </w:p>
    <w:p w14:paraId="0993E231" w14:textId="77777777" w:rsidR="00CB41CB" w:rsidRDefault="00CB41CB" w:rsidP="00CB41CB">
      <w:pPr>
        <w:pStyle w:val="Textbody"/>
      </w:pPr>
      <w:r>
        <w:t xml:space="preserve">You can set the </w:t>
      </w:r>
      <w:proofErr w:type="spellStart"/>
      <w:proofErr w:type="gramStart"/>
      <w:r w:rsidRPr="00114E3E">
        <w:rPr>
          <w:rStyle w:val="ccterm"/>
        </w:rPr>
        <w:t>session.cookie</w:t>
      </w:r>
      <w:proofErr w:type="gramEnd"/>
      <w:r w:rsidRPr="00114E3E">
        <w:rPr>
          <w:rStyle w:val="ccterm"/>
        </w:rPr>
        <w:t>_path</w:t>
      </w:r>
      <w:proofErr w:type="spellEnd"/>
      <w:r>
        <w:t xml:space="preserve"> variable to determine the valid path for a session cookie. If set to / it is valid for the whole site.  If set to /books it is valid only for folders under the books directory.</w:t>
      </w:r>
    </w:p>
    <w:p w14:paraId="0959358A" w14:textId="77777777" w:rsidR="00CB41CB" w:rsidRDefault="00CB41CB" w:rsidP="00CB41CB">
      <w:pPr>
        <w:pStyle w:val="Textbody"/>
      </w:pPr>
      <w:r>
        <w:t xml:space="preserve">The </w:t>
      </w:r>
      <w:proofErr w:type="spellStart"/>
      <w:proofErr w:type="gramStart"/>
      <w:r w:rsidRPr="00114E3E">
        <w:rPr>
          <w:rStyle w:val="ccterm"/>
        </w:rPr>
        <w:t>session.cookie</w:t>
      </w:r>
      <w:proofErr w:type="gramEnd"/>
      <w:r w:rsidRPr="00114E3E">
        <w:rPr>
          <w:rStyle w:val="ccterm"/>
        </w:rPr>
        <w:t>_domain</w:t>
      </w:r>
      <w:proofErr w:type="spellEnd"/>
      <w:r>
        <w:t xml:space="preserve"> directive is set to the valid domain and prevents other domains from reading your cookies.</w:t>
      </w:r>
    </w:p>
    <w:p w14:paraId="3E67AA67" w14:textId="77777777" w:rsidR="00CB41CB" w:rsidRDefault="00CB41CB" w:rsidP="00CB41CB">
      <w:pPr>
        <w:pStyle w:val="Textbody"/>
      </w:pPr>
      <w:r>
        <w:t xml:space="preserve">The </w:t>
      </w:r>
      <w:proofErr w:type="spellStart"/>
      <w:r w:rsidRPr="00114E3E">
        <w:rPr>
          <w:rStyle w:val="ccterm"/>
        </w:rPr>
        <w:t>session_start</w:t>
      </w:r>
      <w:proofErr w:type="spellEnd"/>
      <w:r>
        <w:t xml:space="preserve"> function both starts and resumes a session.453</w:t>
      </w:r>
    </w:p>
    <w:p w14:paraId="2A00FEE5" w14:textId="77777777" w:rsidR="00CB41CB" w:rsidRDefault="00CB41CB" w:rsidP="00CB41CB">
      <w:pPr>
        <w:pStyle w:val="Textbody"/>
      </w:pPr>
      <w:r>
        <w:t xml:space="preserve">The </w:t>
      </w:r>
      <w:proofErr w:type="spellStart"/>
      <w:r w:rsidRPr="00114E3E">
        <w:rPr>
          <w:rStyle w:val="ccterm"/>
        </w:rPr>
        <w:t>session_unset</w:t>
      </w:r>
      <w:proofErr w:type="spellEnd"/>
      <w:r>
        <w:t xml:space="preserve"> function resets all session variables that have been set.  The </w:t>
      </w:r>
      <w:proofErr w:type="spellStart"/>
      <w:r w:rsidRPr="00114E3E">
        <w:rPr>
          <w:rStyle w:val="ccterm"/>
        </w:rPr>
        <w:t>session_destroy</w:t>
      </w:r>
      <w:proofErr w:type="spellEnd"/>
      <w:r>
        <w:t xml:space="preserve"> function ends the session.  You can use these functions to allow a user to manually log out. 444</w:t>
      </w:r>
    </w:p>
    <w:p w14:paraId="033F69FE" w14:textId="77777777" w:rsidR="00CB41CB" w:rsidRDefault="00CB41CB" w:rsidP="00CB41CB">
      <w:pPr>
        <w:pStyle w:val="Textbody"/>
      </w:pPr>
      <w:r>
        <w:t xml:space="preserve">The </w:t>
      </w:r>
      <w:proofErr w:type="spellStart"/>
      <w:r w:rsidRPr="00114E3E">
        <w:rPr>
          <w:rStyle w:val="ccterm"/>
        </w:rPr>
        <w:t>session_id</w:t>
      </w:r>
      <w:proofErr w:type="spellEnd"/>
      <w:r>
        <w:t xml:space="preserve"> function can retrieve or manually set the session id.</w:t>
      </w:r>
    </w:p>
    <w:p w14:paraId="32D1DDBC" w14:textId="77777777" w:rsidR="00CB41CB" w:rsidRDefault="00CB41CB" w:rsidP="00CB41CB">
      <w:pPr>
        <w:pStyle w:val="Textbody"/>
      </w:pPr>
      <w:r>
        <w:t xml:space="preserve">The </w:t>
      </w:r>
      <w:r w:rsidRPr="00114E3E">
        <w:rPr>
          <w:rStyle w:val="ccterm"/>
        </w:rPr>
        <w:t>$_SESSION</w:t>
      </w:r>
      <w:r>
        <w:t xml:space="preserve"> </w:t>
      </w:r>
      <w:proofErr w:type="spellStart"/>
      <w:r>
        <w:t>superglobal</w:t>
      </w:r>
      <w:proofErr w:type="spellEnd"/>
      <w:r>
        <w:t xml:space="preserve"> is used to set or retrieve session variables. 455</w:t>
      </w:r>
    </w:p>
    <w:p w14:paraId="38345270" w14:textId="77777777" w:rsidR="00CB41CB" w:rsidRDefault="00CB41CB" w:rsidP="00CB41CB">
      <w:pPr>
        <w:pStyle w:val="Textbody"/>
      </w:pPr>
      <w:r>
        <w:t xml:space="preserve">You can use the </w:t>
      </w:r>
      <w:r w:rsidRPr="00114E3E">
        <w:rPr>
          <w:rStyle w:val="ccterm"/>
        </w:rPr>
        <w:t>unset</w:t>
      </w:r>
      <w:r>
        <w:t xml:space="preserve"> function to reset a session variable.</w:t>
      </w:r>
    </w:p>
    <w:p w14:paraId="4A4B54B3" w14:textId="77777777" w:rsidR="00CB41CB" w:rsidRDefault="00CB41CB" w:rsidP="00CB41CB">
      <w:pPr>
        <w:pStyle w:val="cpcaution"/>
      </w:pPr>
      <w:r>
        <w:t xml:space="preserve">The </w:t>
      </w:r>
      <w:proofErr w:type="spellStart"/>
      <w:r>
        <w:t>session_register</w:t>
      </w:r>
      <w:proofErr w:type="spellEnd"/>
      <w:r>
        <w:t xml:space="preserve"> and </w:t>
      </w:r>
      <w:proofErr w:type="spellStart"/>
      <w:r>
        <w:t>session_unregister</w:t>
      </w:r>
      <w:proofErr w:type="spellEnd"/>
      <w:r>
        <w:t xml:space="preserve"> functions used to be the preferred method, but this is no longer the case because they rely on the </w:t>
      </w:r>
      <w:proofErr w:type="spellStart"/>
      <w:r>
        <w:t>register_globals</w:t>
      </w:r>
      <w:proofErr w:type="spellEnd"/>
      <w:r>
        <w:t xml:space="preserve"> directive.</w:t>
      </w:r>
    </w:p>
    <w:p w14:paraId="46FD31D7" w14:textId="77777777" w:rsidR="00CB41CB" w:rsidRDefault="00CB41CB" w:rsidP="00CB41CB">
      <w:pPr>
        <w:pStyle w:val="Textbody"/>
      </w:pPr>
      <w:r>
        <w:t>456</w:t>
      </w:r>
    </w:p>
    <w:p w14:paraId="7A6DE4A3" w14:textId="77777777" w:rsidR="00CB41CB" w:rsidRDefault="00CB41CB" w:rsidP="00CB41CB">
      <w:pPr>
        <w:pStyle w:val="Textbody"/>
      </w:pPr>
      <w:r>
        <w:t>PHP handles all session data as a single string in the following format:</w:t>
      </w:r>
    </w:p>
    <w:p w14:paraId="64E931C1" w14:textId="77777777" w:rsidR="00CB41CB" w:rsidRDefault="00CB41CB" w:rsidP="00CB41CB">
      <w:pPr>
        <w:pStyle w:val="cpCode"/>
      </w:pPr>
      <w:r>
        <w:t>name/s:length:"value";</w:t>
      </w:r>
    </w:p>
    <w:p w14:paraId="6126B2B8" w14:textId="77777777" w:rsidR="00CB41CB" w:rsidRDefault="00CB41CB" w:rsidP="00CB41CB">
      <w:pPr>
        <w:pStyle w:val="Textbody"/>
      </w:pPr>
      <w:r>
        <w:t xml:space="preserve">If you want to store all session data in a database for later retrieval, you can use the </w:t>
      </w:r>
      <w:proofErr w:type="spellStart"/>
      <w:r w:rsidRPr="00114E3E">
        <w:rPr>
          <w:rStyle w:val="ccterm"/>
        </w:rPr>
        <w:t>session_encode</w:t>
      </w:r>
      <w:proofErr w:type="spellEnd"/>
      <w:r>
        <w:t xml:space="preserve"> and </w:t>
      </w:r>
      <w:proofErr w:type="spellStart"/>
      <w:r w:rsidRPr="00114E3E">
        <w:rPr>
          <w:rStyle w:val="ccterm"/>
        </w:rPr>
        <w:t>session_decode</w:t>
      </w:r>
      <w:proofErr w:type="spellEnd"/>
      <w:r>
        <w:t xml:space="preserve"> functions to do this.</w:t>
      </w:r>
    </w:p>
    <w:p w14:paraId="24A3357B" w14:textId="77777777" w:rsidR="00CB41CB" w:rsidRDefault="00CB41CB" w:rsidP="00CB41CB">
      <w:pPr>
        <w:pStyle w:val="Textbody"/>
      </w:pPr>
      <w:r>
        <w:t>Using custom session handlers is a more efficient methods of storing session data in a database.</w:t>
      </w:r>
    </w:p>
    <w:p w14:paraId="24477418" w14:textId="77777777" w:rsidR="00CB41CB" w:rsidRDefault="00CB41CB" w:rsidP="00677A1C">
      <w:pPr>
        <w:pStyle w:val="cpNote"/>
      </w:pPr>
      <w:r>
        <w:t>Normally, the session.cookie_lifetime variable is set to 0 so that sessions only last until the browser is closed.  If you want to make it so users can be automatically authenticated, you need to change this value.</w:t>
      </w:r>
    </w:p>
    <w:p w14:paraId="643D9056" w14:textId="77777777" w:rsidR="00CB41CB" w:rsidRDefault="00CB41CB" w:rsidP="00CB41CB">
      <w:pPr>
        <w:pStyle w:val="Textbody"/>
      </w:pPr>
      <w:r>
        <w:t>459</w:t>
      </w:r>
    </w:p>
    <w:p w14:paraId="28D7285B" w14:textId="77777777" w:rsidR="00CB41CB" w:rsidRDefault="00CB41CB" w:rsidP="00CB41CB">
      <w:pPr>
        <w:pStyle w:val="Textbody"/>
      </w:pPr>
      <w:r>
        <w:t>The following code uses auto-login.  The download code is in error, having include a POSTGRE SQL script instead of MySQL, but the logic seems to be the same as in the book:</w:t>
      </w:r>
    </w:p>
    <w:p w14:paraId="61340139" w14:textId="77777777" w:rsidR="00CB41CB" w:rsidRDefault="00CB41CB" w:rsidP="00CB41CB">
      <w:pPr>
        <w:pStyle w:val="cpCode"/>
      </w:pPr>
      <w:r>
        <w:t>&lt;?php</w:t>
      </w:r>
    </w:p>
    <w:p w14:paraId="231FE391" w14:textId="77777777" w:rsidR="00CB41CB" w:rsidRDefault="00CB41CB" w:rsidP="00CB41CB">
      <w:pPr>
        <w:pStyle w:val="cpCode"/>
      </w:pPr>
      <w:r>
        <w:t xml:space="preserve">   session_start();</w:t>
      </w:r>
    </w:p>
    <w:p w14:paraId="1969EED2" w14:textId="77777777" w:rsidR="00CB41CB" w:rsidRDefault="00CB41CB" w:rsidP="00CB41CB">
      <w:pPr>
        <w:pStyle w:val="cpCode"/>
      </w:pPr>
      <w:r>
        <w:t xml:space="preserve">   // Has a session been initiated previously?</w:t>
      </w:r>
    </w:p>
    <w:p w14:paraId="0FFBAA29" w14:textId="77777777" w:rsidR="00CB41CB" w:rsidRDefault="00CB41CB" w:rsidP="00CB41CB">
      <w:pPr>
        <w:pStyle w:val="cpCode"/>
      </w:pPr>
      <w:r>
        <w:lastRenderedPageBreak/>
        <w:t xml:space="preserve">   if (! isset($_SESSION['name'])) {</w:t>
      </w:r>
    </w:p>
    <w:p w14:paraId="44BB9F64" w14:textId="77777777" w:rsidR="00CB41CB" w:rsidRDefault="00CB41CB" w:rsidP="00CB41CB">
      <w:pPr>
        <w:pStyle w:val="cpCode"/>
      </w:pPr>
      <w:r>
        <w:t xml:space="preserve">      // If no previous session, has the user submitted the form?</w:t>
      </w:r>
    </w:p>
    <w:p w14:paraId="6CDE9784" w14:textId="77777777" w:rsidR="00CB41CB" w:rsidRDefault="00CB41CB" w:rsidP="00CB41CB">
      <w:pPr>
        <w:pStyle w:val="cpCode"/>
      </w:pPr>
      <w:r>
        <w:t xml:space="preserve">      if (isset($_POST['username']))</w:t>
      </w:r>
    </w:p>
    <w:p w14:paraId="32679B24" w14:textId="77777777" w:rsidR="00CB41CB" w:rsidRDefault="00CB41CB" w:rsidP="00CB41CB">
      <w:pPr>
        <w:pStyle w:val="cpCode"/>
      </w:pPr>
      <w:r>
        <w:t xml:space="preserve">      {</w:t>
      </w:r>
    </w:p>
    <w:p w14:paraId="4BB7750A" w14:textId="77777777" w:rsidR="00CB41CB" w:rsidRDefault="00CB41CB" w:rsidP="00CB41CB">
      <w:pPr>
        <w:pStyle w:val="cpCode"/>
      </w:pPr>
      <w:r>
        <w:t xml:space="preserve">         $username = $_POST['username'];</w:t>
      </w:r>
    </w:p>
    <w:p w14:paraId="5811ECFA" w14:textId="77777777" w:rsidR="00CB41CB" w:rsidRDefault="00CB41CB" w:rsidP="00CB41CB">
      <w:pPr>
        <w:pStyle w:val="cpCode"/>
      </w:pPr>
      <w:r>
        <w:t xml:space="preserve">         $pswd = $_POST['pswd'];</w:t>
      </w:r>
    </w:p>
    <w:p w14:paraId="42BD25AF" w14:textId="77777777" w:rsidR="00CB41CB" w:rsidRDefault="00CB41CB" w:rsidP="00CB41CB">
      <w:pPr>
        <w:pStyle w:val="cpCode"/>
      </w:pPr>
    </w:p>
    <w:p w14:paraId="6D5B95DE" w14:textId="77777777" w:rsidR="00CB41CB" w:rsidRDefault="00CB41CB" w:rsidP="00CB41CB">
      <w:pPr>
        <w:pStyle w:val="cpCode"/>
      </w:pPr>
      <w:r>
        <w:t xml:space="preserve">         // Connect to the PGSQL database</w:t>
      </w:r>
    </w:p>
    <w:p w14:paraId="6D916A0B" w14:textId="77777777" w:rsidR="00CB41CB" w:rsidRDefault="00CB41CB" w:rsidP="00CB41CB">
      <w:pPr>
        <w:pStyle w:val="cpCode"/>
      </w:pPr>
      <w:r>
        <w:t xml:space="preserve">         $conn=pg_connect("host=localhost dbname=corporate</w:t>
      </w:r>
    </w:p>
    <w:p w14:paraId="7E9E26B2" w14:textId="77777777" w:rsidR="00CB41CB" w:rsidRDefault="00CB41CB" w:rsidP="00CB41CB">
      <w:pPr>
        <w:pStyle w:val="cpCode"/>
      </w:pPr>
      <w:r>
        <w:t xml:space="preserve">                           user=website password=secret")</w:t>
      </w:r>
    </w:p>
    <w:p w14:paraId="143F80DD" w14:textId="77777777" w:rsidR="00CB41CB" w:rsidRDefault="00CB41CB" w:rsidP="00CB41CB">
      <w:pPr>
        <w:pStyle w:val="cpCode"/>
      </w:pPr>
      <w:r>
        <w:t xml:space="preserve">               or die(pg_last_error($conn));</w:t>
      </w:r>
    </w:p>
    <w:p w14:paraId="633F5E0C" w14:textId="77777777" w:rsidR="00CB41CB" w:rsidRDefault="00CB41CB" w:rsidP="00CB41CB">
      <w:pPr>
        <w:pStyle w:val="cpCode"/>
      </w:pPr>
    </w:p>
    <w:p w14:paraId="1107E24E" w14:textId="77777777" w:rsidR="00CB41CB" w:rsidRDefault="00CB41CB" w:rsidP="00CB41CB">
      <w:pPr>
        <w:pStyle w:val="cpCode"/>
      </w:pPr>
      <w:r>
        <w:t xml:space="preserve">         // Look for the user in the users table.</w:t>
      </w:r>
    </w:p>
    <w:p w14:paraId="76818C0C" w14:textId="77777777" w:rsidR="00CB41CB" w:rsidRDefault="00CB41CB" w:rsidP="00CB41CB">
      <w:pPr>
        <w:pStyle w:val="cpCode"/>
      </w:pPr>
      <w:r>
        <w:t xml:space="preserve">         $query = "SELECT name FROM users</w:t>
      </w:r>
    </w:p>
    <w:p w14:paraId="62E68DA9" w14:textId="77777777" w:rsidR="00CB41CB" w:rsidRDefault="00CB41CB" w:rsidP="00CB41CB">
      <w:pPr>
        <w:pStyle w:val="cpCode"/>
      </w:pPr>
      <w:r>
        <w:t xml:space="preserve">                   WHERE username='$username' AND pswd='$pswd'";</w:t>
      </w:r>
    </w:p>
    <w:p w14:paraId="41D57C6A" w14:textId="77777777" w:rsidR="00CB41CB" w:rsidRDefault="00CB41CB" w:rsidP="00CB41CB">
      <w:pPr>
        <w:pStyle w:val="cpCode"/>
      </w:pPr>
      <w:r>
        <w:t xml:space="preserve">         $result = pg_query($conn, $query);</w:t>
      </w:r>
    </w:p>
    <w:p w14:paraId="3612B730" w14:textId="77777777" w:rsidR="00CB41CB" w:rsidRDefault="00CB41CB" w:rsidP="00CB41CB">
      <w:pPr>
        <w:pStyle w:val="cpCode"/>
      </w:pPr>
      <w:r>
        <w:t xml:space="preserve">         // If the user was found, assign some session variables.</w:t>
      </w:r>
    </w:p>
    <w:p w14:paraId="070A8DA0" w14:textId="77777777" w:rsidR="00CB41CB" w:rsidRDefault="00CB41CB" w:rsidP="00CB41CB">
      <w:pPr>
        <w:pStyle w:val="cpCode"/>
      </w:pPr>
      <w:r>
        <w:t xml:space="preserve">         if (pg_num_rows($result) == 1)</w:t>
      </w:r>
    </w:p>
    <w:p w14:paraId="3AE7D6CB" w14:textId="77777777" w:rsidR="00CB41CB" w:rsidRDefault="00CB41CB" w:rsidP="00CB41CB">
      <w:pPr>
        <w:pStyle w:val="cpCode"/>
      </w:pPr>
      <w:r>
        <w:t xml:space="preserve">         {</w:t>
      </w:r>
    </w:p>
    <w:p w14:paraId="6B27EEE7" w14:textId="77777777" w:rsidR="00CB41CB" w:rsidRDefault="00CB41CB" w:rsidP="00CB41CB">
      <w:pPr>
        <w:pStyle w:val="cpCode"/>
      </w:pPr>
      <w:r>
        <w:t xml:space="preserve">            $_SESSION['name'] = pg_fetch_result($result,0,'name');</w:t>
      </w:r>
    </w:p>
    <w:p w14:paraId="760506DB" w14:textId="77777777" w:rsidR="00CB41CB" w:rsidRDefault="00CB41CB" w:rsidP="00CB41CB">
      <w:pPr>
        <w:pStyle w:val="cpCode"/>
      </w:pPr>
      <w:r>
        <w:t xml:space="preserve">            $_SESSION['username'] = pg_fetch_result($result,0,'username');</w:t>
      </w:r>
    </w:p>
    <w:p w14:paraId="39E4F1FA" w14:textId="77777777" w:rsidR="00CB41CB" w:rsidRDefault="00CB41CB" w:rsidP="00CB41CB">
      <w:pPr>
        <w:pStyle w:val="cpCode"/>
      </w:pPr>
      <w:r>
        <w:t xml:space="preserve">            echo "You're logged in. Feel free to return at a later time.";</w:t>
      </w:r>
    </w:p>
    <w:p w14:paraId="1F23C563" w14:textId="77777777" w:rsidR="00CB41CB" w:rsidRDefault="00CB41CB" w:rsidP="00CB41CB">
      <w:pPr>
        <w:pStyle w:val="cpCode"/>
      </w:pPr>
      <w:r>
        <w:t xml:space="preserve">         }</w:t>
      </w:r>
    </w:p>
    <w:p w14:paraId="3A5817F8" w14:textId="77777777" w:rsidR="00CB41CB" w:rsidRDefault="00CB41CB" w:rsidP="00CB41CB">
      <w:pPr>
        <w:pStyle w:val="cpCode"/>
      </w:pPr>
      <w:r>
        <w:t xml:space="preserve">      // If the user has not previously logged in, show the login form</w:t>
      </w:r>
    </w:p>
    <w:p w14:paraId="609C56FD" w14:textId="77777777" w:rsidR="00CB41CB" w:rsidRDefault="00CB41CB" w:rsidP="00CB41CB">
      <w:pPr>
        <w:pStyle w:val="cpCode"/>
      </w:pPr>
      <w:r>
        <w:t xml:space="preserve">      } else {</w:t>
      </w:r>
    </w:p>
    <w:p w14:paraId="68C21634" w14:textId="77777777" w:rsidR="00CB41CB" w:rsidRDefault="00CB41CB" w:rsidP="00CB41CB">
      <w:pPr>
        <w:pStyle w:val="cpCode"/>
      </w:pPr>
      <w:r>
        <w:t xml:space="preserve">         include "login.html";</w:t>
      </w:r>
    </w:p>
    <w:p w14:paraId="78DAB11D" w14:textId="77777777" w:rsidR="00CB41CB" w:rsidRDefault="00CB41CB" w:rsidP="00CB41CB">
      <w:pPr>
        <w:pStyle w:val="cpCode"/>
      </w:pPr>
      <w:r>
        <w:t xml:space="preserve">      }</w:t>
      </w:r>
    </w:p>
    <w:p w14:paraId="78C998C6" w14:textId="77777777" w:rsidR="00CB41CB" w:rsidRDefault="00CB41CB" w:rsidP="00CB41CB">
      <w:pPr>
        <w:pStyle w:val="cpCode"/>
      </w:pPr>
      <w:r>
        <w:t xml:space="preserve">   // The user has returned. Offer a welcoming note.</w:t>
      </w:r>
    </w:p>
    <w:p w14:paraId="68F6CBDA" w14:textId="77777777" w:rsidR="00CB41CB" w:rsidRDefault="00CB41CB" w:rsidP="00CB41CB">
      <w:pPr>
        <w:pStyle w:val="cpCode"/>
      </w:pPr>
      <w:r>
        <w:t xml:space="preserve">   } else {</w:t>
      </w:r>
    </w:p>
    <w:p w14:paraId="5EF76800" w14:textId="77777777" w:rsidR="00CB41CB" w:rsidRDefault="00CB41CB" w:rsidP="00CB41CB">
      <w:pPr>
        <w:pStyle w:val="cpCode"/>
      </w:pPr>
      <w:r>
        <w:t xml:space="preserve">       $name = $_SESSION['name'];</w:t>
      </w:r>
    </w:p>
    <w:p w14:paraId="545DA0DD" w14:textId="77777777" w:rsidR="00CB41CB" w:rsidRDefault="00CB41CB" w:rsidP="00CB41CB">
      <w:pPr>
        <w:pStyle w:val="cpCode"/>
      </w:pPr>
      <w:r>
        <w:t xml:space="preserve">       echo "Welcome back, $name!";</w:t>
      </w:r>
    </w:p>
    <w:p w14:paraId="26F12876" w14:textId="77777777" w:rsidR="00CB41CB" w:rsidRDefault="00CB41CB" w:rsidP="00CB41CB">
      <w:pPr>
        <w:pStyle w:val="cpCode"/>
      </w:pPr>
      <w:r>
        <w:t xml:space="preserve">    }</w:t>
      </w:r>
    </w:p>
    <w:p w14:paraId="0CA9F91B" w14:textId="77777777" w:rsidR="00CB41CB" w:rsidRDefault="00CB41CB" w:rsidP="00CB41CB">
      <w:pPr>
        <w:pStyle w:val="cpCode"/>
      </w:pPr>
      <w:r>
        <w:t>?&gt;</w:t>
      </w:r>
    </w:p>
    <w:p w14:paraId="6FC64A29" w14:textId="77777777" w:rsidR="00CB41CB" w:rsidRDefault="00CB41CB" w:rsidP="00CB41CB">
      <w:pPr>
        <w:pStyle w:val="Textbody"/>
      </w:pPr>
      <w:r>
        <w:t>460</w:t>
      </w:r>
    </w:p>
    <w:p w14:paraId="2518006E" w14:textId="77777777" w:rsidR="00CB41CB" w:rsidRDefault="00CB41CB" w:rsidP="00CB41CB">
      <w:pPr>
        <w:pStyle w:val="Textbody"/>
      </w:pPr>
      <w:r>
        <w:t xml:space="preserve">Of the </w:t>
      </w:r>
      <w:proofErr w:type="gramStart"/>
      <w:r>
        <w:t>four session</w:t>
      </w:r>
      <w:proofErr w:type="gramEnd"/>
      <w:r>
        <w:t xml:space="preserve"> storage method, user-defined custom handlers offer the greatest degree of flexibility. 462</w:t>
      </w:r>
    </w:p>
    <w:p w14:paraId="24D5476A" w14:textId="77777777" w:rsidR="00CB41CB" w:rsidRDefault="00CB41CB" w:rsidP="00CB41CB">
      <w:pPr>
        <w:pStyle w:val="Textbody"/>
      </w:pPr>
      <w:r>
        <w:t xml:space="preserve">You use the </w:t>
      </w:r>
      <w:proofErr w:type="spellStart"/>
      <w:r>
        <w:t>s</w:t>
      </w:r>
      <w:r w:rsidRPr="00114E3E">
        <w:rPr>
          <w:rStyle w:val="ccterm"/>
        </w:rPr>
        <w:t>ession_set_save_handler</w:t>
      </w:r>
      <w:proofErr w:type="spellEnd"/>
      <w:r>
        <w:t xml:space="preserve"> function to register your custom handler. Your session handler needs to </w:t>
      </w:r>
      <w:proofErr w:type="spellStart"/>
      <w:r>
        <w:t>tailer</w:t>
      </w:r>
      <w:proofErr w:type="spellEnd"/>
      <w:r>
        <w:t xml:space="preserve"> six tasks with parameters:</w:t>
      </w:r>
    </w:p>
    <w:p w14:paraId="252183FA" w14:textId="77777777" w:rsidR="00CB41CB" w:rsidRDefault="00CB41CB" w:rsidP="00CB41CB">
      <w:pPr>
        <w:pStyle w:val="Textbody"/>
        <w:numPr>
          <w:ilvl w:val="0"/>
          <w:numId w:val="63"/>
        </w:numPr>
      </w:pPr>
      <w:proofErr w:type="spellStart"/>
      <w:r>
        <w:t>session_open</w:t>
      </w:r>
      <w:proofErr w:type="spellEnd"/>
      <w:r>
        <w:t>($session_save_</w:t>
      </w:r>
      <w:proofErr w:type="gramStart"/>
      <w:r>
        <w:t>path,$</w:t>
      </w:r>
      <w:proofErr w:type="spellStart"/>
      <w:proofErr w:type="gramEnd"/>
      <w:r>
        <w:t>session_name</w:t>
      </w:r>
      <w:proofErr w:type="spellEnd"/>
      <w:r>
        <w:t>)</w:t>
      </w:r>
    </w:p>
    <w:p w14:paraId="11D0D8D4" w14:textId="77777777" w:rsidR="00CB41CB" w:rsidRDefault="00CB41CB" w:rsidP="00CB41CB">
      <w:pPr>
        <w:pStyle w:val="Textbody"/>
        <w:numPr>
          <w:ilvl w:val="0"/>
          <w:numId w:val="63"/>
        </w:numPr>
      </w:pPr>
      <w:proofErr w:type="spellStart"/>
      <w:r>
        <w:t>session_</w:t>
      </w:r>
      <w:proofErr w:type="gramStart"/>
      <w:r>
        <w:t>close</w:t>
      </w:r>
      <w:proofErr w:type="spellEnd"/>
      <w:r>
        <w:t>(</w:t>
      </w:r>
      <w:proofErr w:type="gramEnd"/>
      <w:r>
        <w:t>)</w:t>
      </w:r>
    </w:p>
    <w:p w14:paraId="141AE9AD" w14:textId="77777777" w:rsidR="00CB41CB" w:rsidRDefault="00CB41CB" w:rsidP="00CB41CB">
      <w:pPr>
        <w:pStyle w:val="Textbody"/>
        <w:numPr>
          <w:ilvl w:val="0"/>
          <w:numId w:val="63"/>
        </w:numPr>
      </w:pPr>
      <w:proofErr w:type="spellStart"/>
      <w:r>
        <w:t>session_read</w:t>
      </w:r>
      <w:proofErr w:type="spellEnd"/>
      <w:r>
        <w:t>($</w:t>
      </w:r>
      <w:proofErr w:type="spellStart"/>
      <w:r>
        <w:t>sessionID</w:t>
      </w:r>
      <w:proofErr w:type="spellEnd"/>
      <w:r>
        <w:t>)</w:t>
      </w:r>
    </w:p>
    <w:p w14:paraId="67834F36" w14:textId="77777777" w:rsidR="00CB41CB" w:rsidRDefault="00CB41CB" w:rsidP="00CB41CB">
      <w:pPr>
        <w:pStyle w:val="Textbody"/>
        <w:numPr>
          <w:ilvl w:val="0"/>
          <w:numId w:val="63"/>
        </w:numPr>
      </w:pPr>
      <w:proofErr w:type="spellStart"/>
      <w:r>
        <w:t>session_write</w:t>
      </w:r>
      <w:proofErr w:type="spellEnd"/>
      <w:r>
        <w:t>($</w:t>
      </w:r>
      <w:proofErr w:type="spellStart"/>
      <w:proofErr w:type="gramStart"/>
      <w:r>
        <w:t>sessionID</w:t>
      </w:r>
      <w:proofErr w:type="spellEnd"/>
      <w:r>
        <w:t>,$</w:t>
      </w:r>
      <w:proofErr w:type="gramEnd"/>
      <w:r>
        <w:t>value)</w:t>
      </w:r>
    </w:p>
    <w:p w14:paraId="3382C1C1" w14:textId="77777777" w:rsidR="00CB41CB" w:rsidRDefault="00CB41CB" w:rsidP="00CB41CB">
      <w:pPr>
        <w:pStyle w:val="Textbody"/>
        <w:numPr>
          <w:ilvl w:val="0"/>
          <w:numId w:val="63"/>
        </w:numPr>
      </w:pPr>
      <w:proofErr w:type="spellStart"/>
      <w:r>
        <w:t>session_destroy</w:t>
      </w:r>
      <w:proofErr w:type="spellEnd"/>
      <w:r>
        <w:t>($</w:t>
      </w:r>
      <w:proofErr w:type="spellStart"/>
      <w:r>
        <w:t>sessionID</w:t>
      </w:r>
      <w:proofErr w:type="spellEnd"/>
      <w:r>
        <w:t>)</w:t>
      </w:r>
    </w:p>
    <w:p w14:paraId="3A4FDB9C" w14:textId="77777777" w:rsidR="00CB41CB" w:rsidRDefault="00CB41CB" w:rsidP="00CB41CB">
      <w:pPr>
        <w:pStyle w:val="Textbody"/>
        <w:numPr>
          <w:ilvl w:val="0"/>
          <w:numId w:val="63"/>
        </w:numPr>
      </w:pPr>
      <w:proofErr w:type="spellStart"/>
      <w:r>
        <w:t>session_garbage_collect</w:t>
      </w:r>
      <w:proofErr w:type="spellEnd"/>
      <w:r>
        <w:t>($lifetime)</w:t>
      </w:r>
    </w:p>
    <w:p w14:paraId="24A8C8FD" w14:textId="77777777" w:rsidR="00CB41CB" w:rsidRDefault="00CB41CB" w:rsidP="00CB41CB">
      <w:pPr>
        <w:pStyle w:val="Textbody"/>
      </w:pPr>
      <w:r>
        <w:t>463</w:t>
      </w:r>
    </w:p>
    <w:p w14:paraId="7A33592A" w14:textId="77777777" w:rsidR="00CB41CB" w:rsidRDefault="00CB41CB" w:rsidP="00CB41CB">
      <w:pPr>
        <w:pStyle w:val="Textbody"/>
      </w:pPr>
      <w:r>
        <w:t>You would register your session handlers as follows:</w:t>
      </w:r>
    </w:p>
    <w:p w14:paraId="1EF0967F" w14:textId="77777777" w:rsidR="00CB41CB" w:rsidRDefault="00CB41CB" w:rsidP="00CB41CB">
      <w:pPr>
        <w:pStyle w:val="cpCode"/>
      </w:pPr>
      <w:r>
        <w:t>session_set_save_handler("session_open","session_close","session_read",</w:t>
      </w:r>
    </w:p>
    <w:p w14:paraId="0ECA51E4" w14:textId="77777777" w:rsidR="00CB41CB" w:rsidRDefault="00CB41CB" w:rsidP="00CB41CB">
      <w:pPr>
        <w:pStyle w:val="cpCode"/>
      </w:pPr>
      <w:r>
        <w:tab/>
        <w:t>"session_write", "session_destroy","session_garbage_collect");</w:t>
      </w:r>
    </w:p>
    <w:p w14:paraId="02B463CF" w14:textId="77777777" w:rsidR="00CB41CB" w:rsidRDefault="00CB41CB" w:rsidP="00CB41CB">
      <w:pPr>
        <w:pStyle w:val="Textbody"/>
      </w:pPr>
      <w:r>
        <w:lastRenderedPageBreak/>
        <w:t>464</w:t>
      </w:r>
    </w:p>
    <w:p w14:paraId="5D65B6B7" w14:textId="77777777" w:rsidR="00CB41CB" w:rsidRDefault="00CB41CB" w:rsidP="00CB41CB">
      <w:pPr>
        <w:pStyle w:val="Textbody"/>
      </w:pPr>
      <w:r>
        <w:t>We created the following table to store session information:</w:t>
      </w:r>
    </w:p>
    <w:p w14:paraId="221F855E" w14:textId="77777777" w:rsidR="00CB41CB" w:rsidRDefault="00CB41CB" w:rsidP="00CB41CB">
      <w:pPr>
        <w:pStyle w:val="cpCode"/>
      </w:pPr>
      <w:r>
        <w:t>CREATE TABLE sessioninfo(</w:t>
      </w:r>
    </w:p>
    <w:p w14:paraId="2E4C2D6F" w14:textId="77777777" w:rsidR="00CB41CB" w:rsidRDefault="00CB41CB" w:rsidP="00CB41CB">
      <w:pPr>
        <w:pStyle w:val="cpCode"/>
      </w:pPr>
      <w:r>
        <w:tab/>
        <w:t>SID CHAR(32) NOT NULL,</w:t>
      </w:r>
    </w:p>
    <w:p w14:paraId="3B77BD56" w14:textId="77777777" w:rsidR="00CB41CB" w:rsidRDefault="00CB41CB" w:rsidP="00CB41CB">
      <w:pPr>
        <w:pStyle w:val="cpCode"/>
      </w:pPr>
      <w:r>
        <w:tab/>
        <w:t>expiration INT NOT NULL,</w:t>
      </w:r>
    </w:p>
    <w:p w14:paraId="7BA7670D" w14:textId="77777777" w:rsidR="00CB41CB" w:rsidRDefault="00CB41CB" w:rsidP="00CB41CB">
      <w:pPr>
        <w:pStyle w:val="cpCode"/>
      </w:pPr>
      <w:r>
        <w:tab/>
        <w:t>value TEXT NOT NULL,</w:t>
      </w:r>
    </w:p>
    <w:p w14:paraId="6029639E" w14:textId="77777777" w:rsidR="00CB41CB" w:rsidRDefault="00CB41CB" w:rsidP="00CB41CB">
      <w:pPr>
        <w:pStyle w:val="cpCode"/>
      </w:pPr>
      <w:r>
        <w:tab/>
        <w:t>PRIMARY KEY(SID)</w:t>
      </w:r>
    </w:p>
    <w:p w14:paraId="2EDF9504" w14:textId="77777777" w:rsidR="00CB41CB" w:rsidRDefault="00CB41CB" w:rsidP="00CB41CB">
      <w:pPr>
        <w:pStyle w:val="cpCode"/>
      </w:pPr>
      <w:r>
        <w:t>);</w:t>
      </w:r>
    </w:p>
    <w:p w14:paraId="52649484" w14:textId="77777777" w:rsidR="00CB41CB" w:rsidRDefault="00CB41CB" w:rsidP="00CB41CB">
      <w:pPr>
        <w:pStyle w:val="Textbody"/>
      </w:pPr>
      <w:r>
        <w:t xml:space="preserve">The following code then implements our session handlers.  Note that we need to define the requisite parameters </w:t>
      </w:r>
      <w:proofErr w:type="gramStart"/>
      <w:r>
        <w:t>whether or not</w:t>
      </w:r>
      <w:proofErr w:type="gramEnd"/>
      <w:r>
        <w:t xml:space="preserve"> we actually use them in out code:</w:t>
      </w:r>
    </w:p>
    <w:p w14:paraId="77A27287" w14:textId="77777777" w:rsidR="00CB41CB" w:rsidRDefault="00CB41CB" w:rsidP="00CB41CB">
      <w:pPr>
        <w:pStyle w:val="cpCode"/>
      </w:pPr>
      <w:r>
        <w:t>&lt;?php</w:t>
      </w:r>
    </w:p>
    <w:p w14:paraId="2E10986F" w14:textId="77777777" w:rsidR="00CB41CB" w:rsidRDefault="00CB41CB" w:rsidP="00CB41CB">
      <w:pPr>
        <w:pStyle w:val="cpCode"/>
      </w:pPr>
      <w:r>
        <w:t xml:space="preserve">   /*</w:t>
      </w:r>
    </w:p>
    <w:p w14:paraId="4DB4A9AC" w14:textId="77777777" w:rsidR="00CB41CB" w:rsidRDefault="00CB41CB" w:rsidP="00CB41CB">
      <w:pPr>
        <w:pStyle w:val="cpCode"/>
      </w:pPr>
      <w:r>
        <w:t xml:space="preserve">   * mysql_session_open()</w:t>
      </w:r>
    </w:p>
    <w:p w14:paraId="26DE130A" w14:textId="77777777" w:rsidR="00CB41CB" w:rsidRDefault="00CB41CB" w:rsidP="00CB41CB">
      <w:pPr>
        <w:pStyle w:val="cpCode"/>
      </w:pPr>
      <w:r>
        <w:t xml:space="preserve">   * Opens a persistent server connection and selects the database.</w:t>
      </w:r>
    </w:p>
    <w:p w14:paraId="308D1B29" w14:textId="77777777" w:rsidR="00CB41CB" w:rsidRDefault="00CB41CB" w:rsidP="00CB41CB">
      <w:pPr>
        <w:pStyle w:val="cpCode"/>
      </w:pPr>
      <w:r>
        <w:t xml:space="preserve">   */</w:t>
      </w:r>
    </w:p>
    <w:p w14:paraId="3057B409" w14:textId="77777777" w:rsidR="00CB41CB" w:rsidRDefault="00CB41CB" w:rsidP="00CB41CB">
      <w:pPr>
        <w:pStyle w:val="cpCode"/>
      </w:pPr>
    </w:p>
    <w:p w14:paraId="2FA28354" w14:textId="77777777" w:rsidR="00CB41CB" w:rsidRDefault="00CB41CB" w:rsidP="00CB41CB">
      <w:pPr>
        <w:pStyle w:val="cpCode"/>
      </w:pPr>
      <w:r>
        <w:t xml:space="preserve">   function mysql_session_open($session_path, $session_name) {</w:t>
      </w:r>
    </w:p>
    <w:p w14:paraId="089500FD" w14:textId="77777777" w:rsidR="00CB41CB" w:rsidRDefault="00CB41CB" w:rsidP="00CB41CB">
      <w:pPr>
        <w:pStyle w:val="cpCode"/>
      </w:pPr>
    </w:p>
    <w:p w14:paraId="5753AAB9" w14:textId="77777777" w:rsidR="00CB41CB" w:rsidRDefault="00CB41CB" w:rsidP="00CB41CB">
      <w:pPr>
        <w:pStyle w:val="cpCode"/>
      </w:pPr>
      <w:r>
        <w:t xml:space="preserve">       $conn = mysql_connect("localhost", "website", "secret");</w:t>
      </w:r>
    </w:p>
    <w:p w14:paraId="3FC9599E" w14:textId="77777777" w:rsidR="00CB41CB" w:rsidRDefault="00CB41CB" w:rsidP="00CB41CB">
      <w:pPr>
        <w:pStyle w:val="cpCode"/>
      </w:pPr>
    </w:p>
    <w:p w14:paraId="2A7FD725" w14:textId="77777777" w:rsidR="00CB41CB" w:rsidRDefault="00CB41CB" w:rsidP="00CB41CB">
      <w:pPr>
        <w:pStyle w:val="cpCode"/>
      </w:pPr>
      <w:r>
        <w:t xml:space="preserve">       $db = mysql_select_db("corporate");</w:t>
      </w:r>
    </w:p>
    <w:p w14:paraId="056D6AA1" w14:textId="77777777" w:rsidR="00CB41CB" w:rsidRDefault="00CB41CB" w:rsidP="00CB41CB">
      <w:pPr>
        <w:pStyle w:val="cpCode"/>
      </w:pPr>
    </w:p>
    <w:p w14:paraId="51A06134" w14:textId="77777777" w:rsidR="00CB41CB" w:rsidRDefault="00CB41CB" w:rsidP="00CB41CB">
      <w:pPr>
        <w:pStyle w:val="cpCode"/>
      </w:pPr>
    </w:p>
    <w:p w14:paraId="10BDE302" w14:textId="77777777" w:rsidR="00CB41CB" w:rsidRDefault="00CB41CB" w:rsidP="00CB41CB">
      <w:pPr>
        <w:pStyle w:val="cpCode"/>
      </w:pPr>
      <w:r>
        <w:t xml:space="preserve">   } // end mysql_session_open()</w:t>
      </w:r>
    </w:p>
    <w:p w14:paraId="5FBA7268" w14:textId="77777777" w:rsidR="00CB41CB" w:rsidRDefault="00CB41CB" w:rsidP="00CB41CB">
      <w:pPr>
        <w:pStyle w:val="cpCode"/>
      </w:pPr>
    </w:p>
    <w:p w14:paraId="0EC3DFD8" w14:textId="77777777" w:rsidR="00CB41CB" w:rsidRDefault="00CB41CB" w:rsidP="00CB41CB">
      <w:pPr>
        <w:pStyle w:val="cpCode"/>
      </w:pPr>
      <w:r>
        <w:t xml:space="preserve">   /*</w:t>
      </w:r>
    </w:p>
    <w:p w14:paraId="0B6F0FB4" w14:textId="77777777" w:rsidR="00CB41CB" w:rsidRDefault="00CB41CB" w:rsidP="00CB41CB">
      <w:pPr>
        <w:pStyle w:val="cpCode"/>
      </w:pPr>
      <w:r>
        <w:t xml:space="preserve">   * mysql_session_close()</w:t>
      </w:r>
    </w:p>
    <w:p w14:paraId="3EBA22A4" w14:textId="77777777" w:rsidR="00CB41CB" w:rsidRDefault="00CB41CB" w:rsidP="00CB41CB">
      <w:pPr>
        <w:pStyle w:val="cpCode"/>
      </w:pPr>
      <w:r>
        <w:t xml:space="preserve">   * Doesn't actually do anything since the server connection is</w:t>
      </w:r>
    </w:p>
    <w:p w14:paraId="05CFB48A" w14:textId="77777777" w:rsidR="00CB41CB" w:rsidRDefault="00CB41CB" w:rsidP="00CB41CB">
      <w:pPr>
        <w:pStyle w:val="cpCode"/>
      </w:pPr>
      <w:r>
        <w:t xml:space="preserve">   * persistent. Keep in mind that although this function</w:t>
      </w:r>
    </w:p>
    <w:p w14:paraId="0C4DC623" w14:textId="77777777" w:rsidR="00CB41CB" w:rsidRDefault="00CB41CB" w:rsidP="00CB41CB">
      <w:pPr>
        <w:pStyle w:val="cpCode"/>
      </w:pPr>
      <w:r>
        <w:t xml:space="preserve">   * doesn't do anything in my particular implementation, it</w:t>
      </w:r>
    </w:p>
    <w:p w14:paraId="1EB6E271" w14:textId="77777777" w:rsidR="00CB41CB" w:rsidRDefault="00CB41CB" w:rsidP="00CB41CB">
      <w:pPr>
        <w:pStyle w:val="cpCode"/>
      </w:pPr>
      <w:r>
        <w:t xml:space="preserve">   * must nonetheless be defined.</w:t>
      </w:r>
    </w:p>
    <w:p w14:paraId="6919C597" w14:textId="77777777" w:rsidR="00CB41CB" w:rsidRDefault="00CB41CB" w:rsidP="00CB41CB">
      <w:pPr>
        <w:pStyle w:val="cpCode"/>
      </w:pPr>
      <w:r>
        <w:t xml:space="preserve">   */</w:t>
      </w:r>
    </w:p>
    <w:p w14:paraId="1CBE2912" w14:textId="77777777" w:rsidR="00CB41CB" w:rsidRDefault="00CB41CB" w:rsidP="00CB41CB">
      <w:pPr>
        <w:pStyle w:val="cpCode"/>
      </w:pPr>
    </w:p>
    <w:p w14:paraId="463A4AA4" w14:textId="77777777" w:rsidR="00CB41CB" w:rsidRDefault="00CB41CB" w:rsidP="00CB41CB">
      <w:pPr>
        <w:pStyle w:val="cpCode"/>
      </w:pPr>
      <w:r>
        <w:t xml:space="preserve">   function mysql_session_close() {</w:t>
      </w:r>
    </w:p>
    <w:p w14:paraId="454E4AC6" w14:textId="77777777" w:rsidR="00CB41CB" w:rsidRDefault="00CB41CB" w:rsidP="00CB41CB">
      <w:pPr>
        <w:pStyle w:val="cpCode"/>
      </w:pPr>
    </w:p>
    <w:p w14:paraId="6797558F" w14:textId="77777777" w:rsidR="00CB41CB" w:rsidRDefault="00CB41CB" w:rsidP="00CB41CB">
      <w:pPr>
        <w:pStyle w:val="cpCode"/>
      </w:pPr>
      <w:r>
        <w:t xml:space="preserve">      return 1;</w:t>
      </w:r>
    </w:p>
    <w:p w14:paraId="33BA41AA" w14:textId="77777777" w:rsidR="00CB41CB" w:rsidRDefault="00CB41CB" w:rsidP="00CB41CB">
      <w:pPr>
        <w:pStyle w:val="cpCode"/>
      </w:pPr>
    </w:p>
    <w:p w14:paraId="0B75F41F" w14:textId="77777777" w:rsidR="00CB41CB" w:rsidRDefault="00CB41CB" w:rsidP="00CB41CB">
      <w:pPr>
        <w:pStyle w:val="cpCode"/>
      </w:pPr>
      <w:r>
        <w:t xml:space="preserve">   } // end mysql_session_close()</w:t>
      </w:r>
    </w:p>
    <w:p w14:paraId="4723092D" w14:textId="77777777" w:rsidR="00CB41CB" w:rsidRDefault="00CB41CB" w:rsidP="00CB41CB">
      <w:pPr>
        <w:pStyle w:val="cpCode"/>
      </w:pPr>
    </w:p>
    <w:p w14:paraId="2623DADE" w14:textId="77777777" w:rsidR="00CB41CB" w:rsidRDefault="00CB41CB" w:rsidP="00CB41CB">
      <w:pPr>
        <w:pStyle w:val="cpCode"/>
      </w:pPr>
      <w:r>
        <w:t xml:space="preserve">   /*</w:t>
      </w:r>
    </w:p>
    <w:p w14:paraId="4890301E" w14:textId="77777777" w:rsidR="00CB41CB" w:rsidRDefault="00CB41CB" w:rsidP="00CB41CB">
      <w:pPr>
        <w:pStyle w:val="cpCode"/>
      </w:pPr>
      <w:r>
        <w:t xml:space="preserve">   * mysql_session_select()</w:t>
      </w:r>
    </w:p>
    <w:p w14:paraId="5E92D4F3" w14:textId="77777777" w:rsidR="00CB41CB" w:rsidRDefault="00CB41CB" w:rsidP="00CB41CB">
      <w:pPr>
        <w:pStyle w:val="cpCode"/>
      </w:pPr>
      <w:r>
        <w:t xml:space="preserve">   * Reads the session data from the database</w:t>
      </w:r>
    </w:p>
    <w:p w14:paraId="42005741" w14:textId="77777777" w:rsidR="00CB41CB" w:rsidRDefault="00CB41CB" w:rsidP="00CB41CB">
      <w:pPr>
        <w:pStyle w:val="cpCode"/>
      </w:pPr>
      <w:r>
        <w:t xml:space="preserve">   */</w:t>
      </w:r>
    </w:p>
    <w:p w14:paraId="22201E73" w14:textId="77777777" w:rsidR="00CB41CB" w:rsidRDefault="00CB41CB" w:rsidP="00CB41CB">
      <w:pPr>
        <w:pStyle w:val="cpCode"/>
      </w:pPr>
    </w:p>
    <w:p w14:paraId="453CE058" w14:textId="77777777" w:rsidR="00CB41CB" w:rsidRDefault="00CB41CB" w:rsidP="00CB41CB">
      <w:pPr>
        <w:pStyle w:val="cpCode"/>
      </w:pPr>
      <w:r>
        <w:t xml:space="preserve">   function mysql_session_select($SID) {</w:t>
      </w:r>
    </w:p>
    <w:p w14:paraId="4B775D25" w14:textId="77777777" w:rsidR="00CB41CB" w:rsidRDefault="00CB41CB" w:rsidP="00CB41CB">
      <w:pPr>
        <w:pStyle w:val="cpCode"/>
      </w:pPr>
    </w:p>
    <w:p w14:paraId="3D3D31BA" w14:textId="77777777" w:rsidR="00CB41CB" w:rsidRDefault="00CB41CB" w:rsidP="00CB41CB">
      <w:pPr>
        <w:pStyle w:val="cpCode"/>
      </w:pPr>
      <w:r>
        <w:t xml:space="preserve">      $query = "SELECT value FROM sessioninfo</w:t>
      </w:r>
    </w:p>
    <w:p w14:paraId="6FA98BE0" w14:textId="77777777" w:rsidR="00CB41CB" w:rsidRDefault="00CB41CB" w:rsidP="00CB41CB">
      <w:pPr>
        <w:pStyle w:val="cpCode"/>
      </w:pPr>
      <w:r>
        <w:t xml:space="preserve">                WHERE SID = '$SID' AND</w:t>
      </w:r>
    </w:p>
    <w:p w14:paraId="56681260" w14:textId="77777777" w:rsidR="00CB41CB" w:rsidRDefault="00CB41CB" w:rsidP="00CB41CB">
      <w:pPr>
        <w:pStyle w:val="cpCode"/>
      </w:pPr>
      <w:r>
        <w:t xml:space="preserve">                expiration &gt; ". time();</w:t>
      </w:r>
    </w:p>
    <w:p w14:paraId="7195CC68" w14:textId="77777777" w:rsidR="00CB41CB" w:rsidRDefault="00CB41CB" w:rsidP="00CB41CB">
      <w:pPr>
        <w:pStyle w:val="cpCode"/>
      </w:pPr>
    </w:p>
    <w:p w14:paraId="1ACFA253" w14:textId="77777777" w:rsidR="00CB41CB" w:rsidRDefault="00CB41CB" w:rsidP="00CB41CB">
      <w:pPr>
        <w:pStyle w:val="cpCode"/>
      </w:pPr>
      <w:r>
        <w:t xml:space="preserve">      $result = mysql_query($query);</w:t>
      </w:r>
    </w:p>
    <w:p w14:paraId="2A931D66" w14:textId="77777777" w:rsidR="00CB41CB" w:rsidRDefault="00CB41CB" w:rsidP="00CB41CB">
      <w:pPr>
        <w:pStyle w:val="cpCode"/>
      </w:pPr>
    </w:p>
    <w:p w14:paraId="68DBA453" w14:textId="77777777" w:rsidR="00CB41CB" w:rsidRDefault="00CB41CB" w:rsidP="00CB41CB">
      <w:pPr>
        <w:pStyle w:val="cpCode"/>
      </w:pPr>
      <w:r>
        <w:t xml:space="preserve">      if (mysql_num_rows($result)) {</w:t>
      </w:r>
    </w:p>
    <w:p w14:paraId="4D3BEEED" w14:textId="77777777" w:rsidR="00CB41CB" w:rsidRDefault="00CB41CB" w:rsidP="00CB41CB">
      <w:pPr>
        <w:pStyle w:val="cpCode"/>
      </w:pPr>
    </w:p>
    <w:p w14:paraId="0F49CDB9" w14:textId="77777777" w:rsidR="00CB41CB" w:rsidRDefault="00CB41CB" w:rsidP="00CB41CB">
      <w:pPr>
        <w:pStyle w:val="cpCode"/>
      </w:pPr>
      <w:r>
        <w:lastRenderedPageBreak/>
        <w:t xml:space="preserve">         $row = mysql_fetch_assoc($result);</w:t>
      </w:r>
    </w:p>
    <w:p w14:paraId="1D65DA99" w14:textId="77777777" w:rsidR="00CB41CB" w:rsidRDefault="00CB41CB" w:rsidP="00CB41CB">
      <w:pPr>
        <w:pStyle w:val="cpCode"/>
      </w:pPr>
      <w:r>
        <w:t xml:space="preserve">         $value = $row['value'];</w:t>
      </w:r>
    </w:p>
    <w:p w14:paraId="677FCF62" w14:textId="77777777" w:rsidR="00CB41CB" w:rsidRDefault="00CB41CB" w:rsidP="00CB41CB">
      <w:pPr>
        <w:pStyle w:val="cpCode"/>
      </w:pPr>
      <w:r>
        <w:t xml:space="preserve">         return $value;</w:t>
      </w:r>
    </w:p>
    <w:p w14:paraId="2D43DE76" w14:textId="77777777" w:rsidR="00CB41CB" w:rsidRDefault="00CB41CB" w:rsidP="00CB41CB">
      <w:pPr>
        <w:pStyle w:val="cpCode"/>
      </w:pPr>
    </w:p>
    <w:p w14:paraId="1FBA1203" w14:textId="77777777" w:rsidR="00CB41CB" w:rsidRDefault="00CB41CB" w:rsidP="00CB41CB">
      <w:pPr>
        <w:pStyle w:val="cpCode"/>
      </w:pPr>
      <w:r>
        <w:t xml:space="preserve">      } else {</w:t>
      </w:r>
    </w:p>
    <w:p w14:paraId="4051B8F5" w14:textId="77777777" w:rsidR="00CB41CB" w:rsidRDefault="00CB41CB" w:rsidP="00CB41CB">
      <w:pPr>
        <w:pStyle w:val="cpCode"/>
      </w:pPr>
    </w:p>
    <w:p w14:paraId="1A316DDE" w14:textId="77777777" w:rsidR="00CB41CB" w:rsidRDefault="00CB41CB" w:rsidP="00CB41CB">
      <w:pPr>
        <w:pStyle w:val="cpCode"/>
      </w:pPr>
      <w:r>
        <w:t xml:space="preserve">         return "";</w:t>
      </w:r>
    </w:p>
    <w:p w14:paraId="75508F79" w14:textId="77777777" w:rsidR="00CB41CB" w:rsidRDefault="00CB41CB" w:rsidP="00CB41CB">
      <w:pPr>
        <w:pStyle w:val="cpCode"/>
      </w:pPr>
    </w:p>
    <w:p w14:paraId="2E9D0D25" w14:textId="77777777" w:rsidR="00CB41CB" w:rsidRDefault="00CB41CB" w:rsidP="00CB41CB">
      <w:pPr>
        <w:pStyle w:val="cpCode"/>
      </w:pPr>
      <w:r>
        <w:t xml:space="preserve">      }</w:t>
      </w:r>
    </w:p>
    <w:p w14:paraId="5A0E0567" w14:textId="77777777" w:rsidR="00CB41CB" w:rsidRDefault="00CB41CB" w:rsidP="00CB41CB">
      <w:pPr>
        <w:pStyle w:val="cpCode"/>
      </w:pPr>
    </w:p>
    <w:p w14:paraId="66F22CC3" w14:textId="77777777" w:rsidR="00CB41CB" w:rsidRDefault="00CB41CB" w:rsidP="00CB41CB">
      <w:pPr>
        <w:pStyle w:val="cpCode"/>
      </w:pPr>
      <w:r>
        <w:t xml:space="preserve">   } // end mysql_session_select()</w:t>
      </w:r>
    </w:p>
    <w:p w14:paraId="73AC27B4" w14:textId="77777777" w:rsidR="00CB41CB" w:rsidRDefault="00CB41CB" w:rsidP="00CB41CB">
      <w:pPr>
        <w:pStyle w:val="cpCode"/>
      </w:pPr>
    </w:p>
    <w:p w14:paraId="2E7C0FB0" w14:textId="77777777" w:rsidR="00CB41CB" w:rsidRDefault="00CB41CB" w:rsidP="00CB41CB">
      <w:pPr>
        <w:pStyle w:val="cpCode"/>
      </w:pPr>
      <w:r>
        <w:t xml:space="preserve">   /*</w:t>
      </w:r>
    </w:p>
    <w:p w14:paraId="6872B0F8" w14:textId="77777777" w:rsidR="00CB41CB" w:rsidRDefault="00CB41CB" w:rsidP="00CB41CB">
      <w:pPr>
        <w:pStyle w:val="cpCode"/>
      </w:pPr>
      <w:r>
        <w:t xml:space="preserve">   * mysql_session_write()</w:t>
      </w:r>
    </w:p>
    <w:p w14:paraId="12FC18BA" w14:textId="77777777" w:rsidR="00CB41CB" w:rsidRDefault="00CB41CB" w:rsidP="00CB41CB">
      <w:pPr>
        <w:pStyle w:val="cpCode"/>
      </w:pPr>
      <w:r>
        <w:t xml:space="preserve">   * This function writes the session data to the database.</w:t>
      </w:r>
    </w:p>
    <w:p w14:paraId="6C4D49FF" w14:textId="77777777" w:rsidR="00CB41CB" w:rsidRDefault="00CB41CB" w:rsidP="00CB41CB">
      <w:pPr>
        <w:pStyle w:val="cpCode"/>
      </w:pPr>
      <w:r>
        <w:t xml:space="preserve">   * If that SID already exists, then the existing data will be updated.</w:t>
      </w:r>
    </w:p>
    <w:p w14:paraId="6C1C9ED7" w14:textId="77777777" w:rsidR="00CB41CB" w:rsidRDefault="00CB41CB" w:rsidP="00CB41CB">
      <w:pPr>
        <w:pStyle w:val="cpCode"/>
      </w:pPr>
      <w:r>
        <w:t xml:space="preserve">   */</w:t>
      </w:r>
    </w:p>
    <w:p w14:paraId="21068AD4" w14:textId="77777777" w:rsidR="00CB41CB" w:rsidRDefault="00CB41CB" w:rsidP="00CB41CB">
      <w:pPr>
        <w:pStyle w:val="cpCode"/>
      </w:pPr>
    </w:p>
    <w:p w14:paraId="1308B013" w14:textId="77777777" w:rsidR="00CB41CB" w:rsidRDefault="00CB41CB" w:rsidP="00CB41CB">
      <w:pPr>
        <w:pStyle w:val="cpCode"/>
      </w:pPr>
      <w:r>
        <w:t xml:space="preserve">   function mysql_session_write($SID, $value) {</w:t>
      </w:r>
    </w:p>
    <w:p w14:paraId="4F578033" w14:textId="77777777" w:rsidR="00CB41CB" w:rsidRDefault="00CB41CB" w:rsidP="00CB41CB">
      <w:pPr>
        <w:pStyle w:val="cpCode"/>
      </w:pPr>
    </w:p>
    <w:p w14:paraId="6ADE0050" w14:textId="77777777" w:rsidR="00CB41CB" w:rsidRDefault="00CB41CB" w:rsidP="00CB41CB">
      <w:pPr>
        <w:pStyle w:val="cpCode"/>
      </w:pPr>
      <w:r>
        <w:t xml:space="preserve">      $lifetime = get_cfg_var("session.gc_maxlifetime");</w:t>
      </w:r>
    </w:p>
    <w:p w14:paraId="61BEEA75" w14:textId="77777777" w:rsidR="00CB41CB" w:rsidRDefault="00CB41CB" w:rsidP="00CB41CB">
      <w:pPr>
        <w:pStyle w:val="cpCode"/>
      </w:pPr>
      <w:r>
        <w:t xml:space="preserve">      $expiration = time() + $lifetime;</w:t>
      </w:r>
    </w:p>
    <w:p w14:paraId="74356BD5" w14:textId="77777777" w:rsidR="00CB41CB" w:rsidRDefault="00CB41CB" w:rsidP="00CB41CB">
      <w:pPr>
        <w:pStyle w:val="cpCode"/>
      </w:pPr>
    </w:p>
    <w:p w14:paraId="4076C8B5" w14:textId="77777777" w:rsidR="00CB41CB" w:rsidRDefault="00CB41CB" w:rsidP="00CB41CB">
      <w:pPr>
        <w:pStyle w:val="cpCode"/>
      </w:pPr>
      <w:r>
        <w:t xml:space="preserve">      $query = "INSERT INTO sessioninfo</w:t>
      </w:r>
    </w:p>
    <w:p w14:paraId="27FEAB2F" w14:textId="77777777" w:rsidR="00CB41CB" w:rsidRDefault="00CB41CB" w:rsidP="00CB41CB">
      <w:pPr>
        <w:pStyle w:val="cpCode"/>
      </w:pPr>
      <w:r>
        <w:t xml:space="preserve">                VALUES('$SID', '$expiration', '$value')";</w:t>
      </w:r>
    </w:p>
    <w:p w14:paraId="6FFA0556" w14:textId="77777777" w:rsidR="00CB41CB" w:rsidRDefault="00CB41CB" w:rsidP="00CB41CB">
      <w:pPr>
        <w:pStyle w:val="cpCode"/>
      </w:pPr>
      <w:r>
        <w:t xml:space="preserve">      $result = mysql_query($query);</w:t>
      </w:r>
    </w:p>
    <w:p w14:paraId="65AB9738" w14:textId="77777777" w:rsidR="00CB41CB" w:rsidRDefault="00CB41CB" w:rsidP="00CB41CB">
      <w:pPr>
        <w:pStyle w:val="cpCode"/>
      </w:pPr>
    </w:p>
    <w:p w14:paraId="02D53D9A" w14:textId="77777777" w:rsidR="00CB41CB" w:rsidRDefault="00CB41CB" w:rsidP="00CB41CB">
      <w:pPr>
        <w:pStyle w:val="cpCode"/>
      </w:pPr>
      <w:r>
        <w:t xml:space="preserve">      if (! $result) {</w:t>
      </w:r>
    </w:p>
    <w:p w14:paraId="49A8F2E5" w14:textId="77777777" w:rsidR="00CB41CB" w:rsidRDefault="00CB41CB" w:rsidP="00CB41CB">
      <w:pPr>
        <w:pStyle w:val="cpCode"/>
      </w:pPr>
    </w:p>
    <w:p w14:paraId="717B0CA3" w14:textId="77777777" w:rsidR="00CB41CB" w:rsidRDefault="00CB41CB" w:rsidP="00CB41CB">
      <w:pPr>
        <w:pStyle w:val="cpCode"/>
      </w:pPr>
      <w:r>
        <w:t xml:space="preserve">         $query = "UPDATE sessioninfo SET</w:t>
      </w:r>
    </w:p>
    <w:p w14:paraId="18A0CB11" w14:textId="77777777" w:rsidR="00CB41CB" w:rsidRDefault="00CB41CB" w:rsidP="00CB41CB">
      <w:pPr>
        <w:pStyle w:val="cpCode"/>
      </w:pPr>
      <w:r>
        <w:t xml:space="preserve">                   expiration = '$expiration',</w:t>
      </w:r>
    </w:p>
    <w:p w14:paraId="6B9B1CC5" w14:textId="77777777" w:rsidR="00CB41CB" w:rsidRDefault="00CB41CB" w:rsidP="00CB41CB">
      <w:pPr>
        <w:pStyle w:val="cpCode"/>
      </w:pPr>
      <w:r>
        <w:t xml:space="preserve">                   value = '$value' WHERE</w:t>
      </w:r>
    </w:p>
    <w:p w14:paraId="38ABAA5A" w14:textId="77777777" w:rsidR="00CB41CB" w:rsidRDefault="00CB41CB" w:rsidP="00CB41CB">
      <w:pPr>
        <w:pStyle w:val="cpCode"/>
      </w:pPr>
      <w:r>
        <w:t xml:space="preserve">                   SID = '$SID' AND expiration &gt;". time();</w:t>
      </w:r>
    </w:p>
    <w:p w14:paraId="2CB3110B" w14:textId="77777777" w:rsidR="00CB41CB" w:rsidRDefault="00CB41CB" w:rsidP="00CB41CB">
      <w:pPr>
        <w:pStyle w:val="cpCode"/>
      </w:pPr>
    </w:p>
    <w:p w14:paraId="6CA19E5F" w14:textId="77777777" w:rsidR="00CB41CB" w:rsidRDefault="00CB41CB" w:rsidP="00CB41CB">
      <w:pPr>
        <w:pStyle w:val="cpCode"/>
      </w:pPr>
      <w:r>
        <w:t xml:space="preserve">        $result = mysql_query($query);</w:t>
      </w:r>
    </w:p>
    <w:p w14:paraId="0F459861" w14:textId="77777777" w:rsidR="00CB41CB" w:rsidRDefault="00CB41CB" w:rsidP="00CB41CB">
      <w:pPr>
        <w:pStyle w:val="cpCode"/>
      </w:pPr>
    </w:p>
    <w:p w14:paraId="7BF36A12" w14:textId="77777777" w:rsidR="00CB41CB" w:rsidRDefault="00CB41CB" w:rsidP="00CB41CB">
      <w:pPr>
        <w:pStyle w:val="cpCode"/>
      </w:pPr>
      <w:r>
        <w:t xml:space="preserve">     }</w:t>
      </w:r>
    </w:p>
    <w:p w14:paraId="44393484" w14:textId="77777777" w:rsidR="00CB41CB" w:rsidRDefault="00CB41CB" w:rsidP="00CB41CB">
      <w:pPr>
        <w:pStyle w:val="cpCode"/>
      </w:pPr>
    </w:p>
    <w:p w14:paraId="61A08F15" w14:textId="77777777" w:rsidR="00CB41CB" w:rsidRDefault="00CB41CB" w:rsidP="00CB41CB">
      <w:pPr>
        <w:pStyle w:val="cpCode"/>
      </w:pPr>
      <w:r>
        <w:t xml:space="preserve">   } // end mysql_session_write()</w:t>
      </w:r>
    </w:p>
    <w:p w14:paraId="679DFE61" w14:textId="77777777" w:rsidR="00CB41CB" w:rsidRDefault="00CB41CB" w:rsidP="00CB41CB">
      <w:pPr>
        <w:pStyle w:val="cpCode"/>
      </w:pPr>
    </w:p>
    <w:p w14:paraId="3334C2B4" w14:textId="77777777" w:rsidR="00CB41CB" w:rsidRDefault="00CB41CB" w:rsidP="00CB41CB">
      <w:pPr>
        <w:pStyle w:val="cpCode"/>
      </w:pPr>
      <w:r>
        <w:t xml:space="preserve">   /*</w:t>
      </w:r>
    </w:p>
    <w:p w14:paraId="0A1E49B6" w14:textId="77777777" w:rsidR="00CB41CB" w:rsidRDefault="00CB41CB" w:rsidP="00CB41CB">
      <w:pPr>
        <w:pStyle w:val="cpCode"/>
      </w:pPr>
      <w:r>
        <w:t xml:space="preserve">   * mysql_session_destroy()</w:t>
      </w:r>
    </w:p>
    <w:p w14:paraId="46FE882F" w14:textId="77777777" w:rsidR="00CB41CB" w:rsidRDefault="00CB41CB" w:rsidP="00CB41CB">
      <w:pPr>
        <w:pStyle w:val="cpCode"/>
      </w:pPr>
      <w:r>
        <w:t xml:space="preserve">   * Deletes all session information having input SID (only one row)</w:t>
      </w:r>
    </w:p>
    <w:p w14:paraId="2DBB4E57" w14:textId="77777777" w:rsidR="00CB41CB" w:rsidRDefault="00CB41CB" w:rsidP="00CB41CB">
      <w:pPr>
        <w:pStyle w:val="cpCode"/>
      </w:pPr>
      <w:r>
        <w:t xml:space="preserve">   */</w:t>
      </w:r>
    </w:p>
    <w:p w14:paraId="05B91C3A" w14:textId="77777777" w:rsidR="00CB41CB" w:rsidRDefault="00CB41CB" w:rsidP="00CB41CB">
      <w:pPr>
        <w:pStyle w:val="cpCode"/>
      </w:pPr>
    </w:p>
    <w:p w14:paraId="297C8E86" w14:textId="77777777" w:rsidR="00CB41CB" w:rsidRDefault="00CB41CB" w:rsidP="00CB41CB">
      <w:pPr>
        <w:pStyle w:val="cpCode"/>
      </w:pPr>
      <w:r>
        <w:t xml:space="preserve">   function mysql_session_destroy($SID) {</w:t>
      </w:r>
    </w:p>
    <w:p w14:paraId="2A748006" w14:textId="77777777" w:rsidR="00CB41CB" w:rsidRDefault="00CB41CB" w:rsidP="00CB41CB">
      <w:pPr>
        <w:pStyle w:val="cpCode"/>
      </w:pPr>
    </w:p>
    <w:p w14:paraId="52603BBF" w14:textId="77777777" w:rsidR="00CB41CB" w:rsidRDefault="00CB41CB" w:rsidP="00CB41CB">
      <w:pPr>
        <w:pStyle w:val="cpCode"/>
      </w:pPr>
      <w:r>
        <w:t xml:space="preserve">      $query = "DELETE FROM sessioninfo</w:t>
      </w:r>
    </w:p>
    <w:p w14:paraId="50E0F8DC" w14:textId="77777777" w:rsidR="00CB41CB" w:rsidRDefault="00CB41CB" w:rsidP="00CB41CB">
      <w:pPr>
        <w:pStyle w:val="cpCode"/>
      </w:pPr>
      <w:r>
        <w:t xml:space="preserve">                WHERE SID = '$SID'";</w:t>
      </w:r>
    </w:p>
    <w:p w14:paraId="61B7EE08" w14:textId="77777777" w:rsidR="00CB41CB" w:rsidRDefault="00CB41CB" w:rsidP="00CB41CB">
      <w:pPr>
        <w:pStyle w:val="cpCode"/>
      </w:pPr>
    </w:p>
    <w:p w14:paraId="68338823" w14:textId="77777777" w:rsidR="00CB41CB" w:rsidRDefault="00CB41CB" w:rsidP="00CB41CB">
      <w:pPr>
        <w:pStyle w:val="cpCode"/>
      </w:pPr>
      <w:r>
        <w:t xml:space="preserve">      $result = mysql_query($conn, $query);</w:t>
      </w:r>
    </w:p>
    <w:p w14:paraId="1BFAA1C0" w14:textId="77777777" w:rsidR="00CB41CB" w:rsidRDefault="00CB41CB" w:rsidP="00CB41CB">
      <w:pPr>
        <w:pStyle w:val="cpCode"/>
      </w:pPr>
    </w:p>
    <w:p w14:paraId="791BFFF7" w14:textId="77777777" w:rsidR="00CB41CB" w:rsidRDefault="00CB41CB" w:rsidP="00CB41CB">
      <w:pPr>
        <w:pStyle w:val="cpCode"/>
      </w:pPr>
      <w:r>
        <w:t xml:space="preserve">   } // end mysql_session_destroy()</w:t>
      </w:r>
    </w:p>
    <w:p w14:paraId="42378FEE" w14:textId="77777777" w:rsidR="00CB41CB" w:rsidRDefault="00CB41CB" w:rsidP="00CB41CB">
      <w:pPr>
        <w:pStyle w:val="cpCode"/>
      </w:pPr>
    </w:p>
    <w:p w14:paraId="68997832" w14:textId="77777777" w:rsidR="00CB41CB" w:rsidRDefault="00CB41CB" w:rsidP="00CB41CB">
      <w:pPr>
        <w:pStyle w:val="cpCode"/>
      </w:pPr>
      <w:r>
        <w:t xml:space="preserve">   /*</w:t>
      </w:r>
    </w:p>
    <w:p w14:paraId="62A51517" w14:textId="77777777" w:rsidR="00CB41CB" w:rsidRDefault="00CB41CB" w:rsidP="00CB41CB">
      <w:pPr>
        <w:pStyle w:val="cpCode"/>
      </w:pPr>
      <w:r>
        <w:t xml:space="preserve">   * mysql_session_garbage_collect()</w:t>
      </w:r>
    </w:p>
    <w:p w14:paraId="72270804" w14:textId="77777777" w:rsidR="00CB41CB" w:rsidRDefault="00CB41CB" w:rsidP="00CB41CB">
      <w:pPr>
        <w:pStyle w:val="cpCode"/>
      </w:pPr>
      <w:r>
        <w:t xml:space="preserve">   * Deletes all sessions that have expired.</w:t>
      </w:r>
    </w:p>
    <w:p w14:paraId="5E6B7A89" w14:textId="77777777" w:rsidR="00CB41CB" w:rsidRDefault="00CB41CB" w:rsidP="00CB41CB">
      <w:pPr>
        <w:pStyle w:val="cpCode"/>
      </w:pPr>
      <w:r>
        <w:lastRenderedPageBreak/>
        <w:t xml:space="preserve">   */</w:t>
      </w:r>
    </w:p>
    <w:p w14:paraId="5C48C7FD" w14:textId="77777777" w:rsidR="00CB41CB" w:rsidRDefault="00CB41CB" w:rsidP="00CB41CB">
      <w:pPr>
        <w:pStyle w:val="cpCode"/>
      </w:pPr>
    </w:p>
    <w:p w14:paraId="6F2D162A" w14:textId="77777777" w:rsidR="00CB41CB" w:rsidRDefault="00CB41CB" w:rsidP="00CB41CB">
      <w:pPr>
        <w:pStyle w:val="cpCode"/>
      </w:pPr>
      <w:r>
        <w:t xml:space="preserve">   function mysql_session_garbage_collect($lifetime) {</w:t>
      </w:r>
    </w:p>
    <w:p w14:paraId="2FB8409F" w14:textId="77777777" w:rsidR="00CB41CB" w:rsidRDefault="00CB41CB" w:rsidP="00CB41CB">
      <w:pPr>
        <w:pStyle w:val="cpCode"/>
      </w:pPr>
    </w:p>
    <w:p w14:paraId="4A93D4E0" w14:textId="77777777" w:rsidR="00CB41CB" w:rsidRDefault="00CB41CB" w:rsidP="00CB41CB">
      <w:pPr>
        <w:pStyle w:val="cpCode"/>
      </w:pPr>
      <w:r>
        <w:t xml:space="preserve">      $query = "DELETE FROM sessioninfo</w:t>
      </w:r>
    </w:p>
    <w:p w14:paraId="245A694C" w14:textId="77777777" w:rsidR="00CB41CB" w:rsidRDefault="00CB41CB" w:rsidP="00CB41CB">
      <w:pPr>
        <w:pStyle w:val="cpCode"/>
      </w:pPr>
      <w:r>
        <w:t xml:space="preserve">                WHERE sess_expiration &lt; ". time() - $lifetime;</w:t>
      </w:r>
    </w:p>
    <w:p w14:paraId="3B864CDF" w14:textId="77777777" w:rsidR="00CB41CB" w:rsidRDefault="00CB41CB" w:rsidP="00CB41CB">
      <w:pPr>
        <w:pStyle w:val="cpCode"/>
      </w:pPr>
    </w:p>
    <w:p w14:paraId="2A3FCCB2" w14:textId="77777777" w:rsidR="00CB41CB" w:rsidRDefault="00CB41CB" w:rsidP="00CB41CB">
      <w:pPr>
        <w:pStyle w:val="cpCode"/>
      </w:pPr>
      <w:r>
        <w:t xml:space="preserve">      $result = mysql_query($query);</w:t>
      </w:r>
    </w:p>
    <w:p w14:paraId="6C9C9FA7" w14:textId="77777777" w:rsidR="00CB41CB" w:rsidRDefault="00CB41CB" w:rsidP="00CB41CB">
      <w:pPr>
        <w:pStyle w:val="cpCode"/>
      </w:pPr>
    </w:p>
    <w:p w14:paraId="4FA5C573" w14:textId="77777777" w:rsidR="00CB41CB" w:rsidRDefault="00CB41CB" w:rsidP="00CB41CB">
      <w:pPr>
        <w:pStyle w:val="cpCode"/>
      </w:pPr>
      <w:r>
        <w:t xml:space="preserve">      return mysql_affected_rows($result);</w:t>
      </w:r>
    </w:p>
    <w:p w14:paraId="2594A951" w14:textId="77777777" w:rsidR="00CB41CB" w:rsidRDefault="00CB41CB" w:rsidP="00CB41CB">
      <w:pPr>
        <w:pStyle w:val="cpCode"/>
      </w:pPr>
    </w:p>
    <w:p w14:paraId="5330486A" w14:textId="77777777" w:rsidR="00CB41CB" w:rsidRDefault="00CB41CB" w:rsidP="00CB41CB">
      <w:pPr>
        <w:pStyle w:val="cpCode"/>
      </w:pPr>
      <w:r>
        <w:t xml:space="preserve">   } // end mysql_session_garbage_collect()</w:t>
      </w:r>
    </w:p>
    <w:p w14:paraId="7E56E8FD" w14:textId="77777777" w:rsidR="00CB41CB" w:rsidRDefault="00CB41CB" w:rsidP="00CB41CB">
      <w:pPr>
        <w:pStyle w:val="cpCode"/>
      </w:pPr>
    </w:p>
    <w:p w14:paraId="673533FC" w14:textId="77777777" w:rsidR="00CB41CB" w:rsidRDefault="00CB41CB" w:rsidP="00CB41CB">
      <w:pPr>
        <w:pStyle w:val="cpCode"/>
      </w:pPr>
      <w:r>
        <w:t>?&gt;</w:t>
      </w:r>
    </w:p>
    <w:p w14:paraId="7F1830F8" w14:textId="77777777" w:rsidR="00CB41CB" w:rsidRDefault="00CB41CB" w:rsidP="00CB41CB">
      <w:pPr>
        <w:pStyle w:val="Textbody"/>
      </w:pPr>
    </w:p>
    <w:p w14:paraId="5E1BA5E9" w14:textId="77777777" w:rsidR="00CB41CB" w:rsidRDefault="00CB41CB" w:rsidP="00CB41CB">
      <w:pPr>
        <w:pStyle w:val="Textbody"/>
      </w:pPr>
      <w:r>
        <w:t>465</w:t>
      </w:r>
    </w:p>
    <w:p w14:paraId="65B8B362" w14:textId="77777777" w:rsidR="00CB41CB" w:rsidRDefault="00CB41CB" w:rsidP="00CB41CB">
      <w:pPr>
        <w:pStyle w:val="Heading2"/>
      </w:pPr>
      <w:bookmarkStart w:id="40" w:name="_Toc102904144"/>
      <w:bookmarkStart w:id="41" w:name="_Toc102904505"/>
      <w:r>
        <w:t>Templating with Smarty</w:t>
      </w:r>
      <w:bookmarkEnd w:id="40"/>
      <w:bookmarkEnd w:id="41"/>
    </w:p>
    <w:p w14:paraId="79C6AB56" w14:textId="77777777" w:rsidR="00CB41CB" w:rsidRDefault="00CB41CB" w:rsidP="00CB41CB">
      <w:pPr>
        <w:pStyle w:val="Textbody"/>
      </w:pPr>
      <w:r>
        <w:t>The separation of presentation from logic is a basic tenet of programming. 471</w:t>
      </w:r>
    </w:p>
    <w:p w14:paraId="55A8024B" w14:textId="77777777" w:rsidR="00CB41CB" w:rsidRDefault="00CB41CB" w:rsidP="00CB41CB">
      <w:pPr>
        <w:pStyle w:val="Textbody"/>
      </w:pPr>
      <w:r>
        <w:t xml:space="preserve">Solutions that separate web design from logic are called </w:t>
      </w:r>
      <w:r w:rsidRPr="00114E3E">
        <w:rPr>
          <w:rStyle w:val="ccterm"/>
        </w:rPr>
        <w:t>templating engines</w:t>
      </w:r>
      <w:r>
        <w:t>.</w:t>
      </w:r>
    </w:p>
    <w:p w14:paraId="296CE16C" w14:textId="77777777" w:rsidR="00CB41CB" w:rsidRDefault="00CB41CB" w:rsidP="00CB41CB">
      <w:pPr>
        <w:pStyle w:val="Textbody"/>
      </w:pPr>
      <w:r>
        <w:t xml:space="preserve">All the popular templating engines follow an approach where they have a </w:t>
      </w:r>
      <w:r w:rsidRPr="00114E3E">
        <w:rPr>
          <w:rStyle w:val="ccterm"/>
        </w:rPr>
        <w:t>presentational language</w:t>
      </w:r>
      <w:r>
        <w:t xml:space="preserve"> that allow you to placeholders that use </w:t>
      </w:r>
      <w:r w:rsidRPr="00114E3E">
        <w:rPr>
          <w:rStyle w:val="ccterm"/>
        </w:rPr>
        <w:t>delimiters</w:t>
      </w:r>
      <w:r>
        <w:t>. 472</w:t>
      </w:r>
    </w:p>
    <w:p w14:paraId="5110AE78" w14:textId="77777777" w:rsidR="00CB41CB" w:rsidRDefault="00CB41CB" w:rsidP="00CB41CB">
      <w:pPr>
        <w:pStyle w:val="Textbody"/>
      </w:pPr>
      <w:r>
        <w:t>An example Smarty template and code that uses it:</w:t>
      </w:r>
    </w:p>
    <w:p w14:paraId="08022151" w14:textId="77777777" w:rsidR="00CB41CB" w:rsidRDefault="00CB41CB" w:rsidP="00CB41CB">
      <w:pPr>
        <w:pStyle w:val="cpCode"/>
      </w:pPr>
      <w:r>
        <w:t>.tpl file:</w:t>
      </w:r>
    </w:p>
    <w:p w14:paraId="54C4CD3B" w14:textId="77777777" w:rsidR="00CB41CB" w:rsidRDefault="00CB41CB" w:rsidP="00CB41CB">
      <w:pPr>
        <w:pStyle w:val="cpCode"/>
      </w:pPr>
    </w:p>
    <w:p w14:paraId="1D02421A" w14:textId="77777777" w:rsidR="00CB41CB" w:rsidRDefault="00CB41CB" w:rsidP="00CB41CB">
      <w:pPr>
        <w:pStyle w:val="cpCode"/>
      </w:pPr>
      <w:r>
        <w:t>&lt;html&gt;</w:t>
      </w:r>
    </w:p>
    <w:p w14:paraId="7AAEA7F9" w14:textId="77777777" w:rsidR="00CB41CB" w:rsidRDefault="00CB41CB" w:rsidP="00CB41CB">
      <w:pPr>
        <w:pStyle w:val="cpCode"/>
      </w:pPr>
      <w:r>
        <w:t xml:space="preserve">   &lt;head&gt;</w:t>
      </w:r>
    </w:p>
    <w:p w14:paraId="196EF511" w14:textId="77777777" w:rsidR="00CB41CB" w:rsidRDefault="00CB41CB" w:rsidP="00CB41CB">
      <w:pPr>
        <w:pStyle w:val="cpCode"/>
      </w:pPr>
      <w:r>
        <w:t xml:space="preserve">      &lt;title&gt;{$pagetitle}&lt;/title&gt;</w:t>
      </w:r>
    </w:p>
    <w:p w14:paraId="50BC5F85" w14:textId="77777777" w:rsidR="00CB41CB" w:rsidRDefault="00CB41CB" w:rsidP="00CB41CB">
      <w:pPr>
        <w:pStyle w:val="cpCode"/>
      </w:pPr>
      <w:r>
        <w:t xml:space="preserve">   &lt;/head&gt;</w:t>
      </w:r>
    </w:p>
    <w:p w14:paraId="65A9630E" w14:textId="77777777" w:rsidR="00CB41CB" w:rsidRDefault="00CB41CB" w:rsidP="00CB41CB">
      <w:pPr>
        <w:pStyle w:val="cpCode"/>
      </w:pPr>
      <w:r>
        <w:t xml:space="preserve">   &lt;body&gt;</w:t>
      </w:r>
    </w:p>
    <w:p w14:paraId="2E4A05F3" w14:textId="77777777" w:rsidR="00CB41CB" w:rsidRDefault="00CB41CB" w:rsidP="00CB41CB">
      <w:pPr>
        <w:pStyle w:val="cpCode"/>
      </w:pPr>
      <w:r>
        <w:t xml:space="preserve">   {if $name eq "Kirk"}</w:t>
      </w:r>
    </w:p>
    <w:p w14:paraId="68D30A66" w14:textId="77777777" w:rsidR="00CB41CB" w:rsidRDefault="00CB41CB" w:rsidP="00CB41CB">
      <w:pPr>
        <w:pStyle w:val="cpCode"/>
      </w:pPr>
      <w:r>
        <w:t xml:space="preserve">      &lt;p&gt;Welcome back Captain!&lt;/p&gt;</w:t>
      </w:r>
    </w:p>
    <w:p w14:paraId="0342E411" w14:textId="77777777" w:rsidR="00CB41CB" w:rsidRDefault="00CB41CB" w:rsidP="00CB41CB">
      <w:pPr>
        <w:pStyle w:val="cpCode"/>
      </w:pPr>
      <w:r>
        <w:t xml:space="preserve">   {else}</w:t>
      </w:r>
    </w:p>
    <w:p w14:paraId="38342111" w14:textId="77777777" w:rsidR="00CB41CB" w:rsidRDefault="00CB41CB" w:rsidP="00CB41CB">
      <w:pPr>
        <w:pStyle w:val="cpCode"/>
      </w:pPr>
      <w:r>
        <w:t xml:space="preserve">      &lt;p&gt;Swab the decks, mate!&lt;/p&gt;</w:t>
      </w:r>
    </w:p>
    <w:p w14:paraId="42E54831" w14:textId="77777777" w:rsidR="00CB41CB" w:rsidRDefault="00CB41CB" w:rsidP="00CB41CB">
      <w:pPr>
        <w:pStyle w:val="cpCode"/>
      </w:pPr>
      <w:r>
        <w:t xml:space="preserve">   {/if}</w:t>
      </w:r>
    </w:p>
    <w:p w14:paraId="710F676D" w14:textId="77777777" w:rsidR="00CB41CB" w:rsidRDefault="00CB41CB" w:rsidP="00CB41CB">
      <w:pPr>
        <w:pStyle w:val="cpCode"/>
      </w:pPr>
      <w:r>
        <w:t xml:space="preserve">   &lt;/body&gt;</w:t>
      </w:r>
    </w:p>
    <w:p w14:paraId="76FFA273" w14:textId="77777777" w:rsidR="00CB41CB" w:rsidRDefault="00CB41CB" w:rsidP="00CB41CB">
      <w:pPr>
        <w:pStyle w:val="cpCode"/>
      </w:pPr>
      <w:r>
        <w:t>&lt;/html&gt;</w:t>
      </w:r>
    </w:p>
    <w:p w14:paraId="48081EAC" w14:textId="77777777" w:rsidR="00CB41CB" w:rsidRDefault="00CB41CB" w:rsidP="00CB41CB">
      <w:pPr>
        <w:pStyle w:val="cpCode"/>
      </w:pPr>
    </w:p>
    <w:p w14:paraId="7A8D80ED" w14:textId="77777777" w:rsidR="00CB41CB" w:rsidRDefault="00CB41CB" w:rsidP="00CB41CB">
      <w:pPr>
        <w:pStyle w:val="cpCode"/>
      </w:pPr>
    </w:p>
    <w:p w14:paraId="2197F923" w14:textId="77777777" w:rsidR="00CB41CB" w:rsidRDefault="00CB41CB" w:rsidP="00CB41CB">
      <w:pPr>
        <w:pStyle w:val="cpCode"/>
      </w:pPr>
      <w:r>
        <w:t>.php file:</w:t>
      </w:r>
    </w:p>
    <w:p w14:paraId="5E3D8310" w14:textId="77777777" w:rsidR="00CB41CB" w:rsidRDefault="00CB41CB" w:rsidP="00CB41CB">
      <w:pPr>
        <w:pStyle w:val="cpCode"/>
      </w:pPr>
    </w:p>
    <w:p w14:paraId="78D9E45C" w14:textId="77777777" w:rsidR="00CB41CB" w:rsidRDefault="00CB41CB" w:rsidP="00CB41CB">
      <w:pPr>
        <w:pStyle w:val="cpCode"/>
      </w:pPr>
      <w:r>
        <w:t>&lt;?php</w:t>
      </w:r>
    </w:p>
    <w:p w14:paraId="5A1A9EAC" w14:textId="77777777" w:rsidR="00CB41CB" w:rsidRDefault="00CB41CB" w:rsidP="00CB41CB">
      <w:pPr>
        <w:pStyle w:val="cpCode"/>
      </w:pPr>
      <w:r>
        <w:t xml:space="preserve">   // Reference the Smarty class library.</w:t>
      </w:r>
    </w:p>
    <w:p w14:paraId="4A461310" w14:textId="77777777" w:rsidR="00CB41CB" w:rsidRDefault="00CB41CB" w:rsidP="00CB41CB">
      <w:pPr>
        <w:pStyle w:val="cpCode"/>
      </w:pPr>
      <w:r>
        <w:t xml:space="preserve">   require("smarty/Smarty.class.php");</w:t>
      </w:r>
    </w:p>
    <w:p w14:paraId="7D5619D6" w14:textId="77777777" w:rsidR="00CB41CB" w:rsidRDefault="00CB41CB" w:rsidP="00CB41CB">
      <w:pPr>
        <w:pStyle w:val="cpCode"/>
      </w:pPr>
    </w:p>
    <w:p w14:paraId="6B2A1C74" w14:textId="77777777" w:rsidR="00CB41CB" w:rsidRDefault="00CB41CB" w:rsidP="00CB41CB">
      <w:pPr>
        <w:pStyle w:val="cpCode"/>
      </w:pPr>
      <w:r>
        <w:t xml:space="preserve">   // Create a new instance of the Smarty class.</w:t>
      </w:r>
    </w:p>
    <w:p w14:paraId="499275C4" w14:textId="77777777" w:rsidR="00CB41CB" w:rsidRDefault="00CB41CB" w:rsidP="00CB41CB">
      <w:pPr>
        <w:pStyle w:val="cpCode"/>
      </w:pPr>
      <w:r>
        <w:t xml:space="preserve">   $smarty = new Smarty;</w:t>
      </w:r>
    </w:p>
    <w:p w14:paraId="12BCC223" w14:textId="77777777" w:rsidR="00CB41CB" w:rsidRDefault="00CB41CB" w:rsidP="00CB41CB">
      <w:pPr>
        <w:pStyle w:val="cpCode"/>
      </w:pPr>
    </w:p>
    <w:p w14:paraId="6E707BB3" w14:textId="77777777" w:rsidR="00CB41CB" w:rsidRDefault="00CB41CB" w:rsidP="00CB41CB">
      <w:pPr>
        <w:pStyle w:val="cpCode"/>
      </w:pPr>
      <w:r>
        <w:t xml:space="preserve">   // Assign a few page variables.</w:t>
      </w:r>
    </w:p>
    <w:p w14:paraId="6C466AB3" w14:textId="77777777" w:rsidR="00CB41CB" w:rsidRDefault="00CB41CB" w:rsidP="00CB41CB">
      <w:pPr>
        <w:pStyle w:val="cpCode"/>
      </w:pPr>
      <w:r>
        <w:t xml:space="preserve">   $smarty-&gt;assign("pagetitle","Welcome to the Starship.");</w:t>
      </w:r>
    </w:p>
    <w:p w14:paraId="64784BC9" w14:textId="77777777" w:rsidR="00CB41CB" w:rsidRDefault="00CB41CB" w:rsidP="00CB41CB">
      <w:pPr>
        <w:pStyle w:val="cpCode"/>
      </w:pPr>
      <w:r>
        <w:t xml:space="preserve">   $smarty-&gt;assign("name","Kirk");</w:t>
      </w:r>
    </w:p>
    <w:p w14:paraId="76005A79" w14:textId="77777777" w:rsidR="00CB41CB" w:rsidRDefault="00CB41CB" w:rsidP="00CB41CB">
      <w:pPr>
        <w:pStyle w:val="cpCode"/>
      </w:pPr>
    </w:p>
    <w:p w14:paraId="069BC8D9" w14:textId="77777777" w:rsidR="00CB41CB" w:rsidRDefault="00CB41CB" w:rsidP="00CB41CB">
      <w:pPr>
        <w:pStyle w:val="cpCode"/>
      </w:pPr>
      <w:r>
        <w:lastRenderedPageBreak/>
        <w:t xml:space="preserve">   // Render and display the template.</w:t>
      </w:r>
    </w:p>
    <w:p w14:paraId="2174EE19" w14:textId="77777777" w:rsidR="00CB41CB" w:rsidRDefault="00CB41CB" w:rsidP="00CB41CB">
      <w:pPr>
        <w:pStyle w:val="cpCode"/>
      </w:pPr>
      <w:r>
        <w:t xml:space="preserve">   $smarty-&gt;display("index.tpl");</w:t>
      </w:r>
    </w:p>
    <w:p w14:paraId="1DDEF094" w14:textId="77777777" w:rsidR="00CB41CB" w:rsidRDefault="00CB41CB" w:rsidP="00CB41CB">
      <w:pPr>
        <w:pStyle w:val="cpCode"/>
      </w:pPr>
      <w:r>
        <w:t>?&gt;</w:t>
      </w:r>
    </w:p>
    <w:p w14:paraId="0CC019C9" w14:textId="77777777" w:rsidR="00CB41CB" w:rsidRDefault="00CB41CB" w:rsidP="00CB41CB">
      <w:pPr>
        <w:pStyle w:val="Textbody"/>
      </w:pPr>
      <w:r w:rsidRPr="00114E3E">
        <w:rPr>
          <w:rStyle w:val="ccterm"/>
        </w:rPr>
        <w:t>Smarty</w:t>
      </w:r>
      <w:r>
        <w:t xml:space="preserve"> (</w:t>
      </w:r>
      <w:hyperlink r:id="rId30" w:history="1">
        <w:r>
          <w:t>http://smarty.php.net</w:t>
        </w:r>
      </w:hyperlink>
      <w:r>
        <w:t>)is PHP's "unofficial official" templating engine. 476</w:t>
      </w:r>
    </w:p>
    <w:p w14:paraId="40A9FA74" w14:textId="77777777" w:rsidR="00CB41CB" w:rsidRDefault="00CB41CB" w:rsidP="00CB41CB">
      <w:pPr>
        <w:pStyle w:val="Textbody"/>
      </w:pPr>
      <w:r>
        <w:t>Smarty compiles its templates in comparable PHP code so that subsequent calls are faster.  It is smart enough to recompile when the template changes.</w:t>
      </w:r>
    </w:p>
    <w:p w14:paraId="53FA0417" w14:textId="77777777" w:rsidR="00CB41CB" w:rsidRDefault="00CB41CB" w:rsidP="00CB41CB">
      <w:pPr>
        <w:pStyle w:val="Textbody"/>
      </w:pPr>
      <w:r>
        <w:t>Smarty also offers a caching feature.</w:t>
      </w:r>
    </w:p>
    <w:p w14:paraId="397BB8ED" w14:textId="77777777" w:rsidR="00CB41CB" w:rsidRDefault="00CB41CB" w:rsidP="00CB41CB">
      <w:pPr>
        <w:pStyle w:val="Textbody"/>
      </w:pPr>
      <w:r>
        <w:t>To install Smarty:</w:t>
      </w:r>
    </w:p>
    <w:p w14:paraId="5A723C61" w14:textId="77777777" w:rsidR="00CB41CB" w:rsidRDefault="00CB41CB" w:rsidP="00CB41CB">
      <w:pPr>
        <w:pStyle w:val="Textbody"/>
        <w:numPr>
          <w:ilvl w:val="0"/>
          <w:numId w:val="64"/>
        </w:numPr>
      </w:pPr>
      <w:proofErr w:type="spellStart"/>
      <w:r>
        <w:t>Untar</w:t>
      </w:r>
      <w:proofErr w:type="spellEnd"/>
      <w:r>
        <w:t xml:space="preserve"> and unarchive Smarty to a location outside your Web document root (c:\</w:t>
      </w:r>
      <w:proofErr w:type="spellStart"/>
      <w:r>
        <w:t>php</w:t>
      </w:r>
      <w:proofErr w:type="spellEnd"/>
      <w:r>
        <w:t>\includes\smarty).</w:t>
      </w:r>
    </w:p>
    <w:p w14:paraId="6B833EBC" w14:textId="77777777" w:rsidR="00CB41CB" w:rsidRDefault="00CB41CB" w:rsidP="00CB41CB">
      <w:pPr>
        <w:pStyle w:val="Textbody"/>
        <w:numPr>
          <w:ilvl w:val="0"/>
          <w:numId w:val="64"/>
        </w:numPr>
      </w:pPr>
      <w:r>
        <w:t xml:space="preserve">Add the location where the </w:t>
      </w:r>
      <w:proofErr w:type="spellStart"/>
      <w:r>
        <w:t>Smarty.class.php</w:t>
      </w:r>
      <w:proofErr w:type="spellEnd"/>
      <w:r>
        <w:t xml:space="preserve"> class file is located to </w:t>
      </w:r>
      <w:proofErr w:type="gramStart"/>
      <w:r>
        <w:t>your</w:t>
      </w:r>
      <w:proofErr w:type="gramEnd"/>
      <w:r>
        <w:t xml:space="preserve"> </w:t>
      </w:r>
      <w:proofErr w:type="spellStart"/>
      <w:r>
        <w:t>include_path</w:t>
      </w:r>
      <w:proofErr w:type="spellEnd"/>
      <w:r>
        <w:t xml:space="preserve"> configuration. This will be the libs directory where you installed Smarty (i.e.</w:t>
      </w:r>
      <w:proofErr w:type="gramStart"/>
      <w:r>
        <w:t>, .;</w:t>
      </w:r>
      <w:proofErr w:type="spellStart"/>
      <w:r>
        <w:t>php</w:t>
      </w:r>
      <w:proofErr w:type="spellEnd"/>
      <w:proofErr w:type="gramEnd"/>
      <w:r>
        <w:t>/includes/smarty/libs). As an alternative, you can specify the full path to the class or use a predefined SMARTY_DIR constant.</w:t>
      </w:r>
    </w:p>
    <w:p w14:paraId="250AA8E9" w14:textId="77777777" w:rsidR="00CB41CB" w:rsidRDefault="00CB41CB" w:rsidP="00CB41CB">
      <w:pPr>
        <w:pStyle w:val="Textbody"/>
        <w:numPr>
          <w:ilvl w:val="0"/>
          <w:numId w:val="64"/>
        </w:numPr>
      </w:pPr>
      <w:r>
        <w:t>Create four directories where Smarty's template and configuration files will be stored:</w:t>
      </w:r>
    </w:p>
    <w:p w14:paraId="24FEBACD" w14:textId="77777777" w:rsidR="00CB41CB" w:rsidRDefault="00CB41CB" w:rsidP="00CB41CB">
      <w:pPr>
        <w:pStyle w:val="Textbody"/>
        <w:numPr>
          <w:ilvl w:val="1"/>
          <w:numId w:val="64"/>
        </w:numPr>
      </w:pPr>
      <w:r>
        <w:t>templates</w:t>
      </w:r>
    </w:p>
    <w:p w14:paraId="5B51213D" w14:textId="77777777" w:rsidR="00CB41CB" w:rsidRDefault="00CB41CB" w:rsidP="00CB41CB">
      <w:pPr>
        <w:pStyle w:val="Textbody"/>
        <w:numPr>
          <w:ilvl w:val="1"/>
          <w:numId w:val="64"/>
        </w:numPr>
      </w:pPr>
      <w:r>
        <w:t>configs</w:t>
      </w:r>
    </w:p>
    <w:p w14:paraId="52750809" w14:textId="77777777" w:rsidR="00CB41CB" w:rsidRDefault="00CB41CB" w:rsidP="00CB41CB">
      <w:pPr>
        <w:pStyle w:val="Textbody"/>
        <w:numPr>
          <w:ilvl w:val="1"/>
          <w:numId w:val="64"/>
        </w:numPr>
      </w:pPr>
      <w:proofErr w:type="spellStart"/>
      <w:r>
        <w:t>templates_c</w:t>
      </w:r>
      <w:proofErr w:type="spellEnd"/>
      <w:r>
        <w:t xml:space="preserve"> (for compiled templates)</w:t>
      </w:r>
    </w:p>
    <w:p w14:paraId="6EC22A2B" w14:textId="77777777" w:rsidR="00CB41CB" w:rsidRDefault="00CB41CB" w:rsidP="00CB41CB">
      <w:pPr>
        <w:pStyle w:val="Textbody"/>
        <w:numPr>
          <w:ilvl w:val="1"/>
          <w:numId w:val="64"/>
        </w:numPr>
      </w:pPr>
      <w:r>
        <w:t>cache</w:t>
      </w:r>
    </w:p>
    <w:p w14:paraId="29D898DA" w14:textId="77777777" w:rsidR="00CB41CB" w:rsidRDefault="00CB41CB" w:rsidP="00CB41CB">
      <w:pPr>
        <w:pStyle w:val="Textbody"/>
      </w:pPr>
      <w:r>
        <w:t>475</w:t>
      </w:r>
    </w:p>
    <w:p w14:paraId="756CA5F4" w14:textId="77777777" w:rsidR="00CB41CB" w:rsidRDefault="00CB41CB" w:rsidP="00CB41CB">
      <w:pPr>
        <w:pStyle w:val="Textbody"/>
      </w:pPr>
      <w:r>
        <w:t>Smarty assumes these will be in the same folder as the script calling the class, but it is recommended that you place them outside the Web root folder by modifying the following class members:</w:t>
      </w:r>
    </w:p>
    <w:p w14:paraId="64277BC6" w14:textId="77777777" w:rsidR="00CB41CB" w:rsidRDefault="00CB41CB" w:rsidP="00CB41CB">
      <w:pPr>
        <w:pStyle w:val="Textbody"/>
        <w:numPr>
          <w:ilvl w:val="0"/>
          <w:numId w:val="65"/>
        </w:numPr>
      </w:pPr>
      <w:r>
        <w:t>$</w:t>
      </w:r>
      <w:proofErr w:type="spellStart"/>
      <w:r>
        <w:t>template_dir</w:t>
      </w:r>
      <w:proofErr w:type="spellEnd"/>
    </w:p>
    <w:p w14:paraId="59C437C4" w14:textId="77777777" w:rsidR="00CB41CB" w:rsidRDefault="00CB41CB" w:rsidP="00CB41CB">
      <w:pPr>
        <w:pStyle w:val="Textbody"/>
        <w:numPr>
          <w:ilvl w:val="0"/>
          <w:numId w:val="65"/>
        </w:numPr>
      </w:pPr>
      <w:r>
        <w:t>$</w:t>
      </w:r>
      <w:proofErr w:type="spellStart"/>
      <w:r>
        <w:t>compile_dir</w:t>
      </w:r>
      <w:proofErr w:type="spellEnd"/>
    </w:p>
    <w:p w14:paraId="579C3610" w14:textId="77777777" w:rsidR="00CB41CB" w:rsidRDefault="00CB41CB" w:rsidP="00CB41CB">
      <w:pPr>
        <w:pStyle w:val="Textbody"/>
        <w:numPr>
          <w:ilvl w:val="0"/>
          <w:numId w:val="65"/>
        </w:numPr>
      </w:pPr>
      <w:r>
        <w:t>$</w:t>
      </w:r>
      <w:proofErr w:type="spellStart"/>
      <w:r>
        <w:t>config_dir</w:t>
      </w:r>
      <w:proofErr w:type="spellEnd"/>
    </w:p>
    <w:p w14:paraId="1ED2F82E" w14:textId="77777777" w:rsidR="00CB41CB" w:rsidRDefault="00CB41CB" w:rsidP="00CB41CB">
      <w:pPr>
        <w:pStyle w:val="Textbody"/>
        <w:numPr>
          <w:ilvl w:val="0"/>
          <w:numId w:val="65"/>
        </w:numPr>
      </w:pPr>
      <w:r>
        <w:t>$</w:t>
      </w:r>
      <w:proofErr w:type="spellStart"/>
      <w:r>
        <w:t>cache_dir</w:t>
      </w:r>
      <w:proofErr w:type="spellEnd"/>
    </w:p>
    <w:p w14:paraId="1E87B390" w14:textId="77777777" w:rsidR="00CB41CB" w:rsidRDefault="00CB41CB" w:rsidP="00CB41CB">
      <w:pPr>
        <w:pStyle w:val="Textbody"/>
      </w:pPr>
      <w:r>
        <w:t>476</w:t>
      </w:r>
    </w:p>
    <w:p w14:paraId="57004D4A" w14:textId="77777777" w:rsidR="00CB41CB" w:rsidRDefault="00CB41CB" w:rsidP="00CB41CB">
      <w:pPr>
        <w:pStyle w:val="cpCode"/>
      </w:pPr>
      <w:r>
        <w:t>&lt;?php</w:t>
      </w:r>
    </w:p>
    <w:p w14:paraId="41A1EFA4" w14:textId="77777777" w:rsidR="00CB41CB" w:rsidRDefault="00CB41CB" w:rsidP="00CB41CB">
      <w:pPr>
        <w:pStyle w:val="cpCode"/>
      </w:pPr>
      <w:r>
        <w:t xml:space="preserve">   // Reference the Smarty class library.</w:t>
      </w:r>
    </w:p>
    <w:p w14:paraId="7C7345A9" w14:textId="77777777" w:rsidR="00CB41CB" w:rsidRDefault="00CB41CB" w:rsidP="00CB41CB">
      <w:pPr>
        <w:pStyle w:val="cpCode"/>
      </w:pPr>
      <w:r>
        <w:t xml:space="preserve">   require("Smarty.class.php");</w:t>
      </w:r>
    </w:p>
    <w:p w14:paraId="6D44517D" w14:textId="77777777" w:rsidR="00CB41CB" w:rsidRDefault="00CB41CB" w:rsidP="00CB41CB">
      <w:pPr>
        <w:pStyle w:val="cpCode"/>
      </w:pPr>
    </w:p>
    <w:p w14:paraId="70F7143B" w14:textId="77777777" w:rsidR="00CB41CB" w:rsidRDefault="00CB41CB" w:rsidP="00CB41CB">
      <w:pPr>
        <w:pStyle w:val="cpCode"/>
      </w:pPr>
      <w:r>
        <w:t xml:space="preserve">   // Create a new instance of the Smarty class.</w:t>
      </w:r>
    </w:p>
    <w:p w14:paraId="51D003F5" w14:textId="77777777" w:rsidR="00CB41CB" w:rsidRDefault="00CB41CB" w:rsidP="00CB41CB">
      <w:pPr>
        <w:pStyle w:val="cpCode"/>
      </w:pPr>
      <w:r>
        <w:t xml:space="preserve">   $smarty = new Smarty;</w:t>
      </w:r>
    </w:p>
    <w:p w14:paraId="3434B6D4" w14:textId="77777777" w:rsidR="00CB41CB" w:rsidRDefault="00CB41CB" w:rsidP="00CB41CB">
      <w:pPr>
        <w:pStyle w:val="cpCode"/>
      </w:pPr>
      <w:r>
        <w:t xml:space="preserve">   $smarty-&gt;template_dir="/usr/local/lib/php5/smarty/template_dir/";</w:t>
      </w:r>
    </w:p>
    <w:p w14:paraId="6556C146" w14:textId="77777777" w:rsidR="00CB41CB" w:rsidRDefault="00CB41CB" w:rsidP="00CB41CB">
      <w:pPr>
        <w:pStyle w:val="cpCode"/>
      </w:pPr>
      <w:r>
        <w:t xml:space="preserve">   $smarty-&gt;compile_dir="/usr/local/lib/php5/smarty/compile_dir/";</w:t>
      </w:r>
    </w:p>
    <w:p w14:paraId="4C41879A" w14:textId="77777777" w:rsidR="00CB41CB" w:rsidRDefault="00CB41CB" w:rsidP="00CB41CB">
      <w:pPr>
        <w:pStyle w:val="cpCode"/>
      </w:pPr>
      <w:r>
        <w:t xml:space="preserve">   $smarty-&gt;config_dir="/usr/local/lib/php5/smarty/config_dir/";</w:t>
      </w:r>
    </w:p>
    <w:p w14:paraId="08FBEB60" w14:textId="77777777" w:rsidR="00CB41CB" w:rsidRDefault="00CB41CB" w:rsidP="00CB41CB">
      <w:pPr>
        <w:pStyle w:val="cpCode"/>
      </w:pPr>
      <w:r>
        <w:t xml:space="preserve">   $smarty-&gt;cache_dir="/usr/local/lib/php5/smarty/cache_dir/";</w:t>
      </w:r>
    </w:p>
    <w:p w14:paraId="43817FD7" w14:textId="77777777" w:rsidR="00CB41CB" w:rsidRDefault="00CB41CB" w:rsidP="00CB41CB">
      <w:pPr>
        <w:pStyle w:val="cpCode"/>
      </w:pPr>
      <w:r>
        <w:t>?&gt;</w:t>
      </w:r>
    </w:p>
    <w:p w14:paraId="5A123D43" w14:textId="77777777" w:rsidR="00CB41CB" w:rsidRDefault="00CB41CB" w:rsidP="00CB41CB">
      <w:pPr>
        <w:pStyle w:val="Textbody"/>
      </w:pPr>
      <w:r>
        <w:t>477</w:t>
      </w:r>
    </w:p>
    <w:p w14:paraId="08C50B3C" w14:textId="77777777" w:rsidR="00CB41CB" w:rsidRDefault="00CB41CB" w:rsidP="00CB41CB">
      <w:pPr>
        <w:pStyle w:val="Textbody"/>
      </w:pPr>
      <w:r>
        <w:t>Curly brackets are Smarty's default delimiters.</w:t>
      </w:r>
    </w:p>
    <w:p w14:paraId="0A4CB2C0" w14:textId="77777777" w:rsidR="00CB41CB" w:rsidRDefault="00CB41CB" w:rsidP="00CB41CB">
      <w:pPr>
        <w:pStyle w:val="Textbody"/>
      </w:pPr>
      <w:r>
        <w:lastRenderedPageBreak/>
        <w:t>Here is an example Smarty template (</w:t>
      </w:r>
      <w:proofErr w:type="spellStart"/>
      <w:r>
        <w:t>index.tpl</w:t>
      </w:r>
      <w:proofErr w:type="spellEnd"/>
      <w:r>
        <w:t>) and the code that would use it:</w:t>
      </w:r>
    </w:p>
    <w:p w14:paraId="3B721AD6" w14:textId="77777777" w:rsidR="00CB41CB" w:rsidRDefault="00CB41CB" w:rsidP="00CB41CB">
      <w:pPr>
        <w:pStyle w:val="cpCode"/>
      </w:pPr>
    </w:p>
    <w:p w14:paraId="237C483B" w14:textId="77777777" w:rsidR="00CB41CB" w:rsidRDefault="00CB41CB" w:rsidP="00CB41CB">
      <w:pPr>
        <w:pStyle w:val="cpCode"/>
      </w:pPr>
      <w:r>
        <w:t>&lt;html&gt;</w:t>
      </w:r>
    </w:p>
    <w:p w14:paraId="71EBB3A8" w14:textId="77777777" w:rsidR="00CB41CB" w:rsidRDefault="00CB41CB" w:rsidP="00CB41CB">
      <w:pPr>
        <w:pStyle w:val="cpCode"/>
      </w:pPr>
      <w:r>
        <w:t xml:space="preserve">   &lt;head&gt;</w:t>
      </w:r>
    </w:p>
    <w:p w14:paraId="7A582505" w14:textId="77777777" w:rsidR="00CB41CB" w:rsidRDefault="00CB41CB" w:rsidP="00CB41CB">
      <w:pPr>
        <w:pStyle w:val="cpCode"/>
      </w:pPr>
      <w:r>
        <w:t xml:space="preserve">      &lt;title&gt;{$title}&lt;/title&gt;</w:t>
      </w:r>
    </w:p>
    <w:p w14:paraId="22912DB9" w14:textId="77777777" w:rsidR="00CB41CB" w:rsidRDefault="00CB41CB" w:rsidP="00CB41CB">
      <w:pPr>
        <w:pStyle w:val="cpCode"/>
      </w:pPr>
      <w:r>
        <w:t xml:space="preserve">   &lt;/head&gt;</w:t>
      </w:r>
    </w:p>
    <w:p w14:paraId="3693E441" w14:textId="77777777" w:rsidR="00CB41CB" w:rsidRDefault="00CB41CB" w:rsidP="00CB41CB">
      <w:pPr>
        <w:pStyle w:val="cpCode"/>
      </w:pPr>
      <w:r>
        <w:t xml:space="preserve">   &lt;body bgcolor="#ffffff" text="#000000" link="#0000ff"</w:t>
      </w:r>
    </w:p>
    <w:p w14:paraId="62A8677B" w14:textId="77777777" w:rsidR="00CB41CB" w:rsidRDefault="00CB41CB" w:rsidP="00CB41CB">
      <w:pPr>
        <w:pStyle w:val="cpCode"/>
      </w:pPr>
      <w:r>
        <w:t xml:space="preserve">         vlink="#800080" alink="#ff0000"&gt;</w:t>
      </w:r>
    </w:p>
    <w:p w14:paraId="7196B9AA" w14:textId="77777777" w:rsidR="00CB41CB" w:rsidRDefault="00CB41CB" w:rsidP="00CB41CB">
      <w:pPr>
        <w:pStyle w:val="cpCode"/>
      </w:pPr>
      <w:r>
        <w:t xml:space="preserve">   &lt;p&gt;</w:t>
      </w:r>
    </w:p>
    <w:p w14:paraId="3E5DA2BF" w14:textId="77777777" w:rsidR="00CB41CB" w:rsidRDefault="00CB41CB" w:rsidP="00CB41CB">
      <w:pPr>
        <w:pStyle w:val="cpCode"/>
      </w:pPr>
      <w:r>
        <w:t xml:space="preserve">   Hi, {$name}. Welcome to the wonderful world of Smarty.</w:t>
      </w:r>
    </w:p>
    <w:p w14:paraId="29395A1F" w14:textId="77777777" w:rsidR="00CB41CB" w:rsidRDefault="00CB41CB" w:rsidP="00CB41CB">
      <w:pPr>
        <w:pStyle w:val="cpCode"/>
      </w:pPr>
      <w:r>
        <w:t xml:space="preserve">   &lt;/p&gt;</w:t>
      </w:r>
    </w:p>
    <w:p w14:paraId="18431DD9" w14:textId="77777777" w:rsidR="00CB41CB" w:rsidRDefault="00CB41CB" w:rsidP="00CB41CB">
      <w:pPr>
        <w:pStyle w:val="cpCode"/>
      </w:pPr>
      <w:r>
        <w:t xml:space="preserve">   &lt;/body&gt;</w:t>
      </w:r>
    </w:p>
    <w:p w14:paraId="61DCC55A" w14:textId="77777777" w:rsidR="00CB41CB" w:rsidRDefault="00CB41CB" w:rsidP="00CB41CB">
      <w:pPr>
        <w:pStyle w:val="cpCode"/>
      </w:pPr>
      <w:r>
        <w:t>&lt;/html&gt;</w:t>
      </w:r>
    </w:p>
    <w:p w14:paraId="6D8BFE63" w14:textId="77777777" w:rsidR="00CB41CB" w:rsidRDefault="00CB41CB" w:rsidP="00CB41CB">
      <w:pPr>
        <w:pStyle w:val="cpCode"/>
      </w:pPr>
    </w:p>
    <w:p w14:paraId="2EAAFD00" w14:textId="77777777" w:rsidR="00CB41CB" w:rsidRDefault="00CB41CB" w:rsidP="00CB41CB">
      <w:pPr>
        <w:pStyle w:val="cpCode"/>
      </w:pPr>
    </w:p>
    <w:p w14:paraId="70B8A52A" w14:textId="77777777" w:rsidR="00CB41CB" w:rsidRDefault="00CB41CB" w:rsidP="00CB41CB">
      <w:pPr>
        <w:pStyle w:val="cpCode"/>
      </w:pPr>
    </w:p>
    <w:p w14:paraId="76A536FD" w14:textId="77777777" w:rsidR="00CB41CB" w:rsidRDefault="00CB41CB" w:rsidP="00CB41CB">
      <w:pPr>
        <w:pStyle w:val="cpCode"/>
      </w:pPr>
      <w:r>
        <w:t>&lt;?php</w:t>
      </w:r>
    </w:p>
    <w:p w14:paraId="3B3B7621" w14:textId="77777777" w:rsidR="00CB41CB" w:rsidRDefault="00CB41CB" w:rsidP="00CB41CB">
      <w:pPr>
        <w:pStyle w:val="cpCode"/>
      </w:pPr>
      <w:r>
        <w:t xml:space="preserve">   require("Smarty.class.php");</w:t>
      </w:r>
    </w:p>
    <w:p w14:paraId="732FB151" w14:textId="77777777" w:rsidR="00CB41CB" w:rsidRDefault="00CB41CB" w:rsidP="00CB41CB">
      <w:pPr>
        <w:pStyle w:val="cpCode"/>
      </w:pPr>
      <w:r>
        <w:t xml:space="preserve">   $smarty = new Smarty;</w:t>
      </w:r>
    </w:p>
    <w:p w14:paraId="07B26EC2" w14:textId="77777777" w:rsidR="00CB41CB" w:rsidRDefault="00CB41CB" w:rsidP="00CB41CB">
      <w:pPr>
        <w:pStyle w:val="cpCode"/>
      </w:pPr>
    </w:p>
    <w:p w14:paraId="634FC58B" w14:textId="77777777" w:rsidR="00CB41CB" w:rsidRDefault="00CB41CB" w:rsidP="00CB41CB">
      <w:pPr>
        <w:pStyle w:val="cpCode"/>
      </w:pPr>
      <w:r>
        <w:t xml:space="preserve">   // Assign two Smarty variables</w:t>
      </w:r>
    </w:p>
    <w:p w14:paraId="065A40C3" w14:textId="77777777" w:rsidR="00CB41CB" w:rsidRDefault="00CB41CB" w:rsidP="00CB41CB">
      <w:pPr>
        <w:pStyle w:val="cpCode"/>
      </w:pPr>
      <w:r>
        <w:t xml:space="preserve">   $smarty-&gt;assign("name", "Jason Gilmore");</w:t>
      </w:r>
    </w:p>
    <w:p w14:paraId="4F733575" w14:textId="77777777" w:rsidR="00CB41CB" w:rsidRDefault="00CB41CB" w:rsidP="00CB41CB">
      <w:pPr>
        <w:pStyle w:val="cpCode"/>
      </w:pPr>
      <w:r>
        <w:t xml:space="preserve">   $smarty-&gt;assign("title", "Smarty Rocks!");</w:t>
      </w:r>
    </w:p>
    <w:p w14:paraId="11D6A153" w14:textId="77777777" w:rsidR="00CB41CB" w:rsidRDefault="00CB41CB" w:rsidP="00CB41CB">
      <w:pPr>
        <w:pStyle w:val="cpCode"/>
      </w:pPr>
    </w:p>
    <w:p w14:paraId="71F79C21" w14:textId="77777777" w:rsidR="00CB41CB" w:rsidRDefault="00CB41CB" w:rsidP="00CB41CB">
      <w:pPr>
        <w:pStyle w:val="cpCode"/>
      </w:pPr>
      <w:r>
        <w:t xml:space="preserve">   // Retrieve and output the template</w:t>
      </w:r>
    </w:p>
    <w:p w14:paraId="432D99EB" w14:textId="77777777" w:rsidR="00CB41CB" w:rsidRDefault="00CB41CB" w:rsidP="00CB41CB">
      <w:pPr>
        <w:pStyle w:val="cpCode"/>
      </w:pPr>
      <w:r>
        <w:t xml:space="preserve">   $smarty-&gt;display("index.tpl");</w:t>
      </w:r>
    </w:p>
    <w:p w14:paraId="4776B6FE" w14:textId="77777777" w:rsidR="00CB41CB" w:rsidRDefault="00CB41CB" w:rsidP="00CB41CB">
      <w:pPr>
        <w:pStyle w:val="cpCode"/>
      </w:pPr>
      <w:r>
        <w:t>?&gt;</w:t>
      </w:r>
    </w:p>
    <w:p w14:paraId="30571A52" w14:textId="77777777" w:rsidR="00CB41CB" w:rsidRDefault="00CB41CB" w:rsidP="00CB41CB">
      <w:pPr>
        <w:pStyle w:val="cpCode"/>
      </w:pPr>
    </w:p>
    <w:p w14:paraId="189992C9" w14:textId="77777777" w:rsidR="00CB41CB" w:rsidRDefault="00CB41CB" w:rsidP="00CB41CB">
      <w:pPr>
        <w:pStyle w:val="cpCode"/>
      </w:pPr>
    </w:p>
    <w:p w14:paraId="56A0D813" w14:textId="77777777" w:rsidR="00CB41CB" w:rsidRDefault="00CB41CB" w:rsidP="00CB41CB">
      <w:pPr>
        <w:pStyle w:val="Textbody"/>
      </w:pPr>
      <w:r>
        <w:t>478</w:t>
      </w:r>
    </w:p>
    <w:p w14:paraId="738E2D70" w14:textId="77777777" w:rsidR="00CB41CB" w:rsidRDefault="00CB41CB" w:rsidP="00CB41CB">
      <w:pPr>
        <w:pStyle w:val="Textbody"/>
      </w:pPr>
      <w:r>
        <w:t xml:space="preserve">The prototype for the </w:t>
      </w:r>
      <w:r w:rsidRPr="00114E3E">
        <w:rPr>
          <w:rStyle w:val="ccterm"/>
        </w:rPr>
        <w:t>display</w:t>
      </w:r>
      <w:r>
        <w:t xml:space="preserve"> method:</w:t>
      </w:r>
    </w:p>
    <w:p w14:paraId="3072080A" w14:textId="77777777" w:rsidR="00CB41CB" w:rsidRDefault="00CB41CB" w:rsidP="00CB41CB">
      <w:pPr>
        <w:pStyle w:val="cpCode"/>
      </w:pPr>
      <w:r>
        <w:t>void display(string template [,string cache_id [, string compile_id]])</w:t>
      </w:r>
    </w:p>
    <w:p w14:paraId="21AB4645" w14:textId="77777777" w:rsidR="00CB41CB" w:rsidRDefault="00CB41CB" w:rsidP="00CB41CB">
      <w:pPr>
        <w:pStyle w:val="Textbody"/>
      </w:pPr>
      <w:r>
        <w:t>479</w:t>
      </w:r>
    </w:p>
    <w:p w14:paraId="42B3885A" w14:textId="77777777" w:rsidR="00CB41CB" w:rsidRDefault="00CB41CB" w:rsidP="00CB41CB">
      <w:pPr>
        <w:pStyle w:val="Textbody"/>
      </w:pPr>
      <w:r>
        <w:t>Smarty comments are enclosed within the delimiters and asterisks. They can be single or multiple lines:</w:t>
      </w:r>
    </w:p>
    <w:p w14:paraId="7C82C2E0" w14:textId="77777777" w:rsidR="00CB41CB" w:rsidRDefault="00CB41CB" w:rsidP="00CB41CB">
      <w:pPr>
        <w:pStyle w:val="cpCode"/>
      </w:pPr>
      <w:r>
        <w:t>{* This is just a comment *}</w:t>
      </w:r>
    </w:p>
    <w:p w14:paraId="3F7B17F1" w14:textId="77777777" w:rsidR="00CB41CB" w:rsidRDefault="00CB41CB" w:rsidP="00CB41CB">
      <w:pPr>
        <w:pStyle w:val="Textbody"/>
      </w:pPr>
      <w:r>
        <w:t>480</w:t>
      </w:r>
    </w:p>
    <w:p w14:paraId="70524919" w14:textId="77777777" w:rsidR="00CB41CB" w:rsidRDefault="00CB41CB" w:rsidP="00CB41CB">
      <w:pPr>
        <w:pStyle w:val="Textbody"/>
      </w:pPr>
      <w:proofErr w:type="spellStart"/>
      <w:r>
        <w:t>Smary</w:t>
      </w:r>
      <w:proofErr w:type="spellEnd"/>
      <w:r>
        <w:t xml:space="preserve"> allows </w:t>
      </w:r>
      <w:r w:rsidRPr="00114E3E">
        <w:rPr>
          <w:rStyle w:val="ccterm"/>
        </w:rPr>
        <w:t>modifiers</w:t>
      </w:r>
      <w:r>
        <w:t xml:space="preserve"> (such as capitalization) to be applied to variables and uses an unusual syntax – the vertical bar:</w:t>
      </w:r>
    </w:p>
    <w:p w14:paraId="1FCB280A" w14:textId="77777777" w:rsidR="00CB41CB" w:rsidRDefault="00CB41CB" w:rsidP="00CB41CB">
      <w:pPr>
        <w:pStyle w:val="cpCode"/>
      </w:pPr>
      <w:r>
        <w:t>{$var|modifier}</w:t>
      </w:r>
    </w:p>
    <w:p w14:paraId="4FCBC719" w14:textId="77777777" w:rsidR="00CB41CB" w:rsidRDefault="00CB41CB" w:rsidP="00CB41CB">
      <w:pPr>
        <w:pStyle w:val="Textbody"/>
      </w:pPr>
      <w:r>
        <w:t xml:space="preserve">The </w:t>
      </w:r>
      <w:r w:rsidRPr="00114E3E">
        <w:rPr>
          <w:rStyle w:val="ccterm"/>
        </w:rPr>
        <w:t>capitalize</w:t>
      </w:r>
      <w:r>
        <w:t xml:space="preserve"> function capitalizes the first letter of all words found in a variable.</w:t>
      </w:r>
    </w:p>
    <w:p w14:paraId="57A1DE27" w14:textId="77777777" w:rsidR="00CB41CB" w:rsidRDefault="00CB41CB" w:rsidP="00CB41CB">
      <w:pPr>
        <w:pStyle w:val="cpCode"/>
      </w:pPr>
      <w:r>
        <w:t>{$title|capicalize}</w:t>
      </w:r>
    </w:p>
    <w:p w14:paraId="77D4505C" w14:textId="77777777" w:rsidR="00CB41CB" w:rsidRDefault="00CB41CB" w:rsidP="00CB41CB">
      <w:pPr>
        <w:pStyle w:val="Textbody"/>
      </w:pPr>
      <w:r>
        <w:t>481</w:t>
      </w:r>
    </w:p>
    <w:p w14:paraId="271BE397" w14:textId="77777777" w:rsidR="00CB41CB" w:rsidRDefault="00CB41CB" w:rsidP="00CB41CB">
      <w:pPr>
        <w:pStyle w:val="Textbody"/>
      </w:pPr>
      <w:r>
        <w:t xml:space="preserve">The </w:t>
      </w:r>
      <w:proofErr w:type="spellStart"/>
      <w:r w:rsidRPr="00114E3E">
        <w:rPr>
          <w:rStyle w:val="ccterm"/>
        </w:rPr>
        <w:t>count_words</w:t>
      </w:r>
      <w:proofErr w:type="spellEnd"/>
      <w:r>
        <w:t xml:space="preserve"> modifier counts the number of words in a variable.</w:t>
      </w:r>
    </w:p>
    <w:p w14:paraId="73F6EF98" w14:textId="77777777" w:rsidR="00CB41CB" w:rsidRDefault="00CB41CB" w:rsidP="00CB41CB">
      <w:pPr>
        <w:pStyle w:val="Textbody"/>
      </w:pPr>
      <w:r>
        <w:t xml:space="preserve">The </w:t>
      </w:r>
      <w:proofErr w:type="spellStart"/>
      <w:r w:rsidRPr="00114E3E">
        <w:rPr>
          <w:rStyle w:val="ccterm"/>
        </w:rPr>
        <w:t>date_format</w:t>
      </w:r>
      <w:proofErr w:type="spellEnd"/>
      <w:r>
        <w:t xml:space="preserve"> function is a wrapper to PHP's </w:t>
      </w:r>
      <w:proofErr w:type="spellStart"/>
      <w:r w:rsidRPr="00114E3E">
        <w:rPr>
          <w:rStyle w:val="ccterm"/>
        </w:rPr>
        <w:t>strftime</w:t>
      </w:r>
      <w:proofErr w:type="spellEnd"/>
      <w:r>
        <w:t xml:space="preserve"> function:</w:t>
      </w:r>
    </w:p>
    <w:p w14:paraId="63528EF5" w14:textId="77777777" w:rsidR="00CB41CB" w:rsidRDefault="00CB41CB" w:rsidP="00CB41CB">
      <w:pPr>
        <w:pStyle w:val="cpCode"/>
      </w:pPr>
      <w:r>
        <w:t>Submitted on: {$filed|date_format:"%B %e, %Y"}</w:t>
      </w:r>
    </w:p>
    <w:p w14:paraId="714326D7" w14:textId="77777777" w:rsidR="00CB41CB" w:rsidRDefault="00CB41CB" w:rsidP="00CB41CB">
      <w:pPr>
        <w:pStyle w:val="cpCode"/>
      </w:pPr>
    </w:p>
    <w:p w14:paraId="3835FE24" w14:textId="77777777" w:rsidR="00CB41CB" w:rsidRDefault="00CB41CB" w:rsidP="00CB41CB">
      <w:pPr>
        <w:pStyle w:val="cpCode"/>
      </w:pPr>
    </w:p>
    <w:p w14:paraId="0A63849F" w14:textId="77777777" w:rsidR="00CB41CB" w:rsidRDefault="00CB41CB" w:rsidP="00CB41CB">
      <w:pPr>
        <w:pStyle w:val="cpCode"/>
      </w:pPr>
      <w:r>
        <w:t>$smarty-&gt;assign("filed","1172345525");</w:t>
      </w:r>
    </w:p>
    <w:p w14:paraId="26E37D90" w14:textId="77777777" w:rsidR="00CB41CB" w:rsidRDefault="00CB41CB" w:rsidP="00CB41CB">
      <w:pPr>
        <w:pStyle w:val="Textbody"/>
      </w:pPr>
      <w:r>
        <w:t>482</w:t>
      </w:r>
    </w:p>
    <w:p w14:paraId="0054C0D4" w14:textId="77777777" w:rsidR="00CB41CB" w:rsidRDefault="00CB41CB" w:rsidP="00CB41CB">
      <w:pPr>
        <w:pStyle w:val="Textbody"/>
      </w:pPr>
      <w:r>
        <w:t xml:space="preserve">The </w:t>
      </w:r>
      <w:r w:rsidRPr="00114E3E">
        <w:rPr>
          <w:rStyle w:val="ccterm"/>
        </w:rPr>
        <w:t>default</w:t>
      </w:r>
      <w:r>
        <w:t xml:space="preserve"> function allows you to assign a default value if the application layer doesn't return one:</w:t>
      </w:r>
    </w:p>
    <w:p w14:paraId="4E762B61" w14:textId="77777777" w:rsidR="00CB41CB" w:rsidRDefault="00CB41CB" w:rsidP="00CB41CB">
      <w:pPr>
        <w:pStyle w:val="cpCode"/>
      </w:pPr>
      <w:r>
        <w:t>Author: {$author|default:"Anonymous"}</w:t>
      </w:r>
    </w:p>
    <w:p w14:paraId="266B0215" w14:textId="77777777" w:rsidR="00CB41CB" w:rsidRDefault="00CB41CB" w:rsidP="00CB41CB">
      <w:pPr>
        <w:pStyle w:val="Textbody"/>
      </w:pPr>
      <w:r>
        <w:t xml:space="preserve">The </w:t>
      </w:r>
      <w:proofErr w:type="spellStart"/>
      <w:r w:rsidRPr="00114E3E">
        <w:rPr>
          <w:rStyle w:val="ccterm"/>
        </w:rPr>
        <w:t>strip_tags</w:t>
      </w:r>
      <w:proofErr w:type="spellEnd"/>
      <w:r>
        <w:t xml:space="preserve"> function removes any markup tags from a variable:</w:t>
      </w:r>
    </w:p>
    <w:p w14:paraId="723B9952" w14:textId="77777777" w:rsidR="00CB41CB" w:rsidRDefault="00CB41CB" w:rsidP="00CB41CB">
      <w:pPr>
        <w:pStyle w:val="cpCode"/>
      </w:pPr>
      <w:r>
        <w:t>&lt;strong&gt;{$title|strip_tags}&lt;/strong&gt;</w:t>
      </w:r>
    </w:p>
    <w:p w14:paraId="7375D9BE" w14:textId="77777777" w:rsidR="00CB41CB" w:rsidRDefault="00CB41CB" w:rsidP="00CB41CB">
      <w:pPr>
        <w:pStyle w:val="Textbody"/>
      </w:pPr>
      <w:r>
        <w:t>483</w:t>
      </w:r>
    </w:p>
    <w:p w14:paraId="0B2F5114" w14:textId="77777777" w:rsidR="00CB41CB" w:rsidRDefault="00CB41CB" w:rsidP="00CB41CB">
      <w:pPr>
        <w:pStyle w:val="Textbody"/>
      </w:pPr>
      <w:r>
        <w:t xml:space="preserve">The </w:t>
      </w:r>
      <w:r w:rsidRPr="00114E3E">
        <w:rPr>
          <w:rStyle w:val="ccterm"/>
        </w:rPr>
        <w:t>truncate</w:t>
      </w:r>
      <w:r>
        <w:t xml:space="preserve"> function will truncate a string.  You can specify the character limit (default is 80), a string to add at the end (such as "..."), or whether truncation should be immediate (TRUE) or at a word boundary.</w:t>
      </w:r>
    </w:p>
    <w:p w14:paraId="314613E7" w14:textId="77777777" w:rsidR="00CB41CB" w:rsidRDefault="00CB41CB" w:rsidP="00CB41CB">
      <w:pPr>
        <w:pStyle w:val="cpCode"/>
      </w:pPr>
      <w:r>
        <w:t>{foreach from=$summaries item=summary}</w:t>
      </w:r>
    </w:p>
    <w:p w14:paraId="68766220" w14:textId="77777777" w:rsidR="00CB41CB" w:rsidRDefault="00CB41CB" w:rsidP="00CB41CB">
      <w:pPr>
        <w:pStyle w:val="cpCode"/>
      </w:pPr>
      <w:r>
        <w:tab/>
        <w:t>{$summary|truncate:35:"..."}&lt;br /&gt;</w:t>
      </w:r>
    </w:p>
    <w:p w14:paraId="209F6455" w14:textId="77777777" w:rsidR="00CB41CB" w:rsidRDefault="00CB41CB" w:rsidP="00CB41CB">
      <w:pPr>
        <w:pStyle w:val="cpCode"/>
      </w:pPr>
      <w:r>
        <w:t>{/foreach}</w:t>
      </w:r>
    </w:p>
    <w:p w14:paraId="1DD8CA47" w14:textId="77777777" w:rsidR="00CB41CB" w:rsidRDefault="00CB41CB" w:rsidP="00CB41CB">
      <w:pPr>
        <w:pStyle w:val="Textbody"/>
      </w:pPr>
      <w:r>
        <w:t>Smarty offers several control structures for conditionally and iteratively evaluating passed in data:</w:t>
      </w:r>
    </w:p>
    <w:p w14:paraId="20D4BE84" w14:textId="77777777" w:rsidR="00CB41CB" w:rsidRDefault="00CB41CB" w:rsidP="00CB41CB">
      <w:pPr>
        <w:pStyle w:val="Textbody"/>
        <w:numPr>
          <w:ilvl w:val="0"/>
          <w:numId w:val="66"/>
        </w:numPr>
      </w:pPr>
      <w:r>
        <w:t>if</w:t>
      </w:r>
    </w:p>
    <w:p w14:paraId="1C9D94B0" w14:textId="77777777" w:rsidR="00CB41CB" w:rsidRDefault="00CB41CB" w:rsidP="00CB41CB">
      <w:pPr>
        <w:pStyle w:val="Textbody"/>
        <w:numPr>
          <w:ilvl w:val="0"/>
          <w:numId w:val="66"/>
        </w:numPr>
      </w:pPr>
      <w:r>
        <w:t>foreach</w:t>
      </w:r>
    </w:p>
    <w:p w14:paraId="645DE965" w14:textId="77777777" w:rsidR="00CB41CB" w:rsidRDefault="00CB41CB" w:rsidP="00CB41CB">
      <w:pPr>
        <w:pStyle w:val="Textbody"/>
        <w:numPr>
          <w:ilvl w:val="0"/>
          <w:numId w:val="66"/>
        </w:numPr>
      </w:pPr>
      <w:proofErr w:type="spellStart"/>
      <w:r>
        <w:t>foreachelse</w:t>
      </w:r>
      <w:proofErr w:type="spellEnd"/>
    </w:p>
    <w:p w14:paraId="01CFB025" w14:textId="77777777" w:rsidR="00CB41CB" w:rsidRDefault="00CB41CB" w:rsidP="00CB41CB">
      <w:pPr>
        <w:pStyle w:val="Textbody"/>
        <w:numPr>
          <w:ilvl w:val="0"/>
          <w:numId w:val="66"/>
        </w:numPr>
      </w:pPr>
      <w:r>
        <w:t>section</w:t>
      </w:r>
    </w:p>
    <w:p w14:paraId="17A536DD" w14:textId="77777777" w:rsidR="00CB41CB" w:rsidRDefault="00CB41CB" w:rsidP="00CB41CB">
      <w:pPr>
        <w:pStyle w:val="Textbody"/>
        <w:numPr>
          <w:ilvl w:val="0"/>
          <w:numId w:val="66"/>
        </w:numPr>
      </w:pPr>
      <w:proofErr w:type="spellStart"/>
      <w:r>
        <w:t>sectionelse</w:t>
      </w:r>
      <w:proofErr w:type="spellEnd"/>
    </w:p>
    <w:p w14:paraId="38367156" w14:textId="77777777" w:rsidR="00CB41CB" w:rsidRDefault="00CB41CB" w:rsidP="00CB41CB">
      <w:pPr>
        <w:pStyle w:val="Textbody"/>
      </w:pPr>
      <w:r>
        <w:t>An example of if:</w:t>
      </w:r>
    </w:p>
    <w:p w14:paraId="1BA6D1CD" w14:textId="77777777" w:rsidR="00CB41CB" w:rsidRDefault="00CB41CB" w:rsidP="00CB41CB">
      <w:pPr>
        <w:pStyle w:val="cpCode"/>
      </w:pPr>
      <w:r>
        <w:t>{if $month &lt; 4}</w:t>
      </w:r>
    </w:p>
    <w:p w14:paraId="69CB6BFA" w14:textId="77777777" w:rsidR="00CB41CB" w:rsidRDefault="00CB41CB" w:rsidP="00CB41CB">
      <w:pPr>
        <w:pStyle w:val="cpCode"/>
      </w:pPr>
      <w:r>
        <w:tab/>
        <w:t>Summer is coming!</w:t>
      </w:r>
    </w:p>
    <w:p w14:paraId="3BFA531A" w14:textId="77777777" w:rsidR="00CB41CB" w:rsidRDefault="00CB41CB" w:rsidP="00CB41CB">
      <w:pPr>
        <w:pStyle w:val="cpCode"/>
      </w:pPr>
      <w:r>
        <w:t>{elseif $month ge 4 &amp;&amp; $month &lt;=9}</w:t>
      </w:r>
    </w:p>
    <w:p w14:paraId="0D52DAE6" w14:textId="77777777" w:rsidR="00CB41CB" w:rsidRDefault="00CB41CB" w:rsidP="00CB41CB">
      <w:pPr>
        <w:pStyle w:val="cpCode"/>
      </w:pPr>
      <w:r>
        <w:tab/>
        <w:t>It's hot out today!</w:t>
      </w:r>
    </w:p>
    <w:p w14:paraId="3EA463D9" w14:textId="77777777" w:rsidR="00CB41CB" w:rsidRDefault="00CB41CB" w:rsidP="00CB41CB">
      <w:pPr>
        <w:pStyle w:val="cpCode"/>
      </w:pPr>
      <w:r>
        <w:t>{else}</w:t>
      </w:r>
    </w:p>
    <w:p w14:paraId="439761CF" w14:textId="77777777" w:rsidR="00CB41CB" w:rsidRDefault="00CB41CB" w:rsidP="00CB41CB">
      <w:pPr>
        <w:pStyle w:val="cpCode"/>
      </w:pPr>
      <w:r>
        <w:tab/>
        <w:t>Brr... It's cold!</w:t>
      </w:r>
    </w:p>
    <w:p w14:paraId="21902435" w14:textId="77777777" w:rsidR="00CB41CB" w:rsidRDefault="00CB41CB" w:rsidP="00CB41CB">
      <w:pPr>
        <w:pStyle w:val="cpCode"/>
      </w:pPr>
      <w:r>
        <w:t>{/if}</w:t>
      </w:r>
    </w:p>
    <w:p w14:paraId="31C9CF36" w14:textId="77777777" w:rsidR="00CB41CB" w:rsidRDefault="00CB41CB" w:rsidP="00CB41CB">
      <w:pPr>
        <w:pStyle w:val="Textbody"/>
      </w:pPr>
      <w:r>
        <w:t>485</w:t>
      </w:r>
    </w:p>
    <w:p w14:paraId="261F08CF" w14:textId="77777777" w:rsidR="00CB41CB" w:rsidRDefault="00CB41CB" w:rsidP="00CB41CB">
      <w:pPr>
        <w:pStyle w:val="Textbody"/>
      </w:pPr>
      <w:r>
        <w:t xml:space="preserve">The </w:t>
      </w:r>
      <w:r w:rsidRPr="00114E3E">
        <w:rPr>
          <w:rStyle w:val="ccterm"/>
        </w:rPr>
        <w:t>foreach</w:t>
      </w:r>
      <w:r>
        <w:t xml:space="preserve"> function is similar in function to PHP's but the syntax is quite different. There are four parameters (two of which are required):</w:t>
      </w:r>
    </w:p>
    <w:p w14:paraId="0FA1BDE6" w14:textId="77777777" w:rsidR="00CB41CB" w:rsidRDefault="00CB41CB" w:rsidP="00CB41CB">
      <w:pPr>
        <w:pStyle w:val="Textbody"/>
        <w:numPr>
          <w:ilvl w:val="0"/>
          <w:numId w:val="67"/>
        </w:numPr>
      </w:pPr>
      <w:r>
        <w:t>from</w:t>
      </w:r>
    </w:p>
    <w:p w14:paraId="4AFEEC15" w14:textId="77777777" w:rsidR="00CB41CB" w:rsidRDefault="00CB41CB" w:rsidP="00CB41CB">
      <w:pPr>
        <w:pStyle w:val="Textbody"/>
        <w:numPr>
          <w:ilvl w:val="0"/>
          <w:numId w:val="67"/>
        </w:numPr>
      </w:pPr>
      <w:r>
        <w:t>item</w:t>
      </w:r>
    </w:p>
    <w:p w14:paraId="30B3BF11" w14:textId="77777777" w:rsidR="00CB41CB" w:rsidRDefault="00CB41CB" w:rsidP="00CB41CB">
      <w:pPr>
        <w:pStyle w:val="Textbody"/>
        <w:numPr>
          <w:ilvl w:val="0"/>
          <w:numId w:val="67"/>
        </w:numPr>
      </w:pPr>
      <w:r>
        <w:t>key</w:t>
      </w:r>
    </w:p>
    <w:p w14:paraId="7AB5B60E" w14:textId="77777777" w:rsidR="00CB41CB" w:rsidRDefault="00CB41CB" w:rsidP="00CB41CB">
      <w:pPr>
        <w:pStyle w:val="Textbody"/>
        <w:numPr>
          <w:ilvl w:val="0"/>
          <w:numId w:val="67"/>
        </w:numPr>
      </w:pPr>
      <w:r>
        <w:t>name</w:t>
      </w:r>
    </w:p>
    <w:p w14:paraId="281630D9" w14:textId="77777777" w:rsidR="00CB41CB" w:rsidRDefault="00CB41CB" w:rsidP="00CB41CB">
      <w:pPr>
        <w:pStyle w:val="Textbody"/>
      </w:pPr>
      <w:r>
        <w:t>The following example displays the days of the week:</w:t>
      </w:r>
    </w:p>
    <w:p w14:paraId="765CAEC0" w14:textId="77777777" w:rsidR="00CB41CB" w:rsidRDefault="00CB41CB" w:rsidP="00CB41CB">
      <w:pPr>
        <w:pStyle w:val="cpCode"/>
      </w:pPr>
      <w:r>
        <w:t>{foreach from=$daysofweek item=day}</w:t>
      </w:r>
    </w:p>
    <w:p w14:paraId="5CA8E53F" w14:textId="77777777" w:rsidR="00CB41CB" w:rsidRDefault="00CB41CB" w:rsidP="00CB41CB">
      <w:pPr>
        <w:pStyle w:val="cpCode"/>
      </w:pPr>
      <w:r>
        <w:tab/>
        <w:t>{$day}&lt;br /&gt;</w:t>
      </w:r>
    </w:p>
    <w:p w14:paraId="566F987F" w14:textId="77777777" w:rsidR="00CB41CB" w:rsidRDefault="00CB41CB" w:rsidP="00CB41CB">
      <w:pPr>
        <w:pStyle w:val="cpCode"/>
      </w:pPr>
      <w:r>
        <w:t>{/foreach}</w:t>
      </w:r>
    </w:p>
    <w:p w14:paraId="123A2E96" w14:textId="77777777" w:rsidR="00CB41CB" w:rsidRDefault="00CB41CB" w:rsidP="00CB41CB">
      <w:pPr>
        <w:pStyle w:val="cpCode"/>
      </w:pPr>
    </w:p>
    <w:p w14:paraId="5D19D9ED" w14:textId="77777777" w:rsidR="00CB41CB" w:rsidRDefault="00CB41CB" w:rsidP="00CB41CB">
      <w:pPr>
        <w:pStyle w:val="cpCode"/>
      </w:pPr>
    </w:p>
    <w:p w14:paraId="43CA4418" w14:textId="77777777" w:rsidR="00CB41CB" w:rsidRDefault="00CB41CB" w:rsidP="00CB41CB">
      <w:pPr>
        <w:pStyle w:val="cpCode"/>
      </w:pPr>
      <w:r>
        <w:t>&lt;?php</w:t>
      </w:r>
    </w:p>
    <w:p w14:paraId="41A3353E" w14:textId="77777777" w:rsidR="00CB41CB" w:rsidRDefault="00CB41CB" w:rsidP="00CB41CB">
      <w:pPr>
        <w:pStyle w:val="cpCode"/>
      </w:pPr>
      <w:r>
        <w:t>require_once("Smarty.class.php");</w:t>
      </w:r>
    </w:p>
    <w:p w14:paraId="2D3E7446" w14:textId="77777777" w:rsidR="00CB41CB" w:rsidRDefault="00CB41CB" w:rsidP="00CB41CB">
      <w:pPr>
        <w:pStyle w:val="cpCode"/>
      </w:pPr>
      <w:r>
        <w:t>$smarty = new Smarty;</w:t>
      </w:r>
    </w:p>
    <w:p w14:paraId="4FFF78B8" w14:textId="77777777" w:rsidR="00CB41CB" w:rsidRDefault="00CB41CB" w:rsidP="00CB41CB">
      <w:pPr>
        <w:pStyle w:val="cpCode"/>
      </w:pPr>
      <w:r>
        <w:t>$daysofweek=array("Mon.","Tues.","Weds.","Thurs.","Fri.","Sat.","Sun");</w:t>
      </w:r>
    </w:p>
    <w:p w14:paraId="16C71C23" w14:textId="77777777" w:rsidR="00CB41CB" w:rsidRDefault="00CB41CB" w:rsidP="00CB41CB">
      <w:pPr>
        <w:pStyle w:val="cpCode"/>
      </w:pPr>
      <w:r>
        <w:t>$smarty-&gt;assign("daysofweek",$daysofweek);</w:t>
      </w:r>
    </w:p>
    <w:p w14:paraId="6F8F36C4" w14:textId="77777777" w:rsidR="00CB41CB" w:rsidRDefault="00CB41CB" w:rsidP="00CB41CB">
      <w:pPr>
        <w:pStyle w:val="cpCode"/>
      </w:pPr>
      <w:r>
        <w:t>$smarty-&gt;display("daysofweek.tpl");</w:t>
      </w:r>
    </w:p>
    <w:p w14:paraId="6434E50D" w14:textId="77777777" w:rsidR="00CB41CB" w:rsidRDefault="00CB41CB" w:rsidP="00CB41CB">
      <w:pPr>
        <w:pStyle w:val="cpCode"/>
      </w:pPr>
      <w:r>
        <w:t>?&gt;</w:t>
      </w:r>
    </w:p>
    <w:p w14:paraId="5C441AA2" w14:textId="77777777" w:rsidR="00CB41CB" w:rsidRDefault="00CB41CB" w:rsidP="00CB41CB">
      <w:pPr>
        <w:pStyle w:val="Textbody"/>
      </w:pPr>
      <w:r>
        <w:t xml:space="preserve">You can use the </w:t>
      </w:r>
      <w:r w:rsidRPr="00114E3E">
        <w:rPr>
          <w:rStyle w:val="ccterm"/>
        </w:rPr>
        <w:t>key</w:t>
      </w:r>
      <w:r>
        <w:t xml:space="preserve"> parameter for associative arrays.</w:t>
      </w:r>
    </w:p>
    <w:p w14:paraId="3BBE9CCE" w14:textId="77777777" w:rsidR="00CB41CB" w:rsidRDefault="00CB41CB" w:rsidP="00CB41CB">
      <w:pPr>
        <w:pStyle w:val="Textbody"/>
      </w:pPr>
      <w:r>
        <w:t xml:space="preserve">The </w:t>
      </w:r>
      <w:r w:rsidRPr="00114E3E">
        <w:rPr>
          <w:rStyle w:val="ccterm"/>
        </w:rPr>
        <w:t>section</w:t>
      </w:r>
      <w:r>
        <w:t xml:space="preserve"> structure acts as an enhanced foreach structure. It is much more powerful.  It has several parameters, the first two of which are required:</w:t>
      </w:r>
    </w:p>
    <w:p w14:paraId="1A927084" w14:textId="77777777" w:rsidR="00CB41CB" w:rsidRDefault="00CB41CB" w:rsidP="00CB41CB">
      <w:pPr>
        <w:pStyle w:val="Textbody"/>
        <w:numPr>
          <w:ilvl w:val="0"/>
          <w:numId w:val="68"/>
        </w:numPr>
      </w:pPr>
      <w:proofErr w:type="spellStart"/>
      <w:proofErr w:type="gramStart"/>
      <w:r>
        <w:t>name:Name</w:t>
      </w:r>
      <w:proofErr w:type="spellEnd"/>
      <w:proofErr w:type="gramEnd"/>
      <w:r>
        <w:t xml:space="preserve"> of the section. This is arbitrary.</w:t>
      </w:r>
    </w:p>
    <w:p w14:paraId="7EF33E15" w14:textId="77777777" w:rsidR="00CB41CB" w:rsidRDefault="00CB41CB" w:rsidP="00CB41CB">
      <w:pPr>
        <w:pStyle w:val="Textbody"/>
        <w:numPr>
          <w:ilvl w:val="0"/>
          <w:numId w:val="68"/>
        </w:numPr>
      </w:pPr>
      <w:proofErr w:type="spellStart"/>
      <w:proofErr w:type="gramStart"/>
      <w:r>
        <w:t>loop:Sets</w:t>
      </w:r>
      <w:proofErr w:type="spellEnd"/>
      <w:proofErr w:type="gramEnd"/>
      <w:r>
        <w:t xml:space="preserve"> the number of times the loop iterates. Should be same name as array </w:t>
      </w:r>
      <w:proofErr w:type="gramStart"/>
      <w:r>
        <w:t>variable</w:t>
      </w:r>
      <w:proofErr w:type="gramEnd"/>
    </w:p>
    <w:p w14:paraId="54A1AC6E" w14:textId="77777777" w:rsidR="00CB41CB" w:rsidRDefault="00CB41CB" w:rsidP="00CB41CB">
      <w:pPr>
        <w:pStyle w:val="Textbody"/>
        <w:numPr>
          <w:ilvl w:val="0"/>
          <w:numId w:val="68"/>
        </w:numPr>
      </w:pPr>
      <w:proofErr w:type="spellStart"/>
      <w:proofErr w:type="gramStart"/>
      <w:r>
        <w:t>start:Index</w:t>
      </w:r>
      <w:proofErr w:type="spellEnd"/>
      <w:proofErr w:type="gramEnd"/>
      <w:r>
        <w:t xml:space="preserve"> position at which iteration begins.</w:t>
      </w:r>
    </w:p>
    <w:p w14:paraId="5960DB17" w14:textId="77777777" w:rsidR="00CB41CB" w:rsidRDefault="00CB41CB" w:rsidP="00CB41CB">
      <w:pPr>
        <w:pStyle w:val="Textbody"/>
        <w:numPr>
          <w:ilvl w:val="0"/>
          <w:numId w:val="68"/>
        </w:numPr>
      </w:pPr>
      <w:proofErr w:type="spellStart"/>
      <w:proofErr w:type="gramStart"/>
      <w:r>
        <w:t>step:Stepping</w:t>
      </w:r>
      <w:proofErr w:type="spellEnd"/>
      <w:proofErr w:type="gramEnd"/>
      <w:r>
        <w:t xml:space="preserve"> value to traverse the array</w:t>
      </w:r>
    </w:p>
    <w:p w14:paraId="73C1E71B" w14:textId="77777777" w:rsidR="00CB41CB" w:rsidRDefault="00CB41CB" w:rsidP="00CB41CB">
      <w:pPr>
        <w:pStyle w:val="Textbody"/>
        <w:numPr>
          <w:ilvl w:val="0"/>
          <w:numId w:val="68"/>
        </w:numPr>
      </w:pPr>
      <w:proofErr w:type="spellStart"/>
      <w:proofErr w:type="gramStart"/>
      <w:r>
        <w:t>max:Maximum</w:t>
      </w:r>
      <w:proofErr w:type="spellEnd"/>
      <w:proofErr w:type="gramEnd"/>
      <w:r>
        <w:t xml:space="preserve"> number of times the loop iteration will occur.</w:t>
      </w:r>
    </w:p>
    <w:p w14:paraId="70CBEA45" w14:textId="77777777" w:rsidR="00CB41CB" w:rsidRDefault="00CB41CB" w:rsidP="00CB41CB">
      <w:pPr>
        <w:pStyle w:val="Textbody"/>
        <w:numPr>
          <w:ilvl w:val="0"/>
          <w:numId w:val="68"/>
        </w:numPr>
      </w:pPr>
      <w:proofErr w:type="spellStart"/>
      <w:proofErr w:type="gramStart"/>
      <w:r>
        <w:t>show:Determines</w:t>
      </w:r>
      <w:proofErr w:type="spellEnd"/>
      <w:proofErr w:type="gramEnd"/>
      <w:r>
        <w:t xml:space="preserve"> if the section will actually display</w:t>
      </w:r>
    </w:p>
    <w:p w14:paraId="59E755D2" w14:textId="77777777" w:rsidR="00CB41CB" w:rsidRDefault="00CB41CB" w:rsidP="00CB41CB">
      <w:pPr>
        <w:pStyle w:val="Textbody"/>
      </w:pPr>
      <w:r>
        <w:t>487</w:t>
      </w:r>
    </w:p>
    <w:p w14:paraId="1AD443C4" w14:textId="77777777" w:rsidR="00CB41CB" w:rsidRDefault="00CB41CB" w:rsidP="00CB41CB">
      <w:pPr>
        <w:pStyle w:val="Textbody"/>
      </w:pPr>
      <w:r>
        <w:t>The following example uses section with an associative array:</w:t>
      </w:r>
    </w:p>
    <w:p w14:paraId="5C386DF3" w14:textId="77777777" w:rsidR="00CB41CB" w:rsidRDefault="00CB41CB" w:rsidP="00CB41CB">
      <w:pPr>
        <w:pStyle w:val="cpCode"/>
      </w:pPr>
      <w:r>
        <w:t>{section name=book loop=$titles}</w:t>
      </w:r>
    </w:p>
    <w:p w14:paraId="7BDEE282" w14:textId="77777777" w:rsidR="00CB41CB" w:rsidRDefault="00CB41CB" w:rsidP="00CB41CB">
      <w:pPr>
        <w:pStyle w:val="cpCode"/>
      </w:pPr>
      <w:r>
        <w:tab/>
        <w:t>&lt;p&gt;</w:t>
      </w:r>
    </w:p>
    <w:p w14:paraId="30A49043" w14:textId="77777777" w:rsidR="00CB41CB" w:rsidRDefault="00CB41CB" w:rsidP="00CB41CB">
      <w:pPr>
        <w:pStyle w:val="cpCode"/>
      </w:pPr>
      <w:r>
        <w:tab/>
      </w:r>
      <w:r>
        <w:tab/>
        <w:t>Title: {$titles[book].title}&lt;br /&gt;</w:t>
      </w:r>
    </w:p>
    <w:p w14:paraId="343F17B5" w14:textId="77777777" w:rsidR="00CB41CB" w:rsidRDefault="00CB41CB" w:rsidP="00CB41CB">
      <w:pPr>
        <w:pStyle w:val="cpCode"/>
      </w:pPr>
      <w:r>
        <w:tab/>
      </w:r>
      <w:r>
        <w:tab/>
        <w:t>Author: {$titles[book].author}&lt;br /&gt;</w:t>
      </w:r>
    </w:p>
    <w:p w14:paraId="737D4B86" w14:textId="77777777" w:rsidR="00CB41CB" w:rsidRDefault="00CB41CB" w:rsidP="00CB41CB">
      <w:pPr>
        <w:pStyle w:val="cpCode"/>
      </w:pPr>
      <w:r>
        <w:tab/>
      </w:r>
      <w:r>
        <w:tab/>
        <w:t>Published: {$titles[book].published}</w:t>
      </w:r>
    </w:p>
    <w:p w14:paraId="28C74C8A" w14:textId="77777777" w:rsidR="00CB41CB" w:rsidRDefault="00CB41CB" w:rsidP="00CB41CB">
      <w:pPr>
        <w:pStyle w:val="cpCode"/>
      </w:pPr>
      <w:r>
        <w:tab/>
        <w:t>&lt;/p&gt;</w:t>
      </w:r>
    </w:p>
    <w:p w14:paraId="00D02387" w14:textId="77777777" w:rsidR="00CB41CB" w:rsidRDefault="00CB41CB" w:rsidP="00CB41CB">
      <w:pPr>
        <w:pStyle w:val="cpCode"/>
      </w:pPr>
    </w:p>
    <w:p w14:paraId="4BEF99E8" w14:textId="77777777" w:rsidR="00CB41CB" w:rsidRDefault="00CB41CB" w:rsidP="00CB41CB">
      <w:pPr>
        <w:pStyle w:val="cpCode"/>
      </w:pPr>
      <w:r>
        <w:t>{/section}</w:t>
      </w:r>
    </w:p>
    <w:p w14:paraId="41F02509" w14:textId="77777777" w:rsidR="00CB41CB" w:rsidRDefault="00CB41CB" w:rsidP="00CB41CB">
      <w:pPr>
        <w:pStyle w:val="cpCode"/>
      </w:pPr>
    </w:p>
    <w:p w14:paraId="34C9A1B6" w14:textId="77777777" w:rsidR="00CB41CB" w:rsidRDefault="00CB41CB" w:rsidP="00CB41CB">
      <w:pPr>
        <w:pStyle w:val="cpCode"/>
      </w:pPr>
    </w:p>
    <w:p w14:paraId="364D9BFC" w14:textId="77777777" w:rsidR="00CB41CB" w:rsidRDefault="00CB41CB" w:rsidP="00CB41CB">
      <w:pPr>
        <w:pStyle w:val="cpCode"/>
      </w:pPr>
      <w:r>
        <w:t>&lt;?php</w:t>
      </w:r>
    </w:p>
    <w:p w14:paraId="5A65D65B" w14:textId="77777777" w:rsidR="00CB41CB" w:rsidRDefault="00CB41CB" w:rsidP="00CB41CB">
      <w:pPr>
        <w:pStyle w:val="cpCode"/>
      </w:pPr>
      <w:r>
        <w:t>require_once("Smarty.class.php");</w:t>
      </w:r>
    </w:p>
    <w:p w14:paraId="0FDD49A9" w14:textId="77777777" w:rsidR="00CB41CB" w:rsidRDefault="00CB41CB" w:rsidP="00CB41CB">
      <w:pPr>
        <w:pStyle w:val="cpCode"/>
      </w:pPr>
    </w:p>
    <w:p w14:paraId="375FA1C0" w14:textId="77777777" w:rsidR="00CB41CB" w:rsidRDefault="00CB41CB" w:rsidP="00CB41CB">
      <w:pPr>
        <w:pStyle w:val="cpCode"/>
      </w:pPr>
      <w:r>
        <w:t>$smarty=new Smarty;</w:t>
      </w:r>
    </w:p>
    <w:p w14:paraId="6ACD15EB" w14:textId="77777777" w:rsidR="00CB41CB" w:rsidRDefault="00CB41CB" w:rsidP="00CB41CB">
      <w:pPr>
        <w:pStyle w:val="cpCode"/>
      </w:pPr>
    </w:p>
    <w:p w14:paraId="58CECA09" w14:textId="77777777" w:rsidR="00CB41CB" w:rsidRDefault="00CB41CB" w:rsidP="00CB41CB">
      <w:pPr>
        <w:pStyle w:val="cpCode"/>
      </w:pPr>
      <w:r>
        <w:t>$titles[]=array(</w:t>
      </w:r>
    </w:p>
    <w:p w14:paraId="1029AA3E" w14:textId="77777777" w:rsidR="00CB41CB" w:rsidRDefault="00CB41CB" w:rsidP="00CB41CB">
      <w:pPr>
        <w:pStyle w:val="cpCode"/>
      </w:pPr>
      <w:r>
        <w:tab/>
        <w:t>"title" =&gt; "Pro PHP",</w:t>
      </w:r>
    </w:p>
    <w:p w14:paraId="2974C060" w14:textId="77777777" w:rsidR="00CB41CB" w:rsidRDefault="00CB41CB" w:rsidP="00CB41CB">
      <w:pPr>
        <w:pStyle w:val="cpCode"/>
      </w:pPr>
      <w:r>
        <w:tab/>
        <w:t>"author" =&gt; "Kevin McArthur",</w:t>
      </w:r>
    </w:p>
    <w:p w14:paraId="7F04F106" w14:textId="77777777" w:rsidR="00CB41CB" w:rsidRDefault="00CB41CB" w:rsidP="00CB41CB">
      <w:pPr>
        <w:pStyle w:val="cpCode"/>
      </w:pPr>
      <w:r>
        <w:tab/>
        <w:t>"published" =&gt; "2008"</w:t>
      </w:r>
      <w:r>
        <w:tab/>
      </w:r>
    </w:p>
    <w:p w14:paraId="7B9F5E53" w14:textId="77777777" w:rsidR="00CB41CB" w:rsidRDefault="00CB41CB" w:rsidP="00CB41CB">
      <w:pPr>
        <w:pStyle w:val="cpCode"/>
      </w:pPr>
      <w:r>
        <w:t>);</w:t>
      </w:r>
    </w:p>
    <w:p w14:paraId="2BF28CC4" w14:textId="77777777" w:rsidR="00CB41CB" w:rsidRDefault="00CB41CB" w:rsidP="00CB41CB">
      <w:pPr>
        <w:pStyle w:val="cpCode"/>
      </w:pPr>
    </w:p>
    <w:p w14:paraId="130F035D" w14:textId="77777777" w:rsidR="00CB41CB" w:rsidRDefault="00CB41CB" w:rsidP="00CB41CB">
      <w:pPr>
        <w:pStyle w:val="cpCode"/>
      </w:pPr>
      <w:r>
        <w:t>$titles[]=array(</w:t>
      </w:r>
    </w:p>
    <w:p w14:paraId="4200B730" w14:textId="77777777" w:rsidR="00CB41CB" w:rsidRDefault="00CB41CB" w:rsidP="00CB41CB">
      <w:pPr>
        <w:pStyle w:val="cpCode"/>
      </w:pPr>
      <w:r>
        <w:tab/>
        <w:t>"title" =&gt; "Beginning Python",</w:t>
      </w:r>
    </w:p>
    <w:p w14:paraId="30809351" w14:textId="77777777" w:rsidR="00CB41CB" w:rsidRDefault="00CB41CB" w:rsidP="00CB41CB">
      <w:pPr>
        <w:pStyle w:val="cpCode"/>
      </w:pPr>
      <w:r>
        <w:tab/>
        <w:t>"author" =&gt; "Lie Hetland",</w:t>
      </w:r>
    </w:p>
    <w:p w14:paraId="4FA04CF6" w14:textId="77777777" w:rsidR="00CB41CB" w:rsidRDefault="00CB41CB" w:rsidP="00CB41CB">
      <w:pPr>
        <w:pStyle w:val="cpCode"/>
      </w:pPr>
      <w:r>
        <w:tab/>
        <w:t>"published" =&gt; "2005"</w:t>
      </w:r>
    </w:p>
    <w:p w14:paraId="53B55E98" w14:textId="77777777" w:rsidR="00CB41CB" w:rsidRDefault="00CB41CB" w:rsidP="00CB41CB">
      <w:pPr>
        <w:pStyle w:val="cpCode"/>
      </w:pPr>
    </w:p>
    <w:p w14:paraId="6FFAD644" w14:textId="77777777" w:rsidR="00CB41CB" w:rsidRDefault="00CB41CB" w:rsidP="00CB41CB">
      <w:pPr>
        <w:pStyle w:val="cpCode"/>
      </w:pPr>
      <w:r>
        <w:t>);</w:t>
      </w:r>
    </w:p>
    <w:p w14:paraId="04FAE1DF" w14:textId="77777777" w:rsidR="00CB41CB" w:rsidRDefault="00CB41CB" w:rsidP="00CB41CB">
      <w:pPr>
        <w:pStyle w:val="cpCode"/>
      </w:pPr>
    </w:p>
    <w:p w14:paraId="27B7E288" w14:textId="77777777" w:rsidR="00CB41CB" w:rsidRDefault="00CB41CB" w:rsidP="00CB41CB">
      <w:pPr>
        <w:pStyle w:val="cpCode"/>
      </w:pPr>
      <w:r>
        <w:t>$smarty-&gt;assign("titles",$titles);</w:t>
      </w:r>
    </w:p>
    <w:p w14:paraId="547A4FED" w14:textId="77777777" w:rsidR="00CB41CB" w:rsidRDefault="00CB41CB" w:rsidP="00CB41CB">
      <w:pPr>
        <w:pStyle w:val="cpCode"/>
      </w:pPr>
      <w:r>
        <w:lastRenderedPageBreak/>
        <w:t>$smarty-&gt;display("titles.tpl");</w:t>
      </w:r>
    </w:p>
    <w:p w14:paraId="73590CBD" w14:textId="77777777" w:rsidR="00CB41CB" w:rsidRDefault="00CB41CB" w:rsidP="00CB41CB">
      <w:pPr>
        <w:pStyle w:val="cpCode"/>
      </w:pPr>
    </w:p>
    <w:p w14:paraId="3A4AA01A" w14:textId="77777777" w:rsidR="00CB41CB" w:rsidRDefault="00CB41CB" w:rsidP="00CB41CB">
      <w:pPr>
        <w:pStyle w:val="cpCode"/>
      </w:pPr>
      <w:r>
        <w:t>?&gt;</w:t>
      </w:r>
    </w:p>
    <w:p w14:paraId="5BECDF95" w14:textId="77777777" w:rsidR="00CB41CB" w:rsidRDefault="00CB41CB" w:rsidP="00CB41CB">
      <w:pPr>
        <w:pStyle w:val="Textbody"/>
      </w:pPr>
    </w:p>
    <w:p w14:paraId="294A44AD" w14:textId="77777777" w:rsidR="00CB41CB" w:rsidRDefault="00CB41CB" w:rsidP="00CB41CB">
      <w:pPr>
        <w:pStyle w:val="Textbody"/>
      </w:pPr>
      <w:r>
        <w:t xml:space="preserve">The </w:t>
      </w:r>
      <w:r w:rsidRPr="00114E3E">
        <w:rPr>
          <w:rStyle w:val="ccterm"/>
        </w:rPr>
        <w:t>include</w:t>
      </w:r>
      <w:r>
        <w:t xml:space="preserve"> statement allows you to include other templates:</w:t>
      </w:r>
    </w:p>
    <w:p w14:paraId="213969C1" w14:textId="77777777" w:rsidR="00CB41CB" w:rsidRDefault="00CB41CB" w:rsidP="00CB41CB">
      <w:pPr>
        <w:pStyle w:val="cpCode"/>
      </w:pPr>
      <w:r>
        <w:t>{include file="/user/local/lib/test/header.tpl"}</w:t>
      </w:r>
    </w:p>
    <w:p w14:paraId="329AE0D7" w14:textId="77777777" w:rsidR="00CB41CB" w:rsidRDefault="00CB41CB" w:rsidP="00CB41CB">
      <w:pPr>
        <w:pStyle w:val="cpCode"/>
      </w:pPr>
      <w:r>
        <w:t>{* some other stuff here *}</w:t>
      </w:r>
    </w:p>
    <w:p w14:paraId="7AB055C5" w14:textId="77777777" w:rsidR="00CB41CB" w:rsidRDefault="00CB41CB" w:rsidP="00CB41CB">
      <w:pPr>
        <w:pStyle w:val="cpCode"/>
      </w:pPr>
      <w:r>
        <w:t>{include file="test.tpl" myAttrib="misc attribute"}</w:t>
      </w:r>
    </w:p>
    <w:p w14:paraId="59D75336" w14:textId="77777777" w:rsidR="00CB41CB" w:rsidRDefault="00CB41CB" w:rsidP="00CB41CB">
      <w:pPr>
        <w:pStyle w:val="cpCode"/>
      </w:pPr>
      <w:r>
        <w:t>{include file="/user/local/lib/test/footer.tpl" assign="footerVar"}</w:t>
      </w:r>
    </w:p>
    <w:p w14:paraId="34A02725" w14:textId="77777777" w:rsidR="00CB41CB" w:rsidRDefault="00CB41CB" w:rsidP="00CB41CB">
      <w:pPr>
        <w:pStyle w:val="Textbody"/>
      </w:pPr>
      <w:r>
        <w:t>490</w:t>
      </w:r>
    </w:p>
    <w:p w14:paraId="7F0A78D3" w14:textId="77777777" w:rsidR="00CB41CB" w:rsidRDefault="00CB41CB" w:rsidP="00677A1C">
      <w:pPr>
        <w:pStyle w:val="cpNote"/>
      </w:pPr>
      <w:r>
        <w:t xml:space="preserve">The </w:t>
      </w:r>
      <w:r w:rsidRPr="00114E3E">
        <w:rPr>
          <w:rStyle w:val="ccterm"/>
        </w:rPr>
        <w:t>fetch</w:t>
      </w:r>
      <w:r>
        <w:t xml:space="preserve"> statement can accomplish the same thing as the </w:t>
      </w:r>
      <w:r w:rsidRPr="00114E3E">
        <w:rPr>
          <w:rStyle w:val="ccterm"/>
        </w:rPr>
        <w:t>include</w:t>
      </w:r>
      <w:r>
        <w:t xml:space="preserve"> statement except that it allows you to use HTTP and FTP protocols.  Unlike include, it can't assign attributes at retrieval time.</w:t>
      </w:r>
    </w:p>
    <w:p w14:paraId="4FCA344E" w14:textId="77777777" w:rsidR="00CB41CB" w:rsidRDefault="00CB41CB" w:rsidP="00CB41CB">
      <w:pPr>
        <w:pStyle w:val="Textbody"/>
      </w:pPr>
      <w:r>
        <w:t>491</w:t>
      </w:r>
    </w:p>
    <w:p w14:paraId="1B4585B4" w14:textId="77777777" w:rsidR="00CB41CB" w:rsidRDefault="00CB41CB" w:rsidP="00CB41CB">
      <w:pPr>
        <w:pStyle w:val="Textbody"/>
      </w:pPr>
      <w:r>
        <w:t xml:space="preserve">The </w:t>
      </w:r>
      <w:r w:rsidRPr="00114E3E">
        <w:rPr>
          <w:rStyle w:val="ccterm"/>
        </w:rPr>
        <w:t>insert</w:t>
      </w:r>
      <w:r>
        <w:t xml:space="preserve"> statement is </w:t>
      </w:r>
      <w:proofErr w:type="gramStart"/>
      <w:r>
        <w:t>similar to</w:t>
      </w:r>
      <w:proofErr w:type="gramEnd"/>
      <w:r>
        <w:t xml:space="preserve"> include except that it is meant for content that is never cached. It accepts several parameters, the first of which is required:</w:t>
      </w:r>
    </w:p>
    <w:p w14:paraId="55271D69" w14:textId="77777777" w:rsidR="00CB41CB" w:rsidRDefault="00CB41CB" w:rsidP="00CB41CB">
      <w:pPr>
        <w:pStyle w:val="Textbody"/>
        <w:numPr>
          <w:ilvl w:val="0"/>
          <w:numId w:val="69"/>
        </w:numPr>
      </w:pPr>
      <w:r>
        <w:t xml:space="preserve">name: Determines the name of the insert function.  The function </w:t>
      </w:r>
      <w:proofErr w:type="spellStart"/>
      <w:r>
        <w:t>insert_</w:t>
      </w:r>
      <w:proofErr w:type="gramStart"/>
      <w:r w:rsidRPr="00B939B2">
        <w:rPr>
          <w:rStyle w:val="ccvar"/>
        </w:rPr>
        <w:t>name</w:t>
      </w:r>
      <w:proofErr w:type="spellEnd"/>
      <w:r>
        <w:t>(</w:t>
      </w:r>
      <w:proofErr w:type="gramEnd"/>
      <w:r>
        <w:t>) will be called.</w:t>
      </w:r>
    </w:p>
    <w:p w14:paraId="58A028DF" w14:textId="77777777" w:rsidR="00CB41CB" w:rsidRDefault="00CB41CB" w:rsidP="00CB41CB">
      <w:pPr>
        <w:pStyle w:val="Textbody"/>
        <w:numPr>
          <w:ilvl w:val="0"/>
          <w:numId w:val="69"/>
        </w:numPr>
      </w:pPr>
      <w:proofErr w:type="spellStart"/>
      <w:proofErr w:type="gramStart"/>
      <w:r>
        <w:t>assign:Optional</w:t>
      </w:r>
      <w:proofErr w:type="spellEnd"/>
      <w:proofErr w:type="gramEnd"/>
      <w:r>
        <w:t xml:space="preserve"> to assign output to a variable rather than display.</w:t>
      </w:r>
    </w:p>
    <w:p w14:paraId="134CEA27" w14:textId="77777777" w:rsidR="00CB41CB" w:rsidRDefault="00CB41CB" w:rsidP="00CB41CB">
      <w:pPr>
        <w:pStyle w:val="Textbody"/>
        <w:numPr>
          <w:ilvl w:val="0"/>
          <w:numId w:val="69"/>
        </w:numPr>
      </w:pPr>
      <w:r>
        <w:t>script: Points to a script that will be executed before the insert is made.</w:t>
      </w:r>
    </w:p>
    <w:p w14:paraId="08BF864E" w14:textId="77777777" w:rsidR="00CB41CB" w:rsidRDefault="00CB41CB" w:rsidP="00CB41CB">
      <w:pPr>
        <w:pStyle w:val="Textbody"/>
        <w:numPr>
          <w:ilvl w:val="0"/>
          <w:numId w:val="69"/>
        </w:numPr>
      </w:pPr>
      <w:r>
        <w:t>var:  Used to pass in other variables.</w:t>
      </w:r>
    </w:p>
    <w:p w14:paraId="3690114A" w14:textId="77777777" w:rsidR="00CB41CB" w:rsidRDefault="00CB41CB" w:rsidP="00CB41CB">
      <w:pPr>
        <w:pStyle w:val="Textbody"/>
      </w:pPr>
      <w:r>
        <w:t xml:space="preserve">As an example, the following code would invoke a function called </w:t>
      </w:r>
      <w:proofErr w:type="spellStart"/>
      <w:r>
        <w:t>insert_banner</w:t>
      </w:r>
      <w:proofErr w:type="spellEnd"/>
      <w:r>
        <w:t xml:space="preserve"> and pass it height and width parameters:</w:t>
      </w:r>
    </w:p>
    <w:p w14:paraId="4FF40B24" w14:textId="77777777" w:rsidR="00CB41CB" w:rsidRDefault="00CB41CB" w:rsidP="00CB41CB">
      <w:pPr>
        <w:pStyle w:val="cpCode"/>
      </w:pPr>
      <w:r>
        <w:t>&lt;img src="ads/images/{insert name="banner" height=468 width=60}.gif" /&gt;</w:t>
      </w:r>
    </w:p>
    <w:p w14:paraId="605C33F3" w14:textId="77777777" w:rsidR="00CB41CB" w:rsidRDefault="00CB41CB" w:rsidP="00CB41CB">
      <w:pPr>
        <w:pStyle w:val="Textbody"/>
      </w:pPr>
      <w:r>
        <w:t>492</w:t>
      </w:r>
    </w:p>
    <w:p w14:paraId="4C41E33E" w14:textId="77777777" w:rsidR="00CB41CB" w:rsidRDefault="00CB41CB" w:rsidP="00CB41CB">
      <w:pPr>
        <w:pStyle w:val="Textbody"/>
      </w:pPr>
      <w:r>
        <w:t xml:space="preserve">The </w:t>
      </w:r>
      <w:r w:rsidRPr="00114E3E">
        <w:rPr>
          <w:rStyle w:val="ccterm"/>
        </w:rPr>
        <w:t>literal</w:t>
      </w:r>
      <w:r>
        <w:t xml:space="preserve"> statement is used to mark off a section that Smarty should not try to </w:t>
      </w:r>
      <w:proofErr w:type="spellStart"/>
      <w:r>
        <w:t>intepret</w:t>
      </w:r>
      <w:proofErr w:type="spellEnd"/>
      <w:r>
        <w:t xml:space="preserve"> (mostly used to include things like JavaScript or CSS that would conflict with Smarty's {} delimiters).</w:t>
      </w:r>
    </w:p>
    <w:p w14:paraId="16B7A5EE" w14:textId="77777777" w:rsidR="00CB41CB" w:rsidRDefault="00CB41CB" w:rsidP="00CB41CB">
      <w:pPr>
        <w:pStyle w:val="cpCode"/>
      </w:pPr>
      <w:r>
        <w:t>{literal}</w:t>
      </w:r>
    </w:p>
    <w:p w14:paraId="1E655E39" w14:textId="77777777" w:rsidR="00CB41CB" w:rsidRDefault="00CB41CB" w:rsidP="00CB41CB">
      <w:pPr>
        <w:pStyle w:val="cpCode"/>
      </w:pPr>
      <w:r>
        <w:tab/>
        <w:t>stuff not to interpret like {..}</w:t>
      </w:r>
    </w:p>
    <w:p w14:paraId="31DC847A" w14:textId="77777777" w:rsidR="00CB41CB" w:rsidRDefault="00CB41CB" w:rsidP="00CB41CB">
      <w:pPr>
        <w:pStyle w:val="cpCode"/>
      </w:pPr>
      <w:r>
        <w:t>{/literal}</w:t>
      </w:r>
    </w:p>
    <w:p w14:paraId="73D31901" w14:textId="77777777" w:rsidR="00CB41CB" w:rsidRDefault="00CB41CB" w:rsidP="00CB41CB">
      <w:pPr>
        <w:pStyle w:val="Textbody"/>
      </w:pPr>
      <w:r>
        <w:t xml:space="preserve">The </w:t>
      </w:r>
      <w:proofErr w:type="spellStart"/>
      <w:r w:rsidRPr="00114E3E">
        <w:rPr>
          <w:rStyle w:val="ccterm"/>
        </w:rPr>
        <w:t>php</w:t>
      </w:r>
      <w:proofErr w:type="spellEnd"/>
      <w:r>
        <w:t xml:space="preserve"> statement is used to embed code that will be handled by the PHP engine:</w:t>
      </w:r>
    </w:p>
    <w:p w14:paraId="04732FA8" w14:textId="77777777" w:rsidR="00CB41CB" w:rsidRDefault="00CB41CB" w:rsidP="00CB41CB">
      <w:pPr>
        <w:pStyle w:val="cpCode"/>
      </w:pPr>
      <w:r>
        <w:t>{php}echo date("F j, Y"){/php}</w:t>
      </w:r>
    </w:p>
    <w:p w14:paraId="51F7EFE9" w14:textId="77777777" w:rsidR="00CB41CB" w:rsidRDefault="00CB41CB" w:rsidP="00CB41CB">
      <w:pPr>
        <w:pStyle w:val="Textbody"/>
      </w:pPr>
      <w:r>
        <w:t xml:space="preserve">You can also use the </w:t>
      </w:r>
      <w:proofErr w:type="spellStart"/>
      <w:r w:rsidRPr="00114E3E">
        <w:rPr>
          <w:rStyle w:val="ccterm"/>
        </w:rPr>
        <w:t>include_php</w:t>
      </w:r>
      <w:proofErr w:type="spellEnd"/>
      <w:r>
        <w:t xml:space="preserve"> statement to include an external PHP script, which probably does a cleaner job of separating presentation from logic.</w:t>
      </w:r>
    </w:p>
    <w:p w14:paraId="2FBB9A1B" w14:textId="77777777" w:rsidR="00CB41CB" w:rsidRDefault="00CB41CB" w:rsidP="00CB41CB">
      <w:pPr>
        <w:pStyle w:val="Textbody"/>
      </w:pPr>
      <w:r>
        <w:t>You can use configuration files with Smarty. 493</w:t>
      </w:r>
    </w:p>
    <w:p w14:paraId="4B13DD31" w14:textId="77777777" w:rsidR="00CB41CB" w:rsidRDefault="00CB41CB" w:rsidP="00CB41CB">
      <w:pPr>
        <w:pStyle w:val="cpCode"/>
      </w:pPr>
      <w:r>
        <w:t>#Global variables – define before any sections</w:t>
      </w:r>
    </w:p>
    <w:p w14:paraId="54198368" w14:textId="77777777" w:rsidR="00CB41CB" w:rsidRDefault="00CB41CB" w:rsidP="00CB41CB">
      <w:pPr>
        <w:pStyle w:val="cpCode"/>
      </w:pPr>
      <w:r>
        <w:t>appName = "Example Application"</w:t>
      </w:r>
    </w:p>
    <w:p w14:paraId="71D3081E" w14:textId="77777777" w:rsidR="00CB41CB" w:rsidRDefault="00CB41CB" w:rsidP="00CB41CB">
      <w:pPr>
        <w:pStyle w:val="cpCode"/>
      </w:pPr>
      <w:r>
        <w:t>copyright = "Copyright 2008 by Howard Morrow"</w:t>
      </w:r>
    </w:p>
    <w:p w14:paraId="47EB50D9" w14:textId="77777777" w:rsidR="00CB41CB" w:rsidRDefault="00CB41CB" w:rsidP="00CB41CB">
      <w:pPr>
        <w:pStyle w:val="cpCode"/>
      </w:pPr>
    </w:p>
    <w:p w14:paraId="298968AE" w14:textId="77777777" w:rsidR="00CB41CB" w:rsidRDefault="00CB41CB" w:rsidP="00CB41CB">
      <w:pPr>
        <w:pStyle w:val="cpCode"/>
      </w:pPr>
      <w:r>
        <w:t>[Aggregation]</w:t>
      </w:r>
    </w:p>
    <w:p w14:paraId="17819881" w14:textId="77777777" w:rsidR="00CB41CB" w:rsidRDefault="00CB41CB" w:rsidP="00CB41CB">
      <w:pPr>
        <w:pStyle w:val="cpCode"/>
      </w:pPr>
      <w:r>
        <w:t>title="Recent News"</w:t>
      </w:r>
    </w:p>
    <w:p w14:paraId="61C456AA" w14:textId="77777777" w:rsidR="00CB41CB" w:rsidRDefault="00CB41CB" w:rsidP="00CB41CB">
      <w:pPr>
        <w:pStyle w:val="cpCode"/>
      </w:pPr>
      <w:r>
        <w:t>warning="""Copyright protected...</w:t>
      </w:r>
    </w:p>
    <w:p w14:paraId="443DB4BD" w14:textId="77777777" w:rsidR="00CB41CB" w:rsidRDefault="00CB41CB" w:rsidP="00CB41CB">
      <w:pPr>
        <w:pStyle w:val="cpCode"/>
      </w:pPr>
      <w:r>
        <w:lastRenderedPageBreak/>
        <w:tab/>
      </w:r>
      <w:r>
        <w:tab/>
        <w:t>Note the use of triple quotes for multiline stuff. """</w:t>
      </w:r>
    </w:p>
    <w:p w14:paraId="0E4B8F9A" w14:textId="77777777" w:rsidR="00CB41CB" w:rsidRDefault="00CB41CB" w:rsidP="00CB41CB">
      <w:pPr>
        <w:pStyle w:val="cpCode"/>
      </w:pPr>
    </w:p>
    <w:p w14:paraId="03D0D1BA" w14:textId="77777777" w:rsidR="00CB41CB" w:rsidRDefault="00CB41CB" w:rsidP="00CB41CB">
      <w:pPr>
        <w:pStyle w:val="cpCode"/>
      </w:pPr>
      <w:r>
        <w:t>[Detail]</w:t>
      </w:r>
    </w:p>
    <w:p w14:paraId="7D0A8AAF" w14:textId="77777777" w:rsidR="00CB41CB" w:rsidRDefault="00CB41CB" w:rsidP="00CB41CB">
      <w:pPr>
        <w:pStyle w:val="cpCode"/>
      </w:pPr>
      <w:r>
        <w:t>title="A closer look..."</w:t>
      </w:r>
    </w:p>
    <w:p w14:paraId="18774BAB" w14:textId="77777777" w:rsidR="00CB41CB" w:rsidRDefault="00CB41CB" w:rsidP="00CB41CB">
      <w:pPr>
        <w:pStyle w:val="Textbody"/>
      </w:pPr>
      <w:r>
        <w:t xml:space="preserve">Items surrounded by brackets are called </w:t>
      </w:r>
      <w:r w:rsidRPr="00114E3E">
        <w:rPr>
          <w:rStyle w:val="ccterm"/>
        </w:rPr>
        <w:t>sections</w:t>
      </w:r>
      <w:r>
        <w:t xml:space="preserve">.  </w:t>
      </w:r>
      <w:proofErr w:type="spellStart"/>
      <w:r>
        <w:t>Any thing</w:t>
      </w:r>
      <w:proofErr w:type="spellEnd"/>
      <w:r>
        <w:t xml:space="preserve"> outside of a section is </w:t>
      </w:r>
      <w:r w:rsidRPr="00114E3E">
        <w:rPr>
          <w:rStyle w:val="ccterm"/>
        </w:rPr>
        <w:t>global</w:t>
      </w:r>
      <w:r>
        <w:t xml:space="preserve">.  </w:t>
      </w:r>
      <w:proofErr w:type="spellStart"/>
      <w:r>
        <w:t>Globals</w:t>
      </w:r>
      <w:proofErr w:type="spellEnd"/>
      <w:r>
        <w:t xml:space="preserve"> should be defined before any sections.</w:t>
      </w:r>
    </w:p>
    <w:p w14:paraId="339EAEC5" w14:textId="77777777" w:rsidR="00CB41CB" w:rsidRDefault="00CB41CB" w:rsidP="00CB41CB">
      <w:pPr>
        <w:pStyle w:val="Textbody"/>
      </w:pPr>
      <w:r>
        <w:t xml:space="preserve">You would then use the </w:t>
      </w:r>
      <w:proofErr w:type="spellStart"/>
      <w:r w:rsidRPr="00114E3E">
        <w:rPr>
          <w:rStyle w:val="ccterm"/>
        </w:rPr>
        <w:t>config_load</w:t>
      </w:r>
      <w:proofErr w:type="spellEnd"/>
      <w:r>
        <w:t xml:space="preserve"> function to load the configuration file. Configuration files are stored within the </w:t>
      </w:r>
      <w:r w:rsidRPr="00D74711">
        <w:rPr>
          <w:rStyle w:val="ccpath"/>
        </w:rPr>
        <w:t>configs</w:t>
      </w:r>
      <w:r>
        <w:t xml:space="preserve"> </w:t>
      </w:r>
      <w:proofErr w:type="spellStart"/>
      <w:r>
        <w:t>diretory</w:t>
      </w:r>
      <w:proofErr w:type="spellEnd"/>
      <w:r>
        <w:t>.</w:t>
      </w:r>
    </w:p>
    <w:p w14:paraId="69A398A0" w14:textId="77777777" w:rsidR="00CB41CB" w:rsidRDefault="00CB41CB" w:rsidP="00CB41CB">
      <w:pPr>
        <w:pStyle w:val="cpCode"/>
      </w:pPr>
      <w:r>
        <w:t>{config_load file="app.config"}</w:t>
      </w:r>
    </w:p>
    <w:p w14:paraId="442322E4" w14:textId="77777777" w:rsidR="00CB41CB" w:rsidRDefault="00CB41CB" w:rsidP="00CB41CB">
      <w:pPr>
        <w:pStyle w:val="cpCode"/>
      </w:pPr>
      <w:r>
        <w:t>{config_load file="app.config" section="Aggregation"}</w:t>
      </w:r>
    </w:p>
    <w:p w14:paraId="12FE6CD5" w14:textId="77777777" w:rsidR="00CB41CB" w:rsidRDefault="00CB41CB" w:rsidP="00CB41CB">
      <w:pPr>
        <w:pStyle w:val="Textbody"/>
      </w:pPr>
      <w:r>
        <w:t>494</w:t>
      </w:r>
    </w:p>
    <w:p w14:paraId="45A1DF5A" w14:textId="77777777" w:rsidR="00CB41CB" w:rsidRDefault="00CB41CB" w:rsidP="00CB41CB">
      <w:pPr>
        <w:pStyle w:val="Textbody"/>
      </w:pPr>
      <w:r>
        <w:t>There are several ways to access variables loaded from the configuration file:</w:t>
      </w:r>
    </w:p>
    <w:p w14:paraId="6E024D78" w14:textId="77777777" w:rsidR="00CB41CB" w:rsidRDefault="00CB41CB" w:rsidP="00CB41CB">
      <w:pPr>
        <w:pStyle w:val="cpCode"/>
      </w:pPr>
      <w:r>
        <w:t>hash mark:</w:t>
      </w:r>
    </w:p>
    <w:p w14:paraId="6962E343" w14:textId="77777777" w:rsidR="00CB41CB" w:rsidRDefault="00CB41CB" w:rsidP="00CB41CB">
      <w:pPr>
        <w:pStyle w:val="cpCode"/>
      </w:pPr>
    </w:p>
    <w:p w14:paraId="11B5661F" w14:textId="77777777" w:rsidR="00CB41CB" w:rsidRDefault="00CB41CB" w:rsidP="00CB41CB">
      <w:pPr>
        <w:pStyle w:val="cpCode"/>
      </w:pPr>
      <w:r>
        <w:t>{#myConfigVar}</w:t>
      </w:r>
    </w:p>
    <w:p w14:paraId="771B7280" w14:textId="77777777" w:rsidR="00CB41CB" w:rsidRDefault="00CB41CB" w:rsidP="00CB41CB">
      <w:pPr>
        <w:pStyle w:val="cpCode"/>
      </w:pPr>
    </w:p>
    <w:p w14:paraId="73047E06" w14:textId="77777777" w:rsidR="00CB41CB" w:rsidRDefault="00CB41CB" w:rsidP="00CB41CB">
      <w:pPr>
        <w:pStyle w:val="cpCode"/>
      </w:pPr>
      <w:r>
        <w:t>{$smarty.config.myConfigVar}</w:t>
      </w:r>
    </w:p>
    <w:p w14:paraId="0E63B12E" w14:textId="77777777" w:rsidR="00CB41CB" w:rsidRDefault="00CB41CB" w:rsidP="00CB41CB">
      <w:pPr>
        <w:pStyle w:val="cpCode"/>
      </w:pPr>
    </w:p>
    <w:p w14:paraId="2190F513" w14:textId="77777777" w:rsidR="00CB41CB" w:rsidRDefault="00CB41CB" w:rsidP="00CB41CB">
      <w:pPr>
        <w:pStyle w:val="cpCode"/>
      </w:pPr>
      <w:r>
        <w:t>get_config_vars("myConfigVar")</w:t>
      </w:r>
    </w:p>
    <w:p w14:paraId="511698B1" w14:textId="77777777" w:rsidR="00CB41CB" w:rsidRDefault="00CB41CB" w:rsidP="00CB41CB">
      <w:pPr>
        <w:pStyle w:val="Textbody"/>
      </w:pPr>
      <w:r>
        <w:t>495</w:t>
      </w:r>
    </w:p>
    <w:p w14:paraId="6AECA061" w14:textId="77777777" w:rsidR="00CB41CB" w:rsidRDefault="00CB41CB" w:rsidP="00CB41CB">
      <w:pPr>
        <w:pStyle w:val="Textbody"/>
      </w:pPr>
      <w:r>
        <w:t>There are three alternatives for using CSS within Smarty (because of the {} conflict):</w:t>
      </w:r>
    </w:p>
    <w:p w14:paraId="12D1A087" w14:textId="77777777" w:rsidR="00CB41CB" w:rsidRDefault="00CB41CB" w:rsidP="00CB41CB">
      <w:pPr>
        <w:pStyle w:val="Textbody"/>
        <w:numPr>
          <w:ilvl w:val="0"/>
          <w:numId w:val="70"/>
        </w:numPr>
      </w:pPr>
      <w:r>
        <w:t xml:space="preserve">Use a link tag in the head </w:t>
      </w:r>
      <w:proofErr w:type="gramStart"/>
      <w:r>
        <w:t>section(</w:t>
      </w:r>
      <w:proofErr w:type="gramEnd"/>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="default.css" /&gt;)</w:t>
      </w:r>
    </w:p>
    <w:p w14:paraId="0F08151E" w14:textId="77777777" w:rsidR="00CB41CB" w:rsidRDefault="00CB41CB" w:rsidP="00CB41CB">
      <w:pPr>
        <w:pStyle w:val="Textbody"/>
        <w:numPr>
          <w:ilvl w:val="0"/>
          <w:numId w:val="70"/>
        </w:numPr>
      </w:pPr>
      <w:r>
        <w:t xml:space="preserve">Use a Smarty literal </w:t>
      </w:r>
      <w:proofErr w:type="gramStart"/>
      <w:r>
        <w:t>tag</w:t>
      </w:r>
      <w:proofErr w:type="gramEnd"/>
    </w:p>
    <w:p w14:paraId="441ECA9C" w14:textId="77777777" w:rsidR="00CB41CB" w:rsidRDefault="00CB41CB" w:rsidP="00CB41CB">
      <w:pPr>
        <w:pStyle w:val="Textbody"/>
        <w:numPr>
          <w:ilvl w:val="0"/>
          <w:numId w:val="70"/>
        </w:numPr>
      </w:pPr>
      <w:r>
        <w:t xml:space="preserve">Redefine the Smarty </w:t>
      </w:r>
      <w:proofErr w:type="gramStart"/>
      <w:r>
        <w:t>delimiters</w:t>
      </w:r>
      <w:proofErr w:type="gramEnd"/>
    </w:p>
    <w:p w14:paraId="6C4F8AAD" w14:textId="77777777" w:rsidR="00CB41CB" w:rsidRDefault="00CB41CB" w:rsidP="00CB41CB">
      <w:pPr>
        <w:pStyle w:val="Textbody"/>
      </w:pPr>
      <w:r>
        <w:t>496</w:t>
      </w:r>
    </w:p>
    <w:p w14:paraId="4287FE0B" w14:textId="77777777" w:rsidR="00CB41CB" w:rsidRDefault="00CB41CB" w:rsidP="00CB41CB">
      <w:pPr>
        <w:pStyle w:val="Textbody"/>
      </w:pPr>
      <w:r>
        <w:t>The first method is the preferred method.</w:t>
      </w:r>
    </w:p>
    <w:p w14:paraId="7629B4C0" w14:textId="77777777" w:rsidR="00CB41CB" w:rsidRDefault="00CB41CB" w:rsidP="00CB41CB">
      <w:pPr>
        <w:pStyle w:val="Textbody"/>
      </w:pPr>
      <w:r>
        <w:t>While compilation is enabled by default, caching must be specifically enabled by the developer. 497</w:t>
      </w:r>
    </w:p>
    <w:p w14:paraId="390811E7" w14:textId="77777777" w:rsidR="00CB41CB" w:rsidRDefault="00CB41CB" w:rsidP="00CB41CB">
      <w:pPr>
        <w:pStyle w:val="Textbody"/>
      </w:pPr>
      <w:r>
        <w:t xml:space="preserve">Cached pages remain valid for the </w:t>
      </w:r>
      <w:r w:rsidRPr="00114E3E">
        <w:rPr>
          <w:rStyle w:val="ccterm"/>
        </w:rPr>
        <w:t>$</w:t>
      </w:r>
      <w:proofErr w:type="spellStart"/>
      <w:r w:rsidRPr="00114E3E">
        <w:rPr>
          <w:rStyle w:val="ccterm"/>
        </w:rPr>
        <w:t>cache_lifetime</w:t>
      </w:r>
      <w:proofErr w:type="spellEnd"/>
      <w:r>
        <w:t xml:space="preserve"> attribute.  The default is 3600 seconds (1 hour). 498</w:t>
      </w:r>
    </w:p>
    <w:p w14:paraId="05A390FB" w14:textId="77777777" w:rsidR="00CB41CB" w:rsidRDefault="00CB41CB" w:rsidP="00CB41CB">
      <w:pPr>
        <w:pStyle w:val="Textbody"/>
      </w:pPr>
      <w:r>
        <w:t xml:space="preserve">By setting </w:t>
      </w:r>
      <w:r w:rsidRPr="00114E3E">
        <w:rPr>
          <w:rStyle w:val="ccterm"/>
        </w:rPr>
        <w:t>caching</w:t>
      </w:r>
      <w:r>
        <w:t xml:space="preserve"> to 2 rather than 1, a template can override the globally set caching value.</w:t>
      </w:r>
    </w:p>
    <w:p w14:paraId="6EFD9A4A" w14:textId="77777777" w:rsidR="00CB41CB" w:rsidRDefault="00CB41CB" w:rsidP="00CB41CB">
      <w:pPr>
        <w:pStyle w:val="Heading2"/>
      </w:pPr>
      <w:bookmarkStart w:id="42" w:name="_Toc102904145"/>
      <w:bookmarkStart w:id="43" w:name="_Toc102904506"/>
      <w:r>
        <w:t>Web Services</w:t>
      </w:r>
      <w:bookmarkEnd w:id="42"/>
      <w:bookmarkEnd w:id="43"/>
    </w:p>
    <w:p w14:paraId="1214F010" w14:textId="77777777" w:rsidR="00CB41CB" w:rsidRDefault="00CB41CB" w:rsidP="00CB41CB">
      <w:pPr>
        <w:pStyle w:val="Textbody"/>
      </w:pPr>
      <w:proofErr w:type="spellStart"/>
      <w:r w:rsidRPr="00114E3E">
        <w:rPr>
          <w:rStyle w:val="ccterm"/>
        </w:rPr>
        <w:t>SimpleXML</w:t>
      </w:r>
      <w:proofErr w:type="spellEnd"/>
      <w:r>
        <w:t xml:space="preserve"> is new to PHP 5 and is a highly practical method for parsing XML.  The SOAP extension was also made available in version 5. 504</w:t>
      </w:r>
    </w:p>
    <w:p w14:paraId="484A4DEF" w14:textId="77777777" w:rsidR="00CB41CB" w:rsidRDefault="00CB41CB" w:rsidP="00CB41CB">
      <w:pPr>
        <w:pStyle w:val="Textbody"/>
      </w:pPr>
      <w:r>
        <w:t xml:space="preserve">Web Services technology is today's most promising solution to the interoperability problem. </w:t>
      </w:r>
      <w:proofErr w:type="gramStart"/>
      <w:r>
        <w:t>It's</w:t>
      </w:r>
      <w:proofErr w:type="gramEnd"/>
      <w:r>
        <w:t xml:space="preserve"> definition can be found at </w:t>
      </w:r>
      <w:hyperlink r:id="rId31" w:history="1">
        <w:r>
          <w:t>http://w3.org/TR/ws-arch/</w:t>
        </w:r>
      </w:hyperlink>
    </w:p>
    <w:p w14:paraId="659CA589" w14:textId="77777777" w:rsidR="00CB41CB" w:rsidRDefault="00CB41CB" w:rsidP="00CB41CB">
      <w:pPr>
        <w:pStyle w:val="Textbody"/>
      </w:pPr>
      <w:r>
        <w:t>Web Services offer platform-agnostic interfaces to expose application methods. 505</w:t>
      </w:r>
    </w:p>
    <w:p w14:paraId="45875F32" w14:textId="77777777" w:rsidR="00CB41CB" w:rsidRDefault="00CB41CB" w:rsidP="00CB41CB">
      <w:pPr>
        <w:pStyle w:val="Textbody"/>
      </w:pPr>
      <w:r>
        <w:t>Because port 80 and 443 (HTTPS) are normally allowed, Web Services offer a convenient method for penetrating the corporate firewall.</w:t>
      </w:r>
    </w:p>
    <w:p w14:paraId="755BE69D" w14:textId="77777777" w:rsidR="00CB41CB" w:rsidRDefault="00CB41CB" w:rsidP="00CB41CB">
      <w:pPr>
        <w:pStyle w:val="Textbody"/>
      </w:pPr>
      <w:r>
        <w:lastRenderedPageBreak/>
        <w:t>Amazon, Google, and Microsoft have all offered Web Services APIs to some of their data:</w:t>
      </w:r>
    </w:p>
    <w:p w14:paraId="61AB12FD" w14:textId="77777777" w:rsidR="00CB41CB" w:rsidRDefault="00CB41CB" w:rsidP="00CB41CB">
      <w:pPr>
        <w:pStyle w:val="Textbody"/>
        <w:numPr>
          <w:ilvl w:val="0"/>
          <w:numId w:val="71"/>
        </w:numPr>
      </w:pPr>
      <w:hyperlink r:id="rId32" w:history="1">
        <w:r>
          <w:t>http://www.amazon.com/webservices/</w:t>
        </w:r>
      </w:hyperlink>
    </w:p>
    <w:p w14:paraId="7B045AC9" w14:textId="77777777" w:rsidR="00CB41CB" w:rsidRDefault="00CB41CB" w:rsidP="00CB41CB">
      <w:pPr>
        <w:pStyle w:val="Textbody"/>
        <w:numPr>
          <w:ilvl w:val="0"/>
          <w:numId w:val="71"/>
        </w:numPr>
      </w:pPr>
      <w:hyperlink r:id="rId33" w:history="1">
        <w:r>
          <w:t>http://code.google.com/more/</w:t>
        </w:r>
      </w:hyperlink>
    </w:p>
    <w:p w14:paraId="711BB9EB" w14:textId="77777777" w:rsidR="00CB41CB" w:rsidRDefault="00CB41CB" w:rsidP="00CB41CB">
      <w:pPr>
        <w:pStyle w:val="Textbody"/>
        <w:numPr>
          <w:ilvl w:val="0"/>
          <w:numId w:val="71"/>
        </w:numPr>
      </w:pPr>
      <w:hyperlink r:id="rId34" w:history="1">
        <w:r>
          <w:t>http://msdn.microsoft.com/mappoint/</w:t>
        </w:r>
      </w:hyperlink>
    </w:p>
    <w:p w14:paraId="4FB85199" w14:textId="77777777" w:rsidR="00CB41CB" w:rsidRDefault="00CB41CB" w:rsidP="00CB41CB">
      <w:pPr>
        <w:pStyle w:val="Textbody"/>
      </w:pPr>
      <w:r>
        <w:t>506</w:t>
      </w:r>
    </w:p>
    <w:p w14:paraId="6D1F43B4" w14:textId="77777777" w:rsidR="00CB41CB" w:rsidRDefault="00CB41CB" w:rsidP="00CB41CB">
      <w:pPr>
        <w:pStyle w:val="Textbody"/>
      </w:pPr>
      <w:r w:rsidRPr="00114E3E">
        <w:rPr>
          <w:rStyle w:val="ccterm"/>
        </w:rPr>
        <w:t>RSS</w:t>
      </w:r>
      <w:r>
        <w:t xml:space="preserve"> (</w:t>
      </w:r>
      <w:r w:rsidRPr="00114E3E">
        <w:rPr>
          <w:rStyle w:val="ccterm"/>
        </w:rPr>
        <w:t>Really Simple Syndication</w:t>
      </w:r>
      <w:r>
        <w:t>)</w:t>
      </w:r>
    </w:p>
    <w:p w14:paraId="63754A86" w14:textId="77777777" w:rsidR="00CB41CB" w:rsidRDefault="00CB41CB" w:rsidP="00CB41CB">
      <w:pPr>
        <w:pStyle w:val="Textbody"/>
      </w:pPr>
      <w:r>
        <w:t>With RSS you can:</w:t>
      </w:r>
    </w:p>
    <w:p w14:paraId="25B8D385" w14:textId="77777777" w:rsidR="00CB41CB" w:rsidRDefault="00CB41CB" w:rsidP="00CB41CB">
      <w:pPr>
        <w:pStyle w:val="Textbody"/>
        <w:numPr>
          <w:ilvl w:val="0"/>
          <w:numId w:val="72"/>
        </w:numPr>
      </w:pPr>
      <w:r>
        <w:t xml:space="preserve">Read feeds with a standalone RSS </w:t>
      </w:r>
      <w:proofErr w:type="gramStart"/>
      <w:r>
        <w:t>reader</w:t>
      </w:r>
      <w:proofErr w:type="gramEnd"/>
    </w:p>
    <w:p w14:paraId="3E974AD1" w14:textId="77777777" w:rsidR="00CB41CB" w:rsidRDefault="00CB41CB" w:rsidP="00CB41CB">
      <w:pPr>
        <w:pStyle w:val="Textbody"/>
        <w:numPr>
          <w:ilvl w:val="0"/>
          <w:numId w:val="72"/>
        </w:numPr>
      </w:pPr>
      <w:r>
        <w:t xml:space="preserve">Use an online aggregator like </w:t>
      </w:r>
      <w:hyperlink r:id="rId35" w:history="1">
        <w:r>
          <w:t>http://www.google.com/reader/</w:t>
        </w:r>
      </w:hyperlink>
    </w:p>
    <w:p w14:paraId="4D1E01ED" w14:textId="77777777" w:rsidR="00CB41CB" w:rsidRDefault="00CB41CB" w:rsidP="00CB41CB">
      <w:pPr>
        <w:pStyle w:val="Textbody"/>
        <w:numPr>
          <w:ilvl w:val="0"/>
          <w:numId w:val="72"/>
        </w:numPr>
      </w:pPr>
      <w:r>
        <w:t>Retrieve and republish feeds as part of a third-party Web application or service.</w:t>
      </w:r>
    </w:p>
    <w:p w14:paraId="133CBE50" w14:textId="77777777" w:rsidR="00CB41CB" w:rsidRDefault="00CB41CB" w:rsidP="00CB41CB">
      <w:pPr>
        <w:pStyle w:val="Textbody"/>
      </w:pPr>
      <w:r>
        <w:t>507</w:t>
      </w:r>
    </w:p>
    <w:p w14:paraId="1C5DB50B" w14:textId="77777777" w:rsidR="00CB41CB" w:rsidRDefault="00CB41CB" w:rsidP="00CB41CB">
      <w:pPr>
        <w:pStyle w:val="Textbody"/>
      </w:pPr>
      <w:r>
        <w:t>Below is a sample RSS feed:</w:t>
      </w:r>
    </w:p>
    <w:p w14:paraId="51F72064" w14:textId="77777777" w:rsidR="00CB41CB" w:rsidRDefault="00CB41CB" w:rsidP="00CB41CB">
      <w:pPr>
        <w:pStyle w:val="cpCode"/>
      </w:pPr>
      <w:r>
        <w:t>&lt;?xml version="1.0" encoding="iso-8859-1"?&gt;</w:t>
      </w:r>
    </w:p>
    <w:p w14:paraId="10A27B6A" w14:textId="77777777" w:rsidR="00CB41CB" w:rsidRDefault="00CB41CB" w:rsidP="00CB41CB">
      <w:pPr>
        <w:pStyle w:val="cpCode"/>
      </w:pPr>
      <w:r>
        <w:t xml:space="preserve">   &lt;rss version="2.0"&gt;</w:t>
      </w:r>
    </w:p>
    <w:p w14:paraId="4465583D" w14:textId="77777777" w:rsidR="00CB41CB" w:rsidRDefault="00CB41CB" w:rsidP="00CB41CB">
      <w:pPr>
        <w:pStyle w:val="cpCode"/>
      </w:pPr>
      <w:r>
        <w:t xml:space="preserve">   &lt;channel&gt;</w:t>
      </w:r>
    </w:p>
    <w:p w14:paraId="7EF707FA" w14:textId="77777777" w:rsidR="00CB41CB" w:rsidRDefault="00CB41CB" w:rsidP="00CB41CB">
      <w:pPr>
        <w:pStyle w:val="cpCode"/>
      </w:pPr>
      <w:r>
        <w:t xml:space="preserve">      &lt;title&gt;Jason Gilmore&lt;/title&gt;</w:t>
      </w:r>
    </w:p>
    <w:p w14:paraId="65FA10A2" w14:textId="77777777" w:rsidR="00CB41CB" w:rsidRDefault="00CB41CB" w:rsidP="00CB41CB">
      <w:pPr>
        <w:pStyle w:val="cpCode"/>
      </w:pPr>
      <w:r>
        <w:t xml:space="preserve">      &lt;link&gt;http://blogs.apress.com/&lt;/link&gt;</w:t>
      </w:r>
    </w:p>
    <w:p w14:paraId="455CF8C8" w14:textId="77777777" w:rsidR="00CB41CB" w:rsidRDefault="00CB41CB" w:rsidP="00CB41CB">
      <w:pPr>
        <w:pStyle w:val="cpCode"/>
      </w:pPr>
    </w:p>
    <w:p w14:paraId="1AC0FA02" w14:textId="77777777" w:rsidR="00CB41CB" w:rsidRDefault="00CB41CB" w:rsidP="00CB41CB">
      <w:pPr>
        <w:pStyle w:val="cpCode"/>
      </w:pPr>
      <w:r>
        <w:t xml:space="preserve">   &lt;item&gt;</w:t>
      </w:r>
    </w:p>
    <w:p w14:paraId="7843E109" w14:textId="77777777" w:rsidR="00CB41CB" w:rsidRDefault="00CB41CB" w:rsidP="00CB41CB">
      <w:pPr>
        <w:pStyle w:val="cpCode"/>
      </w:pPr>
      <w:r>
        <w:t xml:space="preserve">      &lt;title&gt;Ohio LinuxFest 2005&lt;/title&gt;</w:t>
      </w:r>
    </w:p>
    <w:p w14:paraId="5F1D0CF4" w14:textId="77777777" w:rsidR="00CB41CB" w:rsidRDefault="00CB41CB" w:rsidP="00CB41CB">
      <w:pPr>
        <w:pStyle w:val="cpCode"/>
      </w:pPr>
      <w:r>
        <w:t xml:space="preserve">      &lt;link&gt;http://blogs.apress.com/archives/000639.html&lt;/link&gt;</w:t>
      </w:r>
    </w:p>
    <w:p w14:paraId="7886E20D" w14:textId="77777777" w:rsidR="00CB41CB" w:rsidRDefault="00CB41CB" w:rsidP="00CB41CB">
      <w:pPr>
        <w:pStyle w:val="cpCode"/>
      </w:pPr>
      <w:r>
        <w:t xml:space="preserve">      &lt;description&gt;The annual Ohio LinuxFest 2005 conference is rapidly</w:t>
      </w:r>
    </w:p>
    <w:p w14:paraId="699AFEC3" w14:textId="77777777" w:rsidR="00CB41CB" w:rsidRDefault="00CB41CB" w:rsidP="00CB41CB">
      <w:pPr>
        <w:pStyle w:val="cpCode"/>
      </w:pPr>
      <w:r>
        <w:t xml:space="preserve">      approaching, taking place at the Columbus Convention Center on October 1,</w:t>
      </w:r>
    </w:p>
    <w:p w14:paraId="7A2C6A5C" w14:textId="77777777" w:rsidR="00CB41CB" w:rsidRDefault="00CB41CB" w:rsidP="00CB41CB">
      <w:pPr>
        <w:pStyle w:val="cpCode"/>
      </w:pPr>
      <w:r>
        <w:t xml:space="preserve">      2005...&lt;/description&gt;</w:t>
      </w:r>
    </w:p>
    <w:p w14:paraId="14F93E5D" w14:textId="77777777" w:rsidR="00CB41CB" w:rsidRDefault="00CB41CB" w:rsidP="00CB41CB">
      <w:pPr>
        <w:pStyle w:val="cpCode"/>
      </w:pPr>
      <w:r>
        <w:t xml:space="preserve">   &lt;/item&gt;</w:t>
      </w:r>
    </w:p>
    <w:p w14:paraId="38DA41D7" w14:textId="77777777" w:rsidR="00CB41CB" w:rsidRDefault="00CB41CB" w:rsidP="00CB41CB">
      <w:pPr>
        <w:pStyle w:val="cpCode"/>
      </w:pPr>
    </w:p>
    <w:p w14:paraId="281C9698" w14:textId="77777777" w:rsidR="00CB41CB" w:rsidRDefault="00CB41CB" w:rsidP="00CB41CB">
      <w:pPr>
        <w:pStyle w:val="cpCode"/>
      </w:pPr>
      <w:r>
        <w:t xml:space="preserve">   &lt;item&gt;</w:t>
      </w:r>
    </w:p>
    <w:p w14:paraId="6BCA159D" w14:textId="77777777" w:rsidR="00CB41CB" w:rsidRDefault="00CB41CB" w:rsidP="00CB41CB">
      <w:pPr>
        <w:pStyle w:val="cpCode"/>
      </w:pPr>
      <w:r>
        <w:t xml:space="preserve">      &lt;title&gt;Retrieving Map Location Coordinates&lt;/title&gt;</w:t>
      </w:r>
    </w:p>
    <w:p w14:paraId="42AC246B" w14:textId="77777777" w:rsidR="00CB41CB" w:rsidRDefault="00CB41CB" w:rsidP="00CB41CB">
      <w:pPr>
        <w:pStyle w:val="cpCode"/>
      </w:pPr>
      <w:r>
        <w:t xml:space="preserve">      &lt;link&gt;http://blogs.apress.com/archives/000634.html&lt;/link&gt;</w:t>
      </w:r>
    </w:p>
    <w:p w14:paraId="60FDE46D" w14:textId="77777777" w:rsidR="00CB41CB" w:rsidRDefault="00CB41CB" w:rsidP="00CB41CB">
      <w:pPr>
        <w:pStyle w:val="cpCode"/>
      </w:pPr>
      <w:r>
        <w:t xml:space="preserve">      &lt;description&gt;In the first installment of a three-part series for</w:t>
      </w:r>
    </w:p>
    <w:p w14:paraId="07311559" w14:textId="77777777" w:rsidR="00CB41CB" w:rsidRDefault="00CB41CB" w:rsidP="00CB41CB">
      <w:pPr>
        <w:pStyle w:val="cpCode"/>
      </w:pPr>
      <w:r>
        <w:t xml:space="preserve">      Developer.com, you learned how to take advantage of Google&amp;apos;s amazing</w:t>
      </w:r>
    </w:p>
    <w:p w14:paraId="010CB274" w14:textId="77777777" w:rsidR="00CB41CB" w:rsidRDefault="00CB41CB" w:rsidP="00CB41CB">
      <w:pPr>
        <w:pStyle w:val="cpCode"/>
      </w:pPr>
      <w:r>
        <w:t xml:space="preserve">      mapping API...&lt;/description&gt;</w:t>
      </w:r>
    </w:p>
    <w:p w14:paraId="5F26CBAE" w14:textId="77777777" w:rsidR="00CB41CB" w:rsidRDefault="00CB41CB" w:rsidP="00CB41CB">
      <w:pPr>
        <w:pStyle w:val="cpCode"/>
      </w:pPr>
      <w:r>
        <w:t xml:space="preserve">   &lt;/item&gt;</w:t>
      </w:r>
    </w:p>
    <w:p w14:paraId="6E60AD3F" w14:textId="77777777" w:rsidR="00CB41CB" w:rsidRDefault="00CB41CB" w:rsidP="00CB41CB">
      <w:pPr>
        <w:pStyle w:val="cpCode"/>
      </w:pPr>
    </w:p>
    <w:p w14:paraId="0DE349CB" w14:textId="77777777" w:rsidR="00CB41CB" w:rsidRDefault="00CB41CB" w:rsidP="00CB41CB">
      <w:pPr>
        <w:pStyle w:val="cpCode"/>
      </w:pPr>
      <w:r>
        <w:t xml:space="preserve">   &lt;item&gt;</w:t>
      </w:r>
    </w:p>
    <w:p w14:paraId="6392A69E" w14:textId="77777777" w:rsidR="00CB41CB" w:rsidRDefault="00CB41CB" w:rsidP="00CB41CB">
      <w:pPr>
        <w:pStyle w:val="cpCode"/>
      </w:pPr>
      <w:r>
        <w:t xml:space="preserve">      &lt;title&gt;Pro PHP Security Published&lt;/title&gt;</w:t>
      </w:r>
    </w:p>
    <w:p w14:paraId="0C0EEC3E" w14:textId="77777777" w:rsidR="00CB41CB" w:rsidRDefault="00CB41CB" w:rsidP="00CB41CB">
      <w:pPr>
        <w:pStyle w:val="cpCode"/>
      </w:pPr>
      <w:r>
        <w:t xml:space="preserve">      &lt;link&gt;http://blogs.apress.com/archives/000626.html&lt;/link&gt;</w:t>
      </w:r>
    </w:p>
    <w:p w14:paraId="3389CF21" w14:textId="77777777" w:rsidR="00CB41CB" w:rsidRDefault="00CB41CB" w:rsidP="00CB41CB">
      <w:pPr>
        <w:pStyle w:val="cpCode"/>
      </w:pPr>
      <w:r>
        <w:t xml:space="preserve">      &lt;description&gt;The Web&amp;apos;s greatest advantage, accessibility, has also</w:t>
      </w:r>
    </w:p>
    <w:p w14:paraId="48DBFF34" w14:textId="77777777" w:rsidR="00CB41CB" w:rsidRDefault="00CB41CB" w:rsidP="00CB41CB">
      <w:pPr>
        <w:pStyle w:val="cpCode"/>
      </w:pPr>
      <w:r>
        <w:t xml:space="preserve">      proved to be its greatest detriment in terms of security...&lt;/description&gt;</w:t>
      </w:r>
    </w:p>
    <w:p w14:paraId="3ADA3C0B" w14:textId="77777777" w:rsidR="00CB41CB" w:rsidRDefault="00CB41CB" w:rsidP="00CB41CB">
      <w:pPr>
        <w:pStyle w:val="cpCode"/>
      </w:pPr>
      <w:r>
        <w:t xml:space="preserve">   &lt;/item&gt;</w:t>
      </w:r>
    </w:p>
    <w:p w14:paraId="613E36C7" w14:textId="77777777" w:rsidR="00CB41CB" w:rsidRDefault="00CB41CB" w:rsidP="00CB41CB">
      <w:pPr>
        <w:pStyle w:val="cpCode"/>
      </w:pPr>
      <w:r>
        <w:t xml:space="preserve">   &lt;/channel&gt;</w:t>
      </w:r>
    </w:p>
    <w:p w14:paraId="2AC866C2" w14:textId="77777777" w:rsidR="00CB41CB" w:rsidRDefault="00CB41CB" w:rsidP="00CB41CB">
      <w:pPr>
        <w:pStyle w:val="cpCode"/>
      </w:pPr>
      <w:r>
        <w:t xml:space="preserve">   &lt;/rss&gt;</w:t>
      </w:r>
    </w:p>
    <w:p w14:paraId="651ADA9E" w14:textId="77777777" w:rsidR="00CB41CB" w:rsidRDefault="00CB41CB" w:rsidP="00CB41CB">
      <w:pPr>
        <w:pStyle w:val="Textbody"/>
      </w:pPr>
      <w:r>
        <w:t>(not the same as in the book)</w:t>
      </w:r>
    </w:p>
    <w:p w14:paraId="5241DDCD" w14:textId="77777777" w:rsidR="00CB41CB" w:rsidRDefault="00CB41CB" w:rsidP="00CB41CB">
      <w:pPr>
        <w:pStyle w:val="Textbody"/>
      </w:pPr>
      <w:r>
        <w:t>509</w:t>
      </w:r>
    </w:p>
    <w:p w14:paraId="43E6EBB9" w14:textId="77777777" w:rsidR="00CB41CB" w:rsidRDefault="00CB41CB" w:rsidP="00CB41CB">
      <w:pPr>
        <w:pStyle w:val="Textbody"/>
      </w:pPr>
      <w:r>
        <w:lastRenderedPageBreak/>
        <w:t xml:space="preserve">This example doesn't contain all the possible RSS elements like update interval, language, creator, etc. </w:t>
      </w:r>
      <w:proofErr w:type="gramStart"/>
      <w:r>
        <w:t>510</w:t>
      </w:r>
      <w:proofErr w:type="gramEnd"/>
    </w:p>
    <w:p w14:paraId="0CEDE16A" w14:textId="77777777" w:rsidR="00CB41CB" w:rsidRDefault="00CB41CB" w:rsidP="00CB41CB">
      <w:pPr>
        <w:pStyle w:val="Textbody"/>
      </w:pPr>
      <w:proofErr w:type="spellStart"/>
      <w:r>
        <w:t>MagpieRSS</w:t>
      </w:r>
      <w:proofErr w:type="spellEnd"/>
      <w:r>
        <w:t xml:space="preserve"> (Magpie for short) is a </w:t>
      </w:r>
      <w:proofErr w:type="spellStart"/>
      <w:r>
        <w:t>poerfull</w:t>
      </w:r>
      <w:proofErr w:type="spellEnd"/>
      <w:r>
        <w:t xml:space="preserve"> RSS parser written in PHP.  It is available for download at </w:t>
      </w:r>
      <w:hyperlink r:id="rId36" w:history="1">
        <w:r>
          <w:t>http://magpierss.sourceforge.net/</w:t>
        </w:r>
      </w:hyperlink>
    </w:p>
    <w:p w14:paraId="1CED64BE" w14:textId="77777777" w:rsidR="00CB41CB" w:rsidRDefault="00CB41CB" w:rsidP="00CB41CB">
      <w:pPr>
        <w:pStyle w:val="Textbody"/>
      </w:pPr>
      <w:r>
        <w:t>If offers an amazingly practical and easy means for retrieving and parsing RSS feeds. 510</w:t>
      </w:r>
    </w:p>
    <w:p w14:paraId="5A3EA091" w14:textId="77777777" w:rsidR="00CB41CB" w:rsidRDefault="00CB41CB" w:rsidP="00CB41CB">
      <w:pPr>
        <w:pStyle w:val="Textbody"/>
      </w:pPr>
      <w:r>
        <w:t xml:space="preserve">You can just copy the unpacked magpie folder to somewhere available in </w:t>
      </w:r>
      <w:proofErr w:type="gramStart"/>
      <w:r>
        <w:t>your</w:t>
      </w:r>
      <w:proofErr w:type="gramEnd"/>
      <w:r>
        <w:t xml:space="preserve"> include path. 511</w:t>
      </w:r>
    </w:p>
    <w:p w14:paraId="2FA2C8D2" w14:textId="77777777" w:rsidR="00CB41CB" w:rsidRDefault="00CB41CB" w:rsidP="00CB41CB">
      <w:pPr>
        <w:pStyle w:val="Textbody"/>
      </w:pPr>
      <w:r>
        <w:t xml:space="preserve">The following retrieves the blog.xml feed and outputs it with </w:t>
      </w:r>
      <w:proofErr w:type="spellStart"/>
      <w:r>
        <w:t>print_r</w:t>
      </w:r>
      <w:proofErr w:type="spellEnd"/>
      <w:r>
        <w:t>:</w:t>
      </w:r>
    </w:p>
    <w:p w14:paraId="12FEFA95" w14:textId="77777777" w:rsidR="00CB41CB" w:rsidRDefault="00CB41CB" w:rsidP="00CB41CB">
      <w:pPr>
        <w:pStyle w:val="cpCode"/>
      </w:pPr>
      <w:r>
        <w:t>&lt;?php</w:t>
      </w:r>
    </w:p>
    <w:p w14:paraId="5ADFD4E2" w14:textId="77777777" w:rsidR="00CB41CB" w:rsidRDefault="00CB41CB" w:rsidP="00CB41CB">
      <w:pPr>
        <w:pStyle w:val="cpCode"/>
      </w:pPr>
      <w:r>
        <w:t xml:space="preserve">   require("magpie/rss_fetch.inc");</w:t>
      </w:r>
    </w:p>
    <w:p w14:paraId="57F6C920" w14:textId="77777777" w:rsidR="00CB41CB" w:rsidRDefault="00CB41CB" w:rsidP="00CB41CB">
      <w:pPr>
        <w:pStyle w:val="cpCode"/>
      </w:pPr>
      <w:r>
        <w:t xml:space="preserve">   $url = "http://localhost/book/20/blog.xml";</w:t>
      </w:r>
    </w:p>
    <w:p w14:paraId="318EC776" w14:textId="77777777" w:rsidR="00CB41CB" w:rsidRDefault="00CB41CB" w:rsidP="00CB41CB">
      <w:pPr>
        <w:pStyle w:val="cpCode"/>
      </w:pPr>
      <w:r>
        <w:t xml:space="preserve">   $rss = fetch_rss($url);</w:t>
      </w:r>
    </w:p>
    <w:p w14:paraId="4D86D6DA" w14:textId="77777777" w:rsidR="00CB41CB" w:rsidRDefault="00CB41CB" w:rsidP="00CB41CB">
      <w:pPr>
        <w:pStyle w:val="cpCode"/>
      </w:pPr>
      <w:r>
        <w:t xml:space="preserve">   print_r($rss);</w:t>
      </w:r>
    </w:p>
    <w:p w14:paraId="48ED52FE" w14:textId="77777777" w:rsidR="00CB41CB" w:rsidRDefault="00CB41CB" w:rsidP="00CB41CB">
      <w:pPr>
        <w:pStyle w:val="cpCode"/>
      </w:pPr>
      <w:r>
        <w:t>?&gt;</w:t>
      </w:r>
    </w:p>
    <w:p w14:paraId="5395C665" w14:textId="77777777" w:rsidR="00CB41CB" w:rsidRDefault="00CB41CB" w:rsidP="00CB41CB">
      <w:pPr>
        <w:pStyle w:val="Textbody"/>
      </w:pPr>
      <w:r>
        <w:t xml:space="preserve">An object named </w:t>
      </w:r>
      <w:proofErr w:type="spellStart"/>
      <w:r>
        <w:t>Magpie_Feed</w:t>
      </w:r>
      <w:proofErr w:type="spellEnd"/>
      <w:r>
        <w:t xml:space="preserve"> is returned. 515</w:t>
      </w:r>
    </w:p>
    <w:p w14:paraId="33E8EEA7" w14:textId="77777777" w:rsidR="00CB41CB" w:rsidRDefault="00CB41CB" w:rsidP="00CB41CB">
      <w:pPr>
        <w:pStyle w:val="Textbody"/>
      </w:pPr>
      <w:r>
        <w:t>The following renders the feed in a browser:</w:t>
      </w:r>
    </w:p>
    <w:p w14:paraId="0A184DF8" w14:textId="77777777" w:rsidR="00CB41CB" w:rsidRDefault="00CB41CB" w:rsidP="00CB41CB">
      <w:pPr>
        <w:pStyle w:val="cpCode"/>
      </w:pPr>
      <w:r>
        <w:t>&lt;?php</w:t>
      </w:r>
    </w:p>
    <w:p w14:paraId="6173D9A4" w14:textId="77777777" w:rsidR="00CB41CB" w:rsidRDefault="00CB41CB" w:rsidP="00CB41CB">
      <w:pPr>
        <w:pStyle w:val="cpCode"/>
      </w:pPr>
      <w:r>
        <w:t>require("magpie/rss_fetch.inc");</w:t>
      </w:r>
    </w:p>
    <w:p w14:paraId="34714B69" w14:textId="77777777" w:rsidR="00CB41CB" w:rsidRDefault="00CB41CB" w:rsidP="00CB41CB">
      <w:pPr>
        <w:pStyle w:val="cpCode"/>
      </w:pPr>
    </w:p>
    <w:p w14:paraId="7966C505" w14:textId="77777777" w:rsidR="00CB41CB" w:rsidRDefault="00CB41CB" w:rsidP="00CB41CB">
      <w:pPr>
        <w:pStyle w:val="cpCode"/>
      </w:pPr>
      <w:r>
        <w:t>// RSS feed location?</w:t>
      </w:r>
    </w:p>
    <w:p w14:paraId="76A154C3" w14:textId="77777777" w:rsidR="00CB41CB" w:rsidRDefault="00CB41CB" w:rsidP="00CB41CB">
      <w:pPr>
        <w:pStyle w:val="cpCode"/>
      </w:pPr>
      <w:r>
        <w:t>$url = "http://localhost/book/20/blog.xml";</w:t>
      </w:r>
    </w:p>
    <w:p w14:paraId="263DB819" w14:textId="77777777" w:rsidR="00CB41CB" w:rsidRDefault="00CB41CB" w:rsidP="00CB41CB">
      <w:pPr>
        <w:pStyle w:val="cpCode"/>
      </w:pPr>
      <w:r>
        <w:t>// Retrieve the feed</w:t>
      </w:r>
    </w:p>
    <w:p w14:paraId="28CC6948" w14:textId="77777777" w:rsidR="00CB41CB" w:rsidRDefault="00CB41CB" w:rsidP="00CB41CB">
      <w:pPr>
        <w:pStyle w:val="cpCode"/>
      </w:pPr>
      <w:r>
        <w:t>$rss = fetch_rss($url);</w:t>
      </w:r>
    </w:p>
    <w:p w14:paraId="44EFAC99" w14:textId="77777777" w:rsidR="00CB41CB" w:rsidRDefault="00CB41CB" w:rsidP="00CB41CB">
      <w:pPr>
        <w:pStyle w:val="cpCode"/>
      </w:pPr>
    </w:p>
    <w:p w14:paraId="39BD4153" w14:textId="77777777" w:rsidR="00CB41CB" w:rsidRDefault="00CB41CB" w:rsidP="00CB41CB">
      <w:pPr>
        <w:pStyle w:val="cpCode"/>
      </w:pPr>
      <w:r>
        <w:t>// Format the feed for the browser</w:t>
      </w:r>
    </w:p>
    <w:p w14:paraId="2C7FDB87" w14:textId="77777777" w:rsidR="00CB41CB" w:rsidRDefault="00CB41CB" w:rsidP="00CB41CB">
      <w:pPr>
        <w:pStyle w:val="cpCode"/>
      </w:pPr>
      <w:r>
        <w:t>$feedTitle = $rss-&gt;channel['title'];</w:t>
      </w:r>
    </w:p>
    <w:p w14:paraId="4015A3BC" w14:textId="77777777" w:rsidR="00CB41CB" w:rsidRDefault="00CB41CB" w:rsidP="00CB41CB">
      <w:pPr>
        <w:pStyle w:val="cpCode"/>
      </w:pPr>
      <w:r>
        <w:t>echo "Latest News from &lt;strong&gt;$feedTitle&lt;/strong&gt;";</w:t>
      </w:r>
    </w:p>
    <w:p w14:paraId="19372709" w14:textId="77777777" w:rsidR="00CB41CB" w:rsidRDefault="00CB41CB" w:rsidP="00CB41CB">
      <w:pPr>
        <w:pStyle w:val="cpCode"/>
      </w:pPr>
      <w:r>
        <w:t>foreach ($rss-&gt;items as $item) {</w:t>
      </w:r>
    </w:p>
    <w:p w14:paraId="73E13F89" w14:textId="77777777" w:rsidR="00CB41CB" w:rsidRDefault="00CB41CB" w:rsidP="00CB41CB">
      <w:pPr>
        <w:pStyle w:val="cpCode"/>
      </w:pPr>
      <w:r>
        <w:t xml:space="preserve">   $link = $item['link'];</w:t>
      </w:r>
    </w:p>
    <w:p w14:paraId="234F5E9C" w14:textId="77777777" w:rsidR="00CB41CB" w:rsidRDefault="00CB41CB" w:rsidP="00CB41CB">
      <w:pPr>
        <w:pStyle w:val="cpCode"/>
      </w:pPr>
      <w:r>
        <w:t xml:space="preserve">   $title = $item['title'];</w:t>
      </w:r>
    </w:p>
    <w:p w14:paraId="36ED599E" w14:textId="77777777" w:rsidR="00CB41CB" w:rsidRDefault="00CB41CB" w:rsidP="00CB41CB">
      <w:pPr>
        <w:pStyle w:val="cpCode"/>
      </w:pPr>
      <w:r>
        <w:t xml:space="preserve">   // Not all items necessarily have a description, so test for one.</w:t>
      </w:r>
    </w:p>
    <w:p w14:paraId="4A93DF29" w14:textId="77777777" w:rsidR="00CB41CB" w:rsidRDefault="00CB41CB" w:rsidP="00CB41CB">
      <w:pPr>
        <w:pStyle w:val="cpCode"/>
      </w:pPr>
      <w:r>
        <w:t xml:space="preserve">   $description = isset($item['description']) ? $item['description'] : "";   </w:t>
      </w:r>
    </w:p>
    <w:p w14:paraId="25E4FCCA" w14:textId="77777777" w:rsidR="00CB41CB" w:rsidRDefault="00CB41CB" w:rsidP="00CB41CB">
      <w:pPr>
        <w:pStyle w:val="cpCode"/>
      </w:pPr>
      <w:r>
        <w:t xml:space="preserve">   echo "&lt;p&gt;&lt;a href=\"$link\"&gt;$title&lt;/a&gt;&lt;br /&gt;$description&lt;/p&gt;";</w:t>
      </w:r>
    </w:p>
    <w:p w14:paraId="5CC2A381" w14:textId="77777777" w:rsidR="00CB41CB" w:rsidRDefault="00CB41CB" w:rsidP="00CB41CB">
      <w:pPr>
        <w:pStyle w:val="cpCode"/>
      </w:pPr>
      <w:r>
        <w:t>}</w:t>
      </w:r>
    </w:p>
    <w:p w14:paraId="320768B3" w14:textId="77777777" w:rsidR="00CB41CB" w:rsidRDefault="00CB41CB" w:rsidP="00CB41CB">
      <w:pPr>
        <w:pStyle w:val="cpCode"/>
      </w:pPr>
    </w:p>
    <w:p w14:paraId="614876E3" w14:textId="77777777" w:rsidR="00CB41CB" w:rsidRDefault="00CB41CB" w:rsidP="00CB41CB">
      <w:pPr>
        <w:pStyle w:val="cpCode"/>
      </w:pPr>
      <w:r>
        <w:t>?&gt;</w:t>
      </w:r>
    </w:p>
    <w:p w14:paraId="3405D6D4" w14:textId="77777777" w:rsidR="00CB41CB" w:rsidRDefault="00CB41CB" w:rsidP="00CB41CB">
      <w:pPr>
        <w:pStyle w:val="insertRequired"/>
      </w:pPr>
      <w:r>
        <w:t xml:space="preserve">skipped 515-519 retrieving and rendering RSS feed because my version of magpie </w:t>
      </w:r>
      <w:proofErr w:type="gramStart"/>
      <w:r>
        <w:t>different</w:t>
      </w:r>
      <w:proofErr w:type="gramEnd"/>
    </w:p>
    <w:p w14:paraId="5F0F603A" w14:textId="77777777" w:rsidR="00CB41CB" w:rsidRDefault="00CB41CB" w:rsidP="00CB41CB">
      <w:pPr>
        <w:pStyle w:val="Textbody"/>
      </w:pPr>
      <w:r>
        <w:t>While XML represents an enormous leap forward in data management capabilities, using DOM, SAX, and XLT presents a reasonably steep learning curve. 519</w:t>
      </w:r>
    </w:p>
    <w:p w14:paraId="6BEB6969" w14:textId="77777777" w:rsidR="00CB41CB" w:rsidRDefault="00CB41CB" w:rsidP="00CB41CB">
      <w:pPr>
        <w:pStyle w:val="Textbody"/>
      </w:pPr>
      <w:proofErr w:type="spellStart"/>
      <w:r w:rsidRPr="00114E3E">
        <w:rPr>
          <w:rStyle w:val="ccterm"/>
        </w:rPr>
        <w:t>SimpleXML</w:t>
      </w:r>
      <w:proofErr w:type="spellEnd"/>
      <w:r>
        <w:t xml:space="preserve"> offers a practical and intuitive method for processing XML structures. It is enabled by default as of PHP 5.</w:t>
      </w:r>
    </w:p>
    <w:p w14:paraId="4137C0E7" w14:textId="77777777" w:rsidR="00CB41CB" w:rsidRDefault="00CB41CB" w:rsidP="00CB41CB">
      <w:pPr>
        <w:pStyle w:val="Textbody"/>
      </w:pPr>
      <w:r>
        <w:t xml:space="preserve">The following XML is used as for the </w:t>
      </w:r>
      <w:proofErr w:type="spellStart"/>
      <w:r>
        <w:t>SimpleXML</w:t>
      </w:r>
      <w:proofErr w:type="spellEnd"/>
      <w:r>
        <w:t xml:space="preserve"> examples here:</w:t>
      </w:r>
    </w:p>
    <w:p w14:paraId="12F03D28" w14:textId="77777777" w:rsidR="00CB41CB" w:rsidRDefault="00CB41CB" w:rsidP="00CB41CB">
      <w:pPr>
        <w:pStyle w:val="cpCode"/>
      </w:pPr>
      <w:r>
        <w:t>&lt;?xml version="1.0" standalone="yes"?&gt;</w:t>
      </w:r>
    </w:p>
    <w:p w14:paraId="2566D5D7" w14:textId="77777777" w:rsidR="00CB41CB" w:rsidRDefault="00CB41CB" w:rsidP="00CB41CB">
      <w:pPr>
        <w:pStyle w:val="cpCode"/>
      </w:pPr>
      <w:r>
        <w:t>&lt;library&gt;</w:t>
      </w:r>
    </w:p>
    <w:p w14:paraId="75265652" w14:textId="77777777" w:rsidR="00CB41CB" w:rsidRDefault="00CB41CB" w:rsidP="00CB41CB">
      <w:pPr>
        <w:pStyle w:val="cpCode"/>
      </w:pPr>
      <w:r>
        <w:t xml:space="preserve">   &lt;book&gt;</w:t>
      </w:r>
    </w:p>
    <w:p w14:paraId="5ACA70FD" w14:textId="77777777" w:rsidR="00CB41CB" w:rsidRDefault="00CB41CB" w:rsidP="00CB41CB">
      <w:pPr>
        <w:pStyle w:val="cpCode"/>
      </w:pPr>
      <w:r>
        <w:t xml:space="preserve">      &lt;title&gt;Pride and Prejudice&lt;/title&gt;</w:t>
      </w:r>
    </w:p>
    <w:p w14:paraId="235D74A7" w14:textId="77777777" w:rsidR="00CB41CB" w:rsidRDefault="00CB41CB" w:rsidP="00CB41CB">
      <w:pPr>
        <w:pStyle w:val="cpCode"/>
      </w:pPr>
      <w:r>
        <w:t xml:space="preserve">      &lt;author gender="female"&gt;Jane Austen&lt;/author&gt;</w:t>
      </w:r>
    </w:p>
    <w:p w14:paraId="5350DCDE" w14:textId="77777777" w:rsidR="00CB41CB" w:rsidRDefault="00CB41CB" w:rsidP="00CB41CB">
      <w:pPr>
        <w:pStyle w:val="cpCode"/>
      </w:pPr>
      <w:r>
        <w:lastRenderedPageBreak/>
        <w:t xml:space="preserve">      &lt;description&gt;Jane Austen's most popular work.&lt;/description&gt;</w:t>
      </w:r>
    </w:p>
    <w:p w14:paraId="6036254F" w14:textId="77777777" w:rsidR="00CB41CB" w:rsidRDefault="00CB41CB" w:rsidP="00CB41CB">
      <w:pPr>
        <w:pStyle w:val="cpCode"/>
      </w:pPr>
      <w:r>
        <w:t xml:space="preserve">   &lt;/book&gt;</w:t>
      </w:r>
    </w:p>
    <w:p w14:paraId="184240C9" w14:textId="77777777" w:rsidR="00CB41CB" w:rsidRDefault="00CB41CB" w:rsidP="00CB41CB">
      <w:pPr>
        <w:pStyle w:val="cpCode"/>
      </w:pPr>
      <w:r>
        <w:t xml:space="preserve">   &lt;book&gt;</w:t>
      </w:r>
    </w:p>
    <w:p w14:paraId="40BC26E0" w14:textId="77777777" w:rsidR="00CB41CB" w:rsidRDefault="00CB41CB" w:rsidP="00CB41CB">
      <w:pPr>
        <w:pStyle w:val="cpCode"/>
      </w:pPr>
      <w:r>
        <w:t xml:space="preserve">      &lt;title&gt;The Conformist&lt;/title&gt;</w:t>
      </w:r>
    </w:p>
    <w:p w14:paraId="0D2C40A3" w14:textId="77777777" w:rsidR="00CB41CB" w:rsidRDefault="00CB41CB" w:rsidP="00CB41CB">
      <w:pPr>
        <w:pStyle w:val="cpCode"/>
      </w:pPr>
      <w:r>
        <w:t xml:space="preserve">      &lt;author gender="male"&gt;Alberto Moravia&lt;/author&gt;</w:t>
      </w:r>
    </w:p>
    <w:p w14:paraId="75B857D9" w14:textId="77777777" w:rsidR="00CB41CB" w:rsidRDefault="00CB41CB" w:rsidP="00CB41CB">
      <w:pPr>
        <w:pStyle w:val="cpCode"/>
      </w:pPr>
      <w:r>
        <w:t xml:space="preserve">      &lt;description&gt;Alberto Moravia's classic psychological novel.&lt;/description&gt;</w:t>
      </w:r>
    </w:p>
    <w:p w14:paraId="3C0F073C" w14:textId="77777777" w:rsidR="00CB41CB" w:rsidRDefault="00CB41CB" w:rsidP="00CB41CB">
      <w:pPr>
        <w:pStyle w:val="cpCode"/>
      </w:pPr>
      <w:r>
        <w:t xml:space="preserve">   &lt;/book&gt;</w:t>
      </w:r>
    </w:p>
    <w:p w14:paraId="279555C0" w14:textId="77777777" w:rsidR="00CB41CB" w:rsidRDefault="00CB41CB" w:rsidP="00CB41CB">
      <w:pPr>
        <w:pStyle w:val="cpCode"/>
      </w:pPr>
      <w:r>
        <w:t xml:space="preserve">   &lt;book&gt;</w:t>
      </w:r>
    </w:p>
    <w:p w14:paraId="27076F22" w14:textId="77777777" w:rsidR="00CB41CB" w:rsidRDefault="00CB41CB" w:rsidP="00CB41CB">
      <w:pPr>
        <w:pStyle w:val="cpCode"/>
      </w:pPr>
      <w:r>
        <w:t xml:space="preserve">      &lt;title&gt;The Sun Also Rises&lt;/title&gt;</w:t>
      </w:r>
    </w:p>
    <w:p w14:paraId="633F30A9" w14:textId="77777777" w:rsidR="00CB41CB" w:rsidRDefault="00CB41CB" w:rsidP="00CB41CB">
      <w:pPr>
        <w:pStyle w:val="cpCode"/>
      </w:pPr>
      <w:r>
        <w:t xml:space="preserve">      &lt;author gender="male"&gt;Ernest Hemingway&lt;/author&gt;</w:t>
      </w:r>
    </w:p>
    <w:p w14:paraId="0A3A9DE9" w14:textId="77777777" w:rsidR="00CB41CB" w:rsidRDefault="00CB41CB" w:rsidP="00CB41CB">
      <w:pPr>
        <w:pStyle w:val="cpCode"/>
      </w:pPr>
      <w:r>
        <w:t xml:space="preserve">      &lt;description&gt;The masterpiece that launched Hemingway's</w:t>
      </w:r>
    </w:p>
    <w:p w14:paraId="05C8B74F" w14:textId="77777777" w:rsidR="00CB41CB" w:rsidRDefault="00CB41CB" w:rsidP="00CB41CB">
      <w:pPr>
        <w:pStyle w:val="cpCode"/>
      </w:pPr>
      <w:r>
        <w:t xml:space="preserve">      career.&lt;/description&gt;</w:t>
      </w:r>
    </w:p>
    <w:p w14:paraId="002D0601" w14:textId="77777777" w:rsidR="00CB41CB" w:rsidRDefault="00CB41CB" w:rsidP="00CB41CB">
      <w:pPr>
        <w:pStyle w:val="cpCode"/>
      </w:pPr>
      <w:r>
        <w:t xml:space="preserve">   &lt;/book&gt;</w:t>
      </w:r>
    </w:p>
    <w:p w14:paraId="5A4BFF98" w14:textId="77777777" w:rsidR="00CB41CB" w:rsidRDefault="00CB41CB" w:rsidP="00CB41CB">
      <w:pPr>
        <w:pStyle w:val="cpCode"/>
      </w:pPr>
      <w:r>
        <w:t>&lt;/library&gt;</w:t>
      </w:r>
    </w:p>
    <w:p w14:paraId="30996302" w14:textId="77777777" w:rsidR="00CB41CB" w:rsidRDefault="00CB41CB" w:rsidP="00CB41CB">
      <w:pPr>
        <w:pStyle w:val="Textbody"/>
      </w:pPr>
      <w:r>
        <w:t>520</w:t>
      </w:r>
    </w:p>
    <w:p w14:paraId="0777FE19" w14:textId="77777777" w:rsidR="00CB41CB" w:rsidRDefault="00CB41CB" w:rsidP="00677A1C">
      <w:pPr>
        <w:pStyle w:val="cpNote"/>
      </w:pPr>
      <w:r>
        <w:t xml:space="preserve">To use SimpleXML in PHP versions before 6, you need to disable the PHP directive </w:t>
      </w:r>
      <w:r w:rsidRPr="00114E3E">
        <w:rPr>
          <w:rStyle w:val="ccterm"/>
        </w:rPr>
        <w:t>zend.ze1_compatability_mode</w:t>
      </w:r>
      <w:r>
        <w:t>.</w:t>
      </w:r>
    </w:p>
    <w:p w14:paraId="215BCBAB" w14:textId="77777777" w:rsidR="00CB41CB" w:rsidRDefault="00CB41CB" w:rsidP="00CB41CB">
      <w:pPr>
        <w:pStyle w:val="Textbody"/>
      </w:pPr>
      <w:r>
        <w:t xml:space="preserve">The </w:t>
      </w:r>
      <w:proofErr w:type="spellStart"/>
      <w:r w:rsidRPr="00114E3E">
        <w:rPr>
          <w:rStyle w:val="ccterm"/>
        </w:rPr>
        <w:t>simplexml_load_file</w:t>
      </w:r>
      <w:proofErr w:type="spellEnd"/>
      <w:r>
        <w:t xml:space="preserve"> function loads an XML file into an object:</w:t>
      </w:r>
    </w:p>
    <w:p w14:paraId="59A116A4" w14:textId="77777777" w:rsidR="00CB41CB" w:rsidRDefault="00CB41CB" w:rsidP="00CB41CB">
      <w:pPr>
        <w:pStyle w:val="cpCode"/>
      </w:pPr>
      <w:r>
        <w:t>object simplexml_load_file(string filename [, string class_name])</w:t>
      </w:r>
    </w:p>
    <w:p w14:paraId="13EE8246" w14:textId="77777777" w:rsidR="00CB41CB" w:rsidRDefault="00CB41CB" w:rsidP="00CB41CB">
      <w:pPr>
        <w:pStyle w:val="Textbody"/>
      </w:pPr>
      <w:r>
        <w:t>521</w:t>
      </w:r>
    </w:p>
    <w:p w14:paraId="40087219" w14:textId="77777777" w:rsidR="00CB41CB" w:rsidRDefault="00CB41CB" w:rsidP="00CB41CB">
      <w:pPr>
        <w:pStyle w:val="cpCode"/>
      </w:pPr>
      <w:r>
        <w:t>&lt;?php</w:t>
      </w:r>
    </w:p>
    <w:p w14:paraId="1F0E0B8A" w14:textId="77777777" w:rsidR="00CB41CB" w:rsidRDefault="00CB41CB" w:rsidP="00CB41CB">
      <w:pPr>
        <w:pStyle w:val="cpCode"/>
      </w:pPr>
      <w:r>
        <w:tab/>
        <w:t>$xml=simplexml_load_file("books.xml");</w:t>
      </w:r>
    </w:p>
    <w:p w14:paraId="78DD7A88" w14:textId="77777777" w:rsidR="00CB41CB" w:rsidRDefault="00CB41CB" w:rsidP="00CB41CB">
      <w:pPr>
        <w:pStyle w:val="cpCode"/>
      </w:pPr>
      <w:r>
        <w:tab/>
        <w:t>var_dump($xml);</w:t>
      </w:r>
    </w:p>
    <w:p w14:paraId="63B2A598" w14:textId="77777777" w:rsidR="00CB41CB" w:rsidRDefault="00CB41CB" w:rsidP="00CB41CB">
      <w:pPr>
        <w:pStyle w:val="cpCode"/>
      </w:pPr>
      <w:r>
        <w:t>?&gt;</w:t>
      </w:r>
    </w:p>
    <w:p w14:paraId="5787B187" w14:textId="77777777" w:rsidR="00CB41CB" w:rsidRDefault="00CB41CB" w:rsidP="00CB41CB">
      <w:pPr>
        <w:pStyle w:val="Textbody"/>
      </w:pPr>
      <w:r>
        <w:t xml:space="preserve">If the </w:t>
      </w:r>
      <w:proofErr w:type="spellStart"/>
      <w:r>
        <w:t>class_name</w:t>
      </w:r>
      <w:proofErr w:type="spellEnd"/>
      <w:r>
        <w:t xml:space="preserve"> parameter is used, an object of that type will be returned (it should extend </w:t>
      </w:r>
      <w:proofErr w:type="spellStart"/>
      <w:r>
        <w:t>SimpleXMLElement</w:t>
      </w:r>
      <w:proofErr w:type="spellEnd"/>
      <w:r>
        <w:t>). FALSE is returned if there is a problem.</w:t>
      </w:r>
    </w:p>
    <w:p w14:paraId="0BB264CF" w14:textId="77777777" w:rsidR="00CB41CB" w:rsidRDefault="00CB41CB" w:rsidP="00CB41CB">
      <w:pPr>
        <w:pStyle w:val="Textbody"/>
      </w:pPr>
      <w:r>
        <w:t xml:space="preserve">If the XML document is stored in a variable, you can load it with </w:t>
      </w:r>
      <w:proofErr w:type="spellStart"/>
      <w:r w:rsidRPr="00114E3E">
        <w:rPr>
          <w:rStyle w:val="ccterm"/>
        </w:rPr>
        <w:t>simplexml_load_string</w:t>
      </w:r>
      <w:proofErr w:type="spellEnd"/>
      <w:r>
        <w:t>. 522</w:t>
      </w:r>
    </w:p>
    <w:p w14:paraId="55D207BB" w14:textId="77777777" w:rsidR="00CB41CB" w:rsidRDefault="00CB41CB" w:rsidP="00CB41CB">
      <w:pPr>
        <w:pStyle w:val="Textbody"/>
      </w:pPr>
      <w:r>
        <w:t xml:space="preserve">The PHP DOM XML extension allows you to manage an XML document using the DOM standard.  You can use </w:t>
      </w:r>
      <w:proofErr w:type="spellStart"/>
      <w:r w:rsidRPr="00114E3E">
        <w:rPr>
          <w:rStyle w:val="ccterm"/>
        </w:rPr>
        <w:t>simplexml_import_dom</w:t>
      </w:r>
      <w:proofErr w:type="spellEnd"/>
      <w:r>
        <w:t xml:space="preserve"> to convert a DOM node into a </w:t>
      </w:r>
      <w:proofErr w:type="spellStart"/>
      <w:r>
        <w:t>SimpleXML</w:t>
      </w:r>
      <w:proofErr w:type="spellEnd"/>
      <w:r>
        <w:t xml:space="preserve"> node. 522</w:t>
      </w:r>
    </w:p>
    <w:p w14:paraId="757F630D" w14:textId="77777777" w:rsidR="00CB41CB" w:rsidRDefault="00CB41CB" w:rsidP="00CB41CB">
      <w:pPr>
        <w:pStyle w:val="Textbody"/>
      </w:pPr>
      <w:r>
        <w:t xml:space="preserve">Use the </w:t>
      </w:r>
      <w:r w:rsidRPr="00114E3E">
        <w:rPr>
          <w:rStyle w:val="ccterm"/>
        </w:rPr>
        <w:t>attributes</w:t>
      </w:r>
      <w:r>
        <w:t xml:space="preserve"> method to retrieve attributes:</w:t>
      </w:r>
    </w:p>
    <w:p w14:paraId="3307ECEC" w14:textId="77777777" w:rsidR="00CB41CB" w:rsidRDefault="00CB41CB" w:rsidP="00CB41CB">
      <w:pPr>
        <w:pStyle w:val="cpCode"/>
      </w:pPr>
      <w:r>
        <w:t>object simplexml_element-&gt;attributes()</w:t>
      </w:r>
    </w:p>
    <w:p w14:paraId="5218F5AC" w14:textId="77777777" w:rsidR="00CB41CB" w:rsidRDefault="00CB41CB" w:rsidP="00CB41CB">
      <w:pPr>
        <w:pStyle w:val="Textbody"/>
      </w:pPr>
      <w:r>
        <w:t>An example:</w:t>
      </w:r>
    </w:p>
    <w:p w14:paraId="22959C75" w14:textId="77777777" w:rsidR="00CB41CB" w:rsidRDefault="00CB41CB" w:rsidP="00CB41CB">
      <w:pPr>
        <w:pStyle w:val="cpCode"/>
      </w:pPr>
      <w:r>
        <w:t>&lt;?php</w:t>
      </w:r>
    </w:p>
    <w:p w14:paraId="609FE73B" w14:textId="77777777" w:rsidR="00CB41CB" w:rsidRDefault="00CB41CB" w:rsidP="00CB41CB">
      <w:pPr>
        <w:pStyle w:val="cpCode"/>
      </w:pPr>
      <w:r>
        <w:t xml:space="preserve">   $xml = simplexml_load_file("books.xml");</w:t>
      </w:r>
    </w:p>
    <w:p w14:paraId="71769B25" w14:textId="77777777" w:rsidR="00CB41CB" w:rsidRDefault="00CB41CB" w:rsidP="00CB41CB">
      <w:pPr>
        <w:pStyle w:val="cpCode"/>
      </w:pPr>
      <w:r>
        <w:t xml:space="preserve">   foreach($xml-&gt;book as $book) {</w:t>
      </w:r>
    </w:p>
    <w:p w14:paraId="6E2ADD0A" w14:textId="77777777" w:rsidR="00CB41CB" w:rsidRDefault="00CB41CB" w:rsidP="00CB41CB">
      <w:pPr>
        <w:pStyle w:val="cpCode"/>
      </w:pPr>
      <w:r>
        <w:t xml:space="preserve">      echo $book-&gt;author." is ".$book-&gt;author-&gt;attributes().".&lt;br /&gt;";</w:t>
      </w:r>
    </w:p>
    <w:p w14:paraId="7D6EB98C" w14:textId="77777777" w:rsidR="00CB41CB" w:rsidRDefault="00CB41CB" w:rsidP="00CB41CB">
      <w:pPr>
        <w:pStyle w:val="cpCode"/>
      </w:pPr>
      <w:r>
        <w:t xml:space="preserve">   }</w:t>
      </w:r>
    </w:p>
    <w:p w14:paraId="1BD125E0" w14:textId="77777777" w:rsidR="00CB41CB" w:rsidRDefault="00CB41CB" w:rsidP="00CB41CB">
      <w:pPr>
        <w:pStyle w:val="cpCode"/>
      </w:pPr>
      <w:r>
        <w:t>?&gt;</w:t>
      </w:r>
    </w:p>
    <w:p w14:paraId="41A6B926" w14:textId="77777777" w:rsidR="00CB41CB" w:rsidRDefault="00CB41CB" w:rsidP="00CB41CB">
      <w:pPr>
        <w:pStyle w:val="Textbody"/>
      </w:pPr>
      <w:r>
        <w:t>523</w:t>
      </w:r>
    </w:p>
    <w:p w14:paraId="3419B82E" w14:textId="77777777" w:rsidR="00CB41CB" w:rsidRDefault="00CB41CB" w:rsidP="00CB41CB">
      <w:pPr>
        <w:pStyle w:val="Textbody"/>
      </w:pPr>
      <w:r>
        <w:t>The following would get you the attributes of the second book:</w:t>
      </w:r>
    </w:p>
    <w:p w14:paraId="59BB7A3A" w14:textId="77777777" w:rsidR="00CB41CB" w:rsidRDefault="00CB41CB" w:rsidP="00CB41CB">
      <w:pPr>
        <w:pStyle w:val="cpCode"/>
      </w:pPr>
      <w:r>
        <w:t>echo $xml-&gt;book[2]-&gt;author-&gt;attributes();</w:t>
      </w:r>
    </w:p>
    <w:p w14:paraId="084CE1C9" w14:textId="77777777" w:rsidR="00CB41CB" w:rsidRDefault="00CB41CB" w:rsidP="00CB41CB">
      <w:pPr>
        <w:pStyle w:val="Textbody"/>
      </w:pPr>
      <w:r>
        <w:t>The following code would allow you to display multiple attributes:</w:t>
      </w:r>
    </w:p>
    <w:p w14:paraId="087E7FEA" w14:textId="77777777" w:rsidR="00CB41CB" w:rsidRDefault="00CB41CB" w:rsidP="00CB41CB">
      <w:pPr>
        <w:pStyle w:val="cpCode"/>
      </w:pPr>
      <w:r>
        <w:t>foreach($xml-&gt;book[0]-&gt;author-&gt;attributes() AS $a =&gt; $b){</w:t>
      </w:r>
    </w:p>
    <w:p w14:paraId="77FDE7B5" w14:textId="77777777" w:rsidR="00CB41CB" w:rsidRDefault="00CB41CB" w:rsidP="00CB41CB">
      <w:pPr>
        <w:pStyle w:val="cpCode"/>
      </w:pPr>
      <w:r>
        <w:tab/>
        <w:t>printf("%s = %s &lt;br /&gt;", $a, $b);</w:t>
      </w:r>
    </w:p>
    <w:p w14:paraId="62AEF154" w14:textId="77777777" w:rsidR="00CB41CB" w:rsidRDefault="00CB41CB" w:rsidP="00CB41CB">
      <w:pPr>
        <w:pStyle w:val="cpCode"/>
      </w:pPr>
      <w:r>
        <w:lastRenderedPageBreak/>
        <w:t>}</w:t>
      </w:r>
    </w:p>
    <w:p w14:paraId="6C6D16FA" w14:textId="77777777" w:rsidR="00CB41CB" w:rsidRDefault="00CB41CB" w:rsidP="00CB41CB">
      <w:pPr>
        <w:pStyle w:val="cpCode"/>
      </w:pPr>
    </w:p>
    <w:p w14:paraId="30177181" w14:textId="77777777" w:rsidR="00CB41CB" w:rsidRDefault="00CB41CB" w:rsidP="00CB41CB">
      <w:pPr>
        <w:pStyle w:val="cpCode"/>
      </w:pPr>
      <w:r>
        <w:t>gender = female</w:t>
      </w:r>
    </w:p>
    <w:p w14:paraId="0E6A1EEF" w14:textId="77777777" w:rsidR="00CB41CB" w:rsidRDefault="00CB41CB" w:rsidP="00CB41CB">
      <w:pPr>
        <w:pStyle w:val="cpCode"/>
      </w:pPr>
      <w:r>
        <w:t>age = 20</w:t>
      </w:r>
    </w:p>
    <w:p w14:paraId="18316BBA" w14:textId="77777777" w:rsidR="00CB41CB" w:rsidRDefault="00CB41CB" w:rsidP="00CB41CB">
      <w:pPr>
        <w:pStyle w:val="Textbody"/>
      </w:pPr>
      <w:r>
        <w:t>524</w:t>
      </w:r>
    </w:p>
    <w:p w14:paraId="3AFE7B30" w14:textId="77777777" w:rsidR="00CB41CB" w:rsidRDefault="00CB41CB" w:rsidP="00CB41CB">
      <w:pPr>
        <w:pStyle w:val="Textbody"/>
      </w:pPr>
      <w:r>
        <w:t xml:space="preserve">The </w:t>
      </w:r>
      <w:proofErr w:type="spellStart"/>
      <w:r w:rsidRPr="00114E3E">
        <w:rPr>
          <w:rStyle w:val="ccterm"/>
        </w:rPr>
        <w:t>asXML</w:t>
      </w:r>
      <w:proofErr w:type="spellEnd"/>
      <w:r>
        <w:t xml:space="preserve"> method returns a well-formed XML 1.0 string based on the </w:t>
      </w:r>
      <w:proofErr w:type="spellStart"/>
      <w:r>
        <w:t>SimpleXML</w:t>
      </w:r>
      <w:proofErr w:type="spellEnd"/>
      <w:r>
        <w:t xml:space="preserve"> object:</w:t>
      </w:r>
    </w:p>
    <w:p w14:paraId="4FC8B841" w14:textId="77777777" w:rsidR="00CB41CB" w:rsidRDefault="00CB41CB" w:rsidP="00CB41CB">
      <w:pPr>
        <w:pStyle w:val="cpCode"/>
      </w:pPr>
      <w:r>
        <w:t>string simplexml_element-&gt;asXML()</w:t>
      </w:r>
    </w:p>
    <w:p w14:paraId="62516AF4" w14:textId="77777777" w:rsidR="00CB41CB" w:rsidRDefault="00CB41CB" w:rsidP="00CB41CB">
      <w:pPr>
        <w:pStyle w:val="Textbody"/>
      </w:pPr>
      <w:r>
        <w:t xml:space="preserve">The following example </w:t>
      </w:r>
      <w:proofErr w:type="spellStart"/>
      <w:r>
        <w:t>echos</w:t>
      </w:r>
      <w:proofErr w:type="spellEnd"/>
      <w:r>
        <w:t xml:space="preserve"> the XML document with newline </w:t>
      </w:r>
      <w:proofErr w:type="spellStart"/>
      <w:r>
        <w:t>charqacters</w:t>
      </w:r>
      <w:proofErr w:type="spellEnd"/>
      <w:r>
        <w:t xml:space="preserve"> removed and special characters converted to XML </w:t>
      </w:r>
      <w:proofErr w:type="spellStart"/>
      <w:r>
        <w:t>emtities</w:t>
      </w:r>
      <w:proofErr w:type="spellEnd"/>
      <w:r>
        <w:t xml:space="preserve"> (so that you will see the tags in the browser):</w:t>
      </w:r>
    </w:p>
    <w:p w14:paraId="68810E92" w14:textId="77777777" w:rsidR="00CB41CB" w:rsidRDefault="00CB41CB" w:rsidP="00CB41CB">
      <w:pPr>
        <w:pStyle w:val="Textbody"/>
      </w:pPr>
    </w:p>
    <w:p w14:paraId="3A18E183" w14:textId="77777777" w:rsidR="00CB41CB" w:rsidRDefault="00CB41CB" w:rsidP="00CB41CB">
      <w:pPr>
        <w:pStyle w:val="cpCode"/>
      </w:pPr>
      <w:r>
        <w:t>&lt;?php</w:t>
      </w:r>
    </w:p>
    <w:p w14:paraId="67903CB3" w14:textId="77777777" w:rsidR="00CB41CB" w:rsidRDefault="00CB41CB" w:rsidP="00CB41CB">
      <w:pPr>
        <w:pStyle w:val="cpCode"/>
      </w:pPr>
      <w:r>
        <w:t xml:space="preserve">   $xml = simplexml_load_file("books.xml");</w:t>
      </w:r>
    </w:p>
    <w:p w14:paraId="23757E43" w14:textId="77777777" w:rsidR="00CB41CB" w:rsidRDefault="00CB41CB" w:rsidP="00CB41CB">
      <w:pPr>
        <w:pStyle w:val="cpCode"/>
      </w:pPr>
      <w:r>
        <w:t xml:space="preserve">   foreach($xml-&gt;book as $book) {</w:t>
      </w:r>
    </w:p>
    <w:p w14:paraId="6D79A502" w14:textId="77777777" w:rsidR="00CB41CB" w:rsidRDefault="00CB41CB" w:rsidP="00CB41CB">
      <w:pPr>
        <w:pStyle w:val="cpCode"/>
      </w:pPr>
      <w:r>
        <w:t xml:space="preserve">      echo $book-&gt;author." is ".$book-&gt;author-&gt;attributes().".&lt;br /&gt;";</w:t>
      </w:r>
    </w:p>
    <w:p w14:paraId="6EBC214E" w14:textId="77777777" w:rsidR="00CB41CB" w:rsidRDefault="00CB41CB" w:rsidP="00CB41CB">
      <w:pPr>
        <w:pStyle w:val="cpCode"/>
      </w:pPr>
      <w:r>
        <w:t xml:space="preserve">   }</w:t>
      </w:r>
    </w:p>
    <w:p w14:paraId="4256969C" w14:textId="77777777" w:rsidR="00CB41CB" w:rsidRDefault="00CB41CB" w:rsidP="00CB41CB">
      <w:pPr>
        <w:pStyle w:val="cpCode"/>
      </w:pPr>
      <w:r>
        <w:t>?&gt;</w:t>
      </w:r>
    </w:p>
    <w:p w14:paraId="0EDCC075" w14:textId="77777777" w:rsidR="00CB41CB" w:rsidRDefault="00CB41CB" w:rsidP="00CB41CB">
      <w:pPr>
        <w:pStyle w:val="Textbody"/>
      </w:pPr>
      <w:r>
        <w:t xml:space="preserve">The </w:t>
      </w:r>
      <w:r w:rsidRPr="00114E3E">
        <w:rPr>
          <w:rStyle w:val="ccterm"/>
        </w:rPr>
        <w:t>children</w:t>
      </w:r>
      <w:r>
        <w:t xml:space="preserve"> method returns the children of a node.</w:t>
      </w:r>
    </w:p>
    <w:p w14:paraId="45CFFD8E" w14:textId="77777777" w:rsidR="00CB41CB" w:rsidRDefault="00CB41CB" w:rsidP="00CB41CB">
      <w:pPr>
        <w:pStyle w:val="cpCode"/>
      </w:pPr>
      <w:r>
        <w:t>&lt;?php</w:t>
      </w:r>
    </w:p>
    <w:p w14:paraId="573EFB23" w14:textId="77777777" w:rsidR="00CB41CB" w:rsidRDefault="00CB41CB" w:rsidP="00CB41CB">
      <w:pPr>
        <w:pStyle w:val="cpCode"/>
      </w:pPr>
      <w:r>
        <w:tab/>
        <w:t>$xml = simplexml_load_file("books.xml");</w:t>
      </w:r>
    </w:p>
    <w:p w14:paraId="263563A7" w14:textId="77777777" w:rsidR="00CB41CB" w:rsidRDefault="00CB41CB" w:rsidP="00CB41CB">
      <w:pPr>
        <w:pStyle w:val="cpCode"/>
      </w:pPr>
      <w:r>
        <w:tab/>
        <w:t>foreach($xml-&gt;book[2]-&gt;cast-&gt;children() AS $character){</w:t>
      </w:r>
    </w:p>
    <w:p w14:paraId="693CD3C2" w14:textId="77777777" w:rsidR="00CB41CB" w:rsidRDefault="00CB41CB" w:rsidP="00CB41CB">
      <w:pPr>
        <w:pStyle w:val="cpCode"/>
      </w:pPr>
      <w:r>
        <w:tab/>
      </w:r>
      <w:r>
        <w:tab/>
        <w:t>echo "$character&lt;br /&gt;";</w:t>
      </w:r>
    </w:p>
    <w:p w14:paraId="5D94AE5D" w14:textId="77777777" w:rsidR="00CB41CB" w:rsidRDefault="00CB41CB" w:rsidP="00CB41CB">
      <w:pPr>
        <w:pStyle w:val="cpCode"/>
      </w:pPr>
      <w:r>
        <w:tab/>
        <w:t>}</w:t>
      </w:r>
    </w:p>
    <w:p w14:paraId="2BF20D6A" w14:textId="77777777" w:rsidR="00CB41CB" w:rsidRDefault="00CB41CB" w:rsidP="00CB41CB">
      <w:pPr>
        <w:pStyle w:val="cpCode"/>
      </w:pPr>
    </w:p>
    <w:p w14:paraId="7FF956FF" w14:textId="77777777" w:rsidR="00CB41CB" w:rsidRDefault="00CB41CB" w:rsidP="00CB41CB">
      <w:pPr>
        <w:pStyle w:val="cpCode"/>
      </w:pPr>
      <w:r>
        <w:t>?&gt;</w:t>
      </w:r>
    </w:p>
    <w:p w14:paraId="1B8B7D62" w14:textId="77777777" w:rsidR="00CB41CB" w:rsidRDefault="00CB41CB" w:rsidP="00CB41CB">
      <w:pPr>
        <w:pStyle w:val="Textbody"/>
      </w:pPr>
      <w:r>
        <w:t>525</w:t>
      </w:r>
    </w:p>
    <w:p w14:paraId="5155DF1C" w14:textId="77777777" w:rsidR="00CB41CB" w:rsidRDefault="00CB41CB" w:rsidP="00CB41CB">
      <w:pPr>
        <w:pStyle w:val="Textbody"/>
      </w:pPr>
      <w:r>
        <w:t xml:space="preserve">The </w:t>
      </w:r>
      <w:proofErr w:type="spellStart"/>
      <w:r w:rsidRPr="00114E3E">
        <w:rPr>
          <w:rStyle w:val="ccterm"/>
        </w:rPr>
        <w:t>xpath</w:t>
      </w:r>
      <w:proofErr w:type="spellEnd"/>
      <w:r>
        <w:t xml:space="preserve"> method allows you to identify nodes using </w:t>
      </w:r>
      <w:r w:rsidRPr="00114E3E">
        <w:rPr>
          <w:rStyle w:val="ccterm"/>
        </w:rPr>
        <w:t>XPath</w:t>
      </w:r>
      <w:r>
        <w:t>.</w:t>
      </w:r>
    </w:p>
    <w:p w14:paraId="665D0C16" w14:textId="77777777" w:rsidR="00CB41CB" w:rsidRDefault="00CB41CB" w:rsidP="00CB41CB">
      <w:pPr>
        <w:pStyle w:val="Textbody"/>
      </w:pPr>
    </w:p>
    <w:p w14:paraId="1AA59CCF" w14:textId="77777777" w:rsidR="00CB41CB" w:rsidRDefault="00CB41CB" w:rsidP="00CB41CB">
      <w:pPr>
        <w:pStyle w:val="cpCode"/>
      </w:pPr>
      <w:r>
        <w:t>Array simplexml_element-&gt;xpath(string path)</w:t>
      </w:r>
    </w:p>
    <w:p w14:paraId="5E7D6B7E" w14:textId="77777777" w:rsidR="00CB41CB" w:rsidRDefault="00CB41CB" w:rsidP="00CB41CB">
      <w:pPr>
        <w:pStyle w:val="Textbody"/>
      </w:pPr>
      <w:r>
        <w:t xml:space="preserve">The following lets us use the </w:t>
      </w:r>
      <w:r w:rsidRPr="00D74711">
        <w:rPr>
          <w:rStyle w:val="ccpath"/>
        </w:rPr>
        <w:t>/library/book/author</w:t>
      </w:r>
      <w:r>
        <w:t xml:space="preserve"> </w:t>
      </w:r>
      <w:proofErr w:type="spellStart"/>
      <w:r>
        <w:t>xpath</w:t>
      </w:r>
      <w:proofErr w:type="spellEnd"/>
      <w:r>
        <w:t xml:space="preserve"> expression to list all the authors:</w:t>
      </w:r>
    </w:p>
    <w:p w14:paraId="0C91A6C1" w14:textId="77777777" w:rsidR="00CB41CB" w:rsidRDefault="00CB41CB" w:rsidP="00CB41CB">
      <w:pPr>
        <w:pStyle w:val="cpCode"/>
      </w:pPr>
      <w:r>
        <w:t>&lt;?php</w:t>
      </w:r>
    </w:p>
    <w:p w14:paraId="4AB6F5C2" w14:textId="77777777" w:rsidR="00CB41CB" w:rsidRDefault="00CB41CB" w:rsidP="00CB41CB">
      <w:pPr>
        <w:pStyle w:val="cpCode"/>
      </w:pPr>
      <w:r>
        <w:tab/>
        <w:t>$xml = simplexml_load_file("books.xml");</w:t>
      </w:r>
    </w:p>
    <w:p w14:paraId="67FEDD6E" w14:textId="77777777" w:rsidR="00CB41CB" w:rsidRDefault="00CB41CB" w:rsidP="00CB41CB">
      <w:pPr>
        <w:pStyle w:val="cpCode"/>
      </w:pPr>
      <w:r>
        <w:tab/>
      </w:r>
    </w:p>
    <w:p w14:paraId="3781A984" w14:textId="77777777" w:rsidR="00CB41CB" w:rsidRDefault="00CB41CB" w:rsidP="00CB41CB">
      <w:pPr>
        <w:pStyle w:val="cpCode"/>
      </w:pPr>
      <w:r>
        <w:tab/>
        <w:t>$authors = $xml-&gt;xpath("/library/book/author");</w:t>
      </w:r>
    </w:p>
    <w:p w14:paraId="0450FDA8" w14:textId="77777777" w:rsidR="00CB41CB" w:rsidRDefault="00CB41CB" w:rsidP="00CB41CB">
      <w:pPr>
        <w:pStyle w:val="cpCode"/>
      </w:pPr>
      <w:r>
        <w:tab/>
        <w:t>foreach($authors AS $author){</w:t>
      </w:r>
    </w:p>
    <w:p w14:paraId="321FBB32" w14:textId="77777777" w:rsidR="00CB41CB" w:rsidRDefault="00CB41CB" w:rsidP="00CB41CB">
      <w:pPr>
        <w:pStyle w:val="cpCode"/>
      </w:pPr>
      <w:r>
        <w:tab/>
      </w:r>
      <w:r>
        <w:tab/>
        <w:t>echo "$author&lt;br /&gt;";</w:t>
      </w:r>
    </w:p>
    <w:p w14:paraId="065D4A9A" w14:textId="77777777" w:rsidR="00CB41CB" w:rsidRDefault="00CB41CB" w:rsidP="00CB41CB">
      <w:pPr>
        <w:pStyle w:val="cpCode"/>
      </w:pPr>
      <w:r>
        <w:tab/>
        <w:t>}</w:t>
      </w:r>
    </w:p>
    <w:p w14:paraId="4403BCD4" w14:textId="77777777" w:rsidR="00CB41CB" w:rsidRDefault="00CB41CB" w:rsidP="00CB41CB">
      <w:pPr>
        <w:pStyle w:val="cpCode"/>
      </w:pPr>
    </w:p>
    <w:p w14:paraId="5E6FE469" w14:textId="77777777" w:rsidR="00CB41CB" w:rsidRDefault="00CB41CB" w:rsidP="00CB41CB">
      <w:pPr>
        <w:pStyle w:val="cpCode"/>
      </w:pPr>
      <w:r>
        <w:t>?&gt;</w:t>
      </w:r>
    </w:p>
    <w:p w14:paraId="059A705B" w14:textId="77777777" w:rsidR="00CB41CB" w:rsidRDefault="00CB41CB" w:rsidP="00CB41CB">
      <w:pPr>
        <w:pStyle w:val="Textbody"/>
      </w:pPr>
      <w:r>
        <w:t>526</w:t>
      </w:r>
    </w:p>
    <w:p w14:paraId="10D50F3B" w14:textId="77777777" w:rsidR="00CB41CB" w:rsidRDefault="00CB41CB" w:rsidP="00CB41CB">
      <w:pPr>
        <w:pStyle w:val="Heading2"/>
      </w:pPr>
      <w:bookmarkStart w:id="44" w:name="_Toc102904146"/>
      <w:bookmarkStart w:id="45" w:name="_Toc102904507"/>
      <w:r>
        <w:t>MVC and the Zend Framework</w:t>
      </w:r>
      <w:bookmarkEnd w:id="44"/>
      <w:bookmarkEnd w:id="45"/>
    </w:p>
    <w:p w14:paraId="58B5F870" w14:textId="77777777" w:rsidR="00CB41CB" w:rsidRDefault="00CB41CB" w:rsidP="00CB41CB">
      <w:pPr>
        <w:pStyle w:val="Textbody"/>
      </w:pPr>
      <w:r>
        <w:t>Although Zend Framework is the newest of the frameworks discussed here, it is rapidly becoming the most popular of the framework solutions. 601</w:t>
      </w:r>
    </w:p>
    <w:p w14:paraId="5808CEC2" w14:textId="77777777" w:rsidR="00CB41CB" w:rsidRDefault="00CB41CB" w:rsidP="00CB41CB">
      <w:pPr>
        <w:pStyle w:val="Textbody"/>
      </w:pPr>
      <w:r>
        <w:t xml:space="preserve">The </w:t>
      </w:r>
      <w:r w:rsidRPr="00114E3E">
        <w:rPr>
          <w:rStyle w:val="ccterm"/>
        </w:rPr>
        <w:t>MVC</w:t>
      </w:r>
      <w:r>
        <w:t xml:space="preserve"> approach makes development more efficient by breaking the application into three distinct components:</w:t>
      </w:r>
    </w:p>
    <w:p w14:paraId="64F0BBCB" w14:textId="77777777" w:rsidR="00CB41CB" w:rsidRDefault="00CB41CB" w:rsidP="00CB41CB">
      <w:pPr>
        <w:pStyle w:val="Textbody"/>
        <w:numPr>
          <w:ilvl w:val="0"/>
          <w:numId w:val="73"/>
        </w:numPr>
      </w:pPr>
      <w:r>
        <w:t>Model</w:t>
      </w:r>
    </w:p>
    <w:p w14:paraId="02615A5A" w14:textId="77777777" w:rsidR="00CB41CB" w:rsidRDefault="00CB41CB" w:rsidP="00CB41CB">
      <w:pPr>
        <w:pStyle w:val="Textbody"/>
        <w:numPr>
          <w:ilvl w:val="0"/>
          <w:numId w:val="73"/>
        </w:numPr>
      </w:pPr>
      <w:r>
        <w:lastRenderedPageBreak/>
        <w:t>View</w:t>
      </w:r>
    </w:p>
    <w:p w14:paraId="6BD3EEFB" w14:textId="77777777" w:rsidR="00CB41CB" w:rsidRDefault="00CB41CB" w:rsidP="00CB41CB">
      <w:pPr>
        <w:pStyle w:val="Textbody"/>
        <w:numPr>
          <w:ilvl w:val="0"/>
          <w:numId w:val="73"/>
        </w:numPr>
      </w:pPr>
      <w:r>
        <w:t>Controller</w:t>
      </w:r>
    </w:p>
    <w:p w14:paraId="3C840D8B" w14:textId="77777777" w:rsidR="00CB41CB" w:rsidRDefault="00CB41CB" w:rsidP="00CB41CB">
      <w:pPr>
        <w:pStyle w:val="Textbody"/>
      </w:pPr>
      <w:r>
        <w:t>603</w:t>
      </w:r>
    </w:p>
    <w:p w14:paraId="31086FBA" w14:textId="77777777" w:rsidR="00CB41CB" w:rsidRDefault="00CB41CB" w:rsidP="00CB41CB">
      <w:pPr>
        <w:pStyle w:val="Textbody"/>
      </w:pPr>
      <w:r>
        <w:t xml:space="preserve">The </w:t>
      </w:r>
      <w:r w:rsidRPr="00114E3E">
        <w:rPr>
          <w:rStyle w:val="ccterm"/>
        </w:rPr>
        <w:t>model</w:t>
      </w:r>
      <w:r>
        <w:t xml:space="preserve"> defines the rules for the world or the process an application is intended to represent. 604</w:t>
      </w:r>
    </w:p>
    <w:p w14:paraId="2BB3116E" w14:textId="77777777" w:rsidR="00CB41CB" w:rsidRDefault="00CB41CB" w:rsidP="00CB41CB">
      <w:pPr>
        <w:pStyle w:val="Textbody"/>
      </w:pPr>
      <w:r>
        <w:t xml:space="preserve">The </w:t>
      </w:r>
      <w:r w:rsidRPr="00114E3E">
        <w:rPr>
          <w:rStyle w:val="ccterm"/>
        </w:rPr>
        <w:t>view</w:t>
      </w:r>
      <w:r>
        <w:t xml:space="preserve"> is responsible for formatting the data returned by the model and presenting it to the user.</w:t>
      </w:r>
    </w:p>
    <w:p w14:paraId="0FB08128" w14:textId="77777777" w:rsidR="00CB41CB" w:rsidRDefault="00CB41CB" w:rsidP="00CB41CB">
      <w:pPr>
        <w:pStyle w:val="Textbody"/>
      </w:pPr>
      <w:r>
        <w:t xml:space="preserve">The </w:t>
      </w:r>
      <w:r w:rsidRPr="00114E3E">
        <w:rPr>
          <w:rStyle w:val="ccterm"/>
        </w:rPr>
        <w:t>controller</w:t>
      </w:r>
      <w:r>
        <w:t xml:space="preserve"> is responsible for determining how the application should respond based on the events occurring inside the application space.</w:t>
      </w:r>
    </w:p>
    <w:p w14:paraId="015786FE" w14:textId="77777777" w:rsidR="00CB41CB" w:rsidRDefault="00CB41CB" w:rsidP="00CB41CB">
      <w:pPr>
        <w:pStyle w:val="Textbody"/>
      </w:pPr>
      <w:r>
        <w:t xml:space="preserve">A special controller called a </w:t>
      </w:r>
      <w:r w:rsidRPr="00114E3E">
        <w:rPr>
          <w:rStyle w:val="ccterm"/>
        </w:rPr>
        <w:t>front controller</w:t>
      </w:r>
      <w:r>
        <w:t xml:space="preserve"> is responsible for routing all requests to the appropriate controller and returning the response.</w:t>
      </w:r>
    </w:p>
    <w:p w14:paraId="15E27F3D" w14:textId="77777777" w:rsidR="00CB41CB" w:rsidRDefault="00CB41CB" w:rsidP="00CB41CB">
      <w:pPr>
        <w:pStyle w:val="Textbody"/>
      </w:pPr>
      <w:r>
        <w:t xml:space="preserve">The </w:t>
      </w:r>
      <w:proofErr w:type="spellStart"/>
      <w:r w:rsidRPr="00114E3E">
        <w:rPr>
          <w:rStyle w:val="ccterm"/>
        </w:rPr>
        <w:t>CakePHP</w:t>
      </w:r>
      <w:proofErr w:type="spellEnd"/>
      <w:r>
        <w:t xml:space="preserve"> framework (</w:t>
      </w:r>
      <w:hyperlink r:id="rId37" w:history="1">
        <w:r>
          <w:t>http://cakeforge.org</w:t>
        </w:r>
      </w:hyperlink>
      <w:r>
        <w:t>) is the framework that most closely resembles Ruby on Rails. 605</w:t>
      </w:r>
    </w:p>
    <w:p w14:paraId="2D380D25" w14:textId="77777777" w:rsidR="00CB41CB" w:rsidRDefault="00CB41CB" w:rsidP="00CB41CB">
      <w:pPr>
        <w:pStyle w:val="Textbody"/>
      </w:pPr>
      <w:proofErr w:type="spellStart"/>
      <w:r>
        <w:t>CakePHP</w:t>
      </w:r>
      <w:proofErr w:type="spellEnd"/>
      <w:r>
        <w:t xml:space="preserve"> was developed in 2005.  It has </w:t>
      </w:r>
      <w:proofErr w:type="spellStart"/>
      <w:proofErr w:type="gramStart"/>
      <w:r>
        <w:t>lead</w:t>
      </w:r>
      <w:proofErr w:type="spellEnd"/>
      <w:proofErr w:type="gramEnd"/>
      <w:r>
        <w:t xml:space="preserve"> to a the </w:t>
      </w:r>
      <w:r w:rsidRPr="00114E3E">
        <w:rPr>
          <w:rStyle w:val="ccterm"/>
        </w:rPr>
        <w:t>Cake Software Foundation</w:t>
      </w:r>
      <w:r>
        <w:t xml:space="preserve"> (</w:t>
      </w:r>
      <w:hyperlink r:id="rId38" w:history="1">
        <w:r>
          <w:t>http://www.cakefoundation.org</w:t>
        </w:r>
      </w:hyperlink>
      <w:r>
        <w:t>) and community repository (</w:t>
      </w:r>
      <w:hyperlink r:id="rId39" w:history="1">
        <w:r>
          <w:t>http://cakeforge.org</w:t>
        </w:r>
      </w:hyperlink>
      <w:r>
        <w:t>).</w:t>
      </w:r>
    </w:p>
    <w:p w14:paraId="5A5D1C72" w14:textId="77777777" w:rsidR="00CB41CB" w:rsidRDefault="00CB41CB" w:rsidP="00677A1C">
      <w:pPr>
        <w:pStyle w:val="cpNote"/>
      </w:pPr>
      <w:r>
        <w:t>Unlike the other frameworks discussed here, CakePHP can run on both PHP 4 and 5</w:t>
      </w:r>
    </w:p>
    <w:p w14:paraId="411914FF" w14:textId="77777777" w:rsidR="00CB41CB" w:rsidRDefault="00CB41CB" w:rsidP="00CB41CB">
      <w:pPr>
        <w:pStyle w:val="Textbody"/>
      </w:pPr>
      <w:r>
        <w:t>606</w:t>
      </w:r>
    </w:p>
    <w:p w14:paraId="7A47590B" w14:textId="77777777" w:rsidR="00CB41CB" w:rsidRDefault="00CB41CB" w:rsidP="00CB41CB">
      <w:pPr>
        <w:pStyle w:val="Textbody"/>
      </w:pPr>
    </w:p>
    <w:p w14:paraId="1E2FF61B" w14:textId="77777777" w:rsidR="00CB41CB" w:rsidRDefault="00CB41CB" w:rsidP="00CB41CB">
      <w:pPr>
        <w:pStyle w:val="Textbody"/>
      </w:pPr>
      <w:r>
        <w:t>Below is a partial listing the some of the feature-specific components:</w:t>
      </w:r>
    </w:p>
    <w:p w14:paraId="31012E12" w14:textId="77777777" w:rsidR="00CB41CB" w:rsidRDefault="00CB41CB" w:rsidP="00CB41CB">
      <w:pPr>
        <w:pStyle w:val="Heading6"/>
      </w:pPr>
      <w:bookmarkStart w:id="46" w:name="_Toc102904147"/>
      <w:r>
        <w:t>Table Partial Listing of Zend's Feature-Specific Components</w:t>
      </w:r>
      <w:bookmarkEnd w:id="46"/>
    </w:p>
    <w:tbl>
      <w:tblPr>
        <w:tblW w:w="5000" w:type="pct"/>
        <w:tblLayout w:type="fixed"/>
        <w:tblCellMar>
          <w:left w:w="10" w:type="dxa"/>
          <w:right w:w="10" w:type="dxa"/>
        </w:tblCellMar>
        <w:tblLook w:val="0000" w:firstRow="0" w:lastRow="0" w:firstColumn="0" w:lastColumn="0" w:noHBand="0" w:noVBand="0"/>
      </w:tblPr>
      <w:tblGrid>
        <w:gridCol w:w="1864"/>
        <w:gridCol w:w="7476"/>
      </w:tblGrid>
      <w:tr w:rsidR="00CB41CB" w14:paraId="1C050373" w14:textId="77777777" w:rsidTr="0056171C">
        <w:trPr>
          <w:tblHeader/>
        </w:trPr>
        <w:tc>
          <w:tcPr>
            <w:tcW w:w="1987" w:type="dxa"/>
            <w:tcBorders>
              <w:top w:val="single" w:sz="8" w:space="0" w:color="808080"/>
              <w:left w:val="single" w:sz="8" w:space="0" w:color="808080"/>
              <w:bottom w:val="single" w:sz="8" w:space="0" w:color="808080"/>
            </w:tcBorders>
            <w:tcMar>
              <w:top w:w="28" w:type="dxa"/>
              <w:left w:w="28" w:type="dxa"/>
              <w:bottom w:w="28" w:type="dxa"/>
              <w:right w:w="28" w:type="dxa"/>
            </w:tcMar>
          </w:tcPr>
          <w:p w14:paraId="15512E3A" w14:textId="77777777" w:rsidR="00CB41CB" w:rsidRDefault="00CB41CB" w:rsidP="0056171C">
            <w:pPr>
              <w:pStyle w:val="TableHeading"/>
              <w:jc w:val="left"/>
            </w:pPr>
            <w:r>
              <w:t>Component</w:t>
            </w:r>
          </w:p>
        </w:tc>
        <w:tc>
          <w:tcPr>
            <w:tcW w:w="7985"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tcPr>
          <w:p w14:paraId="666717B2" w14:textId="77777777" w:rsidR="00CB41CB" w:rsidRDefault="00CB41CB" w:rsidP="0056171C">
            <w:pPr>
              <w:pStyle w:val="TableHeading"/>
              <w:jc w:val="left"/>
            </w:pPr>
            <w:r>
              <w:t>Purpose</w:t>
            </w:r>
          </w:p>
        </w:tc>
      </w:tr>
      <w:tr w:rsidR="00CB41CB" w14:paraId="71CF56F8"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076208F4" w14:textId="77777777" w:rsidR="00CB41CB" w:rsidRDefault="00CB41CB" w:rsidP="0056171C">
            <w:pPr>
              <w:pStyle w:val="TableContents"/>
            </w:pPr>
            <w:proofErr w:type="spellStart"/>
            <w:r>
              <w:t>Zend_Amazon</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56FE38A1" w14:textId="77777777" w:rsidR="00CB41CB" w:rsidRDefault="00CB41CB" w:rsidP="0056171C">
            <w:pPr>
              <w:pStyle w:val="TableContents"/>
            </w:pPr>
            <w:r>
              <w:t>Facilitates interaction with Amazon E-Commerce Service.</w:t>
            </w:r>
          </w:p>
        </w:tc>
      </w:tr>
      <w:tr w:rsidR="00CB41CB" w14:paraId="1F42E3D1"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3A486A2C" w14:textId="77777777" w:rsidR="00CB41CB" w:rsidRDefault="00CB41CB" w:rsidP="0056171C">
            <w:pPr>
              <w:pStyle w:val="TableContents"/>
            </w:pPr>
            <w:proofErr w:type="spellStart"/>
            <w:r>
              <w:t>Zend_Cache</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71DDA0D" w14:textId="77777777" w:rsidR="00CB41CB" w:rsidRDefault="00CB41CB" w:rsidP="0056171C">
            <w:pPr>
              <w:pStyle w:val="TableContents"/>
            </w:pPr>
            <w:bookmarkStart w:id="47" w:name="and_APC"/>
            <w:bookmarkEnd w:id="47"/>
            <w:r>
              <w:t>Caches data into speedy backend adapters such as RAM, SQLite, and APC (Alternative PHP Cache).</w:t>
            </w:r>
          </w:p>
        </w:tc>
      </w:tr>
      <w:tr w:rsidR="00CB41CB" w14:paraId="40A0DC06"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642A7A27" w14:textId="77777777" w:rsidR="00CB41CB" w:rsidRDefault="00CB41CB" w:rsidP="0056171C">
            <w:pPr>
              <w:pStyle w:val="TableContents"/>
            </w:pPr>
            <w:proofErr w:type="spellStart"/>
            <w:r>
              <w:t>Zend_Config</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4C9D10F8" w14:textId="77777777" w:rsidR="00CB41CB" w:rsidRDefault="00CB41CB" w:rsidP="0056171C">
            <w:pPr>
              <w:pStyle w:val="TableContents"/>
            </w:pPr>
            <w:r>
              <w:t>Facilitates the management of application configuration parameters.</w:t>
            </w:r>
          </w:p>
        </w:tc>
      </w:tr>
      <w:tr w:rsidR="00CB41CB" w14:paraId="0512ED3F"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7625BB87" w14:textId="77777777" w:rsidR="00CB41CB" w:rsidRDefault="00CB41CB" w:rsidP="0056171C">
            <w:pPr>
              <w:pStyle w:val="TableContents"/>
            </w:pPr>
            <w:proofErr w:type="spellStart"/>
            <w:r>
              <w:t>Zend_Controller</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09812B8" w14:textId="77777777" w:rsidR="00CB41CB" w:rsidRDefault="00CB41CB" w:rsidP="0056171C">
            <w:pPr>
              <w:pStyle w:val="TableContents"/>
            </w:pPr>
            <w:r>
              <w:t>Manages the framework's controller component.</w:t>
            </w:r>
          </w:p>
        </w:tc>
      </w:tr>
      <w:tr w:rsidR="00CB41CB" w14:paraId="26F24B79"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4224398B" w14:textId="77777777" w:rsidR="00CB41CB" w:rsidRDefault="00CB41CB" w:rsidP="0056171C">
            <w:pPr>
              <w:pStyle w:val="TableContents"/>
            </w:pPr>
            <w:proofErr w:type="spellStart"/>
            <w:r>
              <w:t>Zend_Db</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2C0510F" w14:textId="77777777" w:rsidR="00CB41CB" w:rsidRDefault="00CB41CB" w:rsidP="0056171C">
            <w:pPr>
              <w:pStyle w:val="TableContents"/>
            </w:pPr>
            <w:r>
              <w:t>Drives the framework's PDO-based database API abstraction layer.</w:t>
            </w:r>
          </w:p>
        </w:tc>
      </w:tr>
      <w:tr w:rsidR="00CB41CB" w14:paraId="1F42342C"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38461C14" w14:textId="77777777" w:rsidR="00CB41CB" w:rsidRDefault="00CB41CB" w:rsidP="0056171C">
            <w:pPr>
              <w:pStyle w:val="TableContents"/>
            </w:pPr>
            <w:proofErr w:type="spellStart"/>
            <w:r>
              <w:t>Zend_Feed</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74B001CE" w14:textId="77777777" w:rsidR="00CB41CB" w:rsidRDefault="00CB41CB" w:rsidP="0056171C">
            <w:pPr>
              <w:pStyle w:val="TableContents"/>
            </w:pPr>
            <w:r>
              <w:t>Consumes RSS and Atom feeds.</w:t>
            </w:r>
          </w:p>
        </w:tc>
      </w:tr>
      <w:tr w:rsidR="00CB41CB" w14:paraId="27DE264A"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49D84B09" w14:textId="77777777" w:rsidR="00CB41CB" w:rsidRDefault="00CB41CB" w:rsidP="0056171C">
            <w:pPr>
              <w:pStyle w:val="TableContents"/>
            </w:pPr>
            <w:proofErr w:type="spellStart"/>
            <w:r>
              <w:t>Zend_Filter</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9C363F3" w14:textId="77777777" w:rsidR="00CB41CB" w:rsidRDefault="00CB41CB" w:rsidP="0056171C">
            <w:pPr>
              <w:pStyle w:val="TableContents"/>
            </w:pPr>
            <w:bookmarkStart w:id="48" w:name="including_the"/>
            <w:bookmarkEnd w:id="48"/>
            <w:r>
              <w:t xml:space="preserve">Facilitates the filtering and validation of data, including the ability to </w:t>
            </w:r>
            <w:r>
              <w:lastRenderedPageBreak/>
              <w:t>validate proper syntax for commonplace values such as e-mail addresses, credit card numbers, dates (according to ISO 8601 format), and phone numbers.</w:t>
            </w:r>
          </w:p>
        </w:tc>
      </w:tr>
      <w:tr w:rsidR="00CB41CB" w14:paraId="488EBAD1"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106FA387" w14:textId="77777777" w:rsidR="00CB41CB" w:rsidRDefault="00CB41CB" w:rsidP="0056171C">
            <w:pPr>
              <w:pStyle w:val="TableContents"/>
            </w:pPr>
            <w:proofErr w:type="spellStart"/>
            <w:r>
              <w:lastRenderedPageBreak/>
              <w:t>Zend_Filter_Input</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5E11FD3" w14:textId="77777777" w:rsidR="00CB41CB" w:rsidRDefault="00CB41CB" w:rsidP="0056171C">
            <w:pPr>
              <w:pStyle w:val="TableContents"/>
            </w:pPr>
            <w:r>
              <w:t xml:space="preserve">Relies upon the methods provided by </w:t>
            </w:r>
            <w:proofErr w:type="spellStart"/>
            <w:r>
              <w:t>Zend_Filter</w:t>
            </w:r>
            <w:proofErr w:type="spellEnd"/>
            <w:r>
              <w:t xml:space="preserve"> to filter input.</w:t>
            </w:r>
          </w:p>
        </w:tc>
      </w:tr>
      <w:tr w:rsidR="00CB41CB" w14:paraId="169C833D"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26A1C39C" w14:textId="77777777" w:rsidR="00CB41CB" w:rsidRDefault="00CB41CB" w:rsidP="0056171C">
            <w:pPr>
              <w:pStyle w:val="TableContents"/>
            </w:pPr>
            <w:proofErr w:type="spellStart"/>
            <w:r>
              <w:t>Zend_Gdata</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6DA0FCA" w14:textId="77777777" w:rsidR="00CB41CB" w:rsidRDefault="00CB41CB" w:rsidP="0056171C">
            <w:pPr>
              <w:pStyle w:val="TableContents"/>
            </w:pPr>
            <w:bookmarkStart w:id="49" w:name="Google_Notebook"/>
            <w:bookmarkEnd w:id="49"/>
            <w:r>
              <w:t>Provides an interface to several of Google's services, including, among others, Google Blogger, Google Calendar, and Google Notebook.</w:t>
            </w:r>
          </w:p>
        </w:tc>
      </w:tr>
      <w:tr w:rsidR="00CB41CB" w14:paraId="36D4F629"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0D63803F" w14:textId="77777777" w:rsidR="00CB41CB" w:rsidRDefault="00CB41CB" w:rsidP="0056171C">
            <w:pPr>
              <w:pStyle w:val="TableContents"/>
            </w:pPr>
            <w:proofErr w:type="spellStart"/>
            <w:r>
              <w:t>Zend_HTTP_Client</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3D3BB67F" w14:textId="77777777" w:rsidR="00CB41CB" w:rsidRDefault="00CB41CB" w:rsidP="0056171C">
            <w:pPr>
              <w:pStyle w:val="TableContents"/>
            </w:pPr>
            <w:bookmarkStart w:id="50" w:name="DELETE_requests"/>
            <w:bookmarkEnd w:id="50"/>
            <w:r>
              <w:t>Performs HTTP requests. Presently capable of executing GET, POST, PUT, and DELETE requests.</w:t>
            </w:r>
          </w:p>
        </w:tc>
      </w:tr>
      <w:tr w:rsidR="00CB41CB" w14:paraId="535280EB"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22F45C70" w14:textId="77777777" w:rsidR="00CB41CB" w:rsidRDefault="00CB41CB" w:rsidP="0056171C">
            <w:pPr>
              <w:pStyle w:val="TableContents"/>
            </w:pPr>
            <w:proofErr w:type="spellStart"/>
            <w:r>
              <w:t>Zend_Json</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138AEA7D" w14:textId="77777777" w:rsidR="00CB41CB" w:rsidRDefault="00CB41CB" w:rsidP="0056171C">
            <w:pPr>
              <w:pStyle w:val="TableContents"/>
            </w:pPr>
            <w:bookmarkStart w:id="51" w:name="PHP_by"/>
            <w:bookmarkEnd w:id="51"/>
            <w:r>
              <w:t xml:space="preserve">Facilitates interaction between JavaScript and PHP by serializing PHP data to JSON (JavaScript Object Notation) and vice versa. See </w:t>
            </w:r>
            <w:hyperlink r:id="rId40" w:history="1">
              <w:r>
                <w:t>http://www.json.org/</w:t>
              </w:r>
            </w:hyperlink>
            <w:r>
              <w:t xml:space="preserve"> for more information about JSON.</w:t>
            </w:r>
          </w:p>
        </w:tc>
      </w:tr>
      <w:tr w:rsidR="00CB41CB" w14:paraId="4FDED36D"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1F28AA77" w14:textId="77777777" w:rsidR="00CB41CB" w:rsidRDefault="00CB41CB" w:rsidP="0056171C">
            <w:pPr>
              <w:pStyle w:val="TableContents"/>
            </w:pPr>
            <w:proofErr w:type="spellStart"/>
            <w:r>
              <w:t>Zend_Log</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76204AB4" w14:textId="77777777" w:rsidR="00CB41CB" w:rsidRDefault="00CB41CB" w:rsidP="0056171C">
            <w:pPr>
              <w:pStyle w:val="TableContents"/>
            </w:pPr>
            <w:r>
              <w:t>Facilitates application logging.</w:t>
            </w:r>
          </w:p>
        </w:tc>
      </w:tr>
      <w:tr w:rsidR="00CB41CB" w14:paraId="146CF340"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3261D623" w14:textId="77777777" w:rsidR="00CB41CB" w:rsidRDefault="00CB41CB" w:rsidP="0056171C">
            <w:pPr>
              <w:pStyle w:val="TableContents"/>
            </w:pPr>
            <w:proofErr w:type="spellStart"/>
            <w:r>
              <w:t>Zend_Mail</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E60D8E0" w14:textId="77777777" w:rsidR="00CB41CB" w:rsidRDefault="00CB41CB" w:rsidP="0056171C">
            <w:pPr>
              <w:pStyle w:val="TableContents"/>
            </w:pPr>
            <w:r>
              <w:t>Sends text and MIME-compliant e-mail.</w:t>
            </w:r>
          </w:p>
        </w:tc>
      </w:tr>
      <w:tr w:rsidR="00CB41CB" w14:paraId="583718F5"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32BCAB0D" w14:textId="77777777" w:rsidR="00CB41CB" w:rsidRDefault="00CB41CB" w:rsidP="0056171C">
            <w:pPr>
              <w:pStyle w:val="TableContents"/>
            </w:pPr>
            <w:proofErr w:type="spellStart"/>
            <w:r>
              <w:t>Zend_Mime</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AFAF289" w14:textId="77777777" w:rsidR="00CB41CB" w:rsidRDefault="00CB41CB" w:rsidP="0056171C">
            <w:pPr>
              <w:pStyle w:val="TableContents"/>
            </w:pPr>
            <w:r>
              <w:t>Parses MIME messages.</w:t>
            </w:r>
          </w:p>
        </w:tc>
      </w:tr>
      <w:tr w:rsidR="00CB41CB" w14:paraId="2E63CC94"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54C548C4" w14:textId="77777777" w:rsidR="00CB41CB" w:rsidRDefault="00CB41CB" w:rsidP="0056171C">
            <w:pPr>
              <w:pStyle w:val="TableContents"/>
            </w:pPr>
            <w:proofErr w:type="spellStart"/>
            <w:r>
              <w:t>Zend_Pdf</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F857845" w14:textId="77777777" w:rsidR="00CB41CB" w:rsidRDefault="00CB41CB" w:rsidP="0056171C">
            <w:pPr>
              <w:pStyle w:val="TableContents"/>
            </w:pPr>
            <w:r>
              <w:t>Creates PDF documents.</w:t>
            </w:r>
          </w:p>
        </w:tc>
      </w:tr>
      <w:tr w:rsidR="00CB41CB" w14:paraId="4BE8C211"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45AC179E" w14:textId="77777777" w:rsidR="00CB41CB" w:rsidRDefault="00CB41CB" w:rsidP="0056171C">
            <w:pPr>
              <w:pStyle w:val="TableContents"/>
            </w:pPr>
            <w:proofErr w:type="spellStart"/>
            <w:r>
              <w:t>Zend_Search_Lucene</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7612D7AB" w14:textId="77777777" w:rsidR="00CB41CB" w:rsidRDefault="00CB41CB" w:rsidP="0056171C">
            <w:pPr>
              <w:pStyle w:val="TableContents"/>
            </w:pPr>
            <w:r>
              <w:t>Facilitates search engine development using the Lucene library.</w:t>
            </w:r>
          </w:p>
        </w:tc>
      </w:tr>
      <w:tr w:rsidR="00CB41CB" w14:paraId="0495585D"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3B69E543" w14:textId="77777777" w:rsidR="00CB41CB" w:rsidRDefault="00CB41CB" w:rsidP="0056171C">
            <w:pPr>
              <w:pStyle w:val="TableContents"/>
            </w:pPr>
            <w:proofErr w:type="spellStart"/>
            <w:r>
              <w:t>Zend_Service_Amazon</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88D0212" w14:textId="77777777" w:rsidR="00CB41CB" w:rsidRDefault="00CB41CB" w:rsidP="0056171C">
            <w:pPr>
              <w:pStyle w:val="TableContents"/>
            </w:pPr>
            <w:r>
              <w:t>Facilitates interaction with the Amazon Web Services API.</w:t>
            </w:r>
          </w:p>
        </w:tc>
      </w:tr>
      <w:tr w:rsidR="00CB41CB" w14:paraId="3191943C"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706BA9DF" w14:textId="77777777" w:rsidR="00CB41CB" w:rsidRDefault="00CB41CB" w:rsidP="0056171C">
            <w:pPr>
              <w:pStyle w:val="TableContents"/>
            </w:pPr>
            <w:proofErr w:type="spellStart"/>
            <w:r>
              <w:t>Zend_Service_Flickr</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D60B1CA" w14:textId="77777777" w:rsidR="00CB41CB" w:rsidRDefault="00CB41CB" w:rsidP="0056171C">
            <w:pPr>
              <w:pStyle w:val="TableContents"/>
            </w:pPr>
            <w:r>
              <w:t>Facilitates interaction with the Flickr Web Services API.</w:t>
            </w:r>
          </w:p>
        </w:tc>
      </w:tr>
      <w:tr w:rsidR="00CB41CB" w14:paraId="190196E2"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38F09365" w14:textId="77777777" w:rsidR="00CB41CB" w:rsidRDefault="00CB41CB" w:rsidP="0056171C">
            <w:pPr>
              <w:pStyle w:val="TableContents"/>
            </w:pPr>
            <w:proofErr w:type="spellStart"/>
            <w:r>
              <w:t>Zend_Service_Yahoo</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00535C1E" w14:textId="77777777" w:rsidR="00CB41CB" w:rsidRDefault="00CB41CB" w:rsidP="0056171C">
            <w:pPr>
              <w:pStyle w:val="TableContents"/>
            </w:pPr>
            <w:r>
              <w:t>Facilitates interaction with the Yahoo! Web Services API.</w:t>
            </w:r>
          </w:p>
        </w:tc>
      </w:tr>
      <w:tr w:rsidR="00CB41CB" w14:paraId="58682E6B"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6D06277A" w14:textId="77777777" w:rsidR="00CB41CB" w:rsidRDefault="00CB41CB" w:rsidP="0056171C">
            <w:pPr>
              <w:pStyle w:val="TableContents"/>
            </w:pPr>
            <w:proofErr w:type="spellStart"/>
            <w:r>
              <w:t>Zend_View</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2025778D" w14:textId="77777777" w:rsidR="00CB41CB" w:rsidRDefault="00CB41CB" w:rsidP="0056171C">
            <w:pPr>
              <w:pStyle w:val="TableContents"/>
            </w:pPr>
            <w:r>
              <w:t>Manages the framework's view component.</w:t>
            </w:r>
          </w:p>
        </w:tc>
      </w:tr>
      <w:tr w:rsidR="00CB41CB" w14:paraId="793AD53A" w14:textId="77777777" w:rsidTr="0056171C">
        <w:tc>
          <w:tcPr>
            <w:tcW w:w="1987" w:type="dxa"/>
            <w:tcBorders>
              <w:left w:val="single" w:sz="8" w:space="0" w:color="808080"/>
              <w:bottom w:val="single" w:sz="8" w:space="0" w:color="808080"/>
            </w:tcBorders>
            <w:tcMar>
              <w:top w:w="28" w:type="dxa"/>
              <w:left w:w="28" w:type="dxa"/>
              <w:bottom w:w="28" w:type="dxa"/>
              <w:right w:w="28" w:type="dxa"/>
            </w:tcMar>
          </w:tcPr>
          <w:p w14:paraId="2FC9A2AD" w14:textId="77777777" w:rsidR="00CB41CB" w:rsidRDefault="00CB41CB" w:rsidP="0056171C">
            <w:pPr>
              <w:pStyle w:val="TableContents"/>
            </w:pPr>
            <w:proofErr w:type="spellStart"/>
            <w:r>
              <w:t>Zend_XmlRpc</w:t>
            </w:r>
            <w:proofErr w:type="spellEnd"/>
          </w:p>
        </w:tc>
        <w:tc>
          <w:tcPr>
            <w:tcW w:w="7985" w:type="dxa"/>
            <w:tcBorders>
              <w:left w:val="single" w:sz="8" w:space="0" w:color="808080"/>
              <w:bottom w:val="single" w:sz="8" w:space="0" w:color="808080"/>
              <w:right w:val="single" w:sz="8" w:space="0" w:color="808080"/>
            </w:tcBorders>
            <w:tcMar>
              <w:top w:w="28" w:type="dxa"/>
              <w:left w:w="28" w:type="dxa"/>
              <w:bottom w:w="28" w:type="dxa"/>
              <w:right w:w="28" w:type="dxa"/>
            </w:tcMar>
          </w:tcPr>
          <w:p w14:paraId="65729E96" w14:textId="77777777" w:rsidR="00CB41CB" w:rsidRDefault="00CB41CB" w:rsidP="0056171C">
            <w:pPr>
              <w:pStyle w:val="TableContents"/>
            </w:pPr>
            <w:r>
              <w:t>Provides support for consuming and serving XML-RPC implementations.</w:t>
            </w:r>
          </w:p>
        </w:tc>
      </w:tr>
    </w:tbl>
    <w:p w14:paraId="6113121F" w14:textId="77777777" w:rsidR="00CB41CB" w:rsidRDefault="00CB41CB" w:rsidP="00CB41CB">
      <w:pPr>
        <w:pStyle w:val="Table"/>
      </w:pPr>
      <w:r>
        <w:lastRenderedPageBreak/>
        <w:t>Table 2: Partial listing of feature specific components</w:t>
      </w:r>
    </w:p>
    <w:p w14:paraId="33AB1970" w14:textId="77777777" w:rsidR="00CB41CB" w:rsidRDefault="00CB41CB" w:rsidP="00CB41CB">
      <w:pPr>
        <w:pStyle w:val="Textbody"/>
      </w:pPr>
    </w:p>
    <w:p w14:paraId="45FB9FED" w14:textId="77777777" w:rsidR="00CB41CB" w:rsidRDefault="00CB41CB" w:rsidP="00CB41CB">
      <w:pPr>
        <w:pStyle w:val="Textbody"/>
      </w:pPr>
      <w:r>
        <w:t xml:space="preserve">The </w:t>
      </w:r>
      <w:r w:rsidRPr="00114E3E">
        <w:rPr>
          <w:rStyle w:val="ccterm"/>
        </w:rPr>
        <w:t>Zend Framework</w:t>
      </w:r>
      <w:r>
        <w:t xml:space="preserve"> is fostered by Zend Technologies (</w:t>
      </w:r>
      <w:hyperlink r:id="rId41" w:history="1">
        <w:r>
          <w:t>http://www.zend.com/</w:t>
        </w:r>
      </w:hyperlink>
      <w:r>
        <w:t>). 607</w:t>
      </w:r>
    </w:p>
    <w:p w14:paraId="61331073" w14:textId="77777777" w:rsidR="00CB41CB" w:rsidRDefault="00CB41CB" w:rsidP="00CB41CB">
      <w:pPr>
        <w:pStyle w:val="Textbody"/>
      </w:pPr>
      <w:proofErr w:type="spellStart"/>
      <w:r w:rsidRPr="00114E3E">
        <w:rPr>
          <w:rStyle w:val="ccterm"/>
        </w:rPr>
        <w:t>Zend_Db</w:t>
      </w:r>
      <w:proofErr w:type="spellEnd"/>
      <w:r>
        <w:t xml:space="preserve"> drives the frameworks PDO-based database API abstraction layer. 608</w:t>
      </w:r>
    </w:p>
    <w:p w14:paraId="7F0B054F" w14:textId="77777777" w:rsidR="00CB41CB" w:rsidRDefault="00CB41CB" w:rsidP="00CB41CB">
      <w:pPr>
        <w:pStyle w:val="Textbody"/>
      </w:pPr>
      <w:proofErr w:type="spellStart"/>
      <w:r w:rsidRPr="00114E3E">
        <w:rPr>
          <w:rStyle w:val="ccterm"/>
        </w:rPr>
        <w:t>Zend_Filter</w:t>
      </w:r>
      <w:proofErr w:type="spellEnd"/>
      <w:r>
        <w:t xml:space="preserve"> facilitates the filtering and validation of data (such as email addresses, credit card numbers, etc.).</w:t>
      </w:r>
    </w:p>
    <w:p w14:paraId="64D7995D" w14:textId="77777777" w:rsidR="00CB41CB" w:rsidRDefault="00CB41CB" w:rsidP="00CB41CB">
      <w:pPr>
        <w:pStyle w:val="Textbody"/>
      </w:pPr>
      <w:r>
        <w:t xml:space="preserve">You can download the framework from </w:t>
      </w:r>
      <w:hyperlink r:id="rId42" w:history="1">
        <w:r>
          <w:t>http://framework.zend.com/download</w:t>
        </w:r>
      </w:hyperlink>
      <w:r>
        <w:t>.</w:t>
      </w:r>
    </w:p>
    <w:p w14:paraId="3E2373C1" w14:textId="77777777" w:rsidR="00CB41CB" w:rsidRDefault="00CB41CB" w:rsidP="00CB41CB">
      <w:pPr>
        <w:pStyle w:val="Textbody"/>
      </w:pPr>
      <w:r>
        <w:t xml:space="preserve"> When you unpack the archive, only the </w:t>
      </w:r>
      <w:r w:rsidRPr="00D74711">
        <w:rPr>
          <w:rStyle w:val="ccpath"/>
        </w:rPr>
        <w:t>/library</w:t>
      </w:r>
      <w:r>
        <w:t xml:space="preserve"> directory is relevant.  You might want to change the name to something easy to reference like </w:t>
      </w:r>
      <w:proofErr w:type="spellStart"/>
      <w:r>
        <w:t>zfw</w:t>
      </w:r>
      <w:proofErr w:type="spellEnd"/>
      <w:r>
        <w:t>. 609</w:t>
      </w:r>
    </w:p>
    <w:p w14:paraId="711C8D53" w14:textId="77777777" w:rsidR="00CB41CB" w:rsidRDefault="00CB41CB" w:rsidP="00CB41CB">
      <w:pPr>
        <w:pStyle w:val="Textbody"/>
      </w:pPr>
      <w:r>
        <w:t xml:space="preserve">We will need to use </w:t>
      </w:r>
      <w:proofErr w:type="spellStart"/>
      <w:r>
        <w:t>mod_rewire</w:t>
      </w:r>
      <w:proofErr w:type="spellEnd"/>
      <w:r>
        <w:t>, modifying .</w:t>
      </w:r>
      <w:proofErr w:type="spellStart"/>
      <w:r>
        <w:t>htaccess</w:t>
      </w:r>
      <w:proofErr w:type="spellEnd"/>
      <w:r>
        <w:t xml:space="preserve"> to something like this:</w:t>
      </w:r>
    </w:p>
    <w:p w14:paraId="6F669DAA" w14:textId="77777777" w:rsidR="00CB41CB" w:rsidRDefault="00CB41CB" w:rsidP="00CB41CB">
      <w:pPr>
        <w:pStyle w:val="cpCode"/>
      </w:pPr>
      <w:r>
        <w:t>RewriteEngine on</w:t>
      </w:r>
    </w:p>
    <w:p w14:paraId="4EBB6DFB" w14:textId="77777777" w:rsidR="00CB41CB" w:rsidRDefault="00CB41CB" w:rsidP="00CB41CB">
      <w:pPr>
        <w:pStyle w:val="cpCode"/>
      </w:pPr>
    </w:p>
    <w:p w14:paraId="07770D54" w14:textId="77777777" w:rsidR="00CB41CB" w:rsidRDefault="00CB41CB" w:rsidP="00CB41CB">
      <w:pPr>
        <w:pStyle w:val="cpCode"/>
      </w:pPr>
      <w:r>
        <w:t>RewriteRule !\.(js|ico|gif|jpg|png|css)$ index.php</w:t>
      </w:r>
    </w:p>
    <w:p w14:paraId="7D470C81" w14:textId="77777777" w:rsidR="00CB41CB" w:rsidRDefault="00CB41CB" w:rsidP="00677A1C">
      <w:pPr>
        <w:pStyle w:val="cpNote"/>
      </w:pPr>
      <w:r>
        <w:t xml:space="preserve">On Windows, mod_rewire is disabled by default.  You need to open httpd.conf and uncomment </w:t>
      </w:r>
      <w:r>
        <w:rPr>
          <w:rStyle w:val="cccode"/>
        </w:rPr>
        <w:t>LoadModule require_module modules/mod_require.so</w:t>
      </w:r>
      <w:r>
        <w:t xml:space="preserve">. You also need to update the appropriate </w:t>
      </w:r>
      <w:r>
        <w:rPr>
          <w:rStyle w:val="cccode"/>
        </w:rPr>
        <w:t>AllowOverride</w:t>
      </w:r>
      <w:r>
        <w:t xml:space="preserve"> directive to allow .htaccess files to be used, then restart Apache.</w:t>
      </w:r>
    </w:p>
    <w:p w14:paraId="29B7AB86" w14:textId="77777777" w:rsidR="00CB41CB" w:rsidRDefault="00CB41CB" w:rsidP="00CB41CB">
      <w:pPr>
        <w:pStyle w:val="Textbody"/>
      </w:pPr>
      <w:r>
        <w:t>610</w:t>
      </w:r>
    </w:p>
    <w:p w14:paraId="063BF47F" w14:textId="77777777" w:rsidR="00CB41CB" w:rsidRDefault="00CB41CB" w:rsidP="00CB41CB">
      <w:pPr>
        <w:pStyle w:val="Textbody"/>
      </w:pPr>
      <w:r>
        <w:t xml:space="preserve">You may also want to add the /library </w:t>
      </w:r>
      <w:proofErr w:type="spellStart"/>
      <w:r>
        <w:t>directiory</w:t>
      </w:r>
      <w:proofErr w:type="spellEnd"/>
      <w:r>
        <w:t xml:space="preserve"> to the </w:t>
      </w:r>
      <w:proofErr w:type="spellStart"/>
      <w:r w:rsidRPr="00D74711">
        <w:rPr>
          <w:rStyle w:val="ccpath"/>
        </w:rPr>
        <w:t>include_path</w:t>
      </w:r>
      <w:proofErr w:type="spellEnd"/>
      <w:r>
        <w:t xml:space="preserve"> variable in php.ini.</w:t>
      </w:r>
    </w:p>
    <w:p w14:paraId="451F642F" w14:textId="77777777" w:rsidR="00CB41CB" w:rsidRDefault="00CB41CB" w:rsidP="00CB41CB">
      <w:pPr>
        <w:pStyle w:val="Textbody"/>
      </w:pPr>
      <w:r>
        <w:t xml:space="preserve">By default, the Zend Framework relies on a highly organized application directory structure known as the </w:t>
      </w:r>
      <w:r w:rsidRPr="00114E3E">
        <w:rPr>
          <w:rStyle w:val="ccterm"/>
        </w:rPr>
        <w:t>conventional modular directory structure</w:t>
      </w:r>
      <w:r>
        <w:t xml:space="preserve">. Its most basic structure looks like this: </w:t>
      </w:r>
      <w:proofErr w:type="gramStart"/>
      <w:r>
        <w:t>611</w:t>
      </w:r>
      <w:proofErr w:type="gramEnd"/>
    </w:p>
    <w:p w14:paraId="605333D1" w14:textId="77777777" w:rsidR="00CB41CB" w:rsidRDefault="00CB41CB" w:rsidP="00CB41CB">
      <w:pPr>
        <w:pStyle w:val="Textbody"/>
        <w:numPr>
          <w:ilvl w:val="0"/>
          <w:numId w:val="74"/>
        </w:numPr>
      </w:pPr>
      <w:r>
        <w:t>web server document root</w:t>
      </w:r>
    </w:p>
    <w:p w14:paraId="72F7C379" w14:textId="77777777" w:rsidR="00CB41CB" w:rsidRDefault="00CB41CB" w:rsidP="00CB41CB">
      <w:pPr>
        <w:pStyle w:val="Textbody"/>
        <w:numPr>
          <w:ilvl w:val="1"/>
          <w:numId w:val="74"/>
        </w:numPr>
      </w:pPr>
      <w:proofErr w:type="spellStart"/>
      <w:r>
        <w:t>index.php</w:t>
      </w:r>
      <w:proofErr w:type="spellEnd"/>
    </w:p>
    <w:p w14:paraId="2612DE0A" w14:textId="77777777" w:rsidR="00CB41CB" w:rsidRDefault="00CB41CB" w:rsidP="00CB41CB">
      <w:pPr>
        <w:pStyle w:val="Textbody"/>
        <w:numPr>
          <w:ilvl w:val="1"/>
          <w:numId w:val="74"/>
        </w:numPr>
      </w:pPr>
      <w:r>
        <w:t>application</w:t>
      </w:r>
    </w:p>
    <w:p w14:paraId="3CDCDA75" w14:textId="77777777" w:rsidR="00CB41CB" w:rsidRDefault="00CB41CB" w:rsidP="00CB41CB">
      <w:pPr>
        <w:pStyle w:val="Textbody"/>
        <w:numPr>
          <w:ilvl w:val="2"/>
          <w:numId w:val="74"/>
        </w:numPr>
      </w:pPr>
      <w:r>
        <w:t>modules</w:t>
      </w:r>
    </w:p>
    <w:p w14:paraId="7FB59683" w14:textId="77777777" w:rsidR="00CB41CB" w:rsidRDefault="00CB41CB" w:rsidP="00CB41CB">
      <w:pPr>
        <w:pStyle w:val="Textbody"/>
        <w:numPr>
          <w:ilvl w:val="3"/>
          <w:numId w:val="74"/>
        </w:numPr>
      </w:pPr>
      <w:r>
        <w:t>default</w:t>
      </w:r>
    </w:p>
    <w:p w14:paraId="745C21E3" w14:textId="77777777" w:rsidR="00CB41CB" w:rsidRDefault="00CB41CB" w:rsidP="00CB41CB">
      <w:pPr>
        <w:pStyle w:val="Textbody"/>
        <w:numPr>
          <w:ilvl w:val="4"/>
          <w:numId w:val="74"/>
        </w:numPr>
      </w:pPr>
      <w:r>
        <w:t>controllers</w:t>
      </w:r>
    </w:p>
    <w:p w14:paraId="0D8CFCE0" w14:textId="77777777" w:rsidR="00CB41CB" w:rsidRDefault="00CB41CB" w:rsidP="00CB41CB">
      <w:pPr>
        <w:pStyle w:val="Textbody"/>
        <w:numPr>
          <w:ilvl w:val="4"/>
          <w:numId w:val="74"/>
        </w:numPr>
      </w:pPr>
      <w:r>
        <w:t>views</w:t>
      </w:r>
    </w:p>
    <w:p w14:paraId="74CDD724" w14:textId="77777777" w:rsidR="00CB41CB" w:rsidRDefault="00CB41CB" w:rsidP="00CB41CB">
      <w:pPr>
        <w:pStyle w:val="Textbody"/>
        <w:numPr>
          <w:ilvl w:val="5"/>
          <w:numId w:val="74"/>
        </w:numPr>
      </w:pPr>
      <w:r>
        <w:t>scripts</w:t>
      </w:r>
    </w:p>
    <w:p w14:paraId="17C38202" w14:textId="77777777" w:rsidR="00CB41CB" w:rsidRDefault="00CB41CB" w:rsidP="00CB41CB">
      <w:pPr>
        <w:pStyle w:val="Textbody"/>
      </w:pPr>
      <w:r>
        <w:t>This structure opens the possibility to manage multiple hosted MVC applications within the same location.</w:t>
      </w:r>
    </w:p>
    <w:p w14:paraId="425F3901" w14:textId="77777777" w:rsidR="00CB41CB" w:rsidRDefault="00CB41CB" w:rsidP="00CB41CB">
      <w:pPr>
        <w:pStyle w:val="Textbody"/>
      </w:pPr>
      <w:r>
        <w:t>Note in the following simple structure that there are three controllers, each matching up to a corresponding view directory:</w:t>
      </w:r>
    </w:p>
    <w:p w14:paraId="5A1AB0A1" w14:textId="77777777" w:rsidR="00CB41CB" w:rsidRDefault="00CB41CB" w:rsidP="00CB41CB">
      <w:pPr>
        <w:pStyle w:val="Textbody"/>
        <w:numPr>
          <w:ilvl w:val="0"/>
          <w:numId w:val="75"/>
        </w:numPr>
      </w:pPr>
      <w:r>
        <w:t>web server document root</w:t>
      </w:r>
    </w:p>
    <w:p w14:paraId="4CF70573" w14:textId="77777777" w:rsidR="00CB41CB" w:rsidRDefault="00CB41CB" w:rsidP="00CB41CB">
      <w:pPr>
        <w:pStyle w:val="Textbody"/>
        <w:numPr>
          <w:ilvl w:val="1"/>
          <w:numId w:val="74"/>
        </w:numPr>
      </w:pPr>
      <w:proofErr w:type="spellStart"/>
      <w:r>
        <w:lastRenderedPageBreak/>
        <w:t>index.php</w:t>
      </w:r>
      <w:proofErr w:type="spellEnd"/>
    </w:p>
    <w:p w14:paraId="3B98FB5F" w14:textId="77777777" w:rsidR="00CB41CB" w:rsidRDefault="00CB41CB" w:rsidP="00CB41CB">
      <w:pPr>
        <w:pStyle w:val="Textbody"/>
        <w:numPr>
          <w:ilvl w:val="1"/>
          <w:numId w:val="74"/>
        </w:numPr>
      </w:pPr>
      <w:r>
        <w:t>application/</w:t>
      </w:r>
    </w:p>
    <w:p w14:paraId="76F0493E" w14:textId="77777777" w:rsidR="00CB41CB" w:rsidRDefault="00CB41CB" w:rsidP="00CB41CB">
      <w:pPr>
        <w:pStyle w:val="Textbody"/>
        <w:numPr>
          <w:ilvl w:val="2"/>
          <w:numId w:val="74"/>
        </w:numPr>
      </w:pPr>
      <w:r>
        <w:t>modules/</w:t>
      </w:r>
    </w:p>
    <w:p w14:paraId="7B36D8A4" w14:textId="77777777" w:rsidR="00CB41CB" w:rsidRDefault="00CB41CB" w:rsidP="00CB41CB">
      <w:pPr>
        <w:pStyle w:val="Textbody"/>
        <w:numPr>
          <w:ilvl w:val="3"/>
          <w:numId w:val="74"/>
        </w:numPr>
      </w:pPr>
      <w:r>
        <w:t>default/</w:t>
      </w:r>
    </w:p>
    <w:p w14:paraId="0221F502" w14:textId="77777777" w:rsidR="00CB41CB" w:rsidRDefault="00CB41CB" w:rsidP="00CB41CB">
      <w:pPr>
        <w:pStyle w:val="Textbody"/>
        <w:numPr>
          <w:ilvl w:val="4"/>
          <w:numId w:val="74"/>
        </w:numPr>
      </w:pPr>
      <w:r>
        <w:t>controllers/</w:t>
      </w:r>
    </w:p>
    <w:p w14:paraId="6BC0F0B7" w14:textId="77777777" w:rsidR="00CB41CB" w:rsidRDefault="00CB41CB" w:rsidP="00CB41CB">
      <w:pPr>
        <w:pStyle w:val="Textbody"/>
        <w:numPr>
          <w:ilvl w:val="5"/>
          <w:numId w:val="74"/>
        </w:numPr>
      </w:pPr>
      <w:proofErr w:type="spellStart"/>
      <w:r>
        <w:t>IndexController.php</w:t>
      </w:r>
      <w:proofErr w:type="spellEnd"/>
    </w:p>
    <w:p w14:paraId="63DF9604" w14:textId="77777777" w:rsidR="00CB41CB" w:rsidRDefault="00CB41CB" w:rsidP="00CB41CB">
      <w:pPr>
        <w:pStyle w:val="Textbody"/>
        <w:numPr>
          <w:ilvl w:val="5"/>
          <w:numId w:val="74"/>
        </w:numPr>
      </w:pPr>
      <w:proofErr w:type="spellStart"/>
      <w:r>
        <w:t>BookController.php</w:t>
      </w:r>
      <w:proofErr w:type="spellEnd"/>
    </w:p>
    <w:p w14:paraId="138AF9D6" w14:textId="77777777" w:rsidR="00CB41CB" w:rsidRDefault="00CB41CB" w:rsidP="00CB41CB">
      <w:pPr>
        <w:pStyle w:val="Textbody"/>
        <w:numPr>
          <w:ilvl w:val="5"/>
          <w:numId w:val="74"/>
        </w:numPr>
      </w:pPr>
      <w:proofErr w:type="spellStart"/>
      <w:r>
        <w:t>AboutController.php</w:t>
      </w:r>
      <w:proofErr w:type="spellEnd"/>
    </w:p>
    <w:p w14:paraId="559F4D2C" w14:textId="77777777" w:rsidR="00CB41CB" w:rsidRDefault="00CB41CB" w:rsidP="00CB41CB">
      <w:pPr>
        <w:pStyle w:val="Textbody"/>
        <w:numPr>
          <w:ilvl w:val="4"/>
          <w:numId w:val="74"/>
        </w:numPr>
      </w:pPr>
      <w:r>
        <w:t>views/</w:t>
      </w:r>
    </w:p>
    <w:p w14:paraId="5B60874B" w14:textId="77777777" w:rsidR="00CB41CB" w:rsidRDefault="00CB41CB" w:rsidP="00CB41CB">
      <w:pPr>
        <w:pStyle w:val="Textbody"/>
        <w:numPr>
          <w:ilvl w:val="5"/>
          <w:numId w:val="74"/>
        </w:numPr>
      </w:pPr>
      <w:r>
        <w:t>footer.phtml</w:t>
      </w:r>
    </w:p>
    <w:p w14:paraId="2133412F" w14:textId="77777777" w:rsidR="00CB41CB" w:rsidRDefault="00CB41CB" w:rsidP="00CB41CB">
      <w:pPr>
        <w:pStyle w:val="Textbody"/>
        <w:numPr>
          <w:ilvl w:val="5"/>
          <w:numId w:val="74"/>
        </w:numPr>
      </w:pPr>
      <w:r>
        <w:t>header.phtml</w:t>
      </w:r>
    </w:p>
    <w:p w14:paraId="465861FE" w14:textId="77777777" w:rsidR="00CB41CB" w:rsidRDefault="00CB41CB" w:rsidP="00CB41CB">
      <w:pPr>
        <w:pStyle w:val="Textbody"/>
        <w:numPr>
          <w:ilvl w:val="5"/>
          <w:numId w:val="74"/>
        </w:numPr>
      </w:pPr>
      <w:r>
        <w:t>scripts/</w:t>
      </w:r>
    </w:p>
    <w:p w14:paraId="47B436C6" w14:textId="77777777" w:rsidR="00CB41CB" w:rsidRDefault="00CB41CB" w:rsidP="00CB41CB">
      <w:pPr>
        <w:pStyle w:val="Textbody"/>
        <w:numPr>
          <w:ilvl w:val="6"/>
          <w:numId w:val="74"/>
        </w:numPr>
      </w:pPr>
      <w:r>
        <w:t>about/</w:t>
      </w:r>
    </w:p>
    <w:p w14:paraId="67A61A2D" w14:textId="77777777" w:rsidR="00CB41CB" w:rsidRDefault="00CB41CB" w:rsidP="00CB41CB">
      <w:pPr>
        <w:pStyle w:val="Textbody"/>
        <w:numPr>
          <w:ilvl w:val="7"/>
          <w:numId w:val="74"/>
        </w:numPr>
      </w:pPr>
      <w:r>
        <w:t>contact.phtml</w:t>
      </w:r>
    </w:p>
    <w:p w14:paraId="6A471ECA" w14:textId="77777777" w:rsidR="00CB41CB" w:rsidRDefault="00CB41CB" w:rsidP="00CB41CB">
      <w:pPr>
        <w:pStyle w:val="Textbody"/>
        <w:numPr>
          <w:ilvl w:val="7"/>
          <w:numId w:val="74"/>
        </w:numPr>
      </w:pPr>
      <w:r>
        <w:t>index.phtml</w:t>
      </w:r>
    </w:p>
    <w:p w14:paraId="4575218B" w14:textId="77777777" w:rsidR="00CB41CB" w:rsidRDefault="00CB41CB" w:rsidP="00CB41CB">
      <w:pPr>
        <w:pStyle w:val="Textbody"/>
        <w:numPr>
          <w:ilvl w:val="6"/>
          <w:numId w:val="74"/>
        </w:numPr>
      </w:pPr>
      <w:r>
        <w:t>book/</w:t>
      </w:r>
    </w:p>
    <w:p w14:paraId="3994BC7F" w14:textId="77777777" w:rsidR="00CB41CB" w:rsidRDefault="00CB41CB" w:rsidP="00CB41CB">
      <w:pPr>
        <w:pStyle w:val="Textbody"/>
        <w:numPr>
          <w:ilvl w:val="7"/>
          <w:numId w:val="74"/>
        </w:numPr>
      </w:pPr>
      <w:r>
        <w:t>index.phtml</w:t>
      </w:r>
    </w:p>
    <w:p w14:paraId="1A10164D" w14:textId="77777777" w:rsidR="00CB41CB" w:rsidRDefault="00CB41CB" w:rsidP="00CB41CB">
      <w:pPr>
        <w:pStyle w:val="Textbody"/>
        <w:numPr>
          <w:ilvl w:val="7"/>
          <w:numId w:val="74"/>
        </w:numPr>
      </w:pPr>
      <w:r>
        <w:t>toc.phtml</w:t>
      </w:r>
    </w:p>
    <w:p w14:paraId="76344A5B" w14:textId="77777777" w:rsidR="00CB41CB" w:rsidRDefault="00CB41CB" w:rsidP="00CB41CB">
      <w:pPr>
        <w:pStyle w:val="Textbody"/>
        <w:numPr>
          <w:ilvl w:val="6"/>
          <w:numId w:val="74"/>
        </w:numPr>
      </w:pPr>
      <w:r>
        <w:t>index/</w:t>
      </w:r>
    </w:p>
    <w:p w14:paraId="4F1582B6" w14:textId="77777777" w:rsidR="00CB41CB" w:rsidRDefault="00CB41CB" w:rsidP="00CB41CB">
      <w:pPr>
        <w:pStyle w:val="Textbody"/>
        <w:numPr>
          <w:ilvl w:val="7"/>
          <w:numId w:val="74"/>
        </w:numPr>
      </w:pPr>
      <w:r>
        <w:t>index.phtml</w:t>
      </w:r>
    </w:p>
    <w:p w14:paraId="0744717D" w14:textId="77777777" w:rsidR="00CB41CB" w:rsidRDefault="00CB41CB" w:rsidP="00CB41CB">
      <w:pPr>
        <w:pStyle w:val="Textbody"/>
      </w:pPr>
      <w:r>
        <w:t>Although not covered here, you can change the default directory structure if it doesn't fit your needs. 612</w:t>
      </w:r>
    </w:p>
    <w:p w14:paraId="67C27511" w14:textId="77777777" w:rsidR="00CB41CB" w:rsidRDefault="00CB41CB" w:rsidP="00CB41CB">
      <w:pPr>
        <w:pStyle w:val="Textbody"/>
      </w:pPr>
      <w:r>
        <w:t xml:space="preserve">To avoid editing php.ini, I added the following code to the beginning of the </w:t>
      </w:r>
      <w:proofErr w:type="spellStart"/>
      <w:r>
        <w:t>index.php</w:t>
      </w:r>
      <w:proofErr w:type="spellEnd"/>
      <w:r>
        <w:t xml:space="preserve"> file:</w:t>
      </w:r>
    </w:p>
    <w:p w14:paraId="2A11F0E8" w14:textId="77777777" w:rsidR="00CB41CB" w:rsidRDefault="00CB41CB" w:rsidP="00CB41CB">
      <w:pPr>
        <w:pStyle w:val="cpCode"/>
      </w:pPr>
      <w:r>
        <w:rPr>
          <w:color w:val="000000"/>
        </w:rPr>
        <w:t>ini_set(</w:t>
      </w:r>
      <w:r>
        <w:t>'include_path'</w:t>
      </w:r>
      <w:r>
        <w:rPr>
          <w:color w:val="000000"/>
        </w:rPr>
        <w:t>,ini_get(</w:t>
      </w:r>
      <w:r>
        <w:t>'include_path'</w:t>
      </w:r>
      <w:r>
        <w:rPr>
          <w:color w:val="000000"/>
        </w:rPr>
        <w:t xml:space="preserve">) . </w:t>
      </w:r>
      <w:r>
        <w:t xml:space="preserve">':' </w:t>
      </w:r>
      <w:r>
        <w:rPr>
          <w:color w:val="000000"/>
        </w:rPr>
        <w:t xml:space="preserve">. </w:t>
      </w:r>
      <w:r>
        <w:t>'/var/www/library/'</w:t>
      </w:r>
      <w:r>
        <w:rPr>
          <w:color w:val="000000"/>
        </w:rPr>
        <w:t>);</w:t>
      </w:r>
    </w:p>
    <w:p w14:paraId="0D53C50F" w14:textId="77777777" w:rsidR="00CB41CB" w:rsidRDefault="00CB41CB" w:rsidP="00CB41CB">
      <w:pPr>
        <w:pStyle w:val="Textbody"/>
      </w:pPr>
      <w:r>
        <w:t xml:space="preserve">The following is the </w:t>
      </w:r>
      <w:proofErr w:type="spellStart"/>
      <w:r>
        <w:t>index.php</w:t>
      </w:r>
      <w:proofErr w:type="spellEnd"/>
      <w:r>
        <w:t xml:space="preserve"> file used in the book example:</w:t>
      </w:r>
    </w:p>
    <w:p w14:paraId="61BB7C95" w14:textId="77777777" w:rsidR="00CB41CB" w:rsidRDefault="00CB41CB" w:rsidP="00CB41CB">
      <w:pPr>
        <w:pStyle w:val="cpCode"/>
      </w:pPr>
      <w:r>
        <w:t>&lt;?php</w:t>
      </w:r>
    </w:p>
    <w:p w14:paraId="70A73971" w14:textId="77777777" w:rsidR="00CB41CB" w:rsidRDefault="00CB41CB" w:rsidP="00CB41CB">
      <w:pPr>
        <w:pStyle w:val="cpCode"/>
      </w:pPr>
    </w:p>
    <w:p w14:paraId="5A5391AB" w14:textId="77777777" w:rsidR="00CB41CB" w:rsidRDefault="00CB41CB" w:rsidP="00CB41CB">
      <w:pPr>
        <w:pStyle w:val="cpCode"/>
      </w:pPr>
      <w:r>
        <w:t xml:space="preserve">    // Load the Front Controller class</w:t>
      </w:r>
    </w:p>
    <w:p w14:paraId="5308436F" w14:textId="77777777" w:rsidR="00CB41CB" w:rsidRDefault="00CB41CB" w:rsidP="00CB41CB">
      <w:pPr>
        <w:pStyle w:val="cpCode"/>
      </w:pPr>
      <w:r>
        <w:t xml:space="preserve">    require_once('Zend/Controller/Front.php');</w:t>
      </w:r>
    </w:p>
    <w:p w14:paraId="7F0FCBE4" w14:textId="77777777" w:rsidR="00CB41CB" w:rsidRDefault="00CB41CB" w:rsidP="00CB41CB">
      <w:pPr>
        <w:pStyle w:val="cpCode"/>
      </w:pPr>
    </w:p>
    <w:p w14:paraId="1C0DF07A" w14:textId="77777777" w:rsidR="00CB41CB" w:rsidRDefault="00CB41CB" w:rsidP="00CB41CB">
      <w:pPr>
        <w:pStyle w:val="cpCode"/>
      </w:pPr>
    </w:p>
    <w:p w14:paraId="5DCF3B88" w14:textId="77777777" w:rsidR="00CB41CB" w:rsidRDefault="00CB41CB" w:rsidP="00CB41CB">
      <w:pPr>
        <w:pStyle w:val="cpCode"/>
      </w:pPr>
      <w:r>
        <w:t>// Instantiate an instance of the Front Controller Class</w:t>
      </w:r>
    </w:p>
    <w:p w14:paraId="722BA79F" w14:textId="77777777" w:rsidR="00CB41CB" w:rsidRDefault="00CB41CB" w:rsidP="00CB41CB">
      <w:pPr>
        <w:pStyle w:val="cpCode"/>
      </w:pPr>
      <w:r>
        <w:t xml:space="preserve">    $frontController = Zend_Controller_Front::getInstance();</w:t>
      </w:r>
    </w:p>
    <w:p w14:paraId="0FCA6917" w14:textId="77777777" w:rsidR="00CB41CB" w:rsidRDefault="00CB41CB" w:rsidP="00CB41CB">
      <w:pPr>
        <w:pStyle w:val="cpCode"/>
      </w:pPr>
    </w:p>
    <w:p w14:paraId="632E413D" w14:textId="77777777" w:rsidR="00CB41CB" w:rsidRDefault="00CB41CB" w:rsidP="00CB41CB">
      <w:pPr>
        <w:pStyle w:val="cpCode"/>
      </w:pPr>
      <w:r>
        <w:t xml:space="preserve">    // Point to the module directory</w:t>
      </w:r>
    </w:p>
    <w:p w14:paraId="0089AF9C" w14:textId="77777777" w:rsidR="00CB41CB" w:rsidRDefault="00CB41CB" w:rsidP="00CB41CB">
      <w:pPr>
        <w:pStyle w:val="cpCode"/>
      </w:pPr>
      <w:r>
        <w:t xml:space="preserve">    $frontController-&gt;addModuleDirectory('./application/modules');</w:t>
      </w:r>
    </w:p>
    <w:p w14:paraId="3D229D1C" w14:textId="77777777" w:rsidR="00CB41CB" w:rsidRDefault="00CB41CB" w:rsidP="00CB41CB">
      <w:pPr>
        <w:pStyle w:val="cpCode"/>
      </w:pPr>
    </w:p>
    <w:p w14:paraId="73F1FFCE" w14:textId="77777777" w:rsidR="00CB41CB" w:rsidRDefault="00CB41CB" w:rsidP="00CB41CB">
      <w:pPr>
        <w:pStyle w:val="cpCode"/>
      </w:pPr>
      <w:r>
        <w:t xml:space="preserve">    // Throw exceptions (useful during debugging)</w:t>
      </w:r>
    </w:p>
    <w:p w14:paraId="25EF75D4" w14:textId="77777777" w:rsidR="00CB41CB" w:rsidRDefault="00CB41CB" w:rsidP="00CB41CB">
      <w:pPr>
        <w:pStyle w:val="cpCode"/>
      </w:pPr>
      <w:r>
        <w:t xml:space="preserve">    $frontController-&gt;throwExceptions(TRUE );</w:t>
      </w:r>
    </w:p>
    <w:p w14:paraId="6E880062" w14:textId="77777777" w:rsidR="00CB41CB" w:rsidRDefault="00CB41CB" w:rsidP="00CB41CB">
      <w:pPr>
        <w:pStyle w:val="cpCode"/>
      </w:pPr>
    </w:p>
    <w:p w14:paraId="72839C8B" w14:textId="77777777" w:rsidR="00CB41CB" w:rsidRDefault="00CB41CB" w:rsidP="00CB41CB">
      <w:pPr>
        <w:pStyle w:val="cpCode"/>
      </w:pPr>
      <w:r>
        <w:t xml:space="preserve">    // Start the Front Controller</w:t>
      </w:r>
    </w:p>
    <w:p w14:paraId="3E1984E5" w14:textId="77777777" w:rsidR="00CB41CB" w:rsidRDefault="00CB41CB" w:rsidP="00CB41CB">
      <w:pPr>
        <w:pStyle w:val="cpCode"/>
      </w:pPr>
      <w:r>
        <w:t xml:space="preserve">    $frontController-&gt;dispatch();</w:t>
      </w:r>
    </w:p>
    <w:p w14:paraId="740C1D87" w14:textId="77777777" w:rsidR="00CB41CB" w:rsidRDefault="00CB41CB" w:rsidP="00CB41CB">
      <w:pPr>
        <w:pStyle w:val="cpCode"/>
      </w:pPr>
    </w:p>
    <w:p w14:paraId="0FD5CA2B" w14:textId="77777777" w:rsidR="00CB41CB" w:rsidRDefault="00CB41CB" w:rsidP="00CB41CB">
      <w:pPr>
        <w:pStyle w:val="cpCode"/>
      </w:pPr>
      <w:r>
        <w:t>?&gt;</w:t>
      </w:r>
    </w:p>
    <w:p w14:paraId="17B98C7F" w14:textId="77777777" w:rsidR="00CB41CB" w:rsidRDefault="00CB41CB" w:rsidP="00CB41CB">
      <w:pPr>
        <w:pStyle w:val="Textbody"/>
      </w:pPr>
      <w:r>
        <w:t>613</w:t>
      </w:r>
    </w:p>
    <w:p w14:paraId="444F9271" w14:textId="77777777" w:rsidR="00CB41CB" w:rsidRDefault="00CB41CB" w:rsidP="00CB41CB">
      <w:pPr>
        <w:pStyle w:val="Textbody"/>
      </w:pPr>
      <w:r>
        <w:t xml:space="preserve">It is assumed that the application will reside in the root directory of the site.  If this isn't the case and you need to override the default behavior, see the </w:t>
      </w:r>
      <w:proofErr w:type="spellStart"/>
      <w:r w:rsidRPr="00114E3E">
        <w:rPr>
          <w:rStyle w:val="ccterm"/>
        </w:rPr>
        <w:t>setBaseUrl</w:t>
      </w:r>
      <w:proofErr w:type="spellEnd"/>
      <w:r>
        <w:t xml:space="preserve"> method.</w:t>
      </w:r>
    </w:p>
    <w:p w14:paraId="3BB1DCA2" w14:textId="77777777" w:rsidR="00CB41CB" w:rsidRDefault="00CB41CB" w:rsidP="00CB41CB">
      <w:pPr>
        <w:pStyle w:val="Textbody"/>
      </w:pPr>
      <w:r>
        <w:t>The default controller class (</w:t>
      </w:r>
      <w:proofErr w:type="spellStart"/>
      <w:r>
        <w:t>IndexController.php</w:t>
      </w:r>
      <w:proofErr w:type="spellEnd"/>
      <w:r>
        <w:t>) is as follows:</w:t>
      </w:r>
    </w:p>
    <w:p w14:paraId="3169F5B0" w14:textId="77777777" w:rsidR="00CB41CB" w:rsidRDefault="00CB41CB" w:rsidP="00CB41CB">
      <w:pPr>
        <w:pStyle w:val="cpCode"/>
      </w:pPr>
      <w:r>
        <w:t>&lt;?php</w:t>
      </w:r>
    </w:p>
    <w:p w14:paraId="49033BAD" w14:textId="77777777" w:rsidR="00CB41CB" w:rsidRDefault="00CB41CB" w:rsidP="00CB41CB">
      <w:pPr>
        <w:pStyle w:val="cpCode"/>
      </w:pPr>
    </w:p>
    <w:p w14:paraId="1C15346A" w14:textId="77777777" w:rsidR="00CB41CB" w:rsidRDefault="00CB41CB" w:rsidP="00CB41CB">
      <w:pPr>
        <w:pStyle w:val="cpCode"/>
      </w:pPr>
      <w:r>
        <w:t xml:space="preserve">    // Load the Zend_Controller_Action class</w:t>
      </w:r>
    </w:p>
    <w:p w14:paraId="748894CE" w14:textId="77777777" w:rsidR="00CB41CB" w:rsidRDefault="00CB41CB" w:rsidP="00CB41CB">
      <w:pPr>
        <w:pStyle w:val="cpCode"/>
      </w:pPr>
      <w:r>
        <w:t xml:space="preserve">    require_once('Zend/Controller/Action.php');</w:t>
      </w:r>
    </w:p>
    <w:p w14:paraId="36C19BEC" w14:textId="77777777" w:rsidR="00CB41CB" w:rsidRDefault="00CB41CB" w:rsidP="00CB41CB">
      <w:pPr>
        <w:pStyle w:val="cpCode"/>
      </w:pPr>
    </w:p>
    <w:p w14:paraId="3C877497" w14:textId="77777777" w:rsidR="00CB41CB" w:rsidRDefault="00CB41CB" w:rsidP="00CB41CB">
      <w:pPr>
        <w:pStyle w:val="cpCode"/>
      </w:pPr>
      <w:r>
        <w:t xml:space="preserve">    class IndexController extends Zend_Controller_Action</w:t>
      </w:r>
    </w:p>
    <w:p w14:paraId="3390A61D" w14:textId="77777777" w:rsidR="00CB41CB" w:rsidRDefault="00CB41CB" w:rsidP="00CB41CB">
      <w:pPr>
        <w:pStyle w:val="cpCode"/>
      </w:pPr>
      <w:r>
        <w:t xml:space="preserve">    {</w:t>
      </w:r>
    </w:p>
    <w:p w14:paraId="4F417788" w14:textId="77777777" w:rsidR="00CB41CB" w:rsidRDefault="00CB41CB" w:rsidP="00CB41CB">
      <w:pPr>
        <w:pStyle w:val="cpCode"/>
      </w:pPr>
    </w:p>
    <w:p w14:paraId="1D9383CF" w14:textId="77777777" w:rsidR="00CB41CB" w:rsidRDefault="00CB41CB" w:rsidP="00CB41CB">
      <w:pPr>
        <w:pStyle w:val="cpCode"/>
      </w:pPr>
    </w:p>
    <w:p w14:paraId="3F346927" w14:textId="77777777" w:rsidR="00CB41CB" w:rsidRDefault="00CB41CB" w:rsidP="00CB41CB">
      <w:pPr>
        <w:pStyle w:val="cpCode"/>
      </w:pPr>
      <w:r>
        <w:t>// Accessed through http://www.example.com/</w:t>
      </w:r>
    </w:p>
    <w:p w14:paraId="58B2C58C" w14:textId="77777777" w:rsidR="00CB41CB" w:rsidRDefault="00CB41CB" w:rsidP="00CB41CB">
      <w:pPr>
        <w:pStyle w:val="cpCode"/>
      </w:pPr>
      <w:r>
        <w:t xml:space="preserve">        public function indexAction()</w:t>
      </w:r>
    </w:p>
    <w:p w14:paraId="5D517788" w14:textId="77777777" w:rsidR="00CB41CB" w:rsidRDefault="00CB41CB" w:rsidP="00CB41CB">
      <w:pPr>
        <w:pStyle w:val="cpCode"/>
      </w:pPr>
      <w:r>
        <w:t xml:space="preserve">        {</w:t>
      </w:r>
    </w:p>
    <w:p w14:paraId="196376EC" w14:textId="77777777" w:rsidR="00CB41CB" w:rsidRDefault="00CB41CB" w:rsidP="00CB41CB">
      <w:pPr>
        <w:pStyle w:val="cpCode"/>
      </w:pPr>
      <w:r>
        <w:t xml:space="preserve">            $this-&gt;view-&gt;title = "Welcome to Our Chess Club Web Site!";</w:t>
      </w:r>
    </w:p>
    <w:p w14:paraId="17D5FF66" w14:textId="77777777" w:rsidR="00CB41CB" w:rsidRDefault="00CB41CB" w:rsidP="00CB41CB">
      <w:pPr>
        <w:pStyle w:val="cpCode"/>
      </w:pPr>
      <w:r>
        <w:t xml:space="preserve">        }</w:t>
      </w:r>
    </w:p>
    <w:p w14:paraId="07B3A05C" w14:textId="77777777" w:rsidR="00CB41CB" w:rsidRDefault="00CB41CB" w:rsidP="00CB41CB">
      <w:pPr>
        <w:pStyle w:val="cpCode"/>
      </w:pPr>
    </w:p>
    <w:p w14:paraId="111B94A9" w14:textId="77777777" w:rsidR="00CB41CB" w:rsidRDefault="00CB41CB" w:rsidP="00CB41CB">
      <w:pPr>
        <w:pStyle w:val="cpCode"/>
      </w:pPr>
      <w:r>
        <w:t xml:space="preserve">    }</w:t>
      </w:r>
    </w:p>
    <w:p w14:paraId="6A22C373" w14:textId="77777777" w:rsidR="00CB41CB" w:rsidRDefault="00CB41CB" w:rsidP="00CB41CB">
      <w:pPr>
        <w:pStyle w:val="cpCode"/>
      </w:pPr>
    </w:p>
    <w:p w14:paraId="52B10B7C" w14:textId="77777777" w:rsidR="00CB41CB" w:rsidRDefault="00CB41CB" w:rsidP="00CB41CB">
      <w:pPr>
        <w:pStyle w:val="cpCode"/>
      </w:pPr>
      <w:r>
        <w:t>?&gt;</w:t>
      </w:r>
    </w:p>
    <w:p w14:paraId="6D1285C9" w14:textId="77777777" w:rsidR="00CB41CB" w:rsidRDefault="00CB41CB" w:rsidP="00CB41CB">
      <w:pPr>
        <w:pStyle w:val="Textbody"/>
      </w:pPr>
      <w:r>
        <w:t xml:space="preserve">We then created </w:t>
      </w:r>
      <w:proofErr w:type="spellStart"/>
      <w:r>
        <w:t>AboutController.php</w:t>
      </w:r>
      <w:proofErr w:type="spellEnd"/>
      <w:r>
        <w:t>:</w:t>
      </w:r>
    </w:p>
    <w:p w14:paraId="7AA365E1" w14:textId="77777777" w:rsidR="00CB41CB" w:rsidRDefault="00CB41CB" w:rsidP="00CB41CB">
      <w:pPr>
        <w:pStyle w:val="cpCode"/>
      </w:pPr>
      <w:r>
        <w:t>&lt;?php</w:t>
      </w:r>
    </w:p>
    <w:p w14:paraId="69885E4C" w14:textId="77777777" w:rsidR="00CB41CB" w:rsidRDefault="00CB41CB" w:rsidP="00CB41CB">
      <w:pPr>
        <w:pStyle w:val="cpCode"/>
      </w:pPr>
      <w:r>
        <w:t xml:space="preserve"> </w:t>
      </w:r>
    </w:p>
    <w:p w14:paraId="2F9689AA" w14:textId="77777777" w:rsidR="00CB41CB" w:rsidRDefault="00CB41CB" w:rsidP="00CB41CB">
      <w:pPr>
        <w:pStyle w:val="cpCode"/>
      </w:pPr>
      <w:r>
        <w:t xml:space="preserve">    // Load the Zend_Controller_Action class</w:t>
      </w:r>
    </w:p>
    <w:p w14:paraId="3D2C027E" w14:textId="77777777" w:rsidR="00CB41CB" w:rsidRDefault="00CB41CB" w:rsidP="00CB41CB">
      <w:pPr>
        <w:pStyle w:val="cpCode"/>
      </w:pPr>
      <w:r>
        <w:t xml:space="preserve">    require_once('Zend/Controller/Action.php');</w:t>
      </w:r>
    </w:p>
    <w:p w14:paraId="5C687D67" w14:textId="77777777" w:rsidR="00CB41CB" w:rsidRDefault="00CB41CB" w:rsidP="00CB41CB">
      <w:pPr>
        <w:pStyle w:val="cpCode"/>
      </w:pPr>
    </w:p>
    <w:p w14:paraId="2F9FCC42" w14:textId="77777777" w:rsidR="00CB41CB" w:rsidRDefault="00CB41CB" w:rsidP="00CB41CB">
      <w:pPr>
        <w:pStyle w:val="cpCode"/>
      </w:pPr>
      <w:r>
        <w:t xml:space="preserve">    class AboutController extends Zend_Controller_Action</w:t>
      </w:r>
    </w:p>
    <w:p w14:paraId="206BD2C6" w14:textId="77777777" w:rsidR="00CB41CB" w:rsidRDefault="00CB41CB" w:rsidP="00CB41CB">
      <w:pPr>
        <w:pStyle w:val="cpCode"/>
      </w:pPr>
      <w:r>
        <w:t xml:space="preserve">    {</w:t>
      </w:r>
    </w:p>
    <w:p w14:paraId="6381C4C1" w14:textId="77777777" w:rsidR="00CB41CB" w:rsidRDefault="00CB41CB" w:rsidP="00CB41CB">
      <w:pPr>
        <w:pStyle w:val="cpCode"/>
      </w:pPr>
    </w:p>
    <w:p w14:paraId="0465FD41" w14:textId="77777777" w:rsidR="00CB41CB" w:rsidRDefault="00CB41CB" w:rsidP="00CB41CB">
      <w:pPr>
        <w:pStyle w:val="cpCode"/>
      </w:pPr>
      <w:r>
        <w:t xml:space="preserve">    // Accessed through http://www.example.com/about/</w:t>
      </w:r>
    </w:p>
    <w:p w14:paraId="57B1519F" w14:textId="77777777" w:rsidR="00CB41CB" w:rsidRDefault="00CB41CB" w:rsidP="00CB41CB">
      <w:pPr>
        <w:pStyle w:val="cpCode"/>
      </w:pPr>
      <w:r>
        <w:t xml:space="preserve">    public function indexAction()</w:t>
      </w:r>
    </w:p>
    <w:p w14:paraId="489524A4" w14:textId="77777777" w:rsidR="00CB41CB" w:rsidRDefault="00CB41CB" w:rsidP="00CB41CB">
      <w:pPr>
        <w:pStyle w:val="cpCode"/>
      </w:pPr>
      <w:r>
        <w:t xml:space="preserve">    {</w:t>
      </w:r>
    </w:p>
    <w:p w14:paraId="1CAB864A" w14:textId="77777777" w:rsidR="00CB41CB" w:rsidRDefault="00CB41CB" w:rsidP="00CB41CB">
      <w:pPr>
        <w:pStyle w:val="cpCode"/>
      </w:pPr>
      <w:r>
        <w:t xml:space="preserve">        $this-&gt;view-&gt;title = "About Our Chess Club";</w:t>
      </w:r>
    </w:p>
    <w:p w14:paraId="7B4B8F22" w14:textId="77777777" w:rsidR="00CB41CB" w:rsidRDefault="00CB41CB" w:rsidP="00CB41CB">
      <w:pPr>
        <w:pStyle w:val="cpCode"/>
      </w:pPr>
      <w:r>
        <w:t xml:space="preserve">    }</w:t>
      </w:r>
    </w:p>
    <w:p w14:paraId="1CBF0BC8" w14:textId="77777777" w:rsidR="00CB41CB" w:rsidRDefault="00CB41CB" w:rsidP="00CB41CB">
      <w:pPr>
        <w:pStyle w:val="cpCode"/>
      </w:pPr>
    </w:p>
    <w:p w14:paraId="6833B804" w14:textId="77777777" w:rsidR="00CB41CB" w:rsidRDefault="00CB41CB" w:rsidP="00CB41CB">
      <w:pPr>
        <w:pStyle w:val="cpCode"/>
      </w:pPr>
      <w:r>
        <w:t xml:space="preserve">    // Accessed through http://www.example.com/about/you/</w:t>
      </w:r>
    </w:p>
    <w:p w14:paraId="232772C8" w14:textId="77777777" w:rsidR="00CB41CB" w:rsidRDefault="00CB41CB" w:rsidP="00CB41CB">
      <w:pPr>
        <w:pStyle w:val="cpCode"/>
      </w:pPr>
      <w:r>
        <w:t xml:space="preserve">    public function youAction()</w:t>
      </w:r>
    </w:p>
    <w:p w14:paraId="3B6B29C4" w14:textId="77777777" w:rsidR="00CB41CB" w:rsidRDefault="00CB41CB" w:rsidP="00CB41CB">
      <w:pPr>
        <w:pStyle w:val="cpCode"/>
      </w:pPr>
      <w:r>
        <w:t xml:space="preserve">    {</w:t>
      </w:r>
    </w:p>
    <w:p w14:paraId="192E0625" w14:textId="77777777" w:rsidR="00CB41CB" w:rsidRDefault="00CB41CB" w:rsidP="00CB41CB">
      <w:pPr>
        <w:pStyle w:val="cpCode"/>
      </w:pPr>
      <w:r>
        <w:t xml:space="preserve">        // Page title</w:t>
      </w:r>
    </w:p>
    <w:p w14:paraId="15AE66ED" w14:textId="77777777" w:rsidR="00CB41CB" w:rsidRDefault="00CB41CB" w:rsidP="00CB41CB">
      <w:pPr>
        <w:pStyle w:val="cpCode"/>
      </w:pPr>
      <w:r>
        <w:t xml:space="preserve">        $this-&gt;view-&gt;title = "About You!";</w:t>
      </w:r>
    </w:p>
    <w:p w14:paraId="5EAF4F63" w14:textId="77777777" w:rsidR="00CB41CB" w:rsidRDefault="00CB41CB" w:rsidP="00CB41CB">
      <w:pPr>
        <w:pStyle w:val="cpCode"/>
      </w:pPr>
    </w:p>
    <w:p w14:paraId="06857923" w14:textId="77777777" w:rsidR="00CB41CB" w:rsidRDefault="00CB41CB" w:rsidP="00CB41CB">
      <w:pPr>
        <w:pStyle w:val="cpCode"/>
      </w:pPr>
      <w:r>
        <w:t xml:space="preserve">        // Retrieve the user's IP address</w:t>
      </w:r>
    </w:p>
    <w:p w14:paraId="4984E3F8" w14:textId="77777777" w:rsidR="00CB41CB" w:rsidRDefault="00CB41CB" w:rsidP="00CB41CB">
      <w:pPr>
        <w:pStyle w:val="cpCode"/>
      </w:pPr>
      <w:r>
        <w:t xml:space="preserve">        $this-&gt;view-&gt;ip = $_SERVER['REMOTE_ADDR'];</w:t>
      </w:r>
    </w:p>
    <w:p w14:paraId="0A2A7A0A" w14:textId="77777777" w:rsidR="00CB41CB" w:rsidRDefault="00CB41CB" w:rsidP="00CB41CB">
      <w:pPr>
        <w:pStyle w:val="cpCode"/>
      </w:pPr>
    </w:p>
    <w:p w14:paraId="1A98760D" w14:textId="77777777" w:rsidR="00CB41CB" w:rsidRDefault="00CB41CB" w:rsidP="00CB41CB">
      <w:pPr>
        <w:pStyle w:val="cpCode"/>
      </w:pPr>
      <w:r>
        <w:t xml:space="preserve">        // Retrieve browser information</w:t>
      </w:r>
    </w:p>
    <w:p w14:paraId="65F58ED6" w14:textId="77777777" w:rsidR="00CB41CB" w:rsidRDefault="00CB41CB" w:rsidP="00CB41CB">
      <w:pPr>
        <w:pStyle w:val="cpCode"/>
      </w:pPr>
      <w:r>
        <w:t xml:space="preserve">        $this-&gt;view-&gt;browser = $_SERVER['HTTP_USER_AGENT'];</w:t>
      </w:r>
    </w:p>
    <w:p w14:paraId="187597D6" w14:textId="77777777" w:rsidR="00CB41CB" w:rsidRDefault="00CB41CB" w:rsidP="00CB41CB">
      <w:pPr>
        <w:pStyle w:val="cpCode"/>
      </w:pPr>
      <w:r>
        <w:lastRenderedPageBreak/>
        <w:t xml:space="preserve">    }</w:t>
      </w:r>
    </w:p>
    <w:p w14:paraId="724EBC63" w14:textId="77777777" w:rsidR="00CB41CB" w:rsidRDefault="00CB41CB" w:rsidP="00CB41CB">
      <w:pPr>
        <w:pStyle w:val="cpCode"/>
      </w:pPr>
    </w:p>
    <w:p w14:paraId="519E2563" w14:textId="77777777" w:rsidR="00CB41CB" w:rsidRDefault="00CB41CB" w:rsidP="00CB41CB">
      <w:pPr>
        <w:pStyle w:val="cpCode"/>
      </w:pPr>
      <w:r>
        <w:t>}</w:t>
      </w:r>
    </w:p>
    <w:p w14:paraId="3B0D37E2" w14:textId="77777777" w:rsidR="00CB41CB" w:rsidRDefault="00CB41CB" w:rsidP="00CB41CB">
      <w:pPr>
        <w:pStyle w:val="cpCode"/>
      </w:pPr>
    </w:p>
    <w:p w14:paraId="0525A8AE" w14:textId="77777777" w:rsidR="00CB41CB" w:rsidRDefault="00CB41CB" w:rsidP="00CB41CB">
      <w:pPr>
        <w:pStyle w:val="cpCode"/>
      </w:pPr>
      <w:r>
        <w:t>?&gt;</w:t>
      </w:r>
    </w:p>
    <w:p w14:paraId="10C4CAF2" w14:textId="77777777" w:rsidR="00CB41CB" w:rsidRDefault="00CB41CB" w:rsidP="00CB41CB">
      <w:pPr>
        <w:pStyle w:val="Textbody"/>
      </w:pPr>
      <w:r>
        <w:t>The following index.phtml view file was places in application/modules/default/views/scripts/index/:</w:t>
      </w:r>
    </w:p>
    <w:p w14:paraId="68AA4E13" w14:textId="77777777" w:rsidR="00CB41CB" w:rsidRDefault="00CB41CB" w:rsidP="00CB41CB">
      <w:pPr>
        <w:pStyle w:val="cpCode"/>
      </w:pPr>
      <w:r>
        <w:t>&lt;?php</w:t>
      </w:r>
    </w:p>
    <w:p w14:paraId="68821687" w14:textId="77777777" w:rsidR="00CB41CB" w:rsidRDefault="00CB41CB" w:rsidP="00CB41CB">
      <w:pPr>
        <w:pStyle w:val="cpCode"/>
      </w:pPr>
      <w:r>
        <w:t xml:space="preserve">    echo $this-&gt;render('header.phtml');</w:t>
      </w:r>
    </w:p>
    <w:p w14:paraId="61A71AE6" w14:textId="77777777" w:rsidR="00CB41CB" w:rsidRDefault="00CB41CB" w:rsidP="00CB41CB">
      <w:pPr>
        <w:pStyle w:val="cpCode"/>
      </w:pPr>
      <w:r>
        <w:t>?&gt;</w:t>
      </w:r>
    </w:p>
    <w:p w14:paraId="62BFCBEF" w14:textId="77777777" w:rsidR="00CB41CB" w:rsidRDefault="00CB41CB" w:rsidP="00CB41CB">
      <w:pPr>
        <w:pStyle w:val="cpCode"/>
      </w:pPr>
    </w:p>
    <w:p w14:paraId="72FF7C9E" w14:textId="77777777" w:rsidR="00CB41CB" w:rsidRDefault="00CB41CB" w:rsidP="00CB41CB">
      <w:pPr>
        <w:pStyle w:val="cpCode"/>
      </w:pPr>
      <w:r>
        <w:t>&lt;div id="header"&gt;Next Chess Club Meeting: April 12&lt;/div&gt;</w:t>
      </w:r>
    </w:p>
    <w:p w14:paraId="4E5CAFB6" w14:textId="77777777" w:rsidR="00CB41CB" w:rsidRDefault="00CB41CB" w:rsidP="00CB41CB">
      <w:pPr>
        <w:pStyle w:val="cpCode"/>
      </w:pPr>
    </w:p>
    <w:p w14:paraId="54CDABC3" w14:textId="77777777" w:rsidR="00CB41CB" w:rsidRDefault="00CB41CB" w:rsidP="00CB41CB">
      <w:pPr>
        <w:pStyle w:val="cpCode"/>
      </w:pPr>
      <w:r>
        <w:t>&lt;p&gt;</w:t>
      </w:r>
    </w:p>
    <w:p w14:paraId="71433F17" w14:textId="77777777" w:rsidR="00CB41CB" w:rsidRDefault="00CB41CB" w:rsidP="00CB41CB">
      <w:pPr>
        <w:pStyle w:val="cpCode"/>
      </w:pPr>
      <w:r>
        <w:t>Welcome to our Chess Club's Web site! We're a bunch of chess enthusiasts</w:t>
      </w:r>
    </w:p>
    <w:p w14:paraId="3BD83ABC" w14:textId="77777777" w:rsidR="00CB41CB" w:rsidRDefault="00CB41CB" w:rsidP="00CB41CB">
      <w:pPr>
        <w:pStyle w:val="cpCode"/>
      </w:pPr>
      <w:r>
        <w:t>who travel the globe in search of worthy oppon615ents. Join us at our next</w:t>
      </w:r>
    </w:p>
    <w:p w14:paraId="71520EFE" w14:textId="77777777" w:rsidR="00CB41CB" w:rsidRDefault="00CB41CB" w:rsidP="00CB41CB">
      <w:pPr>
        <w:pStyle w:val="cpCode"/>
      </w:pPr>
      <w:r>
        <w:t>meeting, held at the coffee shop on the corner of Third and Neil</w:t>
      </w:r>
    </w:p>
    <w:p w14:paraId="74161829" w14:textId="77777777" w:rsidR="00CB41CB" w:rsidRDefault="00CB41CB" w:rsidP="00CB41CB">
      <w:pPr>
        <w:pStyle w:val="cpCode"/>
      </w:pPr>
      <w:r>
        <w:t>each Tuesday at 6 p.m.</w:t>
      </w:r>
    </w:p>
    <w:p w14:paraId="0EA9E0B2" w14:textId="77777777" w:rsidR="00CB41CB" w:rsidRDefault="00CB41CB" w:rsidP="00CB41CB">
      <w:pPr>
        <w:pStyle w:val="cpCode"/>
      </w:pPr>
      <w:r>
        <w:t>&lt;/p&gt;</w:t>
      </w:r>
    </w:p>
    <w:p w14:paraId="261DD3A0" w14:textId="77777777" w:rsidR="00CB41CB" w:rsidRDefault="00CB41CB" w:rsidP="00CB41CB">
      <w:pPr>
        <w:pStyle w:val="cpCode"/>
      </w:pPr>
    </w:p>
    <w:p w14:paraId="614C5520" w14:textId="77777777" w:rsidR="00CB41CB" w:rsidRDefault="00CB41CB" w:rsidP="00CB41CB">
      <w:pPr>
        <w:pStyle w:val="cpCode"/>
      </w:pPr>
      <w:r>
        <w:t>&lt;?php</w:t>
      </w:r>
    </w:p>
    <w:p w14:paraId="486A88B6" w14:textId="77777777" w:rsidR="00CB41CB" w:rsidRDefault="00CB41CB" w:rsidP="00CB41CB">
      <w:pPr>
        <w:pStyle w:val="cpCode"/>
      </w:pPr>
      <w:r>
        <w:t xml:space="preserve">    echo $this-&gt;render('footer.phtml');</w:t>
      </w:r>
    </w:p>
    <w:p w14:paraId="3A0B9106" w14:textId="77777777" w:rsidR="00CB41CB" w:rsidRDefault="00CB41CB" w:rsidP="00CB41CB">
      <w:pPr>
        <w:pStyle w:val="cpCode"/>
      </w:pPr>
      <w:r>
        <w:t>?&gt;</w:t>
      </w:r>
    </w:p>
    <w:p w14:paraId="68C76406" w14:textId="77777777" w:rsidR="00CB41CB" w:rsidRDefault="00CB41CB" w:rsidP="00CB41CB">
      <w:pPr>
        <w:pStyle w:val="Textbody"/>
      </w:pPr>
      <w:r>
        <w:t>615</w:t>
      </w:r>
    </w:p>
    <w:p w14:paraId="44553A02" w14:textId="77777777" w:rsidR="00CB41CB" w:rsidRDefault="00CB41CB" w:rsidP="00CB41CB">
      <w:pPr>
        <w:pStyle w:val="Textbody"/>
      </w:pPr>
      <w:r>
        <w:t>The about.phtml file was placed in the scripts/about folder (I had to name this index.phtml):</w:t>
      </w:r>
    </w:p>
    <w:p w14:paraId="149F33EC" w14:textId="77777777" w:rsidR="00CB41CB" w:rsidRDefault="00CB41CB" w:rsidP="00CB41CB">
      <w:pPr>
        <w:pStyle w:val="cpCode"/>
      </w:pPr>
      <w:r>
        <w:t>&lt;?php</w:t>
      </w:r>
    </w:p>
    <w:p w14:paraId="3A97AC5E" w14:textId="77777777" w:rsidR="00CB41CB" w:rsidRDefault="00CB41CB" w:rsidP="00CB41CB">
      <w:pPr>
        <w:pStyle w:val="cpCode"/>
      </w:pPr>
      <w:r>
        <w:t xml:space="preserve">    echo $this-&gt;render('header.phtml');</w:t>
      </w:r>
    </w:p>
    <w:p w14:paraId="67BC5E80" w14:textId="77777777" w:rsidR="00CB41CB" w:rsidRDefault="00CB41CB" w:rsidP="00CB41CB">
      <w:pPr>
        <w:pStyle w:val="cpCode"/>
      </w:pPr>
      <w:r>
        <w:t>?&gt;</w:t>
      </w:r>
    </w:p>
    <w:p w14:paraId="408231DC" w14:textId="77777777" w:rsidR="00CB41CB" w:rsidRDefault="00CB41CB" w:rsidP="00CB41CB">
      <w:pPr>
        <w:pStyle w:val="cpCode"/>
      </w:pPr>
    </w:p>
    <w:p w14:paraId="5DBFAB33" w14:textId="77777777" w:rsidR="00CB41CB" w:rsidRDefault="00CB41CB" w:rsidP="00CB41CB">
      <w:pPr>
        <w:pStyle w:val="cpCode"/>
      </w:pPr>
      <w:r>
        <w:t>&lt;div id="header"&gt;About Our Chess Club&lt;/div&gt;</w:t>
      </w:r>
    </w:p>
    <w:p w14:paraId="1D179B0C" w14:textId="77777777" w:rsidR="00CB41CB" w:rsidRDefault="00CB41CB" w:rsidP="00CB41CB">
      <w:pPr>
        <w:pStyle w:val="cpCode"/>
      </w:pPr>
    </w:p>
    <w:p w14:paraId="2DA3D4D5" w14:textId="77777777" w:rsidR="00CB41CB" w:rsidRDefault="00CB41CB" w:rsidP="00CB41CB">
      <w:pPr>
        <w:pStyle w:val="cpCode"/>
      </w:pPr>
      <w:r>
        <w:t>&lt;p&gt;</w:t>
      </w:r>
    </w:p>
    <w:p w14:paraId="0128AF12" w14:textId="77777777" w:rsidR="00CB41CB" w:rsidRDefault="00CB41CB" w:rsidP="00CB41CB">
      <w:pPr>
        <w:pStyle w:val="cpCode"/>
      </w:pPr>
      <w:r>
        <w:t xml:space="preserve">    Founded: 1997&lt;br /&gt;</w:t>
      </w:r>
    </w:p>
    <w:p w14:paraId="10D10827" w14:textId="77777777" w:rsidR="00CB41CB" w:rsidRDefault="00CB41CB" w:rsidP="00CB41CB">
      <w:pPr>
        <w:pStyle w:val="cpCode"/>
      </w:pPr>
      <w:r>
        <w:t xml:space="preserve">    City: Columbus, Ohio&lt;br /&gt;</w:t>
      </w:r>
    </w:p>
    <w:p w14:paraId="3E328601" w14:textId="77777777" w:rsidR="00CB41CB" w:rsidRDefault="00CB41CB" w:rsidP="00CB41CB">
      <w:pPr>
        <w:pStyle w:val="cpCode"/>
      </w:pPr>
      <w:r>
        <w:t xml:space="preserve">    Where we meet: Cup of Love, corner of Third and Neil&lt;br /&gt;</w:t>
      </w:r>
    </w:p>
    <w:p w14:paraId="334B9E6E" w14:textId="77777777" w:rsidR="00CB41CB" w:rsidRDefault="00CB41CB" w:rsidP="00CB41CB">
      <w:pPr>
        <w:pStyle w:val="cpCode"/>
      </w:pPr>
      <w:r>
        <w:t xml:space="preserve">    When we meet: Each Tuesday at 6 p.m.&lt;br /&gt;</w:t>
      </w:r>
    </w:p>
    <w:p w14:paraId="7709BDD2" w14:textId="77777777" w:rsidR="00CB41CB" w:rsidRDefault="00CB41CB" w:rsidP="00CB41CB">
      <w:pPr>
        <w:pStyle w:val="cpCode"/>
      </w:pPr>
      <w:r>
        <w:t xml:space="preserve">    Notes: Bring your board and pieces if you have them!</w:t>
      </w:r>
    </w:p>
    <w:p w14:paraId="4BC415A7" w14:textId="77777777" w:rsidR="00CB41CB" w:rsidRDefault="00CB41CB" w:rsidP="00CB41CB">
      <w:pPr>
        <w:pStyle w:val="cpCode"/>
      </w:pPr>
      <w:r>
        <w:t>&lt;/p&gt;</w:t>
      </w:r>
    </w:p>
    <w:p w14:paraId="3C7F84F4" w14:textId="77777777" w:rsidR="00CB41CB" w:rsidRDefault="00CB41CB" w:rsidP="00CB41CB">
      <w:pPr>
        <w:pStyle w:val="cpCode"/>
      </w:pPr>
    </w:p>
    <w:p w14:paraId="031C63F4" w14:textId="77777777" w:rsidR="00CB41CB" w:rsidRDefault="00CB41CB" w:rsidP="00CB41CB">
      <w:pPr>
        <w:pStyle w:val="cpCode"/>
      </w:pPr>
      <w:r>
        <w:t>&lt;?php</w:t>
      </w:r>
    </w:p>
    <w:p w14:paraId="73333CE9" w14:textId="77777777" w:rsidR="00CB41CB" w:rsidRDefault="00CB41CB" w:rsidP="00CB41CB">
      <w:pPr>
        <w:pStyle w:val="cpCode"/>
      </w:pPr>
      <w:r>
        <w:t xml:space="preserve">    echo $this-&gt;render('footer.phtml');</w:t>
      </w:r>
    </w:p>
    <w:p w14:paraId="0FB4BC79" w14:textId="77777777" w:rsidR="00CB41CB" w:rsidRDefault="00CB41CB" w:rsidP="00CB41CB">
      <w:pPr>
        <w:pStyle w:val="cpCode"/>
      </w:pPr>
      <w:r>
        <w:t>?&gt;</w:t>
      </w:r>
    </w:p>
    <w:p w14:paraId="23AF21E2" w14:textId="77777777" w:rsidR="00CB41CB" w:rsidRDefault="00CB41CB" w:rsidP="00CB41CB">
      <w:pPr>
        <w:pStyle w:val="Textbody"/>
      </w:pPr>
      <w:r>
        <w:t>The you.phtml file was also placed in scripts/about/:</w:t>
      </w:r>
    </w:p>
    <w:p w14:paraId="10B3B039" w14:textId="77777777" w:rsidR="00CB41CB" w:rsidRDefault="00CB41CB" w:rsidP="00CB41CB">
      <w:pPr>
        <w:pStyle w:val="cpCode"/>
      </w:pPr>
      <w:r>
        <w:t>&lt;?php</w:t>
      </w:r>
    </w:p>
    <w:p w14:paraId="587C3B5E" w14:textId="77777777" w:rsidR="00CB41CB" w:rsidRDefault="00CB41CB" w:rsidP="00CB41CB">
      <w:pPr>
        <w:pStyle w:val="cpCode"/>
      </w:pPr>
      <w:r>
        <w:t xml:space="preserve">    echo $this-&gt;render('header.phtml');</w:t>
      </w:r>
    </w:p>
    <w:p w14:paraId="30FE7BFC" w14:textId="77777777" w:rsidR="00CB41CB" w:rsidRDefault="00CB41CB" w:rsidP="00CB41CB">
      <w:pPr>
        <w:pStyle w:val="cpCode"/>
      </w:pPr>
      <w:r>
        <w:t>?&gt;</w:t>
      </w:r>
    </w:p>
    <w:p w14:paraId="2DE74F89" w14:textId="77777777" w:rsidR="00CB41CB" w:rsidRDefault="00CB41CB" w:rsidP="00CB41CB">
      <w:pPr>
        <w:pStyle w:val="cpCode"/>
      </w:pPr>
    </w:p>
    <w:p w14:paraId="1DE2FE35" w14:textId="77777777" w:rsidR="00CB41CB" w:rsidRDefault="00CB41CB" w:rsidP="00CB41CB">
      <w:pPr>
        <w:pStyle w:val="cpCode"/>
      </w:pPr>
      <w:r>
        <w:t>&lt;div id="header"&gt;About You!&lt;/div&gt;</w:t>
      </w:r>
    </w:p>
    <w:p w14:paraId="283EFD04" w14:textId="77777777" w:rsidR="00CB41CB" w:rsidRDefault="00CB41CB" w:rsidP="00CB41CB">
      <w:pPr>
        <w:pStyle w:val="cpCode"/>
      </w:pPr>
    </w:p>
    <w:p w14:paraId="137D3A0E" w14:textId="77777777" w:rsidR="00CB41CB" w:rsidRDefault="00CB41CB" w:rsidP="00CB41CB">
      <w:pPr>
        <w:pStyle w:val="cpCode"/>
      </w:pPr>
      <w:r>
        <w:t>&lt;p&gt;</w:t>
      </w:r>
    </w:p>
    <w:p w14:paraId="4628D605" w14:textId="77777777" w:rsidR="00CB41CB" w:rsidRDefault="00CB41CB" w:rsidP="00CB41CB">
      <w:pPr>
        <w:pStyle w:val="cpCode"/>
      </w:pPr>
      <w:r>
        <w:t xml:space="preserve">    Your IP Address: &lt;?php echo $this-&gt;escape($this-&gt;ip); ?&gt;&lt;br /&gt;</w:t>
      </w:r>
    </w:p>
    <w:p w14:paraId="27A75ABB" w14:textId="77777777" w:rsidR="00CB41CB" w:rsidRDefault="00CB41CB" w:rsidP="00CB41CB">
      <w:pPr>
        <w:pStyle w:val="cpCode"/>
      </w:pPr>
      <w:r>
        <w:t xml:space="preserve">    Your Browser: &lt;?php echo $this-&gt;escape($this-&gt;browser); ?&gt;&lt;br /&gt;</w:t>
      </w:r>
    </w:p>
    <w:p w14:paraId="5A507466" w14:textId="77777777" w:rsidR="00CB41CB" w:rsidRDefault="00CB41CB" w:rsidP="00CB41CB">
      <w:pPr>
        <w:pStyle w:val="cpCode"/>
      </w:pPr>
      <w:r>
        <w:t>&lt;/p&gt;</w:t>
      </w:r>
    </w:p>
    <w:p w14:paraId="5B8E5D4C" w14:textId="77777777" w:rsidR="00CB41CB" w:rsidRDefault="00CB41CB" w:rsidP="00CB41CB">
      <w:pPr>
        <w:pStyle w:val="cpCode"/>
      </w:pPr>
    </w:p>
    <w:p w14:paraId="7F9E0A31" w14:textId="77777777" w:rsidR="00CB41CB" w:rsidRDefault="00CB41CB" w:rsidP="00CB41CB">
      <w:pPr>
        <w:pStyle w:val="cpCode"/>
      </w:pPr>
      <w:r>
        <w:t>&lt;?php</w:t>
      </w:r>
    </w:p>
    <w:p w14:paraId="6CF9F4FB" w14:textId="77777777" w:rsidR="00CB41CB" w:rsidRDefault="00CB41CB" w:rsidP="00CB41CB">
      <w:pPr>
        <w:pStyle w:val="cpCode"/>
      </w:pPr>
      <w:r>
        <w:t xml:space="preserve">    echo $this-&gt;render('footer.phtml');</w:t>
      </w:r>
    </w:p>
    <w:p w14:paraId="4C3832B3" w14:textId="77777777" w:rsidR="00CB41CB" w:rsidRDefault="00CB41CB" w:rsidP="00CB41CB">
      <w:pPr>
        <w:pStyle w:val="cpCode"/>
      </w:pPr>
      <w:r>
        <w:t>?&gt;</w:t>
      </w:r>
    </w:p>
    <w:p w14:paraId="22FDDE10" w14:textId="77777777" w:rsidR="00CB41CB" w:rsidRDefault="00CB41CB" w:rsidP="00CB41CB">
      <w:pPr>
        <w:pStyle w:val="Textbody"/>
      </w:pPr>
      <w:r>
        <w:t>616</w:t>
      </w:r>
    </w:p>
    <w:p w14:paraId="003CC7E9" w14:textId="77777777" w:rsidR="00CB41CB" w:rsidRDefault="00CB41CB" w:rsidP="00CB41CB">
      <w:pPr>
        <w:pStyle w:val="Textbody"/>
      </w:pPr>
      <w:r>
        <w:t xml:space="preserve">You should pass all data originating in the controller through the </w:t>
      </w:r>
      <w:proofErr w:type="gramStart"/>
      <w:r w:rsidRPr="00114E3E">
        <w:rPr>
          <w:rStyle w:val="ccterm"/>
        </w:rPr>
        <w:t>escape(</w:t>
      </w:r>
      <w:proofErr w:type="gramEnd"/>
      <w:r w:rsidRPr="00114E3E">
        <w:rPr>
          <w:rStyle w:val="ccterm"/>
        </w:rPr>
        <w:t>)</w:t>
      </w:r>
      <w:r>
        <w:t xml:space="preserve"> method, which will filter using the </w:t>
      </w:r>
      <w:proofErr w:type="spellStart"/>
      <w:r>
        <w:rPr>
          <w:rStyle w:val="cccode"/>
        </w:rPr>
        <w:t>htmlspecialchars</w:t>
      </w:r>
      <w:proofErr w:type="spellEnd"/>
      <w:r>
        <w:rPr>
          <w:rStyle w:val="cccode"/>
        </w:rPr>
        <w:t>()</w:t>
      </w:r>
      <w:r>
        <w:t xml:space="preserve"> function.</w:t>
      </w:r>
    </w:p>
    <w:p w14:paraId="36CDDCAF" w14:textId="77777777" w:rsidR="00CB41CB" w:rsidRDefault="00CB41CB" w:rsidP="00CB41CB">
      <w:r>
        <w:t xml:space="preserve">The Zend Framework has the ability to handle more </w:t>
      </w:r>
      <w:proofErr w:type="gramStart"/>
      <w:r>
        <w:t>sophisticated  templating</w:t>
      </w:r>
      <w:proofErr w:type="gramEnd"/>
      <w:r>
        <w:t xml:space="preserve"> solutions than those used in this chapter, including Smarty.</w:t>
      </w:r>
    </w:p>
    <w:p w14:paraId="1297F168" w14:textId="77777777" w:rsidR="00CB41CB" w:rsidRDefault="00CB41CB" w:rsidP="00CB41CB">
      <w:pPr>
        <w:pStyle w:val="Textbody"/>
      </w:pPr>
      <w:r>
        <w:t xml:space="preserve">The author chose </w:t>
      </w:r>
      <w:proofErr w:type="spellStart"/>
      <w:r>
        <w:t>Zend_Service_Yahoo</w:t>
      </w:r>
      <w:proofErr w:type="spellEnd"/>
      <w:r>
        <w:t xml:space="preserve"> as the special component to showcase </w:t>
      </w:r>
      <w:proofErr w:type="gramStart"/>
      <w:r>
        <w:t>in order to</w:t>
      </w:r>
      <w:proofErr w:type="gramEnd"/>
      <w:r>
        <w:t xml:space="preserve"> demonstrate using Web Services. 617</w:t>
      </w:r>
    </w:p>
    <w:p w14:paraId="6A14DDBF" w14:textId="77777777" w:rsidR="00CB41CB" w:rsidRDefault="00CB41CB" w:rsidP="00CB41CB">
      <w:pPr>
        <w:pStyle w:val="Textbody"/>
      </w:pPr>
      <w:r>
        <w:t>You need to register for a free Yahoo developer id to do this example (</w:t>
      </w:r>
      <w:hyperlink r:id="rId43" w:history="1">
        <w:r>
          <w:t>http://developer.yahoo.com</w:t>
        </w:r>
      </w:hyperlink>
      <w:r>
        <w:t>).</w:t>
      </w:r>
    </w:p>
    <w:p w14:paraId="3D8BE6B7" w14:textId="77777777" w:rsidR="00CB41CB" w:rsidRDefault="00CB41CB" w:rsidP="00CB41CB">
      <w:pPr>
        <w:pStyle w:val="Textbody"/>
      </w:pPr>
      <w:r>
        <w:t xml:space="preserve">We place </w:t>
      </w:r>
      <w:proofErr w:type="spellStart"/>
      <w:r>
        <w:t>NewsController.php</w:t>
      </w:r>
      <w:proofErr w:type="spellEnd"/>
      <w:r>
        <w:t xml:space="preserve"> in the application/</w:t>
      </w:r>
      <w:proofErr w:type="gramStart"/>
      <w:r>
        <w:t>controllers</w:t>
      </w:r>
      <w:proofErr w:type="gramEnd"/>
      <w:r>
        <w:t xml:space="preserve"> directory:</w:t>
      </w:r>
    </w:p>
    <w:p w14:paraId="3B1EDDC3" w14:textId="77777777" w:rsidR="00CB41CB" w:rsidRDefault="00CB41CB" w:rsidP="00CB41CB">
      <w:pPr>
        <w:pStyle w:val="cpCode"/>
      </w:pPr>
      <w:r>
        <w:t>&lt;?php</w:t>
      </w:r>
    </w:p>
    <w:p w14:paraId="2A2E4F2B" w14:textId="77777777" w:rsidR="00CB41CB" w:rsidRDefault="00CB41CB" w:rsidP="00CB41CB">
      <w:pPr>
        <w:pStyle w:val="cpCode"/>
      </w:pPr>
    </w:p>
    <w:p w14:paraId="4D9FE97B" w14:textId="77777777" w:rsidR="00CB41CB" w:rsidRDefault="00CB41CB" w:rsidP="00CB41CB">
      <w:pPr>
        <w:pStyle w:val="cpCode"/>
      </w:pPr>
      <w:r>
        <w:t xml:space="preserve">    // Load the Zend_Controller_Action class</w:t>
      </w:r>
    </w:p>
    <w:p w14:paraId="0ACCEAC1" w14:textId="77777777" w:rsidR="00CB41CB" w:rsidRDefault="00CB41CB" w:rsidP="00CB41CB">
      <w:pPr>
        <w:pStyle w:val="cpCode"/>
      </w:pPr>
      <w:r>
        <w:t xml:space="preserve">    require_once('Zend/Controller/Action.php');</w:t>
      </w:r>
    </w:p>
    <w:p w14:paraId="7256A422" w14:textId="77777777" w:rsidR="00CB41CB" w:rsidRDefault="00CB41CB" w:rsidP="00CB41CB">
      <w:pPr>
        <w:pStyle w:val="cpCode"/>
      </w:pPr>
    </w:p>
    <w:p w14:paraId="00E3AB22" w14:textId="77777777" w:rsidR="00CB41CB" w:rsidRDefault="00CB41CB" w:rsidP="00CB41CB">
      <w:pPr>
        <w:pStyle w:val="cpCode"/>
      </w:pPr>
      <w:r>
        <w:t xml:space="preserve">    // Load the Yahoo! Service class</w:t>
      </w:r>
    </w:p>
    <w:p w14:paraId="3928F7B7" w14:textId="77777777" w:rsidR="00CB41CB" w:rsidRDefault="00CB41CB" w:rsidP="00CB41CB">
      <w:pPr>
        <w:pStyle w:val="cpCode"/>
      </w:pPr>
      <w:r>
        <w:t xml:space="preserve">    require_once('Zend/Service/Yahoo.php');</w:t>
      </w:r>
    </w:p>
    <w:p w14:paraId="73B40271" w14:textId="77777777" w:rsidR="00CB41CB" w:rsidRDefault="00CB41CB" w:rsidP="00CB41CB">
      <w:pPr>
        <w:pStyle w:val="cpCode"/>
      </w:pPr>
    </w:p>
    <w:p w14:paraId="5BCEA1FC" w14:textId="77777777" w:rsidR="00CB41CB" w:rsidRDefault="00CB41CB" w:rsidP="00CB41CB">
      <w:pPr>
        <w:pStyle w:val="cpCode"/>
      </w:pPr>
      <w:r>
        <w:t xml:space="preserve">    class NewsController extends Zend_Controller_Action</w:t>
      </w:r>
    </w:p>
    <w:p w14:paraId="212920FB" w14:textId="77777777" w:rsidR="00CB41CB" w:rsidRDefault="00CB41CB" w:rsidP="00CB41CB">
      <w:pPr>
        <w:pStyle w:val="cpCode"/>
      </w:pPr>
      <w:r>
        <w:t xml:space="preserve">    {</w:t>
      </w:r>
    </w:p>
    <w:p w14:paraId="41E30E42" w14:textId="77777777" w:rsidR="00CB41CB" w:rsidRDefault="00CB41CB" w:rsidP="00CB41CB">
      <w:pPr>
        <w:pStyle w:val="cpCode"/>
      </w:pPr>
    </w:p>
    <w:p w14:paraId="3EA6C1FC" w14:textId="77777777" w:rsidR="00CB41CB" w:rsidRDefault="00CB41CB" w:rsidP="00CB41CB">
      <w:pPr>
        <w:pStyle w:val="cpCode"/>
      </w:pPr>
      <w:r>
        <w:t xml:space="preserve">        public function indexAction()</w:t>
      </w:r>
    </w:p>
    <w:p w14:paraId="1E6CA961" w14:textId="77777777" w:rsidR="00CB41CB" w:rsidRDefault="00CB41CB" w:rsidP="00CB41CB">
      <w:pPr>
        <w:pStyle w:val="cpCode"/>
      </w:pPr>
      <w:r>
        <w:t xml:space="preserve">        {</w:t>
      </w:r>
    </w:p>
    <w:p w14:paraId="49AAB6FE" w14:textId="77777777" w:rsidR="00CB41CB" w:rsidRDefault="00CB41CB" w:rsidP="00CB41CB">
      <w:pPr>
        <w:pStyle w:val="cpCode"/>
      </w:pPr>
    </w:p>
    <w:p w14:paraId="353B166D" w14:textId="77777777" w:rsidR="00CB41CB" w:rsidRDefault="00CB41CB" w:rsidP="00CB41CB">
      <w:pPr>
        <w:pStyle w:val="cpCode"/>
      </w:pPr>
      <w:r>
        <w:t xml:space="preserve">            // Invoke the Yahoo! Sservice</w:t>
      </w:r>
    </w:p>
    <w:p w14:paraId="36D81982" w14:textId="77777777" w:rsidR="00CB41CB" w:rsidRDefault="00CB41CB" w:rsidP="00CB41CB">
      <w:pPr>
        <w:pStyle w:val="cpCode"/>
      </w:pPr>
      <w:r>
        <w:t xml:space="preserve">            $yahoo = new Zend_Service_Yahoo("INSERT_YAHOO_ID");</w:t>
      </w:r>
    </w:p>
    <w:p w14:paraId="1B5755C3" w14:textId="77777777" w:rsidR="00CB41CB" w:rsidRDefault="00CB41CB" w:rsidP="00CB41CB">
      <w:pPr>
        <w:pStyle w:val="cpCode"/>
      </w:pPr>
    </w:p>
    <w:p w14:paraId="0081E2E6" w14:textId="77777777" w:rsidR="00CB41CB" w:rsidRDefault="00CB41CB" w:rsidP="00CB41CB">
      <w:pPr>
        <w:pStyle w:val="cpCode"/>
      </w:pPr>
      <w:r>
        <w:t xml:space="preserve">            // Execute the search</w:t>
      </w:r>
    </w:p>
    <w:p w14:paraId="11EA48DB" w14:textId="77777777" w:rsidR="00CB41CB" w:rsidRDefault="00CB41CB" w:rsidP="00CB41CB">
      <w:pPr>
        <w:pStyle w:val="cpCode"/>
      </w:pPr>
      <w:r>
        <w:t xml:space="preserve">            $results = $yahoo-&gt;newsSearch("chess");</w:t>
      </w:r>
    </w:p>
    <w:p w14:paraId="63F9AEFB" w14:textId="77777777" w:rsidR="00CB41CB" w:rsidRDefault="00CB41CB" w:rsidP="00CB41CB">
      <w:pPr>
        <w:pStyle w:val="cpCode"/>
      </w:pPr>
    </w:p>
    <w:p w14:paraId="7CBACC14" w14:textId="77777777" w:rsidR="00CB41CB" w:rsidRDefault="00CB41CB" w:rsidP="00CB41CB">
      <w:pPr>
        <w:pStyle w:val="cpCode"/>
      </w:pPr>
      <w:r>
        <w:t xml:space="preserve">            // Send the search results to the view</w:t>
      </w:r>
    </w:p>
    <w:p w14:paraId="25340B36" w14:textId="77777777" w:rsidR="00CB41CB" w:rsidRDefault="00CB41CB" w:rsidP="00CB41CB">
      <w:pPr>
        <w:pStyle w:val="cpCode"/>
      </w:pPr>
      <w:r>
        <w:t xml:space="preserve">            $view-&gt;results = $results;</w:t>
      </w:r>
    </w:p>
    <w:p w14:paraId="589ED87A" w14:textId="77777777" w:rsidR="00CB41CB" w:rsidRDefault="00CB41CB" w:rsidP="00CB41CB">
      <w:pPr>
        <w:pStyle w:val="cpCode"/>
      </w:pPr>
    </w:p>
    <w:p w14:paraId="60E3B38F" w14:textId="77777777" w:rsidR="00CB41CB" w:rsidRDefault="00CB41CB" w:rsidP="00CB41CB">
      <w:pPr>
        <w:pStyle w:val="cpCode"/>
      </w:pPr>
      <w:r>
        <w:t xml:space="preserve">        }</w:t>
      </w:r>
    </w:p>
    <w:p w14:paraId="1A6C5CBA" w14:textId="77777777" w:rsidR="00CB41CB" w:rsidRDefault="00CB41CB" w:rsidP="00CB41CB">
      <w:pPr>
        <w:pStyle w:val="cpCode"/>
      </w:pPr>
      <w:r>
        <w:t xml:space="preserve">    }</w:t>
      </w:r>
    </w:p>
    <w:p w14:paraId="4A2E1500" w14:textId="77777777" w:rsidR="00CB41CB" w:rsidRDefault="00CB41CB" w:rsidP="00CB41CB">
      <w:pPr>
        <w:pStyle w:val="cpCode"/>
      </w:pPr>
    </w:p>
    <w:p w14:paraId="64E87B23" w14:textId="77777777" w:rsidR="00CB41CB" w:rsidRDefault="00CB41CB" w:rsidP="00CB41CB">
      <w:pPr>
        <w:pStyle w:val="cpCode"/>
      </w:pPr>
      <w:r>
        <w:t>?&gt;</w:t>
      </w:r>
    </w:p>
    <w:p w14:paraId="45C8DB43" w14:textId="77777777" w:rsidR="00CB41CB" w:rsidRDefault="00CB41CB" w:rsidP="00CB41CB">
      <w:pPr>
        <w:pStyle w:val="Textbody"/>
      </w:pPr>
    </w:p>
    <w:p w14:paraId="4590623F" w14:textId="77777777" w:rsidR="00CB41CB" w:rsidRDefault="00CB41CB" w:rsidP="00CB41CB">
      <w:pPr>
        <w:pStyle w:val="Textbody"/>
      </w:pPr>
      <w:r>
        <w:t xml:space="preserve">We copy the following as </w:t>
      </w:r>
      <w:r w:rsidRPr="00D74711">
        <w:rPr>
          <w:rStyle w:val="ccpath"/>
        </w:rPr>
        <w:t>application/modules/default/views/scripts/news/index.phtml</w:t>
      </w:r>
      <w:r>
        <w:t>:</w:t>
      </w:r>
    </w:p>
    <w:p w14:paraId="4F15DA9C" w14:textId="77777777" w:rsidR="00CB41CB" w:rsidRDefault="00CB41CB" w:rsidP="00CB41CB">
      <w:pPr>
        <w:pStyle w:val="cpCode"/>
      </w:pPr>
      <w:r>
        <w:t>&lt;?php</w:t>
      </w:r>
    </w:p>
    <w:p w14:paraId="147076B4" w14:textId="77777777" w:rsidR="00CB41CB" w:rsidRDefault="00CB41CB" w:rsidP="00CB41CB">
      <w:pPr>
        <w:pStyle w:val="cpCode"/>
      </w:pPr>
      <w:r>
        <w:t xml:space="preserve">    echo $this-&gt;render('header.phtml');</w:t>
      </w:r>
    </w:p>
    <w:p w14:paraId="39869DAD" w14:textId="77777777" w:rsidR="00CB41CB" w:rsidRDefault="00CB41CB" w:rsidP="00CB41CB">
      <w:pPr>
        <w:pStyle w:val="cpCode"/>
      </w:pPr>
      <w:r>
        <w:t>?&gt;</w:t>
      </w:r>
    </w:p>
    <w:p w14:paraId="7C5BB7DB" w14:textId="77777777" w:rsidR="00CB41CB" w:rsidRDefault="00CB41CB" w:rsidP="00CB41CB">
      <w:pPr>
        <w:pStyle w:val="cpCode"/>
      </w:pPr>
    </w:p>
    <w:p w14:paraId="65A94DBC" w14:textId="77777777" w:rsidR="00CB41CB" w:rsidRDefault="00CB41CB" w:rsidP="00CB41CB">
      <w:pPr>
        <w:pStyle w:val="cpCode"/>
      </w:pPr>
      <w:r>
        <w:t>&lt;h4&gt;The Latest Chess News&lt;/h4&gt;</w:t>
      </w:r>
    </w:p>
    <w:p w14:paraId="2B1804D5" w14:textId="77777777" w:rsidR="00CB41CB" w:rsidRDefault="00CB41CB" w:rsidP="00CB41CB">
      <w:pPr>
        <w:pStyle w:val="cpCode"/>
      </w:pPr>
    </w:p>
    <w:p w14:paraId="537E298F" w14:textId="77777777" w:rsidR="00CB41CB" w:rsidRDefault="00CB41CB" w:rsidP="00CB41CB">
      <w:pPr>
        <w:pStyle w:val="cpCode"/>
      </w:pPr>
      <w:r>
        <w:lastRenderedPageBreak/>
        <w:t>&lt;?php</w:t>
      </w:r>
    </w:p>
    <w:p w14:paraId="2A0D260C" w14:textId="77777777" w:rsidR="00CB41CB" w:rsidRDefault="00CB41CB" w:rsidP="00CB41CB">
      <w:pPr>
        <w:pStyle w:val="cpCode"/>
      </w:pPr>
      <w:r>
        <w:t xml:space="preserve">    foreach ($this-&gt;results as $result) {</w:t>
      </w:r>
    </w:p>
    <w:p w14:paraId="55795EB1" w14:textId="77777777" w:rsidR="00CB41CB" w:rsidRDefault="00CB41CB" w:rsidP="00CB41CB">
      <w:pPr>
        <w:pStyle w:val="cpCode"/>
      </w:pPr>
      <w:r>
        <w:t xml:space="preserve">        printf("&lt;p&gt;&lt;a href='%s'&gt;%s&lt;/a&gt; | %s &lt;br /&gt;",</w:t>
      </w:r>
    </w:p>
    <w:p w14:paraId="2C329F51" w14:textId="77777777" w:rsidR="00CB41CB" w:rsidRDefault="00CB41CB" w:rsidP="00CB41CB">
      <w:pPr>
        <w:pStyle w:val="cpCode"/>
      </w:pPr>
      <w:r>
        <w:t xml:space="preserve">            $this-&gt;escape($result-&gt;NewsSourceUrl),</w:t>
      </w:r>
    </w:p>
    <w:p w14:paraId="2D16B94C" w14:textId="77777777" w:rsidR="00CB41CB" w:rsidRDefault="00CB41CB" w:rsidP="00CB41CB">
      <w:pPr>
        <w:pStyle w:val="cpCode"/>
      </w:pPr>
      <w:r>
        <w:t xml:space="preserve">            $this-&gt;escape($result-&gt;NewsSource),</w:t>
      </w:r>
    </w:p>
    <w:p w14:paraId="5BCF6E67" w14:textId="77777777" w:rsidR="00CB41CB" w:rsidRDefault="00CB41CB" w:rsidP="00CB41CB">
      <w:pPr>
        <w:pStyle w:val="cpCode"/>
      </w:pPr>
      <w:r>
        <w:t xml:space="preserve">            date("F j, Y", $this-&gt;escape($result-&gt;PublishDate))</w:t>
      </w:r>
    </w:p>
    <w:p w14:paraId="3FCB3E6F" w14:textId="77777777" w:rsidR="00CB41CB" w:rsidRDefault="00CB41CB" w:rsidP="00CB41CB">
      <w:pPr>
        <w:pStyle w:val="cpCode"/>
      </w:pPr>
      <w:r>
        <w:t xml:space="preserve">        );</w:t>
      </w:r>
    </w:p>
    <w:p w14:paraId="7326FA11" w14:textId="77777777" w:rsidR="00CB41CB" w:rsidRDefault="00CB41CB" w:rsidP="00CB41CB">
      <w:pPr>
        <w:pStyle w:val="cpCode"/>
      </w:pPr>
      <w:r>
        <w:t xml:space="preserve">        printf("%s &lt;/p&gt;", $this-&gt;escape($result-&gt;Summary));</w:t>
      </w:r>
    </w:p>
    <w:p w14:paraId="395464E6" w14:textId="77777777" w:rsidR="00CB41CB" w:rsidRDefault="00CB41CB" w:rsidP="00CB41CB">
      <w:pPr>
        <w:pStyle w:val="cpCode"/>
      </w:pPr>
      <w:r>
        <w:t>}</w:t>
      </w:r>
    </w:p>
    <w:p w14:paraId="75AF95CE" w14:textId="77777777" w:rsidR="00CB41CB" w:rsidRDefault="00CB41CB" w:rsidP="00CB41CB">
      <w:pPr>
        <w:pStyle w:val="cpCode"/>
      </w:pPr>
    </w:p>
    <w:p w14:paraId="6C130043" w14:textId="77777777" w:rsidR="00CB41CB" w:rsidRDefault="00CB41CB" w:rsidP="00CB41CB">
      <w:pPr>
        <w:pStyle w:val="cpCode"/>
      </w:pPr>
      <w:r>
        <w:t>?&gt;</w:t>
      </w:r>
    </w:p>
    <w:p w14:paraId="2FFDF111" w14:textId="77777777" w:rsidR="00CB41CB" w:rsidRDefault="00CB41CB" w:rsidP="00CB41CB">
      <w:pPr>
        <w:pStyle w:val="cpCode"/>
      </w:pPr>
    </w:p>
    <w:p w14:paraId="3C15F437" w14:textId="77777777" w:rsidR="00CB41CB" w:rsidRDefault="00CB41CB" w:rsidP="00CB41CB">
      <w:pPr>
        <w:pStyle w:val="cpCode"/>
      </w:pPr>
      <w:r>
        <w:t>&lt;?php</w:t>
      </w:r>
    </w:p>
    <w:p w14:paraId="3146B00F" w14:textId="77777777" w:rsidR="00CB41CB" w:rsidRDefault="00CB41CB" w:rsidP="00CB41CB">
      <w:pPr>
        <w:pStyle w:val="cpCode"/>
      </w:pPr>
      <w:r>
        <w:t xml:space="preserve">    echo $this-&gt;render('footer.phtml');</w:t>
      </w:r>
    </w:p>
    <w:p w14:paraId="7FDCED43" w14:textId="77777777" w:rsidR="00CB41CB" w:rsidRDefault="00CB41CB" w:rsidP="00CB41CB">
      <w:pPr>
        <w:pStyle w:val="cpCode"/>
      </w:pPr>
      <w:r>
        <w:t>?&gt;</w:t>
      </w:r>
    </w:p>
    <w:p w14:paraId="59871DEC" w14:textId="77777777" w:rsidR="00CB41CB" w:rsidRDefault="00CB41CB" w:rsidP="00CB41CB">
      <w:pPr>
        <w:pStyle w:val="Textbody"/>
      </w:pPr>
      <w:r>
        <w:t>619</w:t>
      </w:r>
    </w:p>
    <w:p w14:paraId="2F93C6DE" w14:textId="77777777" w:rsidR="00CB41CB" w:rsidRDefault="00CB41CB" w:rsidP="00CB41CB">
      <w:pPr>
        <w:pStyle w:val="Textbody"/>
      </w:pPr>
      <w:r>
        <w:t>NOTE: This example did not work with the version of Zend I was using (1.7.8)</w:t>
      </w:r>
    </w:p>
    <w:p w14:paraId="53410E36" w14:textId="77777777" w:rsidR="00CB41CB" w:rsidRDefault="00CB41CB" w:rsidP="00CB41CB">
      <w:pPr>
        <w:pStyle w:val="Heading3"/>
      </w:pPr>
      <w:bookmarkStart w:id="52" w:name="_Toc102904148"/>
      <w:bookmarkStart w:id="53" w:name="_Toc102904508"/>
      <w:r>
        <w:t>My Ubuntu 8.10 Apache Notes</w:t>
      </w:r>
      <w:bookmarkEnd w:id="52"/>
      <w:bookmarkEnd w:id="53"/>
    </w:p>
    <w:p w14:paraId="01CB061D" w14:textId="77777777" w:rsidR="00CB41CB" w:rsidRDefault="00CB41CB" w:rsidP="00CB41CB">
      <w:pPr>
        <w:pStyle w:val="Textbody"/>
      </w:pPr>
      <w:r>
        <w:t xml:space="preserve">On Ubuntu 8.10, </w:t>
      </w:r>
      <w:proofErr w:type="spellStart"/>
      <w:r>
        <w:t>mod_rewrite</w:t>
      </w:r>
      <w:proofErr w:type="spellEnd"/>
      <w:r>
        <w:t xml:space="preserve"> was not on by </w:t>
      </w:r>
      <w:proofErr w:type="gramStart"/>
      <w:r>
        <w:t>default</w:t>
      </w:r>
      <w:proofErr w:type="gramEnd"/>
      <w:r>
        <w:t xml:space="preserve"> and neither was </w:t>
      </w:r>
      <w:proofErr w:type="spellStart"/>
      <w:r>
        <w:t>AllowOverrides</w:t>
      </w:r>
      <w:proofErr w:type="spellEnd"/>
      <w:r>
        <w:t xml:space="preserve"> for the root directory. To </w:t>
      </w:r>
      <w:proofErr w:type="spellStart"/>
      <w:r>
        <w:t>corrent</w:t>
      </w:r>
      <w:proofErr w:type="spellEnd"/>
      <w:r>
        <w:t xml:space="preserve"> this I copied:</w:t>
      </w:r>
    </w:p>
    <w:p w14:paraId="64B62780" w14:textId="77777777" w:rsidR="00CB41CB" w:rsidRDefault="00CB41CB" w:rsidP="00CB41CB">
      <w:pPr>
        <w:pStyle w:val="cpCode"/>
      </w:pPr>
      <w:r>
        <w:t>/etc/apache2/mods-available/rewrite.load</w:t>
      </w:r>
    </w:p>
    <w:p w14:paraId="3B1656B5" w14:textId="77777777" w:rsidR="00CB41CB" w:rsidRDefault="00CB41CB" w:rsidP="00CB41CB">
      <w:pPr>
        <w:pStyle w:val="cpCode"/>
      </w:pPr>
    </w:p>
    <w:p w14:paraId="63093C3D" w14:textId="77777777" w:rsidR="00CB41CB" w:rsidRDefault="00CB41CB" w:rsidP="00CB41CB">
      <w:pPr>
        <w:pStyle w:val="cpCode"/>
      </w:pPr>
      <w:r>
        <w:t>to</w:t>
      </w:r>
    </w:p>
    <w:p w14:paraId="7458CBDF" w14:textId="77777777" w:rsidR="00CB41CB" w:rsidRDefault="00CB41CB" w:rsidP="00CB41CB">
      <w:pPr>
        <w:pStyle w:val="cpCode"/>
      </w:pPr>
    </w:p>
    <w:p w14:paraId="0D921071" w14:textId="77777777" w:rsidR="00CB41CB" w:rsidRDefault="00CB41CB" w:rsidP="00CB41CB">
      <w:pPr>
        <w:pStyle w:val="cpCode"/>
      </w:pPr>
      <w:r>
        <w:t>/etc/apache2/mods-enabled/reqire.load</w:t>
      </w:r>
    </w:p>
    <w:p w14:paraId="378D7E37" w14:textId="77777777" w:rsidR="00CB41CB" w:rsidRDefault="00CB41CB" w:rsidP="00CB41CB">
      <w:pPr>
        <w:pStyle w:val="Textbody"/>
      </w:pPr>
      <w:r>
        <w:t>Note that I could have used ln to create a symbolic link instead.</w:t>
      </w:r>
    </w:p>
    <w:p w14:paraId="4A2FE28A" w14:textId="77777777" w:rsidR="00CB41CB" w:rsidRDefault="00CB41CB" w:rsidP="00CB41CB">
      <w:pPr>
        <w:pStyle w:val="Textbody"/>
      </w:pPr>
      <w:r>
        <w:t>I also changed the following:</w:t>
      </w:r>
    </w:p>
    <w:p w14:paraId="2A12AAD1" w14:textId="77777777" w:rsidR="00CB41CB" w:rsidRDefault="00CB41CB" w:rsidP="00CB41CB">
      <w:pPr>
        <w:pStyle w:val="Textbody"/>
      </w:pPr>
    </w:p>
    <w:p w14:paraId="292FCFDF" w14:textId="77777777" w:rsidR="00CB41CB" w:rsidRPr="00D74711" w:rsidRDefault="00CB41CB" w:rsidP="00CB41CB">
      <w:pPr>
        <w:pStyle w:val="Textbody"/>
        <w:rPr>
          <w:rStyle w:val="ccpath"/>
        </w:rPr>
      </w:pPr>
      <w:r w:rsidRPr="00D74711">
        <w:rPr>
          <w:rStyle w:val="ccpath"/>
        </w:rPr>
        <w:t>/</w:t>
      </w:r>
      <w:proofErr w:type="spellStart"/>
      <w:r w:rsidRPr="00D74711">
        <w:rPr>
          <w:rStyle w:val="ccpath"/>
        </w:rPr>
        <w:t>etc</w:t>
      </w:r>
      <w:proofErr w:type="spellEnd"/>
      <w:r w:rsidRPr="00D74711">
        <w:rPr>
          <w:rStyle w:val="ccpath"/>
        </w:rPr>
        <w:t>/apache2/sites-available/default:</w:t>
      </w:r>
    </w:p>
    <w:p w14:paraId="2A465D7A" w14:textId="77777777" w:rsidR="00CB41CB" w:rsidRDefault="00CB41CB" w:rsidP="00CB41CB">
      <w:pPr>
        <w:pStyle w:val="cpCode"/>
      </w:pPr>
      <w:r>
        <w:tab/>
        <w:t>DocumentRoot /var/www/</w:t>
      </w:r>
    </w:p>
    <w:p w14:paraId="687CE563" w14:textId="77777777" w:rsidR="00CB41CB" w:rsidRDefault="00CB41CB" w:rsidP="00CB41CB">
      <w:pPr>
        <w:pStyle w:val="cpCode"/>
      </w:pPr>
      <w:r>
        <w:tab/>
        <w:t>&lt;Directory /&gt;</w:t>
      </w:r>
    </w:p>
    <w:p w14:paraId="1A78FF87" w14:textId="77777777" w:rsidR="00CB41CB" w:rsidRDefault="00CB41CB" w:rsidP="00CB41CB">
      <w:pPr>
        <w:pStyle w:val="cpCode"/>
      </w:pPr>
      <w:r>
        <w:tab/>
      </w:r>
      <w:r>
        <w:tab/>
        <w:t>Options FollowSymLinks</w:t>
      </w:r>
    </w:p>
    <w:p w14:paraId="2EEF9B7C" w14:textId="77777777" w:rsidR="00CB41CB" w:rsidRDefault="00CB41CB" w:rsidP="00CB41CB">
      <w:pPr>
        <w:pStyle w:val="cpCode"/>
      </w:pPr>
      <w:r>
        <w:tab/>
      </w:r>
      <w:r>
        <w:tab/>
        <w:t>AllowOverride None</w:t>
      </w:r>
    </w:p>
    <w:p w14:paraId="392CBBCA" w14:textId="77777777" w:rsidR="00CB41CB" w:rsidRDefault="00CB41CB" w:rsidP="00CB41CB">
      <w:pPr>
        <w:pStyle w:val="cpCode"/>
      </w:pPr>
      <w:r>
        <w:tab/>
        <w:t>&lt;/Directory&gt;</w:t>
      </w:r>
    </w:p>
    <w:p w14:paraId="042D02C3" w14:textId="77777777" w:rsidR="00CB41CB" w:rsidRDefault="00CB41CB" w:rsidP="00CB41CB">
      <w:pPr>
        <w:pStyle w:val="cpCode"/>
      </w:pPr>
      <w:r>
        <w:tab/>
        <w:t>&lt;Directory /var/www/&gt;</w:t>
      </w:r>
    </w:p>
    <w:p w14:paraId="4DCFA62A" w14:textId="77777777" w:rsidR="00CB41CB" w:rsidRDefault="00CB41CB" w:rsidP="00CB41CB">
      <w:pPr>
        <w:pStyle w:val="cpCode"/>
      </w:pPr>
      <w:r>
        <w:tab/>
      </w:r>
      <w:r>
        <w:tab/>
        <w:t>Options Indexes FollowSymLinks MultiViews</w:t>
      </w:r>
    </w:p>
    <w:p w14:paraId="3226835C" w14:textId="77777777" w:rsidR="00CB41CB" w:rsidRDefault="00CB41CB" w:rsidP="00CB41CB">
      <w:pPr>
        <w:pStyle w:val="cpCode"/>
      </w:pPr>
      <w:r>
        <w:tab/>
      </w:r>
      <w:r>
        <w:tab/>
        <w:t># AllowOverride None</w:t>
      </w:r>
    </w:p>
    <w:p w14:paraId="0A8A1BB2" w14:textId="77777777" w:rsidR="00CB41CB" w:rsidRDefault="00CB41CB" w:rsidP="00CB41CB">
      <w:pPr>
        <w:pStyle w:val="cpCode"/>
      </w:pPr>
      <w:r>
        <w:tab/>
      </w:r>
      <w:r>
        <w:tab/>
        <w:t>AllowOverride All</w:t>
      </w:r>
    </w:p>
    <w:p w14:paraId="6F5522C6" w14:textId="77777777" w:rsidR="00CB41CB" w:rsidRDefault="00CB41CB" w:rsidP="00CB41CB">
      <w:pPr>
        <w:pStyle w:val="cpCode"/>
      </w:pPr>
      <w:r>
        <w:tab/>
      </w:r>
      <w:r>
        <w:tab/>
        <w:t>Order allow,deny</w:t>
      </w:r>
    </w:p>
    <w:p w14:paraId="3023FF17" w14:textId="77777777" w:rsidR="00CB41CB" w:rsidRDefault="00CB41CB" w:rsidP="00CB41CB">
      <w:pPr>
        <w:pStyle w:val="cpCode"/>
      </w:pPr>
      <w:r>
        <w:tab/>
      </w:r>
      <w:r>
        <w:tab/>
        <w:t>allow from all</w:t>
      </w:r>
    </w:p>
    <w:p w14:paraId="6FFDE441" w14:textId="77777777" w:rsidR="00CB41CB" w:rsidRDefault="00CB41CB" w:rsidP="00CB41CB">
      <w:pPr>
        <w:pStyle w:val="cpCode"/>
      </w:pPr>
      <w:r>
        <w:tab/>
        <w:t>&lt;/Directory&gt;</w:t>
      </w:r>
    </w:p>
    <w:p w14:paraId="7A2A75B7" w14:textId="77777777" w:rsidR="00CB41CB" w:rsidRDefault="00CB41CB" w:rsidP="00CB41CB">
      <w:pPr>
        <w:pStyle w:val="Textbody"/>
      </w:pPr>
    </w:p>
    <w:p w14:paraId="75E6F52F" w14:textId="77777777" w:rsidR="009365A6" w:rsidRPr="001E339D" w:rsidRDefault="009365A6" w:rsidP="001E339D"/>
    <w:sectPr w:rsidR="009365A6" w:rsidRPr="001E339D">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9621" w14:textId="77777777" w:rsidR="00312D2D" w:rsidRDefault="00312D2D" w:rsidP="00A03FA4">
      <w:r>
        <w:separator/>
      </w:r>
    </w:p>
  </w:endnote>
  <w:endnote w:type="continuationSeparator" w:id="0">
    <w:p w14:paraId="3F5A9B1D" w14:textId="77777777" w:rsidR="00312D2D" w:rsidRDefault="00312D2D" w:rsidP="00A0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HG 明朝L Su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051644"/>
      <w:docPartObj>
        <w:docPartGallery w:val="Page Numbers (Bottom of Page)"/>
        <w:docPartUnique/>
      </w:docPartObj>
    </w:sdtPr>
    <w:sdtEndPr>
      <w:rPr>
        <w:noProof/>
      </w:rPr>
    </w:sdtEndPr>
    <w:sdtContent>
      <w:p w14:paraId="16844CAB" w14:textId="77777777" w:rsidR="00A03FA4" w:rsidRDefault="00A03FA4">
        <w:pPr>
          <w:pStyle w:val="Footer"/>
          <w:jc w:val="center"/>
        </w:pPr>
        <w:r>
          <w:fldChar w:fldCharType="begin"/>
        </w:r>
        <w:r>
          <w:instrText xml:space="preserve"> PAGE   \* MERGEFORMAT </w:instrText>
        </w:r>
        <w:r>
          <w:fldChar w:fldCharType="separate"/>
        </w:r>
        <w:r w:rsidR="001F64AA">
          <w:rPr>
            <w:noProof/>
          </w:rPr>
          <w:t>1</w:t>
        </w:r>
        <w:r>
          <w:rPr>
            <w:noProof/>
          </w:rPr>
          <w:fldChar w:fldCharType="end"/>
        </w:r>
      </w:p>
    </w:sdtContent>
  </w:sdt>
  <w:p w14:paraId="6C7DFDFB" w14:textId="77777777" w:rsidR="00A03FA4" w:rsidRDefault="00A03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F8F9" w14:textId="77777777" w:rsidR="00312D2D" w:rsidRDefault="00312D2D" w:rsidP="00A03FA4">
      <w:r>
        <w:separator/>
      </w:r>
    </w:p>
  </w:footnote>
  <w:footnote w:type="continuationSeparator" w:id="0">
    <w:p w14:paraId="6EEBBA24" w14:textId="77777777" w:rsidR="00312D2D" w:rsidRDefault="00312D2D" w:rsidP="00A03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A831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88BF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7E1A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7C2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60AE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2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9A37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0062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6A3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6E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23216"/>
    <w:multiLevelType w:val="multilevel"/>
    <w:tmpl w:val="7E38CC5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05E41EAF"/>
    <w:multiLevelType w:val="multilevel"/>
    <w:tmpl w:val="AEB037F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2" w15:restartNumberingAfterBreak="0">
    <w:nsid w:val="097A4EC4"/>
    <w:multiLevelType w:val="multilevel"/>
    <w:tmpl w:val="D3F84C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0A7303D2"/>
    <w:multiLevelType w:val="multilevel"/>
    <w:tmpl w:val="7030679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15:restartNumberingAfterBreak="0">
    <w:nsid w:val="0AF62BCD"/>
    <w:multiLevelType w:val="multilevel"/>
    <w:tmpl w:val="187E0B7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15:restartNumberingAfterBreak="0">
    <w:nsid w:val="0D1C27F9"/>
    <w:multiLevelType w:val="multilevel"/>
    <w:tmpl w:val="71F89A3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0DEB2222"/>
    <w:multiLevelType w:val="multilevel"/>
    <w:tmpl w:val="74E04D46"/>
    <w:styleLink w:val="List1"/>
    <w:lvl w:ilvl="0">
      <w:numFmt w:val="bullet"/>
      <w:pStyle w:val="bullet01"/>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7" w15:restartNumberingAfterBreak="0">
    <w:nsid w:val="10D27666"/>
    <w:multiLevelType w:val="multilevel"/>
    <w:tmpl w:val="D8ACED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8" w15:restartNumberingAfterBreak="0">
    <w:nsid w:val="11621DC8"/>
    <w:multiLevelType w:val="multilevel"/>
    <w:tmpl w:val="6F8CA6D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9" w15:restartNumberingAfterBreak="0">
    <w:nsid w:val="120F0E79"/>
    <w:multiLevelType w:val="multilevel"/>
    <w:tmpl w:val="EFEE30A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0" w15:restartNumberingAfterBreak="0">
    <w:nsid w:val="139A41EF"/>
    <w:multiLevelType w:val="multilevel"/>
    <w:tmpl w:val="57B8A0D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1" w15:restartNumberingAfterBreak="0">
    <w:nsid w:val="14F23E0E"/>
    <w:multiLevelType w:val="multilevel"/>
    <w:tmpl w:val="BC0A7C2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15:restartNumberingAfterBreak="0">
    <w:nsid w:val="1BA53C2B"/>
    <w:multiLevelType w:val="multilevel"/>
    <w:tmpl w:val="D6143E4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3" w15:restartNumberingAfterBreak="0">
    <w:nsid w:val="1C5473CB"/>
    <w:multiLevelType w:val="multilevel"/>
    <w:tmpl w:val="E684ED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15:restartNumberingAfterBreak="0">
    <w:nsid w:val="1D8A6ECC"/>
    <w:multiLevelType w:val="multilevel"/>
    <w:tmpl w:val="C9C086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5" w15:restartNumberingAfterBreak="0">
    <w:nsid w:val="1E03103C"/>
    <w:multiLevelType w:val="multilevel"/>
    <w:tmpl w:val="03A8AA8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6" w15:restartNumberingAfterBreak="0">
    <w:nsid w:val="1E084FE1"/>
    <w:multiLevelType w:val="multilevel"/>
    <w:tmpl w:val="66B6C58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7" w15:restartNumberingAfterBreak="0">
    <w:nsid w:val="1E82066B"/>
    <w:multiLevelType w:val="multilevel"/>
    <w:tmpl w:val="D3E695B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8" w15:restartNumberingAfterBreak="0">
    <w:nsid w:val="218B00AB"/>
    <w:multiLevelType w:val="multilevel"/>
    <w:tmpl w:val="90DCF41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9" w15:restartNumberingAfterBreak="0">
    <w:nsid w:val="23D3146A"/>
    <w:multiLevelType w:val="multilevel"/>
    <w:tmpl w:val="C688D5D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0" w15:restartNumberingAfterBreak="0">
    <w:nsid w:val="26250AC2"/>
    <w:multiLevelType w:val="multilevel"/>
    <w:tmpl w:val="BE30B96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1" w15:restartNumberingAfterBreak="0">
    <w:nsid w:val="265A138A"/>
    <w:multiLevelType w:val="multilevel"/>
    <w:tmpl w:val="973E8E4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2" w15:restartNumberingAfterBreak="0">
    <w:nsid w:val="28644891"/>
    <w:multiLevelType w:val="multilevel"/>
    <w:tmpl w:val="651EC34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3" w15:restartNumberingAfterBreak="0">
    <w:nsid w:val="2A32795E"/>
    <w:multiLevelType w:val="multilevel"/>
    <w:tmpl w:val="A4805C2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4" w15:restartNumberingAfterBreak="0">
    <w:nsid w:val="2C8D6AC1"/>
    <w:multiLevelType w:val="multilevel"/>
    <w:tmpl w:val="630AFA3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5" w15:restartNumberingAfterBreak="0">
    <w:nsid w:val="2E082C3A"/>
    <w:multiLevelType w:val="multilevel"/>
    <w:tmpl w:val="EE30277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6" w15:restartNumberingAfterBreak="0">
    <w:nsid w:val="30654F38"/>
    <w:multiLevelType w:val="hybridMultilevel"/>
    <w:tmpl w:val="DD08FEF4"/>
    <w:lvl w:ilvl="0" w:tplc="18A01BEA">
      <w:start w:val="1"/>
      <w:numFmt w:val="decimal"/>
      <w:pStyle w:val="cp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E0CC2"/>
    <w:multiLevelType w:val="multilevel"/>
    <w:tmpl w:val="4A5643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8" w15:restartNumberingAfterBreak="0">
    <w:nsid w:val="349914C1"/>
    <w:multiLevelType w:val="multilevel"/>
    <w:tmpl w:val="A412F7D2"/>
    <w:styleLink w:val="Numbering11"/>
    <w:lvl w:ilvl="0">
      <w:start w:val="1"/>
      <w:numFmt w:val="decimal"/>
      <w:pStyle w:val="numered01"/>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9" w15:restartNumberingAfterBreak="0">
    <w:nsid w:val="35D6039E"/>
    <w:multiLevelType w:val="multilevel"/>
    <w:tmpl w:val="F904C4A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0" w15:restartNumberingAfterBreak="0">
    <w:nsid w:val="36301231"/>
    <w:multiLevelType w:val="multilevel"/>
    <w:tmpl w:val="2CB6CA9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1" w15:restartNumberingAfterBreak="0">
    <w:nsid w:val="365B0573"/>
    <w:multiLevelType w:val="multilevel"/>
    <w:tmpl w:val="700A8F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2" w15:restartNumberingAfterBreak="0">
    <w:nsid w:val="3DD71E1A"/>
    <w:multiLevelType w:val="multilevel"/>
    <w:tmpl w:val="F4620C4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3" w15:restartNumberingAfterBreak="0">
    <w:nsid w:val="3DF17B98"/>
    <w:multiLevelType w:val="multilevel"/>
    <w:tmpl w:val="6DF60D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4" w15:restartNumberingAfterBreak="0">
    <w:nsid w:val="3EBC03F2"/>
    <w:multiLevelType w:val="multilevel"/>
    <w:tmpl w:val="F9F839B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5" w15:restartNumberingAfterBreak="0">
    <w:nsid w:val="3F943F31"/>
    <w:multiLevelType w:val="multilevel"/>
    <w:tmpl w:val="EDE404F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6" w15:restartNumberingAfterBreak="0">
    <w:nsid w:val="420B5AA5"/>
    <w:multiLevelType w:val="multilevel"/>
    <w:tmpl w:val="4D2E695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7" w15:restartNumberingAfterBreak="0">
    <w:nsid w:val="45C30CC7"/>
    <w:multiLevelType w:val="multilevel"/>
    <w:tmpl w:val="B17A375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8" w15:restartNumberingAfterBreak="0">
    <w:nsid w:val="46E73C9F"/>
    <w:multiLevelType w:val="multilevel"/>
    <w:tmpl w:val="A350D50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9" w15:restartNumberingAfterBreak="0">
    <w:nsid w:val="48360DB6"/>
    <w:multiLevelType w:val="multilevel"/>
    <w:tmpl w:val="70A0211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0" w15:restartNumberingAfterBreak="0">
    <w:nsid w:val="49366114"/>
    <w:multiLevelType w:val="multilevel"/>
    <w:tmpl w:val="345889A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1" w15:restartNumberingAfterBreak="0">
    <w:nsid w:val="4D5D2FEF"/>
    <w:multiLevelType w:val="multilevel"/>
    <w:tmpl w:val="4068307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2" w15:restartNumberingAfterBreak="0">
    <w:nsid w:val="51061240"/>
    <w:multiLevelType w:val="multilevel"/>
    <w:tmpl w:val="C0286F6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3" w15:restartNumberingAfterBreak="0">
    <w:nsid w:val="52303FC5"/>
    <w:multiLevelType w:val="multilevel"/>
    <w:tmpl w:val="3FA031F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4" w15:restartNumberingAfterBreak="0">
    <w:nsid w:val="52890B1A"/>
    <w:multiLevelType w:val="multilevel"/>
    <w:tmpl w:val="4248550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5" w15:restartNumberingAfterBreak="0">
    <w:nsid w:val="56733027"/>
    <w:multiLevelType w:val="multilevel"/>
    <w:tmpl w:val="F056B93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6" w15:restartNumberingAfterBreak="0">
    <w:nsid w:val="59DE58A7"/>
    <w:multiLevelType w:val="multilevel"/>
    <w:tmpl w:val="76D4023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7" w15:restartNumberingAfterBreak="0">
    <w:nsid w:val="5EF816E2"/>
    <w:multiLevelType w:val="multilevel"/>
    <w:tmpl w:val="28D01F8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8" w15:restartNumberingAfterBreak="0">
    <w:nsid w:val="643340D2"/>
    <w:multiLevelType w:val="multilevel"/>
    <w:tmpl w:val="FE1404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9" w15:restartNumberingAfterBreak="0">
    <w:nsid w:val="66214B1C"/>
    <w:multiLevelType w:val="multilevel"/>
    <w:tmpl w:val="7BDACC0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0" w15:restartNumberingAfterBreak="0">
    <w:nsid w:val="66E64F96"/>
    <w:multiLevelType w:val="multilevel"/>
    <w:tmpl w:val="FA44CE7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1" w15:restartNumberingAfterBreak="0">
    <w:nsid w:val="688D3D1D"/>
    <w:multiLevelType w:val="multilevel"/>
    <w:tmpl w:val="77C0968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2" w15:restartNumberingAfterBreak="0">
    <w:nsid w:val="6ACD0569"/>
    <w:multiLevelType w:val="multilevel"/>
    <w:tmpl w:val="8B5A9F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3" w15:restartNumberingAfterBreak="0">
    <w:nsid w:val="6E422B59"/>
    <w:multiLevelType w:val="multilevel"/>
    <w:tmpl w:val="3F2CE9B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4" w15:restartNumberingAfterBreak="0">
    <w:nsid w:val="6FF71A9E"/>
    <w:multiLevelType w:val="multilevel"/>
    <w:tmpl w:val="88D2884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5" w15:restartNumberingAfterBreak="0">
    <w:nsid w:val="72435339"/>
    <w:multiLevelType w:val="multilevel"/>
    <w:tmpl w:val="F3EE9E1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6" w15:restartNumberingAfterBreak="0">
    <w:nsid w:val="778F7DC2"/>
    <w:multiLevelType w:val="multilevel"/>
    <w:tmpl w:val="95ECE98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7" w15:restartNumberingAfterBreak="0">
    <w:nsid w:val="794B7D3B"/>
    <w:multiLevelType w:val="multilevel"/>
    <w:tmpl w:val="110EC11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8" w15:restartNumberingAfterBreak="0">
    <w:nsid w:val="7A863238"/>
    <w:multiLevelType w:val="multilevel"/>
    <w:tmpl w:val="AF7E1DC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9" w15:restartNumberingAfterBreak="0">
    <w:nsid w:val="7BD1496E"/>
    <w:multiLevelType w:val="multilevel"/>
    <w:tmpl w:val="770EC4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0" w15:restartNumberingAfterBreak="0">
    <w:nsid w:val="7C546F7B"/>
    <w:multiLevelType w:val="multilevel"/>
    <w:tmpl w:val="1F74F25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1" w15:restartNumberingAfterBreak="0">
    <w:nsid w:val="7D0F6933"/>
    <w:multiLevelType w:val="multilevel"/>
    <w:tmpl w:val="19A8891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2" w15:restartNumberingAfterBreak="0">
    <w:nsid w:val="7D337019"/>
    <w:multiLevelType w:val="multilevel"/>
    <w:tmpl w:val="6AB2983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3" w15:restartNumberingAfterBreak="0">
    <w:nsid w:val="7E5A282A"/>
    <w:multiLevelType w:val="multilevel"/>
    <w:tmpl w:val="4158229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1464999468">
    <w:abstractNumId w:val="9"/>
  </w:num>
  <w:num w:numId="2" w16cid:durableId="673606285">
    <w:abstractNumId w:val="7"/>
  </w:num>
  <w:num w:numId="3" w16cid:durableId="1303147277">
    <w:abstractNumId w:val="6"/>
  </w:num>
  <w:num w:numId="4" w16cid:durableId="1003161937">
    <w:abstractNumId w:val="5"/>
  </w:num>
  <w:num w:numId="5" w16cid:durableId="2135129822">
    <w:abstractNumId w:val="4"/>
  </w:num>
  <w:num w:numId="6" w16cid:durableId="1088505946">
    <w:abstractNumId w:val="8"/>
  </w:num>
  <w:num w:numId="7" w16cid:durableId="1563565254">
    <w:abstractNumId w:val="3"/>
  </w:num>
  <w:num w:numId="8" w16cid:durableId="622230463">
    <w:abstractNumId w:val="2"/>
  </w:num>
  <w:num w:numId="9" w16cid:durableId="1157502452">
    <w:abstractNumId w:val="1"/>
  </w:num>
  <w:num w:numId="10" w16cid:durableId="1108894308">
    <w:abstractNumId w:val="0"/>
  </w:num>
  <w:num w:numId="11" w16cid:durableId="1686636036">
    <w:abstractNumId w:val="36"/>
  </w:num>
  <w:num w:numId="12" w16cid:durableId="1811435171">
    <w:abstractNumId w:val="38"/>
  </w:num>
  <w:num w:numId="13" w16cid:durableId="48119545">
    <w:abstractNumId w:val="16"/>
  </w:num>
  <w:num w:numId="14" w16cid:durableId="399912461">
    <w:abstractNumId w:val="73"/>
  </w:num>
  <w:num w:numId="15" w16cid:durableId="1831748390">
    <w:abstractNumId w:val="48"/>
  </w:num>
  <w:num w:numId="16" w16cid:durableId="1246036883">
    <w:abstractNumId w:val="43"/>
  </w:num>
  <w:num w:numId="17" w16cid:durableId="1414623140">
    <w:abstractNumId w:val="63"/>
  </w:num>
  <w:num w:numId="18" w16cid:durableId="237402453">
    <w:abstractNumId w:val="45"/>
  </w:num>
  <w:num w:numId="19" w16cid:durableId="735781623">
    <w:abstractNumId w:val="61"/>
  </w:num>
  <w:num w:numId="20" w16cid:durableId="1143038841">
    <w:abstractNumId w:val="53"/>
  </w:num>
  <w:num w:numId="21" w16cid:durableId="1171989493">
    <w:abstractNumId w:val="26"/>
  </w:num>
  <w:num w:numId="22" w16cid:durableId="1381247285">
    <w:abstractNumId w:val="60"/>
  </w:num>
  <w:num w:numId="23" w16cid:durableId="1131241277">
    <w:abstractNumId w:val="50"/>
  </w:num>
  <w:num w:numId="24" w16cid:durableId="1864048091">
    <w:abstractNumId w:val="32"/>
  </w:num>
  <w:num w:numId="25" w16cid:durableId="1421174392">
    <w:abstractNumId w:val="21"/>
  </w:num>
  <w:num w:numId="26" w16cid:durableId="738747114">
    <w:abstractNumId w:val="18"/>
  </w:num>
  <w:num w:numId="27" w16cid:durableId="1821923017">
    <w:abstractNumId w:val="33"/>
  </w:num>
  <w:num w:numId="28" w16cid:durableId="2094428246">
    <w:abstractNumId w:val="44"/>
  </w:num>
  <w:num w:numId="29" w16cid:durableId="1440106596">
    <w:abstractNumId w:val="34"/>
  </w:num>
  <w:num w:numId="30" w16cid:durableId="1223061324">
    <w:abstractNumId w:val="59"/>
  </w:num>
  <w:num w:numId="31" w16cid:durableId="2035376807">
    <w:abstractNumId w:val="54"/>
  </w:num>
  <w:num w:numId="32" w16cid:durableId="252131680">
    <w:abstractNumId w:val="40"/>
  </w:num>
  <w:num w:numId="33" w16cid:durableId="1017662148">
    <w:abstractNumId w:val="70"/>
  </w:num>
  <w:num w:numId="34" w16cid:durableId="1715158186">
    <w:abstractNumId w:val="71"/>
  </w:num>
  <w:num w:numId="35" w16cid:durableId="1389720239">
    <w:abstractNumId w:val="41"/>
  </w:num>
  <w:num w:numId="36" w16cid:durableId="1225527100">
    <w:abstractNumId w:val="13"/>
  </w:num>
  <w:num w:numId="37" w16cid:durableId="1504707568">
    <w:abstractNumId w:val="28"/>
  </w:num>
  <w:num w:numId="38" w16cid:durableId="1782872389">
    <w:abstractNumId w:val="57"/>
  </w:num>
  <w:num w:numId="39" w16cid:durableId="2066023293">
    <w:abstractNumId w:val="12"/>
  </w:num>
  <w:num w:numId="40" w16cid:durableId="1508520992">
    <w:abstractNumId w:val="66"/>
  </w:num>
  <w:num w:numId="41" w16cid:durableId="459110578">
    <w:abstractNumId w:val="46"/>
  </w:num>
  <w:num w:numId="42" w16cid:durableId="1365404644">
    <w:abstractNumId w:val="64"/>
  </w:num>
  <w:num w:numId="43" w16cid:durableId="1120220727">
    <w:abstractNumId w:val="24"/>
  </w:num>
  <w:num w:numId="44" w16cid:durableId="1938829120">
    <w:abstractNumId w:val="68"/>
  </w:num>
  <w:num w:numId="45" w16cid:durableId="690255148">
    <w:abstractNumId w:val="42"/>
  </w:num>
  <w:num w:numId="46" w16cid:durableId="1731802729">
    <w:abstractNumId w:val="65"/>
  </w:num>
  <w:num w:numId="47" w16cid:durableId="1947614882">
    <w:abstractNumId w:val="17"/>
  </w:num>
  <w:num w:numId="48" w16cid:durableId="996029462">
    <w:abstractNumId w:val="22"/>
  </w:num>
  <w:num w:numId="49" w16cid:durableId="173149737">
    <w:abstractNumId w:val="11"/>
  </w:num>
  <w:num w:numId="50" w16cid:durableId="1406144234">
    <w:abstractNumId w:val="67"/>
  </w:num>
  <w:num w:numId="51" w16cid:durableId="2120249003">
    <w:abstractNumId w:val="20"/>
  </w:num>
  <w:num w:numId="52" w16cid:durableId="94642372">
    <w:abstractNumId w:val="39"/>
  </w:num>
  <w:num w:numId="53" w16cid:durableId="759907680">
    <w:abstractNumId w:val="62"/>
  </w:num>
  <w:num w:numId="54" w16cid:durableId="1432890484">
    <w:abstractNumId w:val="27"/>
  </w:num>
  <w:num w:numId="55" w16cid:durableId="460684599">
    <w:abstractNumId w:val="47"/>
  </w:num>
  <w:num w:numId="56" w16cid:durableId="307516394">
    <w:abstractNumId w:val="37"/>
  </w:num>
  <w:num w:numId="57" w16cid:durableId="1456099276">
    <w:abstractNumId w:val="72"/>
  </w:num>
  <w:num w:numId="58" w16cid:durableId="1097824663">
    <w:abstractNumId w:val="23"/>
  </w:num>
  <w:num w:numId="59" w16cid:durableId="90973882">
    <w:abstractNumId w:val="56"/>
  </w:num>
  <w:num w:numId="60" w16cid:durableId="1552763892">
    <w:abstractNumId w:val="25"/>
  </w:num>
  <w:num w:numId="61" w16cid:durableId="1921989530">
    <w:abstractNumId w:val="58"/>
  </w:num>
  <w:num w:numId="62" w16cid:durableId="1738353905">
    <w:abstractNumId w:val="30"/>
  </w:num>
  <w:num w:numId="63" w16cid:durableId="1942254059">
    <w:abstractNumId w:val="29"/>
  </w:num>
  <w:num w:numId="64" w16cid:durableId="59599336">
    <w:abstractNumId w:val="49"/>
  </w:num>
  <w:num w:numId="65" w16cid:durableId="1099759798">
    <w:abstractNumId w:val="15"/>
  </w:num>
  <w:num w:numId="66" w16cid:durableId="1685010478">
    <w:abstractNumId w:val="51"/>
  </w:num>
  <w:num w:numId="67" w16cid:durableId="1474180756">
    <w:abstractNumId w:val="31"/>
  </w:num>
  <w:num w:numId="68" w16cid:durableId="998197656">
    <w:abstractNumId w:val="10"/>
  </w:num>
  <w:num w:numId="69" w16cid:durableId="122240208">
    <w:abstractNumId w:val="14"/>
  </w:num>
  <w:num w:numId="70" w16cid:durableId="665598517">
    <w:abstractNumId w:val="19"/>
  </w:num>
  <w:num w:numId="71" w16cid:durableId="644774089">
    <w:abstractNumId w:val="69"/>
  </w:num>
  <w:num w:numId="72" w16cid:durableId="313753534">
    <w:abstractNumId w:val="52"/>
  </w:num>
  <w:num w:numId="73" w16cid:durableId="1569800462">
    <w:abstractNumId w:val="35"/>
  </w:num>
  <w:num w:numId="74" w16cid:durableId="345836403">
    <w:abstractNumId w:val="55"/>
  </w:num>
  <w:num w:numId="75" w16cid:durableId="1250458119">
    <w:abstractNumId w:val="5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CB"/>
    <w:rsid w:val="0002384F"/>
    <w:rsid w:val="000251CD"/>
    <w:rsid w:val="00095C66"/>
    <w:rsid w:val="000E1C8A"/>
    <w:rsid w:val="00114E3E"/>
    <w:rsid w:val="001E339D"/>
    <w:rsid w:val="001F64AA"/>
    <w:rsid w:val="002252B3"/>
    <w:rsid w:val="00242621"/>
    <w:rsid w:val="002F770A"/>
    <w:rsid w:val="0030342D"/>
    <w:rsid w:val="00312D2D"/>
    <w:rsid w:val="00316BD5"/>
    <w:rsid w:val="00403284"/>
    <w:rsid w:val="00492A41"/>
    <w:rsid w:val="00594531"/>
    <w:rsid w:val="005C2539"/>
    <w:rsid w:val="0060600A"/>
    <w:rsid w:val="00645F02"/>
    <w:rsid w:val="00677A1C"/>
    <w:rsid w:val="006A4D7A"/>
    <w:rsid w:val="006A4ED2"/>
    <w:rsid w:val="006E0D10"/>
    <w:rsid w:val="00735110"/>
    <w:rsid w:val="007777D6"/>
    <w:rsid w:val="007A02BA"/>
    <w:rsid w:val="007C5046"/>
    <w:rsid w:val="007D3185"/>
    <w:rsid w:val="007D3CF7"/>
    <w:rsid w:val="00820887"/>
    <w:rsid w:val="00857297"/>
    <w:rsid w:val="008721FD"/>
    <w:rsid w:val="008B7C64"/>
    <w:rsid w:val="008D4CF9"/>
    <w:rsid w:val="009365A6"/>
    <w:rsid w:val="00946BEB"/>
    <w:rsid w:val="00963C8D"/>
    <w:rsid w:val="009D2982"/>
    <w:rsid w:val="009F523F"/>
    <w:rsid w:val="00A03FA4"/>
    <w:rsid w:val="00B656AF"/>
    <w:rsid w:val="00B939B2"/>
    <w:rsid w:val="00BA773B"/>
    <w:rsid w:val="00C43D7B"/>
    <w:rsid w:val="00C80C93"/>
    <w:rsid w:val="00CB41CB"/>
    <w:rsid w:val="00CD4B77"/>
    <w:rsid w:val="00CD673E"/>
    <w:rsid w:val="00D20CF3"/>
    <w:rsid w:val="00D25A7B"/>
    <w:rsid w:val="00D74711"/>
    <w:rsid w:val="00DA3ED2"/>
    <w:rsid w:val="00DD77FC"/>
    <w:rsid w:val="00DF3C32"/>
    <w:rsid w:val="00E91D57"/>
    <w:rsid w:val="00E91F92"/>
    <w:rsid w:val="00F010DC"/>
    <w:rsid w:val="00F36F5D"/>
    <w:rsid w:val="00F5504C"/>
    <w:rsid w:val="00F90D32"/>
    <w:rsid w:val="00FA6E28"/>
    <w:rsid w:val="00FF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D463"/>
  <w15:chartTrackingRefBased/>
  <w15:docId w15:val="{EE3F1E0F-435A-46A2-8ED3-ECB97062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DC"/>
    <w:pPr>
      <w:widowControl w:val="0"/>
      <w:suppressAutoHyphens/>
      <w:autoSpaceDN w:val="0"/>
      <w:spacing w:after="0" w:line="240" w:lineRule="auto"/>
      <w:textAlignment w:val="baseline"/>
    </w:pPr>
    <w:rPr>
      <w:rFonts w:ascii="Times New Roman" w:eastAsia="HG 明朝L Sun" w:hAnsi="Times New Roman" w:cs="Tahoma"/>
      <w:kern w:val="3"/>
      <w:sz w:val="24"/>
      <w:szCs w:val="24"/>
      <w:lang w:eastAsia="ja-JP" w:bidi="en-US"/>
    </w:rPr>
  </w:style>
  <w:style w:type="paragraph" w:styleId="Heading1">
    <w:name w:val="heading 1"/>
    <w:basedOn w:val="Normal"/>
    <w:next w:val="Normal"/>
    <w:link w:val="Heading1Char"/>
    <w:uiPriority w:val="9"/>
    <w:qFormat/>
    <w:rsid w:val="005C2539"/>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C2539"/>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C253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5C2539"/>
    <w:pPr>
      <w:keepNext/>
      <w:keepLines/>
      <w:spacing w:before="4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C2539"/>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unhideWhenUsed/>
    <w:qFormat/>
    <w:rsid w:val="005C2539"/>
    <w:pPr>
      <w:keepNext/>
      <w:keepLines/>
      <w:spacing w:before="40"/>
      <w:outlineLvl w:val="5"/>
    </w:pPr>
    <w:rPr>
      <w:rFonts w:asciiTheme="majorHAnsi" w:eastAsiaTheme="majorEastAsia" w:hAnsiTheme="majorHAnsi" w:cstheme="majorBidi"/>
      <w:b/>
      <w:i/>
    </w:rPr>
  </w:style>
  <w:style w:type="paragraph" w:styleId="Heading7">
    <w:name w:val="heading 7"/>
    <w:basedOn w:val="Normal"/>
    <w:next w:val="Normal"/>
    <w:link w:val="Heading7Char"/>
    <w:unhideWhenUsed/>
    <w:qFormat/>
    <w:rsid w:val="005C2539"/>
    <w:pPr>
      <w:keepNext/>
      <w:keepLines/>
      <w:spacing w:before="40"/>
      <w:outlineLvl w:val="6"/>
    </w:pPr>
    <w:rPr>
      <w:rFonts w:asciiTheme="majorHAnsi" w:eastAsiaTheme="majorEastAsia" w:hAnsiTheme="majorHAnsi" w:cstheme="majorBidi"/>
      <w:b/>
      <w:i/>
      <w:iCs/>
    </w:rPr>
  </w:style>
  <w:style w:type="paragraph" w:styleId="Heading8">
    <w:name w:val="heading 8"/>
    <w:basedOn w:val="Normal"/>
    <w:next w:val="Normal"/>
    <w:link w:val="Heading8Char"/>
    <w:unhideWhenUsed/>
    <w:qFormat/>
    <w:rsid w:val="005C2539"/>
    <w:pPr>
      <w:keepNext/>
      <w:keepLines/>
      <w:spacing w:before="40"/>
      <w:outlineLvl w:val="7"/>
    </w:pPr>
    <w:rPr>
      <w:rFonts w:asciiTheme="majorHAnsi" w:eastAsiaTheme="majorEastAsia" w:hAnsiTheme="majorHAnsi" w:cstheme="majorBidi"/>
      <w:b/>
      <w:i/>
      <w:sz w:val="21"/>
      <w:szCs w:val="21"/>
    </w:rPr>
  </w:style>
  <w:style w:type="paragraph" w:styleId="Heading9">
    <w:name w:val="heading 9"/>
    <w:basedOn w:val="Normal"/>
    <w:next w:val="Normal"/>
    <w:link w:val="Heading9Char"/>
    <w:unhideWhenUsed/>
    <w:qFormat/>
    <w:rsid w:val="005C2539"/>
    <w:pPr>
      <w:keepNext/>
      <w:keepLines/>
      <w:spacing w:before="40"/>
      <w:outlineLvl w:val="8"/>
    </w:pPr>
    <w:rPr>
      <w:rFonts w:asciiTheme="majorHAnsi" w:eastAsiaTheme="majorEastAsia" w:hAnsiTheme="majorHAnsi" w:cstheme="majorBidi"/>
      <w:b/>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CF7"/>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D3CF7"/>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5C253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963C8D"/>
    <w:pPr>
      <w:outlineLvl w:val="9"/>
    </w:pPr>
  </w:style>
  <w:style w:type="paragraph" w:styleId="TOC1">
    <w:name w:val="toc 1"/>
    <w:basedOn w:val="Normal"/>
    <w:next w:val="Normal"/>
    <w:autoRedefine/>
    <w:uiPriority w:val="39"/>
    <w:unhideWhenUsed/>
    <w:rsid w:val="00CD673E"/>
    <w:pPr>
      <w:spacing w:after="100"/>
    </w:pPr>
  </w:style>
  <w:style w:type="character" w:styleId="Hyperlink">
    <w:name w:val="Hyperlink"/>
    <w:basedOn w:val="DefaultParagraphFont"/>
    <w:uiPriority w:val="99"/>
    <w:unhideWhenUsed/>
    <w:rsid w:val="00CD673E"/>
    <w:rPr>
      <w:color w:val="0563C1" w:themeColor="hyperlink"/>
      <w:u w:val="single"/>
    </w:rPr>
  </w:style>
  <w:style w:type="paragraph" w:styleId="Header">
    <w:name w:val="header"/>
    <w:basedOn w:val="Normal"/>
    <w:link w:val="HeaderChar"/>
    <w:uiPriority w:val="99"/>
    <w:unhideWhenUsed/>
    <w:rsid w:val="00A03FA4"/>
    <w:pPr>
      <w:tabs>
        <w:tab w:val="center" w:pos="4680"/>
        <w:tab w:val="right" w:pos="9360"/>
      </w:tabs>
    </w:pPr>
  </w:style>
  <w:style w:type="character" w:customStyle="1" w:styleId="HeaderChar">
    <w:name w:val="Header Char"/>
    <w:basedOn w:val="DefaultParagraphFont"/>
    <w:link w:val="Header"/>
    <w:uiPriority w:val="99"/>
    <w:rsid w:val="00A03FA4"/>
  </w:style>
  <w:style w:type="paragraph" w:styleId="Footer">
    <w:name w:val="footer"/>
    <w:basedOn w:val="Normal"/>
    <w:link w:val="FooterChar"/>
    <w:unhideWhenUsed/>
    <w:rsid w:val="00A03FA4"/>
    <w:pPr>
      <w:tabs>
        <w:tab w:val="center" w:pos="4680"/>
        <w:tab w:val="right" w:pos="9360"/>
      </w:tabs>
    </w:pPr>
  </w:style>
  <w:style w:type="character" w:customStyle="1" w:styleId="FooterChar">
    <w:name w:val="Footer Char"/>
    <w:basedOn w:val="DefaultParagraphFont"/>
    <w:link w:val="Footer"/>
    <w:uiPriority w:val="99"/>
    <w:rsid w:val="00A03FA4"/>
  </w:style>
  <w:style w:type="character" w:customStyle="1" w:styleId="Heading2Char">
    <w:name w:val="Heading 2 Char"/>
    <w:basedOn w:val="DefaultParagraphFont"/>
    <w:link w:val="Heading2"/>
    <w:uiPriority w:val="9"/>
    <w:semiHidden/>
    <w:rsid w:val="005C253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5C2539"/>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5C2539"/>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5C2539"/>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sid w:val="005C2539"/>
    <w:rPr>
      <w:rFonts w:asciiTheme="majorHAnsi" w:eastAsiaTheme="majorEastAsia" w:hAnsiTheme="majorHAnsi" w:cstheme="majorBidi"/>
      <w:b/>
      <w:i/>
    </w:rPr>
  </w:style>
  <w:style w:type="character" w:customStyle="1" w:styleId="Heading7Char">
    <w:name w:val="Heading 7 Char"/>
    <w:basedOn w:val="DefaultParagraphFont"/>
    <w:link w:val="Heading7"/>
    <w:uiPriority w:val="9"/>
    <w:semiHidden/>
    <w:rsid w:val="005C2539"/>
    <w:rPr>
      <w:rFonts w:asciiTheme="majorHAnsi" w:eastAsiaTheme="majorEastAsia" w:hAnsiTheme="majorHAnsi" w:cstheme="majorBidi"/>
      <w:b/>
      <w:i/>
      <w:iCs/>
    </w:rPr>
  </w:style>
  <w:style w:type="character" w:customStyle="1" w:styleId="Heading8Char">
    <w:name w:val="Heading 8 Char"/>
    <w:basedOn w:val="DefaultParagraphFont"/>
    <w:link w:val="Heading8"/>
    <w:uiPriority w:val="9"/>
    <w:semiHidden/>
    <w:rsid w:val="005C2539"/>
    <w:rPr>
      <w:rFonts w:asciiTheme="majorHAnsi" w:eastAsiaTheme="majorEastAsia" w:hAnsiTheme="majorHAnsi" w:cstheme="majorBidi"/>
      <w:b/>
      <w:i/>
      <w:sz w:val="21"/>
      <w:szCs w:val="21"/>
    </w:rPr>
  </w:style>
  <w:style w:type="character" w:customStyle="1" w:styleId="Heading9Char">
    <w:name w:val="Heading 9 Char"/>
    <w:basedOn w:val="DefaultParagraphFont"/>
    <w:link w:val="Heading9"/>
    <w:uiPriority w:val="9"/>
    <w:semiHidden/>
    <w:rsid w:val="005C2539"/>
    <w:rPr>
      <w:rFonts w:asciiTheme="majorHAnsi" w:eastAsiaTheme="majorEastAsia" w:hAnsiTheme="majorHAnsi" w:cstheme="majorBidi"/>
      <w:b/>
      <w:i/>
      <w:iCs/>
      <w:sz w:val="21"/>
      <w:szCs w:val="21"/>
    </w:rPr>
  </w:style>
  <w:style w:type="paragraph" w:styleId="Subtitle">
    <w:name w:val="Subtitle"/>
    <w:basedOn w:val="Normal"/>
    <w:next w:val="Normal"/>
    <w:link w:val="SubtitleChar"/>
    <w:uiPriority w:val="11"/>
    <w:qFormat/>
    <w:rsid w:val="00E91D57"/>
    <w:pPr>
      <w:numPr>
        <w:ilvl w:val="1"/>
      </w:numPr>
    </w:pPr>
    <w:rPr>
      <w:rFonts w:eastAsiaTheme="minorEastAsia"/>
      <w:color w:val="5A5A5A" w:themeColor="text1" w:themeTint="A5"/>
      <w:spacing w:val="15"/>
    </w:rPr>
  </w:style>
  <w:style w:type="paragraph" w:customStyle="1" w:styleId="cpCode">
    <w:name w:val="cp_Code"/>
    <w:basedOn w:val="Normal"/>
    <w:qFormat/>
    <w:rsid w:val="007777D6"/>
    <w:pPr>
      <w:shd w:val="clear" w:color="auto" w:fill="E7E6E6" w:themeFill="background2"/>
    </w:pPr>
    <w:rPr>
      <w:rFonts w:ascii="Courier New" w:hAnsi="Courier New"/>
      <w:noProof/>
      <w:sz w:val="20"/>
    </w:rPr>
  </w:style>
  <w:style w:type="paragraph" w:customStyle="1" w:styleId="cpNote">
    <w:name w:val="cp_Note"/>
    <w:basedOn w:val="Normal"/>
    <w:qFormat/>
    <w:rsid w:val="00DF3C32"/>
    <w:pPr>
      <w:pBdr>
        <w:top w:val="single" w:sz="8" w:space="1" w:color="auto"/>
        <w:left w:val="single" w:sz="8" w:space="4" w:color="auto"/>
        <w:bottom w:val="single" w:sz="8" w:space="1" w:color="auto"/>
        <w:right w:val="single" w:sz="8" w:space="4" w:color="auto"/>
      </w:pBdr>
      <w:shd w:val="clear" w:color="auto" w:fill="FFE599" w:themeFill="accent4" w:themeFillTint="66"/>
      <w:spacing w:before="160"/>
      <w:ind w:left="720" w:right="720"/>
    </w:pPr>
    <w:rPr>
      <w:noProof/>
    </w:rPr>
  </w:style>
  <w:style w:type="paragraph" w:customStyle="1" w:styleId="cpTip">
    <w:name w:val="cp_Tip"/>
    <w:basedOn w:val="Normal"/>
    <w:next w:val="Normal"/>
    <w:qFormat/>
    <w:rsid w:val="000251CD"/>
    <w:pPr>
      <w:pBdr>
        <w:top w:val="single" w:sz="18" w:space="1" w:color="auto"/>
        <w:bottom w:val="single" w:sz="18" w:space="1" w:color="auto"/>
      </w:pBdr>
      <w:spacing w:before="160"/>
      <w:ind w:left="360" w:right="360"/>
    </w:pPr>
    <w:rPr>
      <w:noProof/>
    </w:rPr>
  </w:style>
  <w:style w:type="character" w:customStyle="1" w:styleId="SubtitleChar">
    <w:name w:val="Subtitle Char"/>
    <w:basedOn w:val="DefaultParagraphFont"/>
    <w:link w:val="Subtitle"/>
    <w:uiPriority w:val="11"/>
    <w:rsid w:val="00E91D57"/>
    <w:rPr>
      <w:rFonts w:eastAsiaTheme="minorEastAsia"/>
      <w:color w:val="5A5A5A" w:themeColor="text1" w:themeTint="A5"/>
      <w:spacing w:val="15"/>
    </w:rPr>
  </w:style>
  <w:style w:type="character" w:customStyle="1" w:styleId="ccabbr">
    <w:name w:val="cc_abbr"/>
    <w:basedOn w:val="DefaultParagraphFont"/>
    <w:uiPriority w:val="1"/>
    <w:rsid w:val="009F523F"/>
    <w:rPr>
      <w:i/>
      <w:noProof/>
    </w:rPr>
  </w:style>
  <w:style w:type="character" w:customStyle="1" w:styleId="ccacronym">
    <w:name w:val="cc_acronym"/>
    <w:basedOn w:val="DefaultParagraphFont"/>
    <w:uiPriority w:val="1"/>
    <w:rsid w:val="009F523F"/>
    <w:rPr>
      <w:i/>
    </w:rPr>
  </w:style>
  <w:style w:type="character" w:customStyle="1" w:styleId="cccode">
    <w:name w:val="cc_code"/>
    <w:basedOn w:val="DefaultParagraphFont"/>
    <w:qFormat/>
    <w:rsid w:val="00F90D32"/>
    <w:rPr>
      <w:rFonts w:ascii="Courier New" w:hAnsi="Courier New"/>
      <w:sz w:val="28"/>
      <w:bdr w:val="dashSmallGap" w:sz="4" w:space="0" w:color="auto"/>
      <w:shd w:val="clear" w:color="auto" w:fill="E7E6E6" w:themeFill="background2"/>
    </w:rPr>
  </w:style>
  <w:style w:type="character" w:customStyle="1" w:styleId="ccdfn">
    <w:name w:val="cc_dfn"/>
    <w:basedOn w:val="DefaultParagraphFont"/>
    <w:uiPriority w:val="1"/>
    <w:rsid w:val="009F523F"/>
    <w:rPr>
      <w:i/>
    </w:rPr>
  </w:style>
  <w:style w:type="character" w:customStyle="1" w:styleId="ccdirectory">
    <w:name w:val="cc_directory"/>
    <w:basedOn w:val="DefaultParagraphFont"/>
    <w:uiPriority w:val="1"/>
    <w:rsid w:val="009F523F"/>
    <w:rPr>
      <w:i/>
    </w:rPr>
  </w:style>
  <w:style w:type="character" w:customStyle="1" w:styleId="ccfile">
    <w:name w:val="cc_file"/>
    <w:basedOn w:val="DefaultParagraphFont"/>
    <w:uiPriority w:val="1"/>
    <w:qFormat/>
    <w:rsid w:val="009F523F"/>
    <w:rPr>
      <w:i/>
    </w:rPr>
  </w:style>
  <w:style w:type="character" w:customStyle="1" w:styleId="cckbd">
    <w:name w:val="cc_kbd"/>
    <w:basedOn w:val="ccfile"/>
    <w:uiPriority w:val="1"/>
    <w:rsid w:val="00D25A7B"/>
    <w:rPr>
      <w:rFonts w:ascii="Courier New" w:hAnsi="Courier New"/>
      <w:b w:val="0"/>
      <w:i w:val="0"/>
      <w:sz w:val="28"/>
    </w:rPr>
  </w:style>
  <w:style w:type="character" w:customStyle="1" w:styleId="ccpath">
    <w:name w:val="cc_path"/>
    <w:basedOn w:val="DefaultParagraphFont"/>
    <w:uiPriority w:val="1"/>
    <w:qFormat/>
    <w:rsid w:val="00D25A7B"/>
    <w:rPr>
      <w:rFonts w:ascii="Courier New" w:hAnsi="Courier New"/>
      <w:i/>
      <w:sz w:val="20"/>
    </w:rPr>
  </w:style>
  <w:style w:type="character" w:customStyle="1" w:styleId="ccterm">
    <w:name w:val="cc_term"/>
    <w:basedOn w:val="DefaultParagraphFont"/>
    <w:uiPriority w:val="1"/>
    <w:qFormat/>
    <w:rsid w:val="00D25A7B"/>
    <w:rPr>
      <w:i/>
      <w:sz w:val="28"/>
    </w:rPr>
  </w:style>
  <w:style w:type="character" w:customStyle="1" w:styleId="ccvar">
    <w:name w:val="cc_var"/>
    <w:basedOn w:val="DefaultParagraphFont"/>
    <w:uiPriority w:val="1"/>
    <w:rsid w:val="00D25A7B"/>
    <w:rPr>
      <w:i/>
    </w:rPr>
  </w:style>
  <w:style w:type="character" w:styleId="PlaceholderText">
    <w:name w:val="Placeholder Text"/>
    <w:basedOn w:val="DefaultParagraphFont"/>
    <w:uiPriority w:val="99"/>
    <w:semiHidden/>
    <w:rsid w:val="008B7C64"/>
    <w:rPr>
      <w:color w:val="808080"/>
    </w:rPr>
  </w:style>
  <w:style w:type="paragraph" w:customStyle="1" w:styleId="cpStep">
    <w:name w:val="cp_Step"/>
    <w:basedOn w:val="Normal"/>
    <w:qFormat/>
    <w:rsid w:val="006E0D10"/>
    <w:pPr>
      <w:numPr>
        <w:numId w:val="11"/>
      </w:numPr>
    </w:pPr>
  </w:style>
  <w:style w:type="paragraph" w:customStyle="1" w:styleId="cpStepun">
    <w:name w:val="cp_Step_un"/>
    <w:basedOn w:val="cpStep"/>
    <w:qFormat/>
    <w:rsid w:val="006E0D10"/>
    <w:pPr>
      <w:numPr>
        <w:numId w:val="0"/>
      </w:numPr>
      <w:ind w:left="720"/>
    </w:pPr>
  </w:style>
  <w:style w:type="character" w:customStyle="1" w:styleId="cclead">
    <w:name w:val="cc_lead"/>
    <w:basedOn w:val="DefaultParagraphFont"/>
    <w:uiPriority w:val="1"/>
    <w:rsid w:val="001F64AA"/>
    <w:rPr>
      <w:b/>
    </w:rPr>
  </w:style>
  <w:style w:type="character" w:customStyle="1" w:styleId="ccquote">
    <w:name w:val="cc_quote"/>
    <w:basedOn w:val="DefaultParagraphFont"/>
    <w:uiPriority w:val="1"/>
    <w:qFormat/>
    <w:rsid w:val="001F64AA"/>
    <w:rPr>
      <w:rFonts w:ascii="Courier New" w:hAnsi="Courier New"/>
      <w:sz w:val="28"/>
      <w:bdr w:val="dashSmallGap" w:sz="4" w:space="0" w:color="auto"/>
      <w:shd w:val="clear" w:color="auto" w:fill="E7E6E6" w:themeFill="background2"/>
    </w:rPr>
  </w:style>
  <w:style w:type="paragraph" w:customStyle="1" w:styleId="cpQuote">
    <w:name w:val="cp_Quote"/>
    <w:basedOn w:val="Normal"/>
    <w:qFormat/>
    <w:rsid w:val="001F64AA"/>
    <w:pPr>
      <w:shd w:val="clear" w:color="auto" w:fill="E7E6E6" w:themeFill="background2"/>
    </w:pPr>
    <w:rPr>
      <w:rFonts w:ascii="Courier New" w:hAnsi="Courier New"/>
      <w:noProof/>
      <w:sz w:val="20"/>
    </w:rPr>
  </w:style>
  <w:style w:type="paragraph" w:customStyle="1" w:styleId="cpHeading">
    <w:name w:val="cp_Heading"/>
    <w:basedOn w:val="Heading3"/>
    <w:next w:val="Normal"/>
    <w:qFormat/>
    <w:rsid w:val="00CD4B77"/>
    <w:pPr>
      <w:outlineLvl w:val="9"/>
    </w:pPr>
  </w:style>
  <w:style w:type="paragraph" w:customStyle="1" w:styleId="cpNoteCode">
    <w:name w:val="cp_Note_Code"/>
    <w:basedOn w:val="cpNote"/>
    <w:qFormat/>
    <w:rsid w:val="008D4CF9"/>
    <w:pPr>
      <w:shd w:val="clear" w:color="auto" w:fill="F2F2F2" w:themeFill="background1" w:themeFillShade="F2"/>
      <w:spacing w:before="0"/>
    </w:pPr>
    <w:rPr>
      <w:rFonts w:ascii="Courier New" w:hAnsi="Courier New"/>
    </w:rPr>
  </w:style>
  <w:style w:type="paragraph" w:customStyle="1" w:styleId="cpNoteHeader">
    <w:name w:val="cp_Note_Header"/>
    <w:basedOn w:val="cpNote"/>
    <w:next w:val="cpNote"/>
    <w:qFormat/>
    <w:rsid w:val="008D4CF9"/>
    <w:pPr>
      <w:spacing w:line="360" w:lineRule="auto"/>
    </w:pPr>
    <w:rPr>
      <w:b/>
      <w:sz w:val="32"/>
    </w:rPr>
  </w:style>
  <w:style w:type="paragraph" w:customStyle="1" w:styleId="Standard">
    <w:name w:val="Standard"/>
    <w:rsid w:val="00CB41CB"/>
    <w:pPr>
      <w:widowControl w:val="0"/>
      <w:suppressAutoHyphens/>
      <w:autoSpaceDN w:val="0"/>
      <w:spacing w:before="144" w:after="144" w:line="240" w:lineRule="auto"/>
      <w:textAlignment w:val="baseline"/>
    </w:pPr>
    <w:rPr>
      <w:rFonts w:ascii="Times New Roman" w:eastAsia="HG 明朝L Sun" w:hAnsi="Times New Roman" w:cs="Tahoma"/>
      <w:kern w:val="3"/>
      <w:sz w:val="24"/>
      <w:szCs w:val="24"/>
      <w:lang w:eastAsia="ja-JP" w:bidi="en-US"/>
    </w:rPr>
  </w:style>
  <w:style w:type="paragraph" w:customStyle="1" w:styleId="Textbody">
    <w:name w:val="Text body"/>
    <w:basedOn w:val="Standard"/>
    <w:rsid w:val="00CB41CB"/>
    <w:pPr>
      <w:spacing w:before="0" w:after="120"/>
    </w:pPr>
  </w:style>
  <w:style w:type="paragraph" w:customStyle="1" w:styleId="Heading">
    <w:name w:val="Heading"/>
    <w:basedOn w:val="Standard"/>
    <w:next w:val="Textbody"/>
    <w:rsid w:val="00CB41CB"/>
    <w:pPr>
      <w:keepNext/>
      <w:spacing w:before="240" w:after="120"/>
    </w:pPr>
    <w:rPr>
      <w:rFonts w:ascii="Arial" w:eastAsia="MS Mincho" w:hAnsi="Arial"/>
      <w:sz w:val="28"/>
      <w:szCs w:val="28"/>
    </w:rPr>
  </w:style>
  <w:style w:type="paragraph" w:customStyle="1" w:styleId="Heading10">
    <w:name w:val="Heading 10"/>
    <w:basedOn w:val="Heading"/>
    <w:next w:val="Textbody"/>
    <w:rsid w:val="00CB41CB"/>
    <w:rPr>
      <w:b/>
      <w:bCs/>
    </w:rPr>
  </w:style>
  <w:style w:type="paragraph" w:styleId="List">
    <w:name w:val="List"/>
    <w:basedOn w:val="Textbody"/>
    <w:rsid w:val="00CB41CB"/>
  </w:style>
  <w:style w:type="paragraph" w:customStyle="1" w:styleId="Numbering1">
    <w:name w:val="Numbering 1"/>
    <w:basedOn w:val="List"/>
    <w:rsid w:val="00CB41CB"/>
    <w:pPr>
      <w:ind w:left="360" w:hanging="360"/>
    </w:pPr>
  </w:style>
  <w:style w:type="paragraph" w:customStyle="1" w:styleId="TableContents">
    <w:name w:val="Table Contents"/>
    <w:basedOn w:val="Standard"/>
    <w:rsid w:val="00CB41CB"/>
    <w:pPr>
      <w:suppressLineNumbers/>
    </w:pPr>
  </w:style>
  <w:style w:type="paragraph" w:customStyle="1" w:styleId="TableHeading">
    <w:name w:val="Table Heading"/>
    <w:basedOn w:val="TableContents"/>
    <w:rsid w:val="00CB41CB"/>
    <w:pPr>
      <w:jc w:val="center"/>
    </w:pPr>
    <w:rPr>
      <w:b/>
      <w:bCs/>
    </w:rPr>
  </w:style>
  <w:style w:type="paragraph" w:styleId="Caption">
    <w:name w:val="caption"/>
    <w:basedOn w:val="Standard"/>
    <w:rsid w:val="00CB41CB"/>
    <w:pPr>
      <w:suppressLineNumbers/>
      <w:spacing w:before="120" w:after="120"/>
    </w:pPr>
    <w:rPr>
      <w:i/>
      <w:iCs/>
    </w:rPr>
  </w:style>
  <w:style w:type="paragraph" w:customStyle="1" w:styleId="Table">
    <w:name w:val="Table"/>
    <w:basedOn w:val="Caption"/>
    <w:rsid w:val="00CB41CB"/>
  </w:style>
  <w:style w:type="paragraph" w:customStyle="1" w:styleId="Index">
    <w:name w:val="Index"/>
    <w:basedOn w:val="Standard"/>
    <w:rsid w:val="00CB41CB"/>
    <w:pPr>
      <w:suppressLineNumbers/>
    </w:pPr>
  </w:style>
  <w:style w:type="paragraph" w:styleId="Index1">
    <w:name w:val="index 1"/>
    <w:basedOn w:val="Normal"/>
    <w:next w:val="Normal"/>
    <w:autoRedefine/>
    <w:unhideWhenUsed/>
    <w:rsid w:val="00CB41CB"/>
    <w:pPr>
      <w:ind w:left="240" w:hanging="240"/>
    </w:pPr>
  </w:style>
  <w:style w:type="paragraph" w:styleId="IndexHeading">
    <w:name w:val="index heading"/>
    <w:basedOn w:val="Heading1"/>
    <w:rsid w:val="00CB41CB"/>
    <w:pPr>
      <w:keepLines w:val="0"/>
      <w:suppressLineNumbers/>
      <w:spacing w:after="120"/>
    </w:pPr>
    <w:rPr>
      <w:rFonts w:ascii="Arial" w:eastAsia="MS Mincho" w:hAnsi="Arial" w:cs="Tahoma"/>
      <w:bCs/>
    </w:rPr>
  </w:style>
  <w:style w:type="paragraph" w:customStyle="1" w:styleId="ContentsHeading">
    <w:name w:val="Contents Heading"/>
    <w:basedOn w:val="Heading"/>
    <w:rsid w:val="00CB41CB"/>
    <w:pPr>
      <w:suppressLineNumbers/>
    </w:pPr>
    <w:rPr>
      <w:b/>
      <w:bCs/>
      <w:sz w:val="32"/>
      <w:szCs w:val="32"/>
    </w:rPr>
  </w:style>
  <w:style w:type="paragraph" w:customStyle="1" w:styleId="Contents1">
    <w:name w:val="Contents 1"/>
    <w:basedOn w:val="Index"/>
    <w:rsid w:val="00CB41CB"/>
    <w:pPr>
      <w:tabs>
        <w:tab w:val="right" w:leader="dot" w:pos="9972"/>
      </w:tabs>
      <w:spacing w:before="0" w:after="0"/>
    </w:pPr>
  </w:style>
  <w:style w:type="paragraph" w:customStyle="1" w:styleId="Contents2">
    <w:name w:val="Contents 2"/>
    <w:basedOn w:val="Index"/>
    <w:rsid w:val="00CB41CB"/>
    <w:pPr>
      <w:tabs>
        <w:tab w:val="right" w:leader="dot" w:pos="9972"/>
      </w:tabs>
      <w:spacing w:before="0" w:after="0"/>
      <w:ind w:left="283"/>
    </w:pPr>
  </w:style>
  <w:style w:type="paragraph" w:customStyle="1" w:styleId="Contents3">
    <w:name w:val="Contents 3"/>
    <w:basedOn w:val="Index"/>
    <w:rsid w:val="00CB41CB"/>
    <w:pPr>
      <w:tabs>
        <w:tab w:val="right" w:leader="dot" w:pos="9972"/>
      </w:tabs>
      <w:spacing w:before="0" w:after="0"/>
      <w:ind w:left="566"/>
    </w:pPr>
  </w:style>
  <w:style w:type="paragraph" w:customStyle="1" w:styleId="Contents4">
    <w:name w:val="Contents 4"/>
    <w:basedOn w:val="Index"/>
    <w:rsid w:val="00CB41CB"/>
    <w:pPr>
      <w:tabs>
        <w:tab w:val="right" w:leader="dot" w:pos="9637"/>
      </w:tabs>
      <w:spacing w:before="0" w:after="0"/>
      <w:ind w:left="849"/>
    </w:pPr>
  </w:style>
  <w:style w:type="paragraph" w:customStyle="1" w:styleId="Contents5">
    <w:name w:val="Contents 5"/>
    <w:basedOn w:val="Index"/>
    <w:rsid w:val="00CB41CB"/>
    <w:pPr>
      <w:tabs>
        <w:tab w:val="right" w:leader="dot" w:pos="9637"/>
      </w:tabs>
      <w:spacing w:before="0" w:after="0"/>
      <w:ind w:left="1132"/>
    </w:pPr>
  </w:style>
  <w:style w:type="paragraph" w:customStyle="1" w:styleId="Contents6">
    <w:name w:val="Contents 6"/>
    <w:basedOn w:val="Index"/>
    <w:rsid w:val="00CB41CB"/>
    <w:pPr>
      <w:tabs>
        <w:tab w:val="right" w:leader="dot" w:pos="9637"/>
      </w:tabs>
      <w:spacing w:before="0" w:after="0"/>
      <w:ind w:left="1415"/>
    </w:pPr>
  </w:style>
  <w:style w:type="paragraph" w:customStyle="1" w:styleId="Contents7">
    <w:name w:val="Contents 7"/>
    <w:basedOn w:val="Index"/>
    <w:rsid w:val="00CB41CB"/>
    <w:pPr>
      <w:tabs>
        <w:tab w:val="right" w:leader="dot" w:pos="9637"/>
      </w:tabs>
      <w:spacing w:before="0" w:after="0"/>
      <w:ind w:left="1698"/>
    </w:pPr>
  </w:style>
  <w:style w:type="paragraph" w:customStyle="1" w:styleId="Contents8">
    <w:name w:val="Contents 8"/>
    <w:basedOn w:val="Index"/>
    <w:rsid w:val="00CB41CB"/>
    <w:pPr>
      <w:tabs>
        <w:tab w:val="right" w:leader="dot" w:pos="9637"/>
      </w:tabs>
      <w:spacing w:before="0" w:after="0"/>
      <w:ind w:left="1981"/>
    </w:pPr>
  </w:style>
  <w:style w:type="paragraph" w:customStyle="1" w:styleId="Contents9">
    <w:name w:val="Contents 9"/>
    <w:basedOn w:val="Index"/>
    <w:rsid w:val="00CB41CB"/>
    <w:pPr>
      <w:tabs>
        <w:tab w:val="right" w:leader="dot" w:pos="9637"/>
      </w:tabs>
      <w:spacing w:before="0" w:after="0"/>
      <w:ind w:left="2264"/>
    </w:pPr>
  </w:style>
  <w:style w:type="paragraph" w:customStyle="1" w:styleId="Contents10">
    <w:name w:val="Contents 10"/>
    <w:basedOn w:val="Index"/>
    <w:rsid w:val="00CB41CB"/>
    <w:pPr>
      <w:tabs>
        <w:tab w:val="right" w:leader="dot" w:pos="9637"/>
      </w:tabs>
      <w:spacing w:before="0" w:after="0"/>
      <w:ind w:left="2547"/>
    </w:pPr>
  </w:style>
  <w:style w:type="paragraph" w:customStyle="1" w:styleId="Quotations">
    <w:name w:val="Quotations"/>
    <w:basedOn w:val="Standard"/>
    <w:rsid w:val="00CB41CB"/>
    <w:pPr>
      <w:shd w:val="clear" w:color="auto" w:fill="E6E6FF"/>
      <w:spacing w:before="0" w:after="283"/>
      <w:ind w:left="567" w:right="567"/>
    </w:pPr>
  </w:style>
  <w:style w:type="paragraph" w:customStyle="1" w:styleId="DocumentTitle">
    <w:name w:val="DocumentTitle"/>
    <w:basedOn w:val="Standard"/>
    <w:next w:val="Standard"/>
    <w:rsid w:val="00CB41CB"/>
    <w:pPr>
      <w:pBdr>
        <w:top w:val="single" w:sz="4" w:space="1" w:color="000000"/>
        <w:left w:val="single" w:sz="4" w:space="1" w:color="000000"/>
        <w:bottom w:val="single" w:sz="4" w:space="1" w:color="000000"/>
        <w:right w:val="single" w:sz="4" w:space="1" w:color="000000"/>
      </w:pBdr>
    </w:pPr>
    <w:rPr>
      <w:rFonts w:ascii="Georgia" w:hAnsi="Georgia"/>
      <w:sz w:val="72"/>
    </w:rPr>
  </w:style>
  <w:style w:type="paragraph" w:customStyle="1" w:styleId="DocumentSubtitle">
    <w:name w:val="DocumentSubtitle"/>
    <w:basedOn w:val="Standard"/>
    <w:next w:val="Standard"/>
    <w:rsid w:val="00CB41CB"/>
    <w:rPr>
      <w:rFonts w:ascii="Georgia" w:hAnsi="Georgia"/>
      <w:i/>
      <w:sz w:val="36"/>
    </w:rPr>
  </w:style>
  <w:style w:type="paragraph" w:customStyle="1" w:styleId="subheading">
    <w:name w:val="subheading"/>
    <w:basedOn w:val="Textbody"/>
    <w:next w:val="Standard"/>
    <w:rsid w:val="00CB41CB"/>
    <w:rPr>
      <w:b/>
      <w:bCs/>
      <w:sz w:val="28"/>
      <w:szCs w:val="28"/>
    </w:rPr>
  </w:style>
  <w:style w:type="paragraph" w:customStyle="1" w:styleId="pullQuote">
    <w:name w:val="pullQuote"/>
    <w:basedOn w:val="Standard"/>
    <w:rsid w:val="00CB41CB"/>
    <w:pPr>
      <w:pBdr>
        <w:top w:val="single" w:sz="8" w:space="1" w:color="000000"/>
        <w:left w:val="single" w:sz="8" w:space="1" w:color="000000"/>
        <w:bottom w:val="single" w:sz="8" w:space="1" w:color="000000"/>
        <w:right w:val="single" w:sz="8" w:space="1" w:color="000000"/>
      </w:pBdr>
      <w:ind w:left="2160" w:right="2160"/>
    </w:pPr>
  </w:style>
  <w:style w:type="paragraph" w:customStyle="1" w:styleId="insertRequired">
    <w:name w:val="insertRequired"/>
    <w:basedOn w:val="Textbody"/>
    <w:rsid w:val="00CB41CB"/>
    <w:pPr>
      <w:shd w:val="clear" w:color="auto" w:fill="B84747"/>
      <w:ind w:left="1440" w:right="1440"/>
    </w:pPr>
  </w:style>
  <w:style w:type="paragraph" w:customStyle="1" w:styleId="bullet01">
    <w:name w:val="bullet01"/>
    <w:basedOn w:val="Standard"/>
    <w:rsid w:val="00CB41CB"/>
    <w:pPr>
      <w:numPr>
        <w:numId w:val="13"/>
      </w:numPr>
      <w:spacing w:before="0" w:after="72"/>
    </w:pPr>
  </w:style>
  <w:style w:type="paragraph" w:customStyle="1" w:styleId="numered01">
    <w:name w:val="numered01"/>
    <w:basedOn w:val="Standard"/>
    <w:rsid w:val="00CB41CB"/>
    <w:pPr>
      <w:numPr>
        <w:numId w:val="12"/>
      </w:numPr>
      <w:spacing w:before="0" w:after="72"/>
    </w:pPr>
  </w:style>
  <w:style w:type="paragraph" w:customStyle="1" w:styleId="cpcaution">
    <w:name w:val="cp_caution"/>
    <w:basedOn w:val="Standard"/>
    <w:rsid w:val="00CB41CB"/>
    <w:pPr>
      <w:pBdr>
        <w:top w:val="double" w:sz="6" w:space="14" w:color="000000"/>
        <w:left w:val="double" w:sz="6" w:space="14" w:color="000000"/>
        <w:bottom w:val="double" w:sz="6" w:space="14" w:color="000000"/>
        <w:right w:val="double" w:sz="6" w:space="14" w:color="000000"/>
      </w:pBdr>
      <w:shd w:val="clear" w:color="auto" w:fill="E6E6FF"/>
      <w:ind w:left="2160" w:right="2160"/>
    </w:pPr>
  </w:style>
  <w:style w:type="paragraph" w:customStyle="1" w:styleId="cpwarning">
    <w:name w:val="cp_warning"/>
    <w:basedOn w:val="Standard"/>
    <w:rsid w:val="00CB41CB"/>
    <w:pPr>
      <w:pBdr>
        <w:top w:val="single" w:sz="18" w:space="1" w:color="000000"/>
        <w:left w:val="single" w:sz="18" w:space="1" w:color="000000"/>
        <w:bottom w:val="single" w:sz="18" w:space="1" w:color="000000"/>
        <w:right w:val="single" w:sz="18" w:space="1" w:color="000000"/>
      </w:pBdr>
      <w:shd w:val="clear" w:color="auto" w:fill="E6E6E6"/>
      <w:ind w:left="1440" w:right="1440"/>
    </w:pPr>
  </w:style>
  <w:style w:type="character" w:customStyle="1" w:styleId="NumberingSymbols">
    <w:name w:val="Numbering Symbols"/>
    <w:rsid w:val="00CB41CB"/>
  </w:style>
  <w:style w:type="character" w:customStyle="1" w:styleId="BulletSymbols">
    <w:name w:val="Bullet Symbols"/>
    <w:rsid w:val="00CB41CB"/>
    <w:rPr>
      <w:rFonts w:ascii="StarSymbol" w:eastAsia="StarSymbol" w:hAnsi="StarSymbol" w:cs="StarSymbol"/>
      <w:sz w:val="18"/>
      <w:szCs w:val="18"/>
    </w:rPr>
  </w:style>
  <w:style w:type="character" w:customStyle="1" w:styleId="Internetlink">
    <w:name w:val="Internet link"/>
    <w:rsid w:val="00CB41CB"/>
    <w:rPr>
      <w:color w:val="000080"/>
      <w:u w:val="single"/>
    </w:rPr>
  </w:style>
  <w:style w:type="character" w:customStyle="1" w:styleId="VisitedInternetLink">
    <w:name w:val="Visited Internet Link"/>
    <w:rsid w:val="00CB41CB"/>
    <w:rPr>
      <w:color w:val="800000"/>
      <w:u w:val="single"/>
    </w:rPr>
  </w:style>
  <w:style w:type="character" w:styleId="Emphasis">
    <w:name w:val="Emphasis"/>
    <w:rsid w:val="00CB41CB"/>
    <w:rPr>
      <w:i/>
      <w:iCs/>
    </w:rPr>
  </w:style>
  <w:style w:type="character" w:customStyle="1" w:styleId="Citation">
    <w:name w:val="Citation"/>
    <w:rsid w:val="00CB41CB"/>
    <w:rPr>
      <w:i/>
      <w:iCs/>
    </w:rPr>
  </w:style>
  <w:style w:type="character" w:customStyle="1" w:styleId="StrongEmphasis">
    <w:name w:val="Strong Emphasis"/>
    <w:rsid w:val="00CB41CB"/>
    <w:rPr>
      <w:b/>
      <w:bCs/>
    </w:rPr>
  </w:style>
  <w:style w:type="character" w:customStyle="1" w:styleId="Definition">
    <w:name w:val="Definition"/>
    <w:rsid w:val="00CB41CB"/>
    <w:rPr>
      <w:i/>
    </w:rPr>
  </w:style>
  <w:style w:type="character" w:customStyle="1" w:styleId="em">
    <w:name w:val="em"/>
    <w:basedOn w:val="DefaultParagraphFont"/>
    <w:rsid w:val="00242621"/>
    <w:rPr>
      <w:b w:val="0"/>
      <w:i/>
    </w:rPr>
  </w:style>
  <w:style w:type="character" w:customStyle="1" w:styleId="abbr">
    <w:name w:val="abbr"/>
    <w:basedOn w:val="em"/>
    <w:rsid w:val="00CB41CB"/>
    <w:rPr>
      <w:b w:val="0"/>
      <w:i/>
    </w:rPr>
  </w:style>
  <w:style w:type="character" w:customStyle="1" w:styleId="acronym">
    <w:name w:val="acronym"/>
    <w:basedOn w:val="abbr"/>
    <w:rsid w:val="00CB41CB"/>
    <w:rPr>
      <w:b w:val="0"/>
      <w:i/>
    </w:rPr>
  </w:style>
  <w:style w:type="character" w:customStyle="1" w:styleId="dfn">
    <w:name w:val="dfn"/>
    <w:basedOn w:val="DefaultParagraphFont"/>
    <w:rsid w:val="00FF519D"/>
    <w:rPr>
      <w:b w:val="0"/>
      <w:i/>
    </w:rPr>
  </w:style>
  <w:style w:type="character" w:customStyle="1" w:styleId="kbd">
    <w:name w:val="kbd"/>
    <w:basedOn w:val="cccode"/>
    <w:rsid w:val="00CB41CB"/>
    <w:rPr>
      <w:rFonts w:ascii="Courier New" w:hAnsi="Courier New"/>
      <w:b w:val="0"/>
      <w:i w:val="0"/>
      <w:sz w:val="28"/>
      <w:bdr w:val="dashSmallGap" w:sz="4" w:space="0" w:color="auto"/>
      <w:shd w:val="clear" w:color="auto" w:fill="E7E6E6" w:themeFill="background2"/>
    </w:rPr>
  </w:style>
  <w:style w:type="character" w:customStyle="1" w:styleId="samp">
    <w:name w:val="samp"/>
    <w:basedOn w:val="kbd"/>
    <w:rsid w:val="00CB41CB"/>
    <w:rPr>
      <w:rFonts w:ascii="Courier New" w:hAnsi="Courier New"/>
      <w:b w:val="0"/>
      <w:i w:val="0"/>
      <w:sz w:val="28"/>
      <w:bdr w:val="dashSmallGap" w:sz="4" w:space="0" w:color="auto"/>
      <w:shd w:val="clear" w:color="auto" w:fill="E7E6E6" w:themeFill="background2"/>
    </w:rPr>
  </w:style>
  <w:style w:type="character" w:customStyle="1" w:styleId="directory">
    <w:name w:val="directory"/>
    <w:rsid w:val="00CB41CB"/>
    <w:rPr>
      <w:i/>
    </w:rPr>
  </w:style>
  <w:style w:type="character" w:customStyle="1" w:styleId="prototype">
    <w:name w:val="prototype"/>
    <w:rsid w:val="00CB41CB"/>
    <w:rPr>
      <w:rFonts w:ascii="Courier New" w:hAnsi="Courier New"/>
      <w:i/>
    </w:rPr>
  </w:style>
  <w:style w:type="numbering" w:customStyle="1" w:styleId="Numbering11">
    <w:name w:val="Numbering 1_1"/>
    <w:basedOn w:val="NoList"/>
    <w:rsid w:val="00CB41CB"/>
    <w:pPr>
      <w:numPr>
        <w:numId w:val="12"/>
      </w:numPr>
    </w:pPr>
  </w:style>
  <w:style w:type="numbering" w:customStyle="1" w:styleId="List1">
    <w:name w:val="List 1"/>
    <w:basedOn w:val="NoList"/>
    <w:rsid w:val="00CB41CB"/>
    <w:pPr>
      <w:numPr>
        <w:numId w:val="13"/>
      </w:numPr>
    </w:pPr>
  </w:style>
  <w:style w:type="paragraph" w:styleId="TOC5">
    <w:name w:val="toc 5"/>
    <w:basedOn w:val="Normal"/>
    <w:next w:val="Normal"/>
    <w:autoRedefine/>
    <w:uiPriority w:val="39"/>
    <w:unhideWhenUsed/>
    <w:rsid w:val="00CB41CB"/>
    <w:pPr>
      <w:spacing w:after="100"/>
      <w:ind w:left="960"/>
    </w:pPr>
  </w:style>
  <w:style w:type="paragraph" w:styleId="TOC2">
    <w:name w:val="toc 2"/>
    <w:basedOn w:val="Normal"/>
    <w:next w:val="Normal"/>
    <w:autoRedefine/>
    <w:uiPriority w:val="39"/>
    <w:unhideWhenUsed/>
    <w:rsid w:val="00CB41CB"/>
    <w:pPr>
      <w:spacing w:after="100"/>
      <w:ind w:left="240"/>
    </w:pPr>
  </w:style>
  <w:style w:type="paragraph" w:styleId="TOC3">
    <w:name w:val="toc 3"/>
    <w:basedOn w:val="Normal"/>
    <w:next w:val="Normal"/>
    <w:autoRedefine/>
    <w:uiPriority w:val="39"/>
    <w:unhideWhenUsed/>
    <w:rsid w:val="00CB41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r.php.net/" TargetMode="External"/><Relationship Id="rId18" Type="http://schemas.openxmlformats.org/officeDocument/2006/relationships/hyperlink" Target="http://www.topxml.com/" TargetMode="External"/><Relationship Id="rId26" Type="http://schemas.openxmlformats.org/officeDocument/2006/relationships/hyperlink" Target="http://www.ietf.org/rfc/rfc3377.txt" TargetMode="External"/><Relationship Id="rId39" Type="http://schemas.openxmlformats.org/officeDocument/2006/relationships/hyperlink" Target="http://cakeforge.org/" TargetMode="External"/><Relationship Id="rId21" Type="http://schemas.openxmlformats.org/officeDocument/2006/relationships/hyperlink" Target="http://sourceforge.net/projects/cracklib" TargetMode="External"/><Relationship Id="rId34" Type="http://schemas.openxmlformats.org/officeDocument/2006/relationships/hyperlink" Target="http://msdn.microsoft.com/mappoint/" TargetMode="External"/><Relationship Id="rId42" Type="http://schemas.openxmlformats.org/officeDocument/2006/relationships/hyperlink" Target="http://framework.zend.com/downloa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dn.microsoft.com/" TargetMode="External"/><Relationship Id="rId29" Type="http://schemas.openxmlformats.org/officeDocument/2006/relationships/hyperlink" Target="http://www.bergmans.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ster.cs.ucr.edu/" TargetMode="External"/><Relationship Id="rId24" Type="http://schemas.openxmlformats.org/officeDocument/2006/relationships/hyperlink" Target="http://www.movell.com/products/edirectory/" TargetMode="External"/><Relationship Id="rId32" Type="http://schemas.openxmlformats.org/officeDocument/2006/relationships/hyperlink" Target="http://www.amazon.com/webservices/" TargetMode="External"/><Relationship Id="rId37" Type="http://schemas.openxmlformats.org/officeDocument/2006/relationships/hyperlink" Target="http://cakeforge.org/" TargetMode="External"/><Relationship Id="rId40" Type="http://schemas.openxmlformats.org/officeDocument/2006/relationships/hyperlink" Target="http://www.json.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ear.php.net/" TargetMode="External"/><Relationship Id="rId23" Type="http://schemas.openxmlformats.org/officeDocument/2006/relationships/hyperlink" Target="http://directory.fedoraproject.org/" TargetMode="External"/><Relationship Id="rId28" Type="http://schemas.openxmlformats.org/officeDocument/2006/relationships/hyperlink" Target="http://www.redbooks.ibm.com/" TargetMode="External"/><Relationship Id="rId36" Type="http://schemas.openxmlformats.org/officeDocument/2006/relationships/hyperlink" Target="http://magpierss.sourceforge.net/" TargetMode="External"/><Relationship Id="rId10" Type="http://schemas.openxmlformats.org/officeDocument/2006/relationships/hyperlink" Target="http://hoohoo.ncsa.uiuc.edu/cgi/env.html" TargetMode="External"/><Relationship Id="rId19" Type="http://schemas.openxmlformats.org/officeDocument/2006/relationships/hyperlink" Target="http://pear.php.net/package/DB" TargetMode="External"/><Relationship Id="rId31" Type="http://schemas.openxmlformats.org/officeDocument/2006/relationships/hyperlink" Target="http://w3.org/TR/ws-arch/"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pdoc.org/" TargetMode="External"/><Relationship Id="rId14" Type="http://schemas.openxmlformats.org/officeDocument/2006/relationships/hyperlink" Target="http://www.htmldoc.org/" TargetMode="External"/><Relationship Id="rId22" Type="http://schemas.openxmlformats.org/officeDocument/2006/relationships/hyperlink" Target="ftp://ftp.ox.ac.uk/" TargetMode="External"/><Relationship Id="rId27" Type="http://schemas.openxmlformats.org/officeDocument/2006/relationships/hyperlink" Target="http://www.openldap.org/" TargetMode="External"/><Relationship Id="rId30" Type="http://schemas.openxmlformats.org/officeDocument/2006/relationships/hyperlink" Target="http://smarty.php.net/" TargetMode="External"/><Relationship Id="rId35" Type="http://schemas.openxmlformats.org/officeDocument/2006/relationships/hyperlink" Target="http://www.google.com/reader/" TargetMode="External"/><Relationship Id="rId43" Type="http://schemas.openxmlformats.org/officeDocument/2006/relationships/hyperlink" Target="http://developer.yahoo.com/" TargetMode="External"/><Relationship Id="rId8" Type="http://schemas.openxmlformats.org/officeDocument/2006/relationships/hyperlink" Target="http://www.eclipse.org/pdt/" TargetMode="External"/><Relationship Id="rId3" Type="http://schemas.openxmlformats.org/officeDocument/2006/relationships/styles" Target="styles.xml"/><Relationship Id="rId12" Type="http://schemas.openxmlformats.org/officeDocument/2006/relationships/hyperlink" Target="http://www.php.net/pow" TargetMode="External"/><Relationship Id="rId17" Type="http://schemas.openxmlformats.org/officeDocument/2006/relationships/hyperlink" Target="http://www.w3schools.com/" TargetMode="External"/><Relationship Id="rId25" Type="http://schemas.openxmlformats.org/officeDocument/2006/relationships/hyperlink" Target="http://www.oracle.com/collabsuite/" TargetMode="External"/><Relationship Id="rId33" Type="http://schemas.openxmlformats.org/officeDocument/2006/relationships/hyperlink" Target="http://code.google.com/more/" TargetMode="External"/><Relationship Id="rId38" Type="http://schemas.openxmlformats.org/officeDocument/2006/relationships/hyperlink" Target="http://www.cakefoundation.org/" TargetMode="External"/><Relationship Id="rId46" Type="http://schemas.openxmlformats.org/officeDocument/2006/relationships/theme" Target="theme/theme1.xml"/><Relationship Id="rId20" Type="http://schemas.openxmlformats.org/officeDocument/2006/relationships/hyperlink" Target="http://www.crypticide.com/dropdafe/" TargetMode="External"/><Relationship Id="rId41" Type="http://schemas.openxmlformats.org/officeDocument/2006/relationships/hyperlink" Target="http://www.zen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Shared%20drives\kb\templates\microsoft\word\com_hmorrow_bas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03399-E43F-441B-896C-7AA60F17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com_hmorrow_basic.dotx</Template>
  <TotalTime>1</TotalTime>
  <Pages>93</Pages>
  <Words>22334</Words>
  <Characters>127305</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Morrow</dc:creator>
  <cp:keywords/>
  <dc:description/>
  <cp:lastModifiedBy>Howard Morrow</cp:lastModifiedBy>
  <cp:revision>2</cp:revision>
  <dcterms:created xsi:type="dcterms:W3CDTF">2023-12-14T18:02:00Z</dcterms:created>
  <dcterms:modified xsi:type="dcterms:W3CDTF">2023-12-14T18:02:00Z</dcterms:modified>
</cp:coreProperties>
</file>